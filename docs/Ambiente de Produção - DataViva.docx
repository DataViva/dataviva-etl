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37" w:rsidRPr="00316348" w:rsidRDefault="00A61DA0" w:rsidP="00122928">
      <w:pPr>
        <w:rPr>
          <w:b/>
          <w:color w:val="943634" w:themeColor="accent2" w:themeShade="BF"/>
          <w:sz w:val="60"/>
          <w:szCs w:val="60"/>
          <w:lang w:val="pt-BR"/>
        </w:rPr>
      </w:pPr>
      <w:bookmarkStart w:id="0" w:name="_Toc299963443"/>
      <w:bookmarkStart w:id="1" w:name="_Toc299963760"/>
      <w:proofErr w:type="spellStart"/>
      <w:proofErr w:type="gramStart"/>
      <w:r>
        <w:rPr>
          <w:b/>
          <w:color w:val="943634" w:themeColor="accent2" w:themeShade="BF"/>
          <w:sz w:val="60"/>
          <w:szCs w:val="60"/>
          <w:lang w:val="pt-BR"/>
        </w:rPr>
        <w:t>DataViva</w:t>
      </w:r>
      <w:bookmarkEnd w:id="0"/>
      <w:bookmarkEnd w:id="1"/>
      <w:proofErr w:type="spellEnd"/>
      <w:proofErr w:type="gramEnd"/>
    </w:p>
    <w:p w:rsidR="00272413" w:rsidRPr="00316348" w:rsidRDefault="00183D69" w:rsidP="00122928">
      <w:pPr>
        <w:rPr>
          <w:color w:val="943634" w:themeColor="accent2" w:themeShade="BF"/>
          <w:sz w:val="60"/>
          <w:szCs w:val="60"/>
          <w:lang w:val="pt-BR"/>
        </w:rPr>
      </w:pPr>
      <w:r>
        <w:rPr>
          <w:color w:val="943634" w:themeColor="accent2" w:themeShade="BF"/>
          <w:sz w:val="60"/>
          <w:szCs w:val="60"/>
          <w:lang w:val="pt-BR"/>
        </w:rPr>
        <w:t>Ambiente de Produção</w:t>
      </w:r>
    </w:p>
    <w:p w:rsidR="00F15F18" w:rsidRPr="00316348" w:rsidRDefault="00E84EA2" w:rsidP="00122928">
      <w:pPr>
        <w:rPr>
          <w:color w:val="943634" w:themeColor="accent2" w:themeShade="BF"/>
          <w:sz w:val="36"/>
          <w:szCs w:val="36"/>
          <w:lang w:val="pt-BR"/>
        </w:rPr>
      </w:pPr>
      <w:proofErr w:type="gramStart"/>
      <w:r w:rsidRPr="00316348">
        <w:rPr>
          <w:color w:val="943634" w:themeColor="accent2" w:themeShade="BF"/>
          <w:sz w:val="36"/>
          <w:szCs w:val="36"/>
          <w:lang w:val="pt-BR"/>
        </w:rPr>
        <w:t>V</w:t>
      </w:r>
      <w:r w:rsidR="00D2232F">
        <w:rPr>
          <w:color w:val="943634" w:themeColor="accent2" w:themeShade="BF"/>
          <w:sz w:val="36"/>
          <w:szCs w:val="36"/>
          <w:lang w:val="pt-BR"/>
        </w:rPr>
        <w:t>0</w:t>
      </w:r>
      <w:r w:rsidR="0004720B" w:rsidRPr="00316348">
        <w:rPr>
          <w:color w:val="943634" w:themeColor="accent2" w:themeShade="BF"/>
          <w:sz w:val="36"/>
          <w:szCs w:val="36"/>
          <w:lang w:val="pt-BR"/>
        </w:rPr>
        <w:t>.</w:t>
      </w:r>
      <w:proofErr w:type="gramEnd"/>
      <w:r w:rsidR="00D2232F">
        <w:rPr>
          <w:color w:val="943634" w:themeColor="accent2" w:themeShade="BF"/>
          <w:sz w:val="36"/>
          <w:szCs w:val="36"/>
          <w:lang w:val="pt-BR"/>
        </w:rPr>
        <w:t>1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12292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40"/>
          <w:szCs w:val="40"/>
          <w:lang w:val="pt-BR"/>
        </w:rPr>
      </w:pP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t>Núcleo de Sistemas e Gestão</w:t>
      </w:r>
    </w:p>
    <w:p w:rsidR="00F15F18" w:rsidRPr="00316348" w:rsidRDefault="00D2232F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lang w:val="pt-BR"/>
        </w:rPr>
      </w:pPr>
      <w:r>
        <w:rPr>
          <w:rFonts w:asciiTheme="minorHAnsi" w:hAnsiTheme="minorHAnsi" w:cs="Calibri"/>
          <w:color w:val="800000"/>
          <w:lang w:val="pt-BR"/>
        </w:rPr>
        <w:t>Fevereiro</w:t>
      </w:r>
      <w:r w:rsidR="00F15F18" w:rsidRPr="00316348">
        <w:rPr>
          <w:rFonts w:asciiTheme="minorHAnsi" w:hAnsiTheme="minorHAnsi" w:cs="Calibri"/>
          <w:color w:val="800000"/>
          <w:lang w:val="pt-BR"/>
        </w:rPr>
        <w:t xml:space="preserve"> 201</w:t>
      </w:r>
      <w:r>
        <w:rPr>
          <w:rFonts w:asciiTheme="minorHAnsi" w:hAnsiTheme="minorHAnsi" w:cs="Calibri"/>
          <w:color w:val="800000"/>
          <w:lang w:val="pt-BR"/>
        </w:rPr>
        <w:t>3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5E40FB">
      <w:pPr>
        <w:pStyle w:val="BasicParagraph"/>
        <w:spacing w:line="240" w:lineRule="auto"/>
        <w:jc w:val="right"/>
        <w:rPr>
          <w:rFonts w:cs="Arial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lastRenderedPageBreak/>
        <w:t>Histórico de Revisão</w:t>
      </w: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tbl>
      <w:tblPr>
        <w:tblStyle w:val="ListaEscura-nfase1"/>
        <w:tblW w:w="9039" w:type="dxa"/>
        <w:jc w:val="center"/>
        <w:tblLook w:val="0420" w:firstRow="1" w:lastRow="0" w:firstColumn="0" w:lastColumn="0" w:noHBand="0" w:noVBand="1"/>
      </w:tblPr>
      <w:tblGrid>
        <w:gridCol w:w="1278"/>
        <w:gridCol w:w="1539"/>
        <w:gridCol w:w="3528"/>
        <w:gridCol w:w="2694"/>
      </w:tblGrid>
      <w:tr w:rsidR="005E40FB" w:rsidRPr="0031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DATA</w:t>
            </w:r>
          </w:p>
        </w:tc>
        <w:tc>
          <w:tcPr>
            <w:tcW w:w="1539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VERSÃO</w:t>
            </w:r>
          </w:p>
        </w:tc>
        <w:tc>
          <w:tcPr>
            <w:tcW w:w="3528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DESCRIÇÃO</w:t>
            </w:r>
          </w:p>
        </w:tc>
        <w:tc>
          <w:tcPr>
            <w:tcW w:w="2694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AUTOR</w:t>
            </w:r>
          </w:p>
        </w:tc>
      </w:tr>
      <w:tr w:rsidR="005E40FB" w:rsidRPr="00D2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A56DC6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29/07/201</w:t>
            </w:r>
            <w:r w:rsidR="00A56DC6">
              <w:rPr>
                <w:rFonts w:asciiTheme="majorHAnsi" w:hAnsiTheme="majorHAnsi"/>
                <w:color w:val="auto"/>
                <w:lang w:val="pt-BR"/>
              </w:rPr>
              <w:t>3</w:t>
            </w:r>
          </w:p>
        </w:tc>
        <w:tc>
          <w:tcPr>
            <w:tcW w:w="1539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Criação do documento</w:t>
            </w:r>
          </w:p>
        </w:tc>
        <w:tc>
          <w:tcPr>
            <w:tcW w:w="2694" w:type="dxa"/>
            <w:shd w:val="solid" w:color="A6A6A6" w:themeColor="background1" w:themeShade="A6" w:fill="365F91" w:themeFill="accent1" w:themeFillShade="BF"/>
          </w:tcPr>
          <w:p w:rsidR="005E40FB" w:rsidRPr="00316348" w:rsidRDefault="00D2232F" w:rsidP="00D2232F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5E40FB" w:rsidRPr="00D2232F">
        <w:trPr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5E40FB" w:rsidRPr="00316348" w:rsidRDefault="00A56DC6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31/10/2013</w:t>
            </w: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5E40FB" w:rsidRPr="00316348" w:rsidRDefault="00A56DC6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5E40FB" w:rsidRPr="00316348" w:rsidRDefault="00A56DC6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Versão base</w:t>
            </w:r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5E40FB" w:rsidRPr="00316348" w:rsidRDefault="00A56DC6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</w:tbl>
    <w:p w:rsidR="00F15F18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</w:p>
    <w:p w:rsidR="00B02F89" w:rsidRPr="00316348" w:rsidRDefault="00B02F89" w:rsidP="0083358F">
      <w:pPr>
        <w:rPr>
          <w:color w:val="C00000"/>
          <w:sz w:val="60"/>
          <w:szCs w:val="60"/>
          <w:lang w:val="pt-BR"/>
        </w:rPr>
      </w:pPr>
      <w:r w:rsidRPr="00316348">
        <w:rPr>
          <w:color w:val="C00000"/>
          <w:sz w:val="60"/>
          <w:szCs w:val="60"/>
          <w:lang w:val="pt-BR"/>
        </w:rPr>
        <w:lastRenderedPageBreak/>
        <w:t>ÍNDICE</w:t>
      </w:r>
    </w:p>
    <w:p w:rsidR="00494117" w:rsidRPr="00316348" w:rsidRDefault="00494117" w:rsidP="003914C9">
      <w:pPr>
        <w:pStyle w:val="BasicParagraph"/>
        <w:spacing w:line="240" w:lineRule="auto"/>
        <w:outlineLvl w:val="0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id w:val="3214566"/>
        <w:docPartObj>
          <w:docPartGallery w:val="Table of Contents"/>
          <w:docPartUnique/>
        </w:docPartObj>
      </w:sdtPr>
      <w:sdtContent>
        <w:p w:rsidR="000412B0" w:rsidRPr="00316348" w:rsidRDefault="000412B0" w:rsidP="00CE61B1">
          <w:pPr>
            <w:pStyle w:val="CabealhodoSumrio"/>
            <w:numPr>
              <w:ilvl w:val="0"/>
              <w:numId w:val="0"/>
            </w:numPr>
          </w:pPr>
        </w:p>
        <w:p w:rsidR="00E07C50" w:rsidRDefault="00E02DA1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 w:rsidRPr="00316348">
            <w:rPr>
              <w:lang w:val="pt-BR"/>
            </w:rPr>
            <w:fldChar w:fldCharType="begin"/>
          </w:r>
          <w:r w:rsidR="000412B0" w:rsidRPr="00316348">
            <w:rPr>
              <w:lang w:val="pt-BR"/>
            </w:rPr>
            <w:instrText xml:space="preserve"> TOC \o "1-3" \h \z \u </w:instrText>
          </w:r>
          <w:r w:rsidRPr="00316348">
            <w:rPr>
              <w:lang w:val="pt-BR"/>
            </w:rPr>
            <w:fldChar w:fldCharType="separate"/>
          </w:r>
          <w:hyperlink w:anchor="_Toc371670101" w:history="1">
            <w:r w:rsidR="00E07C50" w:rsidRPr="001D3C2B">
              <w:rPr>
                <w:rStyle w:val="Hyperlink"/>
                <w:noProof/>
              </w:rPr>
              <w:t>1.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INTRODUÇÃO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_Toc371670101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4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A9143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2" w:history="1">
            <w:r w:rsidR="00E07C50" w:rsidRPr="001D3C2B">
              <w:rPr>
                <w:rStyle w:val="Hyperlink"/>
                <w:noProof/>
              </w:rPr>
              <w:t>2.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SERVIDORES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_Toc371670102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5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A9143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3" w:history="1">
            <w:r w:rsidR="00E07C50" w:rsidRPr="001D3C2B">
              <w:rPr>
                <w:rStyle w:val="Hyperlink"/>
                <w:noProof/>
              </w:rPr>
              <w:t>3.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BANCO DE DADOS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_Toc371670103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6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A914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4" w:history="1">
            <w:r w:rsidR="00E07C50" w:rsidRPr="001D3C2B">
              <w:rPr>
                <w:rStyle w:val="Hyperlink"/>
                <w:noProof/>
              </w:rPr>
              <w:t>3.1.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BASES DE DADOS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_Toc371670104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7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A9143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5" w:history="1">
            <w:r w:rsidR="00E07C50" w:rsidRPr="001D3C2B">
              <w:rPr>
                <w:rStyle w:val="Hyperlink"/>
                <w:noProof/>
              </w:rPr>
              <w:t>4.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CACHE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_Toc371670105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8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A9143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6" w:history="1">
            <w:r w:rsidR="00E07C50" w:rsidRPr="001D3C2B">
              <w:rPr>
                <w:rStyle w:val="Hyperlink"/>
                <w:noProof/>
              </w:rPr>
              <w:t>5.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APLICAÇÃO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_Toc371670106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9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A914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7" w:history="1">
            <w:r w:rsidR="00E07C50" w:rsidRPr="001D3C2B">
              <w:rPr>
                <w:rStyle w:val="Hyperlink"/>
                <w:noProof/>
              </w:rPr>
              <w:t>5.1.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Servidor Web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_Toc371670107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10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A914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8" w:history="1">
            <w:r w:rsidR="00E07C50" w:rsidRPr="001D3C2B">
              <w:rPr>
                <w:rStyle w:val="Hyperlink"/>
                <w:noProof/>
              </w:rPr>
              <w:t>5.2.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Integração Servidor Web com Python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_Toc371670108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12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A91436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09" w:history="1">
            <w:r w:rsidR="00E07C50" w:rsidRPr="001D3C2B">
              <w:rPr>
                <w:rStyle w:val="Hyperlink"/>
                <w:noProof/>
              </w:rPr>
              <w:t>5.2.1.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Outros Métodos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_Toc371670109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13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A91436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0" w:history="1">
            <w:r w:rsidR="00E07C50" w:rsidRPr="001D3C2B">
              <w:rPr>
                <w:rStyle w:val="Hyperlink"/>
                <w:noProof/>
              </w:rPr>
              <w:t>5.2.2.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NGINX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_Toc371670110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14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A914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1" w:history="1">
            <w:r w:rsidR="00E07C50" w:rsidRPr="001D3C2B">
              <w:rPr>
                <w:rStyle w:val="Hyperlink"/>
                <w:noProof/>
              </w:rPr>
              <w:t>5.3.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Configurações de Ambiente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_Toc371670111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16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A9143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2" w:history="1">
            <w:r w:rsidR="00E07C50" w:rsidRPr="001D3C2B">
              <w:rPr>
                <w:rStyle w:val="Hyperlink"/>
                <w:noProof/>
              </w:rPr>
              <w:t>6.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PERFORMANCE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_Toc371670112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17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E07C50" w:rsidRDefault="00A9143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71670113" w:history="1">
            <w:r w:rsidR="00E07C50" w:rsidRPr="001D3C2B">
              <w:rPr>
                <w:rStyle w:val="Hyperlink"/>
                <w:noProof/>
              </w:rPr>
              <w:t>6.1.</w:t>
            </w:r>
            <w:r w:rsidR="00E07C50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E07C50" w:rsidRPr="001D3C2B">
              <w:rPr>
                <w:rStyle w:val="Hyperlink"/>
                <w:noProof/>
              </w:rPr>
              <w:t>Load Balance</w:t>
            </w:r>
            <w:r w:rsidR="00E07C50">
              <w:rPr>
                <w:noProof/>
                <w:webHidden/>
              </w:rPr>
              <w:tab/>
            </w:r>
            <w:r w:rsidR="00E07C50">
              <w:rPr>
                <w:noProof/>
                <w:webHidden/>
              </w:rPr>
              <w:fldChar w:fldCharType="begin"/>
            </w:r>
            <w:r w:rsidR="00E07C50">
              <w:rPr>
                <w:noProof/>
                <w:webHidden/>
              </w:rPr>
              <w:instrText xml:space="preserve"> PAGEREF _Toc371670113 \h </w:instrText>
            </w:r>
            <w:r w:rsidR="00E07C50">
              <w:rPr>
                <w:noProof/>
                <w:webHidden/>
              </w:rPr>
            </w:r>
            <w:r w:rsidR="00E07C50">
              <w:rPr>
                <w:noProof/>
                <w:webHidden/>
              </w:rPr>
              <w:fldChar w:fldCharType="separate"/>
            </w:r>
            <w:r w:rsidR="00E07C50">
              <w:rPr>
                <w:noProof/>
                <w:webHidden/>
              </w:rPr>
              <w:t>18</w:t>
            </w:r>
            <w:r w:rsidR="00E07C50">
              <w:rPr>
                <w:noProof/>
                <w:webHidden/>
              </w:rPr>
              <w:fldChar w:fldCharType="end"/>
            </w:r>
          </w:hyperlink>
        </w:p>
        <w:p w:rsidR="000412B0" w:rsidRPr="00316348" w:rsidRDefault="00E02DA1">
          <w:pPr>
            <w:rPr>
              <w:lang w:val="pt-BR"/>
            </w:rPr>
          </w:pPr>
          <w:r w:rsidRPr="00316348">
            <w:rPr>
              <w:lang w:val="pt-BR"/>
            </w:rPr>
            <w:fldChar w:fldCharType="end"/>
          </w:r>
        </w:p>
      </w:sdtContent>
    </w:sdt>
    <w:p w:rsidR="00976DFE" w:rsidRPr="00316348" w:rsidRDefault="000412B0" w:rsidP="009C2BC5">
      <w:pPr>
        <w:pStyle w:val="Escritorio-TituloCaptulo0"/>
        <w:spacing w:after="360"/>
        <w:ind w:left="357" w:hanging="357"/>
      </w:pPr>
      <w:r w:rsidRPr="00316348">
        <w:rPr>
          <w:highlight w:val="lightGray"/>
        </w:rPr>
        <w:br w:type="page"/>
      </w:r>
      <w:bookmarkStart w:id="2" w:name="_Toc371670101"/>
      <w:r w:rsidR="00681C5D" w:rsidRPr="00316348">
        <w:lastRenderedPageBreak/>
        <w:t>INTRODUÇÃO</w:t>
      </w:r>
      <w:bookmarkEnd w:id="2"/>
    </w:p>
    <w:p w:rsidR="00104CBA" w:rsidRDefault="00D2232F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Está sendo implantado em Minas Gerais, em parceria com a </w:t>
      </w:r>
      <w:proofErr w:type="spellStart"/>
      <w:r w:rsidRPr="00022249">
        <w:rPr>
          <w:rFonts w:asciiTheme="majorHAnsi" w:hAnsiTheme="majorHAnsi" w:cs="Calibri"/>
          <w:i/>
          <w:szCs w:val="18"/>
          <w:lang w:val="pt-BR"/>
        </w:rPr>
        <w:t>Growth</w:t>
      </w:r>
      <w:proofErr w:type="spellEnd"/>
      <w:r w:rsidRPr="00022249">
        <w:rPr>
          <w:rFonts w:asciiTheme="majorHAnsi" w:hAnsiTheme="majorHAnsi" w:cs="Calibri"/>
          <w:i/>
          <w:szCs w:val="18"/>
          <w:lang w:val="pt-BR"/>
        </w:rPr>
        <w:t xml:space="preserve"> Ventures</w:t>
      </w:r>
      <w:r w:rsidR="0030783C" w:rsidRPr="00022249">
        <w:rPr>
          <w:rFonts w:asciiTheme="majorHAnsi" w:hAnsiTheme="majorHAnsi" w:cs="Calibri"/>
          <w:i/>
          <w:szCs w:val="18"/>
          <w:lang w:val="pt-BR"/>
        </w:rPr>
        <w:t xml:space="preserve"> (GV)</w:t>
      </w:r>
      <w:r>
        <w:rPr>
          <w:rFonts w:asciiTheme="majorHAnsi" w:hAnsiTheme="majorHAnsi" w:cs="Calibri"/>
          <w:szCs w:val="18"/>
          <w:lang w:val="pt-BR"/>
        </w:rPr>
        <w:t xml:space="preserve"> e o Governo do Estado</w:t>
      </w:r>
      <w:r w:rsidR="000B2C7E">
        <w:rPr>
          <w:rFonts w:asciiTheme="majorHAnsi" w:hAnsiTheme="majorHAnsi" w:cs="Calibri"/>
          <w:szCs w:val="18"/>
          <w:lang w:val="pt-BR"/>
        </w:rPr>
        <w:t xml:space="preserve"> de Minas Gerais</w:t>
      </w:r>
      <w:r>
        <w:rPr>
          <w:rFonts w:asciiTheme="majorHAnsi" w:hAnsiTheme="majorHAnsi" w:cs="Calibri"/>
          <w:szCs w:val="18"/>
          <w:lang w:val="pt-BR"/>
        </w:rPr>
        <w:t xml:space="preserve">, </w:t>
      </w:r>
      <w:r w:rsidR="000B2C7E">
        <w:rPr>
          <w:rFonts w:asciiTheme="majorHAnsi" w:hAnsiTheme="majorHAnsi" w:cs="Calibri"/>
          <w:szCs w:val="18"/>
          <w:lang w:val="pt-BR"/>
        </w:rPr>
        <w:t>o Project Space</w:t>
      </w:r>
      <w:r w:rsidR="009B419A">
        <w:rPr>
          <w:rFonts w:asciiTheme="majorHAnsi" w:hAnsiTheme="majorHAnsi" w:cs="Calibri"/>
          <w:szCs w:val="18"/>
          <w:lang w:val="pt-BR"/>
        </w:rPr>
        <w:t xml:space="preserve"> (</w:t>
      </w:r>
      <w:r w:rsidR="009B419A" w:rsidRPr="009B419A">
        <w:rPr>
          <w:rFonts w:asciiTheme="majorHAnsi" w:hAnsiTheme="majorHAnsi" w:cs="Calibri"/>
          <w:i/>
          <w:szCs w:val="18"/>
          <w:lang w:val="pt-BR"/>
        </w:rPr>
        <w:t>PS</w:t>
      </w:r>
      <w:r w:rsidR="009B419A">
        <w:rPr>
          <w:rFonts w:asciiTheme="majorHAnsi" w:hAnsiTheme="majorHAnsi" w:cs="Calibri"/>
          <w:szCs w:val="18"/>
          <w:lang w:val="pt-BR"/>
        </w:rPr>
        <w:t>)</w:t>
      </w:r>
      <w:r w:rsidR="000B2C7E">
        <w:rPr>
          <w:rFonts w:asciiTheme="majorHAnsi" w:hAnsiTheme="majorHAnsi" w:cs="Calibri"/>
          <w:szCs w:val="18"/>
          <w:lang w:val="pt-BR"/>
        </w:rPr>
        <w:t xml:space="preserve">. </w:t>
      </w:r>
      <w:r w:rsidR="00104CBA">
        <w:rPr>
          <w:rFonts w:asciiTheme="majorHAnsi" w:hAnsiTheme="majorHAnsi" w:cs="Calibri"/>
          <w:szCs w:val="18"/>
          <w:lang w:val="pt-BR"/>
        </w:rPr>
        <w:t xml:space="preserve">Para saber mais sobre o objetivo deste projeto e outras informações veja o documento “Visão – </w:t>
      </w:r>
      <w:proofErr w:type="spellStart"/>
      <w:proofErr w:type="gram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 w:rsidR="00104CBA">
        <w:rPr>
          <w:rFonts w:asciiTheme="majorHAnsi" w:hAnsiTheme="majorHAnsi" w:cs="Calibri"/>
          <w:szCs w:val="18"/>
          <w:lang w:val="pt-BR"/>
        </w:rPr>
        <w:t>”.</w:t>
      </w:r>
    </w:p>
    <w:p w:rsidR="00104CBA" w:rsidRDefault="00104CB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Este projeto irá disponibilizar informações que servem como ferramenta de análise para diversos públicos, tanto do meio público como privado. Sendo assim o projeto foi construído como um sistema Web, a ser acessado por qualquer pessoa através da internet.</w:t>
      </w:r>
    </w:p>
    <w:p w:rsidR="00104CBA" w:rsidRDefault="00104CB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viabilizar que todo cidadão possa acessar é necessário que este sistema seja instalado em uma infraestrutura de computadores, em um ambiente controlado, com acesso a internet, segurança, refrigeração e equipe especializada para eventuais manutenções. Este local a ser instalado é chamado de Data Center e</w:t>
      </w:r>
      <w:r w:rsidR="009B419A">
        <w:rPr>
          <w:rFonts w:asciiTheme="majorHAnsi" w:hAnsiTheme="majorHAnsi" w:cs="Calibri"/>
          <w:szCs w:val="18"/>
          <w:lang w:val="pt-BR"/>
        </w:rPr>
        <w:t>,</w:t>
      </w:r>
      <w:r>
        <w:rPr>
          <w:rFonts w:asciiTheme="majorHAnsi" w:hAnsiTheme="majorHAnsi" w:cs="Calibri"/>
          <w:szCs w:val="18"/>
          <w:lang w:val="pt-BR"/>
        </w:rPr>
        <w:t xml:space="preserve"> pelo fato de ser o local onde fica o site para acesso ao público, chamamos de ambiente de produção.</w:t>
      </w:r>
    </w:p>
    <w:p w:rsidR="00C805B2" w:rsidRDefault="00C805B2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</w:t>
      </w:r>
      <w:r w:rsidR="00460E75">
        <w:rPr>
          <w:rFonts w:asciiTheme="majorHAnsi" w:hAnsiTheme="majorHAnsi" w:cs="Calibri"/>
          <w:szCs w:val="18"/>
          <w:lang w:val="pt-BR"/>
        </w:rPr>
        <w:t xml:space="preserve">projeto </w:t>
      </w:r>
      <w:r>
        <w:rPr>
          <w:rFonts w:asciiTheme="majorHAnsi" w:hAnsiTheme="majorHAnsi" w:cs="Calibri"/>
          <w:szCs w:val="18"/>
          <w:lang w:val="pt-BR"/>
        </w:rPr>
        <w:t xml:space="preserve">é composto por um grande banco de dados, um sistema de cache e a aplicação </w:t>
      </w:r>
      <w:r w:rsidR="00460E75">
        <w:rPr>
          <w:rFonts w:asciiTheme="majorHAnsi" w:hAnsiTheme="majorHAnsi" w:cs="Calibri"/>
          <w:szCs w:val="18"/>
          <w:lang w:val="pt-BR"/>
        </w:rPr>
        <w:t>que gera as páginas do sistema.</w:t>
      </w:r>
      <w:r>
        <w:rPr>
          <w:rFonts w:asciiTheme="majorHAnsi" w:hAnsiTheme="majorHAnsi" w:cs="Calibri"/>
          <w:szCs w:val="18"/>
          <w:lang w:val="pt-BR"/>
        </w:rPr>
        <w:t xml:space="preserve"> O sistema de cache contém </w:t>
      </w:r>
      <w:r w:rsidR="00460E75">
        <w:rPr>
          <w:rFonts w:asciiTheme="majorHAnsi" w:hAnsiTheme="majorHAnsi" w:cs="Calibri"/>
          <w:szCs w:val="18"/>
          <w:lang w:val="pt-BR"/>
        </w:rPr>
        <w:t xml:space="preserve">meios para armazenar as informações mais visualizadas pelos usuários de forma a acelerar o acesso a informação, aumentando muito a </w:t>
      </w:r>
      <w:proofErr w:type="gramStart"/>
      <w:r w:rsidR="00460E75"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 w:rsidR="009B419A">
        <w:rPr>
          <w:rFonts w:asciiTheme="majorHAnsi" w:hAnsiTheme="majorHAnsi" w:cs="Calibri"/>
          <w:szCs w:val="18"/>
          <w:lang w:val="pt-BR"/>
        </w:rPr>
        <w:t xml:space="preserve"> de acesso</w:t>
      </w:r>
      <w:r w:rsidR="00460E75">
        <w:rPr>
          <w:rFonts w:asciiTheme="majorHAnsi" w:hAnsiTheme="majorHAnsi" w:cs="Calibri"/>
          <w:szCs w:val="18"/>
          <w:lang w:val="pt-BR"/>
        </w:rPr>
        <w:t>. Este tipo de recurso é necessário principalmente para este projeto, que contém diversos cálculos e muita informação.</w:t>
      </w:r>
    </w:p>
    <w:p w:rsidR="00C805B2" w:rsidRDefault="00C805B2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No caso temos duas máquinas disponíveis para hospedar esta aplicação, uma com mais recursos computacionais onde está instalado o banco de dados e o sistema de cache, e outro mais leve com a aplicação.</w:t>
      </w:r>
    </w:p>
    <w:p w:rsidR="009B419A" w:rsidRDefault="009B419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objetivo deste documento é descrever toda a infraestrutura utilizada para hospedar este projeto, servindo também de guia de instalação e manutenção. Sendo assim um profissional de Tecnologia da Informação (</w:t>
      </w:r>
      <w:r w:rsidRPr="009B419A">
        <w:rPr>
          <w:rFonts w:asciiTheme="majorHAnsi" w:hAnsiTheme="majorHAnsi" w:cs="Calibri"/>
          <w:i/>
          <w:szCs w:val="18"/>
          <w:lang w:val="pt-BR"/>
        </w:rPr>
        <w:t>TI</w:t>
      </w:r>
      <w:r>
        <w:rPr>
          <w:rFonts w:asciiTheme="majorHAnsi" w:hAnsiTheme="majorHAnsi" w:cs="Calibri"/>
          <w:szCs w:val="18"/>
          <w:lang w:val="pt-BR"/>
        </w:rPr>
        <w:t xml:space="preserve">) poderá utilizar este documento para instalar novamente o </w:t>
      </w:r>
      <w:r w:rsidRPr="009B419A">
        <w:rPr>
          <w:rFonts w:asciiTheme="majorHAnsi" w:hAnsiTheme="majorHAnsi" w:cs="Calibri"/>
          <w:i/>
          <w:szCs w:val="18"/>
          <w:lang w:val="pt-BR"/>
        </w:rPr>
        <w:t>PS</w:t>
      </w:r>
      <w:r>
        <w:rPr>
          <w:rFonts w:asciiTheme="majorHAnsi" w:hAnsiTheme="majorHAnsi" w:cs="Calibri"/>
          <w:szCs w:val="18"/>
          <w:lang w:val="pt-BR"/>
        </w:rPr>
        <w:t xml:space="preserve"> nas maquinas que estão hospedando o sistema ou até mesmo em novas máquinas. Este mesmo conhecimento é necessário para que uma equipe de </w:t>
      </w:r>
      <w:r w:rsidRPr="009B419A">
        <w:rPr>
          <w:rFonts w:asciiTheme="majorHAnsi" w:hAnsiTheme="majorHAnsi" w:cs="Calibri"/>
          <w:i/>
          <w:szCs w:val="18"/>
          <w:lang w:val="pt-BR"/>
        </w:rPr>
        <w:t>TI</w:t>
      </w:r>
      <w:r>
        <w:rPr>
          <w:rFonts w:asciiTheme="majorHAnsi" w:hAnsiTheme="majorHAnsi" w:cs="Calibri"/>
          <w:szCs w:val="18"/>
          <w:lang w:val="pt-BR"/>
        </w:rPr>
        <w:t xml:space="preserve"> possa dar manutenção nestes servidores.</w:t>
      </w:r>
    </w:p>
    <w:p w:rsidR="009B419A" w:rsidRDefault="009B419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futuro este ambiente de produção será substituído por outro, já que esta tecnologia será transferida para uma Secretaria do Estado, já que o Escritório de prioridades tem um prazo para terminar suas atividades. Sendo assim com este documento a nova equipe que receberá </w:t>
      </w:r>
      <w:r w:rsidRPr="009B419A">
        <w:rPr>
          <w:rFonts w:asciiTheme="majorHAnsi" w:hAnsiTheme="majorHAnsi" w:cs="Calibri"/>
          <w:i/>
          <w:szCs w:val="18"/>
          <w:lang w:val="pt-BR"/>
        </w:rPr>
        <w:t>PS</w:t>
      </w:r>
      <w:r>
        <w:rPr>
          <w:rFonts w:asciiTheme="majorHAnsi" w:hAnsiTheme="majorHAnsi" w:cs="Calibri"/>
          <w:szCs w:val="18"/>
          <w:lang w:val="pt-BR"/>
        </w:rPr>
        <w:t xml:space="preserve"> poderá então realizar a instalação em uma máquina na sua própria infraestrutura.</w:t>
      </w:r>
    </w:p>
    <w:p w:rsidR="00E7754E" w:rsidRDefault="00104CBA" w:rsidP="00183D69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A7864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42A61" w:rsidRDefault="00042A6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42A61" w:rsidRDefault="00042A6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42A61" w:rsidRDefault="00042A61" w:rsidP="009B419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4CBA" w:rsidRPr="00316348" w:rsidRDefault="00A37824" w:rsidP="00104CBA">
      <w:pPr>
        <w:pStyle w:val="Escritorio-TituloCaptulo0"/>
        <w:spacing w:after="360"/>
        <w:ind w:left="357" w:hanging="357"/>
      </w:pPr>
      <w:bookmarkStart w:id="3" w:name="_Toc371670102"/>
      <w:r>
        <w:lastRenderedPageBreak/>
        <w:t>SERVIDORES</w:t>
      </w:r>
      <w:bookmarkEnd w:id="3"/>
      <w:r>
        <w:t xml:space="preserve"> </w:t>
      </w:r>
    </w:p>
    <w:p w:rsidR="002D0917" w:rsidRDefault="00A37824" w:rsidP="00C805B2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à disposição duas máquinas </w:t>
      </w:r>
      <w:r w:rsidR="002D0917">
        <w:rPr>
          <w:rFonts w:asciiTheme="majorHAnsi" w:hAnsiTheme="majorHAnsi" w:cs="Calibri"/>
          <w:szCs w:val="18"/>
          <w:lang w:val="pt-BR"/>
        </w:rPr>
        <w:t xml:space="preserve">a </w:t>
      </w:r>
      <w:proofErr w:type="gramStart"/>
      <w:r w:rsidR="002D0917">
        <w:rPr>
          <w:rFonts w:asciiTheme="majorHAnsi" w:hAnsiTheme="majorHAnsi" w:cs="Calibri"/>
          <w:szCs w:val="18"/>
          <w:lang w:val="pt-BR"/>
        </w:rPr>
        <w:t>serem</w:t>
      </w:r>
      <w:proofErr w:type="gramEnd"/>
      <w:r w:rsidR="002D0917">
        <w:rPr>
          <w:rFonts w:asciiTheme="majorHAnsi" w:hAnsiTheme="majorHAnsi" w:cs="Calibri"/>
          <w:szCs w:val="18"/>
          <w:lang w:val="pt-BR"/>
        </w:rPr>
        <w:t xml:space="preserve"> utilizadas para o ambiente de produção do PS, uma máquina bem robusta em que temos instalado os recursos mais pesado do sistema e outra mais simples onde temos a aplicação que é a parte mais leve.</w:t>
      </w:r>
    </w:p>
    <w:p w:rsidR="002D0917" w:rsidRDefault="002D0917" w:rsidP="002D0917">
      <w:pPr>
        <w:pStyle w:val="BasicParagraph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servidor mais robusto é uma máquina</w:t>
      </w:r>
      <w:r w:rsidR="00916A6C">
        <w:rPr>
          <w:rFonts w:asciiTheme="majorHAnsi" w:hAnsiTheme="majorHAnsi" w:cs="Calibri"/>
          <w:szCs w:val="18"/>
          <w:lang w:val="pt-BR"/>
        </w:rPr>
        <w:t xml:space="preserve"> com o </w:t>
      </w:r>
      <w:r w:rsidR="00916A6C" w:rsidRPr="00916A6C">
        <w:rPr>
          <w:rFonts w:asciiTheme="majorHAnsi" w:hAnsiTheme="majorHAnsi" w:cs="Calibri"/>
          <w:i/>
          <w:szCs w:val="18"/>
          <w:lang w:val="pt-BR"/>
        </w:rPr>
        <w:t>Sistema Operacional (OS)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916A6C">
        <w:rPr>
          <w:rFonts w:asciiTheme="majorHAnsi" w:hAnsiTheme="majorHAnsi" w:cs="Calibri"/>
          <w:i/>
          <w:szCs w:val="18"/>
          <w:lang w:val="pt-BR"/>
        </w:rPr>
        <w:t>Windows</w:t>
      </w:r>
      <w:r>
        <w:rPr>
          <w:rFonts w:asciiTheme="majorHAnsi" w:hAnsiTheme="majorHAnsi" w:cs="Calibri"/>
          <w:szCs w:val="18"/>
          <w:lang w:val="pt-BR"/>
        </w:rPr>
        <w:t xml:space="preserve">, onde temos instalado o </w:t>
      </w:r>
      <w:proofErr w:type="spellStart"/>
      <w:r w:rsidRPr="00916A6C">
        <w:rPr>
          <w:rFonts w:asciiTheme="majorHAnsi" w:hAnsiTheme="majorHAnsi" w:cs="Calibri"/>
          <w:i/>
          <w:szCs w:val="18"/>
          <w:lang w:val="pt-BR"/>
        </w:rPr>
        <w:t>Qlikview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utilizado pela</w:t>
      </w:r>
      <w:r w:rsidR="00916A6C">
        <w:rPr>
          <w:rFonts w:asciiTheme="majorHAnsi" w:hAnsiTheme="majorHAnsi" w:cs="Calibri"/>
          <w:szCs w:val="18"/>
          <w:lang w:val="pt-BR"/>
        </w:rPr>
        <w:t xml:space="preserve"> Secretaria de</w:t>
      </w:r>
      <w:r>
        <w:rPr>
          <w:rFonts w:asciiTheme="majorHAnsi" w:hAnsiTheme="majorHAnsi" w:cs="Calibri"/>
          <w:szCs w:val="18"/>
          <w:lang w:val="pt-BR"/>
        </w:rPr>
        <w:t xml:space="preserve"> Defesa Social</w:t>
      </w:r>
      <w:r w:rsidR="00916A6C">
        <w:rPr>
          <w:rFonts w:asciiTheme="majorHAnsi" w:hAnsiTheme="majorHAnsi" w:cs="Calibri"/>
          <w:szCs w:val="18"/>
          <w:lang w:val="pt-BR"/>
        </w:rPr>
        <w:t xml:space="preserve"> do Estado de Minas Gerais</w:t>
      </w:r>
      <w:r>
        <w:rPr>
          <w:rFonts w:asciiTheme="majorHAnsi" w:hAnsiTheme="majorHAnsi" w:cs="Calibri"/>
          <w:szCs w:val="18"/>
          <w:lang w:val="pt-BR"/>
        </w:rPr>
        <w:t xml:space="preserve"> e que está com recursos sobrando, pois o volume de usuários da defesa que acessam o </w:t>
      </w:r>
      <w:proofErr w:type="spellStart"/>
      <w:r w:rsidRPr="00916A6C">
        <w:rPr>
          <w:rFonts w:asciiTheme="majorHAnsi" w:hAnsiTheme="majorHAnsi" w:cs="Calibri"/>
          <w:i/>
          <w:szCs w:val="18"/>
          <w:lang w:val="pt-BR"/>
        </w:rPr>
        <w:t>Qlikview</w:t>
      </w:r>
      <w:proofErr w:type="spellEnd"/>
      <w:r w:rsidR="00916A6C">
        <w:rPr>
          <w:rFonts w:asciiTheme="majorHAnsi" w:hAnsiTheme="majorHAnsi" w:cs="Calibri"/>
          <w:szCs w:val="18"/>
          <w:lang w:val="pt-BR"/>
        </w:rPr>
        <w:t xml:space="preserve"> é bem abaixo da capacidade d</w:t>
      </w:r>
      <w:r>
        <w:rPr>
          <w:rFonts w:asciiTheme="majorHAnsi" w:hAnsiTheme="majorHAnsi" w:cs="Calibri"/>
          <w:szCs w:val="18"/>
          <w:lang w:val="pt-BR"/>
        </w:rPr>
        <w:t>a máquina. As configurações desta máquina são:</w:t>
      </w:r>
    </w:p>
    <w:p w:rsidR="002D0917" w:rsidRDefault="002D0917" w:rsidP="002D0917">
      <w:pPr>
        <w:pStyle w:val="BasicParagraph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Nome: </w:t>
      </w:r>
      <w:r w:rsidRPr="002D0917">
        <w:rPr>
          <w:rFonts w:asciiTheme="majorHAnsi" w:hAnsiTheme="majorHAnsi" w:cs="Calibri"/>
          <w:szCs w:val="18"/>
          <w:lang w:val="pt-BR"/>
        </w:rPr>
        <w:t>VM13525</w:t>
      </w:r>
    </w:p>
    <w:p w:rsidR="002D0917" w:rsidRDefault="002D0917" w:rsidP="005E511E">
      <w:pPr>
        <w:pStyle w:val="BasicParagraph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Sistema Operacional: Windows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2D0917">
        <w:rPr>
          <w:rFonts w:asciiTheme="majorHAnsi" w:hAnsiTheme="majorHAnsi" w:cs="Calibri"/>
          <w:szCs w:val="18"/>
          <w:lang w:val="pt-BR"/>
        </w:rPr>
        <w:t xml:space="preserve"> </w:t>
      </w:r>
      <w:proofErr w:type="gramEnd"/>
      <w:r w:rsidRPr="002D0917">
        <w:rPr>
          <w:rFonts w:asciiTheme="majorHAnsi" w:hAnsiTheme="majorHAnsi" w:cs="Calibri"/>
          <w:szCs w:val="18"/>
          <w:lang w:val="pt-BR"/>
        </w:rPr>
        <w:t>2008 R2 St</w:t>
      </w:r>
      <w:r>
        <w:rPr>
          <w:rFonts w:asciiTheme="majorHAnsi" w:hAnsiTheme="majorHAnsi" w:cs="Calibri"/>
          <w:szCs w:val="18"/>
          <w:lang w:val="pt-BR"/>
        </w:rPr>
        <w:t>andard 64 Bits</w:t>
      </w:r>
    </w:p>
    <w:p w:rsidR="002D0917" w:rsidRDefault="002D0917" w:rsidP="005E511E">
      <w:pPr>
        <w:pStyle w:val="BasicParagraph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Memória RAM: </w:t>
      </w:r>
      <w:r w:rsidRPr="002D0917">
        <w:rPr>
          <w:rFonts w:asciiTheme="majorHAnsi" w:hAnsiTheme="majorHAnsi" w:cs="Calibri"/>
          <w:szCs w:val="18"/>
          <w:lang w:val="pt-BR"/>
        </w:rPr>
        <w:t>24 Gb</w:t>
      </w:r>
    </w:p>
    <w:p w:rsidR="002D0917" w:rsidRDefault="002D0917" w:rsidP="005E511E">
      <w:pPr>
        <w:pStyle w:val="BasicParagraph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Disco: 500 Gb</w:t>
      </w:r>
    </w:p>
    <w:p w:rsidR="002D0917" w:rsidRPr="002D0917" w:rsidRDefault="002D0917" w:rsidP="005E511E">
      <w:pPr>
        <w:pStyle w:val="BasicParagraph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IP: 200.198.9.184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2D0917" w:rsidRDefault="002D0917" w:rsidP="00C805B2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E052F0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  <w:r w:rsidR="00C805B2">
        <w:rPr>
          <w:rFonts w:asciiTheme="majorHAnsi" w:hAnsiTheme="majorHAnsi" w:cs="Calibri"/>
          <w:szCs w:val="18"/>
          <w:lang w:val="pt-BR"/>
        </w:rPr>
        <w:t xml:space="preserve">O banco de dados utilizado é o </w:t>
      </w:r>
      <w:proofErr w:type="spellStart"/>
      <w:r w:rsidR="00C805B2" w:rsidRPr="00916A6C">
        <w:rPr>
          <w:rFonts w:asciiTheme="majorHAnsi" w:hAnsiTheme="majorHAnsi" w:cs="Calibri"/>
          <w:i/>
          <w:szCs w:val="18"/>
          <w:lang w:val="pt-BR"/>
        </w:rPr>
        <w:t>Mysql</w:t>
      </w:r>
      <w:proofErr w:type="spellEnd"/>
      <w:r w:rsidR="00C805B2" w:rsidRPr="00916A6C">
        <w:rPr>
          <w:rFonts w:asciiTheme="majorHAnsi" w:hAnsiTheme="majorHAnsi" w:cs="Calibri"/>
          <w:i/>
          <w:szCs w:val="18"/>
          <w:lang w:val="pt-BR"/>
        </w:rPr>
        <w:t xml:space="preserve"> 5.5</w:t>
      </w:r>
      <w:r w:rsidR="00C805B2">
        <w:rPr>
          <w:rFonts w:asciiTheme="majorHAnsi" w:hAnsiTheme="majorHAnsi" w:cs="Calibri"/>
          <w:szCs w:val="18"/>
          <w:lang w:val="pt-BR"/>
        </w:rPr>
        <w:t xml:space="preserve"> e </w:t>
      </w:r>
      <w:r w:rsidR="00104CBA">
        <w:rPr>
          <w:rFonts w:asciiTheme="majorHAnsi" w:hAnsiTheme="majorHAnsi" w:cs="Calibri"/>
          <w:szCs w:val="18"/>
          <w:lang w:val="pt-BR"/>
        </w:rPr>
        <w:t xml:space="preserve">Está sendo implantado em Minas Gerais, em parceria com a </w:t>
      </w:r>
      <w:r w:rsidR="00104CBA" w:rsidRPr="00022249">
        <w:rPr>
          <w:rFonts w:asciiTheme="majorHAnsi" w:hAnsiTheme="majorHAnsi" w:cs="Calibri"/>
          <w:i/>
          <w:szCs w:val="18"/>
          <w:lang w:val="pt-BR"/>
        </w:rPr>
        <w:t>GV</w:t>
      </w:r>
      <w:r w:rsidR="00104CBA">
        <w:rPr>
          <w:rFonts w:asciiTheme="majorHAnsi" w:hAnsiTheme="majorHAnsi" w:cs="Calibri"/>
          <w:szCs w:val="18"/>
          <w:lang w:val="pt-BR"/>
        </w:rPr>
        <w:t xml:space="preserve"> e o Governo do Estado</w:t>
      </w:r>
      <w:r w:rsidR="00973AFE">
        <w:rPr>
          <w:rFonts w:asciiTheme="majorHAnsi" w:hAnsiTheme="majorHAnsi" w:cs="Calibri"/>
          <w:szCs w:val="18"/>
          <w:lang w:val="pt-BR"/>
        </w:rPr>
        <w:t>.</w:t>
      </w:r>
    </w:p>
    <w:p w:rsidR="002D0917" w:rsidRDefault="002D0917" w:rsidP="002D0917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Pr="002D0917" w:rsidRDefault="00466EE9" w:rsidP="00E052F0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Nome:</w:t>
      </w:r>
      <w:r w:rsidR="002D0917" w:rsidRPr="002D0917">
        <w:rPr>
          <w:rFonts w:asciiTheme="majorHAnsi" w:hAnsiTheme="majorHAnsi" w:cs="Calibri"/>
          <w:szCs w:val="18"/>
          <w:lang w:val="pt-BR"/>
        </w:rPr>
        <w:t xml:space="preserve"> VM13491</w:t>
      </w:r>
    </w:p>
    <w:p w:rsid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Finalidade: ESCRITORIO - Servidor WEB PHP</w:t>
      </w:r>
    </w:p>
    <w:p w:rsidR="00973AFE" w:rsidRPr="002D0917" w:rsidRDefault="00973AFE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Sistema Operacional</w:t>
      </w:r>
      <w:r w:rsidRPr="002D0917">
        <w:rPr>
          <w:rFonts w:asciiTheme="majorHAnsi" w:hAnsiTheme="majorHAnsi" w:cs="Calibri"/>
          <w:szCs w:val="18"/>
          <w:lang w:val="pt-BR"/>
        </w:rPr>
        <w:t>: Linux RedHat 6.1 64 Bits</w:t>
      </w:r>
    </w:p>
    <w:p w:rsidR="002D0917" w:rsidRP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IP: 200.198.9.180</w:t>
      </w:r>
    </w:p>
    <w:p w:rsidR="002D0917" w:rsidRP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 xml:space="preserve">Memória: </w:t>
      </w:r>
      <w:proofErr w:type="gramStart"/>
      <w:r w:rsidRPr="002D0917">
        <w:rPr>
          <w:rFonts w:asciiTheme="majorHAnsi" w:hAnsiTheme="majorHAnsi" w:cs="Calibri"/>
          <w:szCs w:val="18"/>
          <w:lang w:val="pt-BR"/>
        </w:rPr>
        <w:t>4</w:t>
      </w:r>
      <w:proofErr w:type="gramEnd"/>
      <w:r w:rsidRPr="002D0917">
        <w:rPr>
          <w:rFonts w:asciiTheme="majorHAnsi" w:hAnsiTheme="majorHAnsi" w:cs="Calibri"/>
          <w:szCs w:val="18"/>
          <w:lang w:val="pt-BR"/>
        </w:rPr>
        <w:t xml:space="preserve"> Gb</w:t>
      </w:r>
    </w:p>
    <w:p w:rsidR="002D0917" w:rsidRP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Disco: 30 GB</w:t>
      </w:r>
    </w:p>
    <w:p w:rsidR="002D0917" w:rsidRPr="002D0917" w:rsidRDefault="00973AFE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>Tecnologias</w:t>
      </w:r>
      <w:r>
        <w:rPr>
          <w:rFonts w:asciiTheme="majorHAnsi" w:hAnsiTheme="majorHAnsi" w:cs="Calibri"/>
          <w:szCs w:val="18"/>
          <w:lang w:val="pt-BR"/>
        </w:rPr>
        <w:t>:</w:t>
      </w:r>
      <w:r w:rsidR="002D0917" w:rsidRPr="002D0917">
        <w:rPr>
          <w:rFonts w:asciiTheme="majorHAnsi" w:hAnsiTheme="majorHAnsi" w:cs="Calibri"/>
          <w:szCs w:val="18"/>
          <w:lang w:val="pt-BR"/>
        </w:rPr>
        <w:t xml:space="preserve"> Apache 2.2.15 - PHP 5.2.17</w:t>
      </w:r>
    </w:p>
    <w:p w:rsidR="002D0917" w:rsidRPr="002D0917" w:rsidRDefault="002D0917" w:rsidP="005E511E">
      <w:pPr>
        <w:pStyle w:val="BasicParagraph"/>
        <w:numPr>
          <w:ilvl w:val="1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D0917">
        <w:rPr>
          <w:rFonts w:asciiTheme="majorHAnsi" w:hAnsiTheme="majorHAnsi" w:cs="Calibri"/>
          <w:szCs w:val="18"/>
          <w:lang w:val="pt-BR"/>
        </w:rPr>
        <w:t xml:space="preserve">Processador: </w:t>
      </w:r>
      <w:proofErr w:type="gramStart"/>
      <w:r w:rsidRPr="002D0917">
        <w:rPr>
          <w:rFonts w:asciiTheme="majorHAnsi" w:hAnsiTheme="majorHAnsi" w:cs="Calibri"/>
          <w:szCs w:val="18"/>
          <w:lang w:val="pt-BR"/>
        </w:rPr>
        <w:t>2</w:t>
      </w:r>
      <w:proofErr w:type="gramEnd"/>
      <w:r w:rsidRPr="002D0917">
        <w:rPr>
          <w:rFonts w:asciiTheme="majorHAnsi" w:hAnsiTheme="majorHAnsi" w:cs="Calibri"/>
          <w:szCs w:val="18"/>
          <w:lang w:val="pt-BR"/>
        </w:rPr>
        <w:t xml:space="preserve"> núcleos - AMD </w:t>
      </w:r>
      <w:proofErr w:type="spellStart"/>
      <w:r w:rsidRPr="002D0917">
        <w:rPr>
          <w:rFonts w:asciiTheme="majorHAnsi" w:hAnsiTheme="majorHAnsi" w:cs="Calibri"/>
          <w:szCs w:val="18"/>
          <w:lang w:val="pt-BR"/>
        </w:rPr>
        <w:t>Opteron</w:t>
      </w:r>
      <w:proofErr w:type="spellEnd"/>
      <w:r w:rsidRPr="002D0917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2D0917">
        <w:rPr>
          <w:rFonts w:asciiTheme="majorHAnsi" w:hAnsiTheme="majorHAnsi" w:cs="Calibri"/>
          <w:szCs w:val="18"/>
          <w:lang w:val="pt-BR"/>
        </w:rPr>
        <w:t>tm</w:t>
      </w:r>
      <w:proofErr w:type="spellEnd"/>
      <w:r w:rsidRPr="002D0917">
        <w:rPr>
          <w:rFonts w:asciiTheme="majorHAnsi" w:hAnsiTheme="majorHAnsi" w:cs="Calibri"/>
          <w:szCs w:val="18"/>
          <w:lang w:val="pt-BR"/>
        </w:rPr>
        <w:t>) Processor 6176 SE</w:t>
      </w: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5217A" w:rsidRDefault="0045217A" w:rsidP="0045217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instalação de todas as bibliotecas necessárias nesta aplicação vamos utilizar a ferramenta integrada ao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chamada através Gerenciador de Instalações do SO. </w:t>
      </w:r>
      <w:proofErr w:type="gramStart"/>
      <w:r>
        <w:rPr>
          <w:rFonts w:asciiTheme="majorHAnsi" w:hAnsiTheme="majorHAnsi" w:cs="Calibri"/>
          <w:szCs w:val="18"/>
          <w:lang w:val="pt-BR"/>
        </w:rPr>
        <w:t>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comando “</w:t>
      </w:r>
      <w:proofErr w:type="spellStart"/>
      <w:r>
        <w:rPr>
          <w:rFonts w:asciiTheme="majorHAnsi" w:hAnsiTheme="majorHAnsi" w:cs="Calibri"/>
          <w:szCs w:val="18"/>
          <w:lang w:val="pt-BR"/>
        </w:rPr>
        <w:t>yum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”, muito simples de utilizar. Existem alguns casos isolados onde teremos que instalar bibliotecas manualmente, ou seja, sem utilizar o </w:t>
      </w:r>
      <w:proofErr w:type="spellStart"/>
      <w:r>
        <w:rPr>
          <w:rFonts w:asciiTheme="majorHAnsi" w:hAnsiTheme="majorHAnsi" w:cs="Calibri"/>
          <w:szCs w:val="18"/>
          <w:lang w:val="pt-BR"/>
        </w:rPr>
        <w:t>Yum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2D0917" w:rsidRDefault="002D0917" w:rsidP="0045217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A37824" w:rsidRPr="00316348" w:rsidRDefault="00A37824" w:rsidP="00A37824">
      <w:pPr>
        <w:pStyle w:val="Escritorio-TituloCaptulo0"/>
        <w:spacing w:after="360"/>
        <w:ind w:left="357" w:hanging="357"/>
      </w:pPr>
      <w:bookmarkStart w:id="4" w:name="_Toc371670103"/>
      <w:r>
        <w:t>BANCO DE DADOS</w:t>
      </w:r>
      <w:bookmarkEnd w:id="4"/>
      <w:r>
        <w:t xml:space="preserve"> </w:t>
      </w:r>
    </w:p>
    <w:p w:rsidR="008E0B93" w:rsidRDefault="008E0B93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Sistema</w:t>
      </w:r>
      <w:r w:rsidR="00076571">
        <w:rPr>
          <w:rFonts w:asciiTheme="majorHAnsi" w:hAnsiTheme="majorHAnsi" w:cs="Calibri"/>
          <w:szCs w:val="18"/>
          <w:lang w:val="pt-BR"/>
        </w:rPr>
        <w:t xml:space="preserve"> de</w:t>
      </w:r>
      <w:r>
        <w:rPr>
          <w:rFonts w:asciiTheme="majorHAnsi" w:hAnsiTheme="majorHAnsi" w:cs="Calibri"/>
          <w:szCs w:val="18"/>
          <w:lang w:val="pt-BR"/>
        </w:rPr>
        <w:t xml:space="preserve"> Gerencia</w:t>
      </w:r>
      <w:r w:rsidR="00076571">
        <w:rPr>
          <w:rFonts w:asciiTheme="majorHAnsi" w:hAnsiTheme="majorHAnsi" w:cs="Calibri"/>
          <w:szCs w:val="18"/>
          <w:lang w:val="pt-BR"/>
        </w:rPr>
        <w:t xml:space="preserve">mento </w:t>
      </w:r>
      <w:r>
        <w:rPr>
          <w:rFonts w:asciiTheme="majorHAnsi" w:hAnsiTheme="majorHAnsi" w:cs="Calibri"/>
          <w:szCs w:val="18"/>
          <w:lang w:val="pt-BR"/>
        </w:rPr>
        <w:t xml:space="preserve">de Banco de Dados (SGBD) </w:t>
      </w:r>
      <w:r w:rsidR="00076571">
        <w:rPr>
          <w:rFonts w:asciiTheme="majorHAnsi" w:hAnsiTheme="majorHAnsi" w:cs="Calibri"/>
          <w:szCs w:val="18"/>
          <w:lang w:val="pt-BR"/>
        </w:rPr>
        <w:t>utiliza</w:t>
      </w:r>
      <w:r>
        <w:rPr>
          <w:rFonts w:asciiTheme="majorHAnsi" w:hAnsiTheme="majorHAnsi" w:cs="Calibri"/>
          <w:szCs w:val="18"/>
          <w:lang w:val="pt-BR"/>
        </w:rPr>
        <w:t xml:space="preserve">do </w:t>
      </w:r>
      <w:r w:rsidR="00076571">
        <w:rPr>
          <w:rFonts w:asciiTheme="majorHAnsi" w:hAnsiTheme="majorHAnsi" w:cs="Calibri"/>
          <w:szCs w:val="18"/>
          <w:lang w:val="pt-BR"/>
        </w:rPr>
        <w:t xml:space="preserve">neste projeto </w:t>
      </w:r>
      <w:r>
        <w:rPr>
          <w:rFonts w:asciiTheme="majorHAnsi" w:hAnsiTheme="majorHAnsi" w:cs="Calibri"/>
          <w:szCs w:val="18"/>
          <w:lang w:val="pt-BR"/>
        </w:rPr>
        <w:t xml:space="preserve">é o </w:t>
      </w:r>
      <w:proofErr w:type="gramStart"/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="00505CE5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="00505CE5">
        <w:rPr>
          <w:rFonts w:asciiTheme="majorHAnsi" w:hAnsiTheme="majorHAnsi" w:cs="Calibri"/>
          <w:i/>
          <w:szCs w:val="18"/>
          <w:lang w:val="pt-BR"/>
        </w:rPr>
        <w:t>Community</w:t>
      </w:r>
      <w:proofErr w:type="spellEnd"/>
      <w:r w:rsidR="00340F5A">
        <w:rPr>
          <w:rFonts w:asciiTheme="majorHAnsi" w:hAnsiTheme="majorHAnsi" w:cs="Calibri"/>
          <w:szCs w:val="18"/>
          <w:lang w:val="pt-BR"/>
        </w:rPr>
        <w:t xml:space="preserve"> </w:t>
      </w:r>
      <w:r w:rsidRPr="00340F5A">
        <w:rPr>
          <w:rFonts w:asciiTheme="majorHAnsi" w:hAnsiTheme="majorHAnsi" w:cs="Calibri"/>
          <w:i/>
          <w:szCs w:val="18"/>
          <w:lang w:val="pt-BR"/>
        </w:rPr>
        <w:t>5.6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076571">
        <w:rPr>
          <w:rFonts w:asciiTheme="majorHAnsi" w:hAnsiTheme="majorHAnsi" w:cs="Calibri"/>
          <w:szCs w:val="18"/>
          <w:lang w:val="pt-BR"/>
        </w:rPr>
        <w:t xml:space="preserve">e a </w:t>
      </w:r>
      <w:r>
        <w:rPr>
          <w:rFonts w:asciiTheme="majorHAnsi" w:hAnsiTheme="majorHAnsi" w:cs="Calibri"/>
          <w:szCs w:val="18"/>
          <w:lang w:val="pt-BR"/>
        </w:rPr>
        <w:t>versão</w:t>
      </w:r>
      <w:r w:rsidR="00076571">
        <w:rPr>
          <w:rFonts w:asciiTheme="majorHAnsi" w:hAnsiTheme="majorHAnsi" w:cs="Calibri"/>
          <w:szCs w:val="18"/>
          <w:lang w:val="pt-BR"/>
        </w:rPr>
        <w:t xml:space="preserve"> deve ser para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340F5A">
        <w:rPr>
          <w:rFonts w:asciiTheme="majorHAnsi" w:hAnsiTheme="majorHAnsi" w:cs="Calibri"/>
          <w:i/>
          <w:szCs w:val="18"/>
          <w:lang w:val="pt-BR"/>
        </w:rPr>
        <w:t>Windows</w:t>
      </w:r>
      <w:r w:rsidR="00076571" w:rsidRPr="00340F5A">
        <w:rPr>
          <w:rFonts w:asciiTheme="majorHAnsi" w:hAnsiTheme="majorHAnsi" w:cs="Calibri"/>
          <w:i/>
          <w:szCs w:val="18"/>
          <w:lang w:val="pt-BR"/>
        </w:rPr>
        <w:t xml:space="preserve"> 64 Bits</w:t>
      </w:r>
      <w:r w:rsidR="00076571">
        <w:rPr>
          <w:rFonts w:asciiTheme="majorHAnsi" w:hAnsiTheme="majorHAnsi" w:cs="Calibri"/>
          <w:szCs w:val="18"/>
          <w:lang w:val="pt-BR"/>
        </w:rPr>
        <w:t xml:space="preserve">, afinal o servidor escolhido para ser o banco de dados é o </w:t>
      </w:r>
      <w:r w:rsidR="00076571" w:rsidRPr="002D0917">
        <w:rPr>
          <w:rFonts w:asciiTheme="majorHAnsi" w:hAnsiTheme="majorHAnsi" w:cs="Calibri"/>
          <w:szCs w:val="18"/>
          <w:lang w:val="pt-BR"/>
        </w:rPr>
        <w:t>VM13525</w:t>
      </w:r>
      <w:r w:rsidR="00076571">
        <w:rPr>
          <w:rFonts w:asciiTheme="majorHAnsi" w:hAnsiTheme="majorHAnsi" w:cs="Calibri"/>
          <w:szCs w:val="18"/>
          <w:lang w:val="pt-BR"/>
        </w:rPr>
        <w:t xml:space="preserve">, que tem este sistema operacional. A instalação do </w:t>
      </w:r>
      <w:proofErr w:type="gramStart"/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="00340F5A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pode ser encontrado através do link:</w:t>
      </w:r>
    </w:p>
    <w:p w:rsidR="008E0B93" w:rsidRDefault="00A91436" w:rsidP="008E0B93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9" w:history="1">
        <w:r w:rsidR="00505CE5" w:rsidRPr="007E1DA6">
          <w:rPr>
            <w:rStyle w:val="Hyperlink"/>
            <w:rFonts w:asciiTheme="majorHAnsi" w:hAnsiTheme="majorHAnsi" w:cs="Calibri"/>
            <w:szCs w:val="18"/>
            <w:lang w:val="pt-BR"/>
          </w:rPr>
          <w:t>www.mysql.com</w:t>
        </w:r>
      </w:hyperlink>
    </w:p>
    <w:p w:rsidR="00505CE5" w:rsidRDefault="00505CE5" w:rsidP="00505CE5">
      <w:pPr>
        <w:pStyle w:val="BasicParagraph"/>
        <w:numPr>
          <w:ilvl w:val="1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instalador utilizado foi o: </w:t>
      </w:r>
      <w:r w:rsidRPr="00505CE5">
        <w:rPr>
          <w:rFonts w:asciiTheme="majorHAnsi" w:hAnsiTheme="majorHAnsi" w:cs="Calibri"/>
          <w:szCs w:val="18"/>
          <w:lang w:val="pt-BR"/>
        </w:rPr>
        <w:t>mysql-installer-community-5.6.10.0.msi</w:t>
      </w:r>
    </w:p>
    <w:p w:rsidR="00076571" w:rsidRDefault="00076571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E0B93" w:rsidRDefault="008E0B93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sua instalação deve ser realizada de forma padrão, mantendo todas as configurações de fábrica e o diretório escolhido para instalação no servidor foi:</w:t>
      </w:r>
    </w:p>
    <w:p w:rsidR="008E0B93" w:rsidRDefault="008E0B93" w:rsidP="008E0B93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E0B93">
        <w:rPr>
          <w:rFonts w:asciiTheme="majorHAnsi" w:hAnsiTheme="majorHAnsi" w:cs="Calibri"/>
          <w:szCs w:val="18"/>
          <w:lang w:val="pt-BR"/>
        </w:rPr>
        <w:t>C:\Program Files (x86</w:t>
      </w:r>
      <w:proofErr w:type="gramStart"/>
      <w:r w:rsidRPr="008E0B93">
        <w:rPr>
          <w:rFonts w:asciiTheme="majorHAnsi" w:hAnsiTheme="majorHAnsi" w:cs="Calibri"/>
          <w:szCs w:val="18"/>
          <w:lang w:val="pt-BR"/>
        </w:rPr>
        <w:t>)</w:t>
      </w:r>
      <w:proofErr w:type="gramEnd"/>
      <w:r w:rsidRPr="008E0B93">
        <w:rPr>
          <w:rFonts w:asciiTheme="majorHAnsi" w:hAnsiTheme="majorHAnsi" w:cs="Calibri"/>
          <w:szCs w:val="18"/>
          <w:lang w:val="pt-BR"/>
        </w:rPr>
        <w:t>\MySQL</w:t>
      </w:r>
    </w:p>
    <w:p w:rsidR="008E0B93" w:rsidRDefault="008E0B93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E0B93" w:rsidRDefault="00076571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Desta forma a aplicação que quiser conectar ao </w:t>
      </w:r>
      <w:proofErr w:type="gramStart"/>
      <w:r w:rsidRPr="005A5270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deverá utilizar o IP deste servidor e a porta padrão de cone</w:t>
      </w:r>
      <w:r w:rsidR="005A5270">
        <w:rPr>
          <w:rFonts w:asciiTheme="majorHAnsi" w:hAnsiTheme="majorHAnsi" w:cs="Calibri"/>
          <w:szCs w:val="18"/>
          <w:lang w:val="pt-BR"/>
        </w:rPr>
        <w:t>x</w:t>
      </w:r>
      <w:r>
        <w:rPr>
          <w:rFonts w:asciiTheme="majorHAnsi" w:hAnsiTheme="majorHAnsi" w:cs="Calibri"/>
          <w:szCs w:val="18"/>
          <w:lang w:val="pt-BR"/>
        </w:rPr>
        <w:t xml:space="preserve">ão com o </w:t>
      </w:r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r>
        <w:rPr>
          <w:rFonts w:asciiTheme="majorHAnsi" w:hAnsiTheme="majorHAnsi" w:cs="Calibri"/>
          <w:szCs w:val="18"/>
          <w:lang w:val="pt-BR"/>
        </w:rPr>
        <w:t xml:space="preserve">, a </w:t>
      </w:r>
      <w:r w:rsidR="005A5270">
        <w:rPr>
          <w:rFonts w:asciiTheme="majorHAnsi" w:hAnsiTheme="majorHAnsi" w:cs="Calibri"/>
          <w:szCs w:val="18"/>
          <w:lang w:val="pt-BR"/>
        </w:rPr>
        <w:t xml:space="preserve">porta </w:t>
      </w:r>
      <w:r>
        <w:rPr>
          <w:rFonts w:asciiTheme="majorHAnsi" w:hAnsiTheme="majorHAnsi" w:cs="Calibri"/>
          <w:szCs w:val="18"/>
          <w:lang w:val="pt-BR"/>
        </w:rPr>
        <w:t>3306.</w:t>
      </w:r>
    </w:p>
    <w:p w:rsidR="005A5270" w:rsidRDefault="005A5270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só deverá haver conexão com o banco de dados através da máquina de aplicação, a </w:t>
      </w:r>
      <w:r w:rsidRPr="005A5270">
        <w:rPr>
          <w:rFonts w:asciiTheme="majorHAnsi" w:hAnsiTheme="majorHAnsi" w:cs="Calibri"/>
          <w:i/>
          <w:szCs w:val="18"/>
          <w:lang w:val="pt-BR"/>
        </w:rPr>
        <w:t>VM13491</w:t>
      </w:r>
      <w:r>
        <w:rPr>
          <w:rFonts w:asciiTheme="majorHAnsi" w:hAnsiTheme="majorHAnsi" w:cs="Calibri"/>
          <w:szCs w:val="18"/>
          <w:lang w:val="pt-BR"/>
        </w:rPr>
        <w:t xml:space="preserve">. Como elas estão na mesma rede e sob o mesmo contrato, foi pedido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liberação de qualquer conexão entre estas máquinas, por isso não foi necessário requisitar a liberação da porta 3306 entre estes servidores.</w:t>
      </w:r>
    </w:p>
    <w:p w:rsidR="005A5270" w:rsidRDefault="005A5270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E0B93" w:rsidRDefault="005A5270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a gestão do </w:t>
      </w:r>
      <w:r w:rsidRPr="005A5270">
        <w:rPr>
          <w:rFonts w:asciiTheme="majorHAnsi" w:hAnsiTheme="majorHAnsi" w:cs="Calibri"/>
          <w:i/>
          <w:szCs w:val="18"/>
          <w:lang w:val="pt-BR"/>
        </w:rPr>
        <w:t>SGBD</w:t>
      </w:r>
      <w:r>
        <w:rPr>
          <w:rFonts w:asciiTheme="majorHAnsi" w:hAnsiTheme="majorHAnsi" w:cs="Calibri"/>
          <w:szCs w:val="18"/>
          <w:lang w:val="pt-BR"/>
        </w:rPr>
        <w:t xml:space="preserve">, das bases de dados e demais operações envolvendo o banco de dados </w:t>
      </w:r>
      <w:r w:rsidR="00ED7570">
        <w:rPr>
          <w:rFonts w:asciiTheme="majorHAnsi" w:hAnsiTheme="majorHAnsi" w:cs="Calibri"/>
          <w:szCs w:val="18"/>
          <w:lang w:val="pt-BR"/>
        </w:rPr>
        <w:t>utilizamos o</w:t>
      </w:r>
      <w:r>
        <w:rPr>
          <w:rFonts w:asciiTheme="majorHAnsi" w:hAnsiTheme="majorHAnsi" w:cs="Calibri"/>
          <w:szCs w:val="18"/>
          <w:lang w:val="pt-BR"/>
        </w:rPr>
        <w:t xml:space="preserve"> aplicativo da própria fabricante do banco, o </w:t>
      </w:r>
      <w:proofErr w:type="gramStart"/>
      <w:r w:rsidR="008E0B93" w:rsidRPr="00340F5A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="008E0B93" w:rsidRPr="00340F5A">
        <w:rPr>
          <w:rFonts w:asciiTheme="majorHAnsi" w:hAnsiTheme="majorHAnsi" w:cs="Calibri"/>
          <w:i/>
          <w:szCs w:val="18"/>
          <w:lang w:val="pt-BR"/>
        </w:rPr>
        <w:t xml:space="preserve"> Workbench 5.2 CE</w:t>
      </w:r>
      <w:r>
        <w:rPr>
          <w:rFonts w:asciiTheme="majorHAnsi" w:hAnsiTheme="majorHAnsi" w:cs="Calibri"/>
          <w:szCs w:val="18"/>
          <w:lang w:val="pt-BR"/>
        </w:rPr>
        <w:t xml:space="preserve">, encontrado no mesmo endereço onde tem o instalador do </w:t>
      </w:r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5A5270" w:rsidRDefault="005A5270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5A5270" w:rsidP="00A3782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Temos apenas uma particularidade em relação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instalação padrão, foi necessário alterar o diretório aonde o </w:t>
      </w:r>
      <w:r w:rsidR="00340F5A" w:rsidRPr="00340F5A">
        <w:rPr>
          <w:rFonts w:asciiTheme="majorHAnsi" w:hAnsiTheme="majorHAnsi" w:cs="Calibri"/>
          <w:i/>
          <w:szCs w:val="18"/>
          <w:lang w:val="pt-BR"/>
        </w:rPr>
        <w:t>MySQL</w:t>
      </w:r>
      <w:r w:rsidR="00340F5A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armazena as bases de dados. Isto porque o servidor </w:t>
      </w:r>
      <w:r w:rsidRPr="005A5270">
        <w:rPr>
          <w:rFonts w:asciiTheme="majorHAnsi" w:hAnsiTheme="majorHAnsi" w:cs="Calibri"/>
          <w:i/>
          <w:szCs w:val="18"/>
          <w:lang w:val="pt-BR"/>
        </w:rPr>
        <w:t>VM13525</w:t>
      </w:r>
      <w:r>
        <w:rPr>
          <w:rFonts w:asciiTheme="majorHAnsi" w:hAnsiTheme="majorHAnsi" w:cs="Calibri"/>
          <w:szCs w:val="18"/>
          <w:lang w:val="pt-BR"/>
        </w:rPr>
        <w:t xml:space="preserve"> tem uma partição pequena no </w:t>
      </w:r>
      <w:r w:rsidRPr="005A5270">
        <w:rPr>
          <w:rFonts w:asciiTheme="majorHAnsi" w:hAnsiTheme="majorHAnsi" w:cs="Calibri"/>
          <w:i/>
          <w:szCs w:val="18"/>
          <w:lang w:val="pt-BR"/>
        </w:rPr>
        <w:t>C</w:t>
      </w:r>
      <w:r>
        <w:rPr>
          <w:rFonts w:asciiTheme="majorHAnsi" w:hAnsiTheme="majorHAnsi" w:cs="Calibri"/>
          <w:szCs w:val="18"/>
          <w:lang w:val="pt-BR"/>
        </w:rPr>
        <w:t>, aonde normalmente é instalado o sistema de banco de dados,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>e as bases de dados deste projeto são enormes. Portanto tivemos que mudar o local aonde as bases de dados são salvas para o diretório:</w:t>
      </w:r>
    </w:p>
    <w:p w:rsidR="00A37824" w:rsidRDefault="005A5270" w:rsidP="005A5270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5A5270">
        <w:rPr>
          <w:rFonts w:asciiTheme="majorHAnsi" w:hAnsiTheme="majorHAnsi" w:cs="Calibri"/>
          <w:szCs w:val="18"/>
          <w:lang w:val="pt-BR"/>
        </w:rPr>
        <w:t>E:\</w:t>
      </w:r>
      <w:proofErr w:type="gramStart"/>
      <w:r w:rsidRPr="005A5270">
        <w:rPr>
          <w:rFonts w:asciiTheme="majorHAnsi" w:hAnsiTheme="majorHAnsi" w:cs="Calibri"/>
          <w:szCs w:val="18"/>
          <w:lang w:val="pt-BR"/>
        </w:rPr>
        <w:t>BancoDados</w:t>
      </w:r>
      <w:proofErr w:type="gramEnd"/>
      <w:r w:rsidRPr="005A5270">
        <w:rPr>
          <w:rFonts w:asciiTheme="majorHAnsi" w:hAnsiTheme="majorHAnsi" w:cs="Calibri"/>
          <w:szCs w:val="18"/>
          <w:lang w:val="pt-BR"/>
        </w:rPr>
        <w:t>\Mysql</w:t>
      </w:r>
    </w:p>
    <w:p w:rsidR="005A5270" w:rsidRDefault="005A5270" w:rsidP="005A527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5A5270" w:rsidP="005A5270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realizar esta alteração é necessário acessar a pasta aonde os bancos de dados são instalados por padrão e copiar para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a pasta na partição </w:t>
      </w:r>
      <w:r w:rsidRPr="005A5270">
        <w:rPr>
          <w:rFonts w:asciiTheme="majorHAnsi" w:hAnsiTheme="majorHAnsi" w:cs="Calibri"/>
          <w:i/>
          <w:szCs w:val="18"/>
          <w:lang w:val="pt-BR"/>
        </w:rPr>
        <w:t>E</w:t>
      </w:r>
      <w:r>
        <w:rPr>
          <w:rFonts w:asciiTheme="majorHAnsi" w:hAnsiTheme="majorHAnsi" w:cs="Calibri"/>
          <w:szCs w:val="18"/>
          <w:lang w:val="pt-BR"/>
        </w:rPr>
        <w:t>, citada acima.</w:t>
      </w:r>
    </w:p>
    <w:p w:rsidR="005A5270" w:rsidRDefault="005A5270" w:rsidP="005A5270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5A5270">
        <w:rPr>
          <w:rFonts w:asciiTheme="majorHAnsi" w:hAnsiTheme="majorHAnsi" w:cs="Calibri"/>
          <w:szCs w:val="18"/>
          <w:lang w:val="pt-BR"/>
        </w:rPr>
        <w:t>C:\Program Files\</w:t>
      </w:r>
      <w:proofErr w:type="gramStart"/>
      <w:r w:rsidRPr="005A5270">
        <w:rPr>
          <w:rFonts w:asciiTheme="majorHAnsi" w:hAnsiTheme="majorHAnsi" w:cs="Calibri"/>
          <w:szCs w:val="18"/>
          <w:lang w:val="pt-BR"/>
        </w:rPr>
        <w:t>MySQL</w:t>
      </w:r>
      <w:proofErr w:type="gramEnd"/>
      <w:r w:rsidRPr="005A5270">
        <w:rPr>
          <w:rFonts w:asciiTheme="majorHAnsi" w:hAnsiTheme="majorHAnsi" w:cs="Calibri"/>
          <w:szCs w:val="18"/>
          <w:lang w:val="pt-BR"/>
        </w:rPr>
        <w:t>\MySQL Server 5.6\data</w:t>
      </w:r>
    </w:p>
    <w:p w:rsidR="005A5270" w:rsidRDefault="005A5270" w:rsidP="005A5270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5A5270" w:rsidP="005A5270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finalização desta configuração se dá pela alteração da pasta da</w:t>
      </w:r>
      <w:r w:rsidR="00973AFE">
        <w:rPr>
          <w:rFonts w:asciiTheme="majorHAnsi" w:hAnsiTheme="majorHAnsi" w:cs="Calibri"/>
          <w:szCs w:val="18"/>
          <w:lang w:val="pt-BR"/>
        </w:rPr>
        <w:t>s</w:t>
      </w:r>
      <w:r>
        <w:rPr>
          <w:rFonts w:asciiTheme="majorHAnsi" w:hAnsiTheme="majorHAnsi" w:cs="Calibri"/>
          <w:szCs w:val="18"/>
          <w:lang w:val="pt-BR"/>
        </w:rPr>
        <w:t xml:space="preserve"> bases</w:t>
      </w:r>
      <w:r w:rsidR="00973AFE">
        <w:rPr>
          <w:rFonts w:asciiTheme="majorHAnsi" w:hAnsiTheme="majorHAnsi" w:cs="Calibri"/>
          <w:szCs w:val="18"/>
          <w:lang w:val="pt-BR"/>
        </w:rPr>
        <w:t xml:space="preserve"> de dados que fica </w:t>
      </w:r>
      <w:r>
        <w:rPr>
          <w:rFonts w:asciiTheme="majorHAnsi" w:hAnsiTheme="majorHAnsi" w:cs="Calibri"/>
          <w:szCs w:val="18"/>
          <w:lang w:val="pt-BR"/>
        </w:rPr>
        <w:t xml:space="preserve">no arquivo de configuração do </w:t>
      </w:r>
      <w:proofErr w:type="gramStart"/>
      <w:r w:rsidRPr="00973AFE">
        <w:rPr>
          <w:rFonts w:asciiTheme="majorHAnsi" w:hAnsiTheme="majorHAnsi" w:cs="Calibri"/>
          <w:i/>
          <w:szCs w:val="18"/>
          <w:lang w:val="pt-BR"/>
        </w:rPr>
        <w:t>My</w:t>
      </w:r>
      <w:r w:rsidR="00973AFE" w:rsidRPr="00973AFE">
        <w:rPr>
          <w:rFonts w:asciiTheme="majorHAnsi" w:hAnsiTheme="majorHAnsi" w:cs="Calibri"/>
          <w:i/>
          <w:szCs w:val="18"/>
          <w:lang w:val="pt-BR"/>
        </w:rPr>
        <w:t>SQL</w:t>
      </w:r>
      <w:proofErr w:type="gramEnd"/>
      <w:r>
        <w:rPr>
          <w:rFonts w:asciiTheme="majorHAnsi" w:hAnsiTheme="majorHAnsi" w:cs="Calibri"/>
          <w:szCs w:val="18"/>
          <w:lang w:val="pt-BR"/>
        </w:rPr>
        <w:t>, chamado my.</w:t>
      </w:r>
      <w:r w:rsidR="00097665">
        <w:rPr>
          <w:rFonts w:asciiTheme="majorHAnsi" w:hAnsiTheme="majorHAnsi" w:cs="Calibri"/>
          <w:szCs w:val="18"/>
          <w:lang w:val="pt-BR"/>
        </w:rPr>
        <w:t>ini</w:t>
      </w:r>
      <w:r>
        <w:rPr>
          <w:rFonts w:asciiTheme="majorHAnsi" w:hAnsiTheme="majorHAnsi" w:cs="Calibri"/>
          <w:szCs w:val="18"/>
          <w:lang w:val="pt-BR"/>
        </w:rPr>
        <w:t xml:space="preserve"> e que fica localizado em:</w:t>
      </w:r>
    </w:p>
    <w:p w:rsidR="005A5270" w:rsidRDefault="00097665" w:rsidP="00097665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97665">
        <w:rPr>
          <w:rFonts w:asciiTheme="majorHAnsi" w:hAnsiTheme="majorHAnsi" w:cs="Calibri"/>
          <w:szCs w:val="18"/>
          <w:lang w:val="pt-BR"/>
        </w:rPr>
        <w:t>C:\</w:t>
      </w:r>
      <w:proofErr w:type="gramStart"/>
      <w:r w:rsidRPr="00097665">
        <w:rPr>
          <w:rFonts w:asciiTheme="majorHAnsi" w:hAnsiTheme="majorHAnsi" w:cs="Calibri"/>
          <w:szCs w:val="18"/>
          <w:lang w:val="pt-BR"/>
        </w:rPr>
        <w:t>ProgramData</w:t>
      </w:r>
      <w:proofErr w:type="gramEnd"/>
      <w:r w:rsidRPr="00097665">
        <w:rPr>
          <w:rFonts w:asciiTheme="majorHAnsi" w:hAnsiTheme="majorHAnsi" w:cs="Calibri"/>
          <w:szCs w:val="18"/>
          <w:lang w:val="pt-BR"/>
        </w:rPr>
        <w:t>\MySQL\MySQL Server 5.6</w:t>
      </w:r>
      <w:r>
        <w:rPr>
          <w:rFonts w:asciiTheme="majorHAnsi" w:hAnsiTheme="majorHAnsi" w:cs="Calibri"/>
          <w:szCs w:val="18"/>
          <w:lang w:val="pt-BR"/>
        </w:rPr>
        <w:t>\my.ini</w:t>
      </w:r>
    </w:p>
    <w:p w:rsidR="005A5270" w:rsidRDefault="005A5270" w:rsidP="005A5270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097665" w:rsidP="0009766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Ao abrir este arquivo com o editor de texto existe uma variável chamada </w:t>
      </w:r>
      <w:proofErr w:type="spellStart"/>
      <w:r>
        <w:rPr>
          <w:rFonts w:asciiTheme="majorHAnsi" w:hAnsiTheme="majorHAnsi" w:cs="Calibri"/>
          <w:szCs w:val="18"/>
          <w:lang w:val="pt-BR"/>
        </w:rPr>
        <w:t>basedir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edeve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ser alterada da seguinte forma:</w:t>
      </w:r>
    </w:p>
    <w:p w:rsidR="00097665" w:rsidRDefault="00097665" w:rsidP="00097665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97665">
        <w:rPr>
          <w:rFonts w:asciiTheme="majorHAnsi" w:hAnsiTheme="majorHAnsi" w:cs="Calibri"/>
          <w:szCs w:val="18"/>
          <w:lang w:val="pt-BR"/>
        </w:rPr>
        <w:t>datadir</w:t>
      </w:r>
      <w:proofErr w:type="spellEnd"/>
      <w:proofErr w:type="gramEnd"/>
      <w:r w:rsidRPr="00097665">
        <w:rPr>
          <w:rFonts w:asciiTheme="majorHAnsi" w:hAnsiTheme="majorHAnsi" w:cs="Calibri"/>
          <w:szCs w:val="18"/>
          <w:lang w:val="pt-BR"/>
        </w:rPr>
        <w:t>="E:\</w:t>
      </w:r>
      <w:proofErr w:type="spellStart"/>
      <w:r w:rsidRPr="00097665">
        <w:rPr>
          <w:rFonts w:asciiTheme="majorHAnsi" w:hAnsiTheme="majorHAnsi" w:cs="Calibri"/>
          <w:szCs w:val="18"/>
          <w:lang w:val="pt-BR"/>
        </w:rPr>
        <w:t>BancoDados</w:t>
      </w:r>
      <w:proofErr w:type="spellEnd"/>
      <w:r w:rsidRPr="00097665">
        <w:rPr>
          <w:rFonts w:asciiTheme="majorHAnsi" w:hAnsiTheme="majorHAnsi" w:cs="Calibri"/>
          <w:szCs w:val="18"/>
          <w:lang w:val="pt-BR"/>
        </w:rPr>
        <w:t>\</w:t>
      </w:r>
      <w:proofErr w:type="spellStart"/>
      <w:r w:rsidRPr="00097665">
        <w:rPr>
          <w:rFonts w:asciiTheme="majorHAnsi" w:hAnsiTheme="majorHAnsi" w:cs="Calibri"/>
          <w:szCs w:val="18"/>
          <w:lang w:val="pt-BR"/>
        </w:rPr>
        <w:t>Mysql</w:t>
      </w:r>
      <w:proofErr w:type="spellEnd"/>
      <w:r w:rsidRPr="00097665">
        <w:rPr>
          <w:rFonts w:asciiTheme="majorHAnsi" w:hAnsiTheme="majorHAnsi" w:cs="Calibri"/>
          <w:szCs w:val="18"/>
          <w:lang w:val="pt-BR"/>
        </w:rPr>
        <w:t>\"</w:t>
      </w:r>
    </w:p>
    <w:p w:rsidR="005A5270" w:rsidRDefault="005A5270" w:rsidP="005A5270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340F5A" w:rsidP="00983FB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que esta alteração passe a valer basta reiniciar o </w:t>
      </w:r>
      <w:proofErr w:type="gramStart"/>
      <w:r w:rsidRPr="00983FB6"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>, para isso abra a tela de serviços do Windows, encontrar o serviço chamado MySQL56 e então reiniciar.</w:t>
      </w:r>
    </w:p>
    <w:p w:rsidR="005A5270" w:rsidRDefault="005A5270" w:rsidP="00983FB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5A5270" w:rsidRDefault="005A5270" w:rsidP="005A5270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A37824" w:rsidRPr="00316348" w:rsidRDefault="009B419A" w:rsidP="009B419A">
      <w:pPr>
        <w:pStyle w:val="Escritorio-TituloCaptulo0"/>
        <w:numPr>
          <w:ilvl w:val="1"/>
          <w:numId w:val="10"/>
        </w:numPr>
        <w:spacing w:after="360"/>
      </w:pPr>
      <w:bookmarkStart w:id="5" w:name="_Toc371670104"/>
      <w:r>
        <w:t>BASES DE DADOS</w:t>
      </w:r>
      <w:bookmarkEnd w:id="5"/>
      <w:r w:rsidR="00A37824">
        <w:t xml:space="preserve"> </w:t>
      </w:r>
    </w:p>
    <w:p w:rsidR="00874D9F" w:rsidRDefault="00874D9F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diversas tabelas que compõem o banco de dados, mas elas são normalmente </w:t>
      </w:r>
      <w:proofErr w:type="gramStart"/>
      <w:r>
        <w:rPr>
          <w:rFonts w:asciiTheme="majorHAnsi" w:hAnsiTheme="majorHAnsi" w:cs="Calibri"/>
          <w:szCs w:val="18"/>
          <w:lang w:val="pt-BR"/>
        </w:rPr>
        <w:t>agrupados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em dois arquivos:</w:t>
      </w:r>
    </w:p>
    <w:p w:rsidR="00874D9F" w:rsidRDefault="00874D9F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4D9F" w:rsidRPr="00874D9F" w:rsidRDefault="00874D9F" w:rsidP="00874D9F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74D9F">
        <w:rPr>
          <w:rFonts w:asciiTheme="majorHAnsi" w:hAnsiTheme="majorHAnsi" w:cs="Calibri"/>
          <w:szCs w:val="18"/>
          <w:lang w:val="pt-BR"/>
        </w:rPr>
        <w:t>DataMinas</w:t>
      </w:r>
      <w:proofErr w:type="gramEnd"/>
      <w:r w:rsidRPr="00874D9F">
        <w:rPr>
          <w:rFonts w:asciiTheme="majorHAnsi" w:hAnsiTheme="majorHAnsi" w:cs="Calibri"/>
          <w:szCs w:val="18"/>
          <w:lang w:val="pt-BR"/>
        </w:rPr>
        <w:t>.sql.bz2</w:t>
      </w:r>
    </w:p>
    <w:p w:rsidR="00874D9F" w:rsidRDefault="00874D9F" w:rsidP="00874D9F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74D9F">
        <w:rPr>
          <w:rFonts w:asciiTheme="majorHAnsi" w:hAnsiTheme="majorHAnsi" w:cs="Calibri"/>
          <w:szCs w:val="18"/>
          <w:lang w:val="pt-BR"/>
        </w:rPr>
        <w:t>mte_tables</w:t>
      </w:r>
      <w:proofErr w:type="gramEnd"/>
      <w:r w:rsidRPr="00874D9F">
        <w:rPr>
          <w:rFonts w:asciiTheme="majorHAnsi" w:hAnsiTheme="majorHAnsi" w:cs="Calibri"/>
          <w:szCs w:val="18"/>
          <w:lang w:val="pt-BR"/>
        </w:rPr>
        <w:t>.sql.bz2</w:t>
      </w:r>
    </w:p>
    <w:p w:rsidR="00874D9F" w:rsidRDefault="00874D9F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37824" w:rsidRDefault="00874D9F" w:rsidP="00A37824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Estas duas bases juntas e compactadas ocupam e</w:t>
      </w:r>
      <w:r w:rsidR="00983FB6">
        <w:rPr>
          <w:rFonts w:asciiTheme="majorHAnsi" w:hAnsiTheme="majorHAnsi" w:cs="Calibri"/>
          <w:szCs w:val="18"/>
          <w:lang w:val="pt-BR"/>
        </w:rPr>
        <w:t xml:space="preserve">m torno de </w:t>
      </w:r>
      <w:proofErr w:type="gramStart"/>
      <w:r w:rsidR="00983FB6">
        <w:rPr>
          <w:rFonts w:asciiTheme="majorHAnsi" w:hAnsiTheme="majorHAnsi" w:cs="Calibri"/>
          <w:szCs w:val="18"/>
          <w:lang w:val="pt-BR"/>
        </w:rPr>
        <w:t>1</w:t>
      </w:r>
      <w:proofErr w:type="gramEnd"/>
      <w:r w:rsidR="00983FB6">
        <w:rPr>
          <w:rFonts w:asciiTheme="majorHAnsi" w:hAnsiTheme="majorHAnsi" w:cs="Calibri"/>
          <w:szCs w:val="18"/>
          <w:lang w:val="pt-BR"/>
        </w:rPr>
        <w:t xml:space="preserve"> Giga, mas após a sua descompactação e instalação elas passam a ocupar 20 Gigas. A expectativa é que a base completa, no final do projeto, deverá ocupar 70 Gigas.</w:t>
      </w:r>
    </w:p>
    <w:p w:rsidR="00AF4358" w:rsidRDefault="00983FB6" w:rsidP="007A6695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inclusão destas bases de dados no servidor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é bem demorada, que está relacionado como seu tamanho. Para realizar esta operação, execute no terminal do Windows os </w:t>
      </w:r>
      <w:r w:rsidR="007A6695">
        <w:rPr>
          <w:rFonts w:asciiTheme="majorHAnsi" w:hAnsiTheme="majorHAnsi" w:cs="Calibri"/>
          <w:szCs w:val="18"/>
          <w:lang w:val="pt-BR"/>
        </w:rPr>
        <w:t>comandos abaixo.</w:t>
      </w:r>
    </w:p>
    <w:p w:rsidR="007A6695" w:rsidRPr="007A6695" w:rsidRDefault="007A6695" w:rsidP="007A6695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A6695" w:rsidRPr="007A6695" w:rsidRDefault="007A6695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7A6695">
        <w:rPr>
          <w:rFonts w:asciiTheme="majorHAnsi" w:hAnsiTheme="majorHAnsi" w:cs="Calibri"/>
          <w:szCs w:val="18"/>
          <w:lang w:val="pt-BR"/>
        </w:rPr>
        <w:tab/>
        <w:t>Base de dados da RAIS:</w:t>
      </w:r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rais_yb.sql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rais_ybi.sql</w:t>
      </w:r>
      <w:proofErr w:type="spellEnd"/>
    </w:p>
    <w:p w:rsidR="00AF4358" w:rsidRPr="00A91436" w:rsidRDefault="00AF4358" w:rsidP="00A91436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rais_ybio.sql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rais_ybo.sql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rais_yi.sql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rais_yio.sql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rais_yo.sql</w:t>
      </w:r>
      <w:proofErr w:type="spellEnd"/>
    </w:p>
    <w:p w:rsidR="00AF4358" w:rsidRPr="00AF4358" w:rsidRDefault="00AF4358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</w:rPr>
      </w:pPr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secex_yb.sql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secex_ybp.sql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secex_ybpw.sql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secex_ybw.sql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secex_yp.sql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secex_ypw.sql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secex_yw.sql</w:t>
      </w:r>
      <w:proofErr w:type="spellEnd"/>
    </w:p>
    <w:p w:rsidR="00AF4358" w:rsidRPr="00AF4358" w:rsidRDefault="00AF4358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</w:rPr>
      </w:pPr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comtrade_ypp.sql</w:t>
      </w:r>
      <w:proofErr w:type="spellEnd"/>
    </w:p>
    <w:p w:rsidR="00AF4358" w:rsidRPr="00AF4358" w:rsidRDefault="00AF4358" w:rsidP="00AF4358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AF4358">
        <w:rPr>
          <w:rFonts w:asciiTheme="majorHAnsi" w:hAnsiTheme="majorHAnsi" w:cs="Calibri"/>
          <w:szCs w:val="18"/>
        </w:rPr>
        <w:t>mysql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</w:t>
      </w:r>
      <w:proofErr w:type="spellStart"/>
      <w:r w:rsidRPr="00AF4358">
        <w:rPr>
          <w:rFonts w:asciiTheme="majorHAnsi" w:hAnsiTheme="majorHAnsi" w:cs="Calibri"/>
          <w:szCs w:val="18"/>
        </w:rPr>
        <w:t>uroot</w:t>
      </w:r>
      <w:proofErr w:type="spellEnd"/>
      <w:r w:rsidRPr="00AF4358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AF4358">
        <w:rPr>
          <w:rFonts w:asciiTheme="majorHAnsi" w:hAnsiTheme="majorHAnsi" w:cs="Calibri"/>
          <w:szCs w:val="18"/>
        </w:rPr>
        <w:t>ps</w:t>
      </w:r>
      <w:proofErr w:type="spellEnd"/>
      <w:r w:rsidRPr="00AF4358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AF4358">
        <w:rPr>
          <w:rFonts w:asciiTheme="majorHAnsi" w:hAnsiTheme="majorHAnsi" w:cs="Calibri"/>
          <w:szCs w:val="18"/>
        </w:rPr>
        <w:t>comtrade_ypw.sql</w:t>
      </w:r>
      <w:proofErr w:type="spellEnd"/>
    </w:p>
    <w:p w:rsidR="00AF4358" w:rsidRDefault="00AF4358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</w:rPr>
      </w:pPr>
    </w:p>
    <w:p w:rsidR="001B65D2" w:rsidRDefault="001B65D2" w:rsidP="00AF4358">
      <w:pPr>
        <w:pStyle w:val="BasicParagraph"/>
        <w:ind w:left="360"/>
        <w:jc w:val="both"/>
        <w:rPr>
          <w:rFonts w:asciiTheme="majorHAnsi" w:hAnsiTheme="majorHAnsi" w:cs="Calibri"/>
          <w:szCs w:val="18"/>
        </w:rPr>
      </w:pPr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apps_plan_build.sql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apps_plan_title.sql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apps_ui.sql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ask_question.sql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ask_reply.sql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lastRenderedPageBreak/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ask_reply_flag.sql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ask_status.sql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ask_tag.sql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ask_vote.sql</w:t>
      </w:r>
      <w:proofErr w:type="spellEnd"/>
    </w:p>
    <w:p w:rsidR="001B65D2" w:rsidRPr="001B65D2" w:rsidRDefault="001B65D2" w:rsidP="001B65D2">
      <w:pPr>
        <w:pStyle w:val="BasicParagraph"/>
        <w:ind w:left="1440"/>
        <w:jc w:val="both"/>
        <w:rPr>
          <w:rFonts w:asciiTheme="majorHAnsi" w:hAnsiTheme="majorHAnsi" w:cs="Calibri"/>
          <w:szCs w:val="18"/>
        </w:rPr>
      </w:pPr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account_starred.sql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account_user.sql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apps_app.sql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apps_build.sql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apps_build_ui.sql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apps_plan.sql</w:t>
      </w:r>
      <w:proofErr w:type="spellEnd"/>
    </w:p>
    <w:p w:rsidR="001B65D2" w:rsidRPr="001B65D2" w:rsidRDefault="001B65D2" w:rsidP="001B65D2">
      <w:pPr>
        <w:pStyle w:val="BasicParagraph"/>
        <w:jc w:val="both"/>
        <w:rPr>
          <w:rFonts w:asciiTheme="majorHAnsi" w:hAnsiTheme="majorHAnsi" w:cs="Calibri"/>
          <w:szCs w:val="18"/>
        </w:rPr>
      </w:pPr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attrs_bb.sql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attrs_bra.sql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attrs_bra_pr.sql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attrs_cbo.sql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attrs_hs.sql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attrs_isic.sql</w:t>
      </w:r>
      <w:proofErr w:type="spellEnd"/>
    </w:p>
    <w:p w:rsidR="001B65D2" w:rsidRPr="001B65D2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attrs_wld.sql</w:t>
      </w:r>
      <w:proofErr w:type="spellEnd"/>
    </w:p>
    <w:p w:rsidR="001B65D2" w:rsidRPr="00AF4358" w:rsidRDefault="001B65D2" w:rsidP="001B65D2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B65D2">
        <w:rPr>
          <w:rFonts w:asciiTheme="majorHAnsi" w:hAnsiTheme="majorHAnsi" w:cs="Calibri"/>
          <w:szCs w:val="18"/>
        </w:rPr>
        <w:t>mysql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</w:t>
      </w:r>
      <w:proofErr w:type="spellStart"/>
      <w:r w:rsidRPr="001B65D2">
        <w:rPr>
          <w:rFonts w:asciiTheme="majorHAnsi" w:hAnsiTheme="majorHAnsi" w:cs="Calibri"/>
          <w:szCs w:val="18"/>
        </w:rPr>
        <w:t>uroot</w:t>
      </w:r>
      <w:proofErr w:type="spellEnd"/>
      <w:r w:rsidRPr="001B65D2">
        <w:rPr>
          <w:rFonts w:asciiTheme="majorHAnsi" w:hAnsiTheme="majorHAnsi" w:cs="Calibri"/>
          <w:szCs w:val="18"/>
        </w:rPr>
        <w:t xml:space="preserve"> -p123456 </w:t>
      </w:r>
      <w:proofErr w:type="spellStart"/>
      <w:r w:rsidRPr="001B65D2">
        <w:rPr>
          <w:rFonts w:asciiTheme="majorHAnsi" w:hAnsiTheme="majorHAnsi" w:cs="Calibri"/>
          <w:szCs w:val="18"/>
        </w:rPr>
        <w:t>ps</w:t>
      </w:r>
      <w:proofErr w:type="spellEnd"/>
      <w:r w:rsidRPr="001B65D2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1B65D2">
        <w:rPr>
          <w:rFonts w:asciiTheme="majorHAnsi" w:hAnsiTheme="majorHAnsi" w:cs="Calibri"/>
          <w:szCs w:val="18"/>
        </w:rPr>
        <w:t>attrs_yb.sql</w:t>
      </w:r>
      <w:proofErr w:type="spellEnd"/>
    </w:p>
    <w:p w:rsidR="004A7864" w:rsidRPr="00983FB6" w:rsidRDefault="004A7864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3FB6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rais_ybio_2002.sql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rais_ybio_2003.sql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rais_ybio_2004.sql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rais_ybio_2005.sql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rais_ybio_2006.sql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rais_ybio_2007.sql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rais_ybio_2008.sql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rais_ybio_2009.sql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rais_ybio_2010.sql</w:t>
      </w:r>
    </w:p>
    <w:p w:rsidR="000666FB" w:rsidRPr="000666FB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rais_ybio_2011.sql</w:t>
      </w:r>
    </w:p>
    <w:p w:rsidR="009B419A" w:rsidRPr="00983FB6" w:rsidRDefault="000666FB" w:rsidP="000666FB">
      <w:pPr>
        <w:pStyle w:val="BasicParagraph"/>
        <w:numPr>
          <w:ilvl w:val="0"/>
          <w:numId w:val="34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666FB">
        <w:rPr>
          <w:rFonts w:asciiTheme="majorHAnsi" w:hAnsiTheme="majorHAnsi" w:cs="Calibri"/>
          <w:szCs w:val="18"/>
        </w:rPr>
        <w:t>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uroot</w:t>
      </w:r>
      <w:proofErr w:type="spellEnd"/>
      <w:r w:rsidRPr="000666FB">
        <w:rPr>
          <w:rFonts w:asciiTheme="majorHAnsi" w:hAnsiTheme="majorHAnsi" w:cs="Calibri"/>
          <w:szCs w:val="18"/>
        </w:rPr>
        <w:t xml:space="preserve"> -</w:t>
      </w:r>
      <w:proofErr w:type="spellStart"/>
      <w:r w:rsidRPr="000666FB">
        <w:rPr>
          <w:rFonts w:asciiTheme="majorHAnsi" w:hAnsiTheme="majorHAnsi" w:cs="Calibri"/>
          <w:szCs w:val="18"/>
        </w:rPr>
        <w:t>pmysql</w:t>
      </w:r>
      <w:proofErr w:type="spellEnd"/>
      <w:r w:rsidRPr="000666FB">
        <w:rPr>
          <w:rFonts w:asciiTheme="majorHAnsi" w:hAnsiTheme="majorHAnsi" w:cs="Calibri"/>
          <w:szCs w:val="18"/>
        </w:rPr>
        <w:t xml:space="preserve"> </w:t>
      </w:r>
      <w:proofErr w:type="spellStart"/>
      <w:r w:rsidRPr="000666FB">
        <w:rPr>
          <w:rFonts w:asciiTheme="majorHAnsi" w:hAnsiTheme="majorHAnsi" w:cs="Calibri"/>
          <w:szCs w:val="18"/>
        </w:rPr>
        <w:t>ps_launch</w:t>
      </w:r>
      <w:proofErr w:type="spellEnd"/>
      <w:r w:rsidRPr="000666FB">
        <w:rPr>
          <w:rFonts w:asciiTheme="majorHAnsi" w:hAnsiTheme="majorHAnsi" w:cs="Calibri"/>
          <w:szCs w:val="18"/>
        </w:rPr>
        <w:t xml:space="preserve"> &lt; rais_ybio_2012.sql</w:t>
      </w:r>
    </w:p>
    <w:p w:rsidR="009B419A" w:rsidRPr="00983FB6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3FB6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1E3A66" w:rsidRPr="00983FB6" w:rsidRDefault="001E3A66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  <w:bookmarkStart w:id="6" w:name="_GoBack"/>
      <w:bookmarkEnd w:id="6"/>
    </w:p>
    <w:p w:rsidR="009B419A" w:rsidRPr="00983FB6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3FB6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3FB6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B419A" w:rsidRPr="00983FB6" w:rsidRDefault="009B419A" w:rsidP="00973AFE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9B419A" w:rsidRPr="00316348" w:rsidRDefault="009B419A" w:rsidP="009B419A">
      <w:pPr>
        <w:pStyle w:val="Escritorio-TituloCaptulo0"/>
        <w:spacing w:after="360"/>
        <w:ind w:left="357" w:hanging="357"/>
      </w:pPr>
      <w:bookmarkStart w:id="7" w:name="_Toc371670105"/>
      <w:r>
        <w:lastRenderedPageBreak/>
        <w:t>CACHE</w:t>
      </w:r>
      <w:bookmarkEnd w:id="7"/>
    </w:p>
    <w:p w:rsidR="005F4627" w:rsidRDefault="00A82F57" w:rsidP="005F4627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sistema de cache utilizado no </w:t>
      </w:r>
      <w:r w:rsidRPr="005F4627">
        <w:rPr>
          <w:rFonts w:asciiTheme="majorHAnsi" w:hAnsiTheme="majorHAnsi" w:cs="Calibri"/>
          <w:szCs w:val="18"/>
          <w:lang w:val="pt-BR"/>
        </w:rPr>
        <w:t>PS</w:t>
      </w:r>
      <w:r>
        <w:rPr>
          <w:rFonts w:asciiTheme="majorHAnsi" w:hAnsiTheme="majorHAnsi" w:cs="Calibri"/>
          <w:szCs w:val="18"/>
          <w:lang w:val="pt-BR"/>
        </w:rPr>
        <w:t xml:space="preserve"> é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o </w:t>
      </w:r>
      <w:r w:rsidR="00083DDA">
        <w:rPr>
          <w:rFonts w:asciiTheme="majorHAnsi" w:hAnsiTheme="majorHAnsi" w:cs="Calibri"/>
          <w:szCs w:val="18"/>
          <w:lang w:val="pt-BR"/>
        </w:rPr>
        <w:t>R</w:t>
      </w:r>
      <w:r>
        <w:rPr>
          <w:rFonts w:asciiTheme="majorHAnsi" w:hAnsiTheme="majorHAnsi" w:cs="Calibri"/>
          <w:szCs w:val="18"/>
          <w:lang w:val="pt-BR"/>
        </w:rPr>
        <w:t>edis</w:t>
      </w:r>
      <w:proofErr w:type="gramEnd"/>
      <w:r w:rsidR="00083DDA">
        <w:rPr>
          <w:rFonts w:asciiTheme="majorHAnsi" w:hAnsiTheme="majorHAnsi" w:cs="Calibri"/>
          <w:szCs w:val="18"/>
          <w:lang w:val="pt-BR"/>
        </w:rPr>
        <w:t xml:space="preserve"> </w:t>
      </w:r>
      <w:r w:rsidR="005F4627">
        <w:rPr>
          <w:rFonts w:asciiTheme="majorHAnsi" w:hAnsiTheme="majorHAnsi" w:cs="Calibri"/>
          <w:szCs w:val="18"/>
          <w:lang w:val="pt-BR"/>
        </w:rPr>
        <w:t xml:space="preserve">e existe uma explicação mais detalhada da forma como ele foi utilizado no documento “Guia de Desenvolvimento – </w:t>
      </w:r>
      <w:proofErr w:type="spell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="005F4627">
        <w:rPr>
          <w:rFonts w:asciiTheme="majorHAnsi" w:hAnsiTheme="majorHAnsi" w:cs="Calibri"/>
          <w:szCs w:val="18"/>
          <w:lang w:val="pt-BR"/>
        </w:rPr>
        <w:t>”.</w:t>
      </w:r>
      <w:r w:rsidR="002F5AED">
        <w:rPr>
          <w:rFonts w:asciiTheme="majorHAnsi" w:hAnsiTheme="majorHAnsi" w:cs="Calibri"/>
          <w:szCs w:val="18"/>
          <w:lang w:val="pt-BR"/>
        </w:rPr>
        <w:t xml:space="preserve"> O endereço oficial </w:t>
      </w:r>
      <w:proofErr w:type="gramStart"/>
      <w:r w:rsidR="002F5AED">
        <w:rPr>
          <w:rFonts w:asciiTheme="majorHAnsi" w:hAnsiTheme="majorHAnsi" w:cs="Calibri"/>
          <w:szCs w:val="18"/>
          <w:lang w:val="pt-BR"/>
        </w:rPr>
        <w:t>do Redis</w:t>
      </w:r>
      <w:proofErr w:type="gramEnd"/>
      <w:r w:rsidR="002F5AED">
        <w:rPr>
          <w:rFonts w:asciiTheme="majorHAnsi" w:hAnsiTheme="majorHAnsi" w:cs="Calibri"/>
          <w:szCs w:val="18"/>
          <w:lang w:val="pt-BR"/>
        </w:rPr>
        <w:t xml:space="preserve"> é:</w:t>
      </w:r>
    </w:p>
    <w:p w:rsidR="002F5AED" w:rsidRDefault="002F5AED" w:rsidP="002F5AED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2F5AED">
        <w:rPr>
          <w:rFonts w:asciiTheme="majorHAnsi" w:hAnsiTheme="majorHAnsi" w:cs="Calibri"/>
          <w:szCs w:val="18"/>
          <w:lang w:val="pt-BR"/>
        </w:rPr>
        <w:t>http://redis.io</w:t>
      </w:r>
    </w:p>
    <w:p w:rsidR="002F5AED" w:rsidRDefault="002F5AED" w:rsidP="009B419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F5AED" w:rsidRDefault="002F5AED" w:rsidP="009B419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foi criado mais para rodar em servidor Linux, tanto que no site oficial existe as distribuições já compiladas e prontas para download apenas Linux, seja 32 ou 64 Bits. No caso do Windows eles têm um repositório não oficial, onde existe a compilação para Windows 32 e 64 </w:t>
      </w:r>
      <w:proofErr w:type="gramStart"/>
      <w:r>
        <w:rPr>
          <w:rFonts w:asciiTheme="majorHAnsi" w:hAnsiTheme="majorHAnsi" w:cs="Calibri"/>
          <w:szCs w:val="18"/>
          <w:lang w:val="pt-BR"/>
        </w:rPr>
        <w:t>bits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2F5AED" w:rsidRDefault="00A91436" w:rsidP="002F5AED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0" w:history="1">
        <w:r w:rsidR="005976DC" w:rsidRPr="007E1DA6">
          <w:rPr>
            <w:rStyle w:val="Hyperlink"/>
            <w:rFonts w:asciiTheme="majorHAnsi" w:hAnsiTheme="majorHAnsi" w:cs="Calibri"/>
            <w:szCs w:val="18"/>
            <w:lang w:val="pt-BR"/>
          </w:rPr>
          <w:t>https://github.com/MSOpenTech/redis</w:t>
        </w:r>
      </w:hyperlink>
    </w:p>
    <w:p w:rsidR="005976DC" w:rsidRDefault="005976DC" w:rsidP="005976DC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5976DC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5976DC">
        <w:rPr>
          <w:rFonts w:asciiTheme="majorHAnsi" w:hAnsiTheme="majorHAnsi" w:cs="Calibri"/>
          <w:szCs w:val="18"/>
          <w:lang w:val="pt-BR"/>
        </w:rPr>
        <w:t>://github.com/rgl/redis/downloads</w:t>
      </w:r>
    </w:p>
    <w:p w:rsidR="002F5AED" w:rsidRDefault="002F5AED" w:rsidP="009B419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B419A" w:rsidRDefault="005976DC" w:rsidP="005976D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arquivo de instalação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que utilizamos </w:t>
      </w:r>
      <w:r w:rsidR="002F5AED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neste ambiente foi o:</w:t>
      </w:r>
    </w:p>
    <w:p w:rsidR="007B2B37" w:rsidRDefault="007B2B37" w:rsidP="005976DC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7B2B37">
        <w:rPr>
          <w:rFonts w:asciiTheme="majorHAnsi" w:hAnsiTheme="majorHAnsi" w:cs="Calibri"/>
          <w:szCs w:val="18"/>
          <w:lang w:val="pt-BR"/>
        </w:rPr>
        <w:t>redis</w:t>
      </w:r>
      <w:proofErr w:type="gramEnd"/>
      <w:r w:rsidRPr="007B2B37">
        <w:rPr>
          <w:rFonts w:asciiTheme="majorHAnsi" w:hAnsiTheme="majorHAnsi" w:cs="Calibri"/>
          <w:szCs w:val="18"/>
          <w:lang w:val="pt-BR"/>
        </w:rPr>
        <w:t>-2.4.6-setup-64-bit.exe</w:t>
      </w:r>
    </w:p>
    <w:p w:rsidR="009B419A" w:rsidRDefault="009B419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6DC" w:rsidRDefault="005976DC" w:rsidP="00435540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Não houve qualquer alteração no padrão de instalação ou nas configurações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portanto basta instalar e então ele será iniciado como serviço. Para acessar este serviço o servidor de Aplicação deverá então conectar neste servidor </w:t>
      </w:r>
      <w:r w:rsidR="00874D9F">
        <w:rPr>
          <w:rFonts w:asciiTheme="majorHAnsi" w:hAnsiTheme="majorHAnsi" w:cs="Calibri"/>
          <w:szCs w:val="18"/>
          <w:lang w:val="pt-BR"/>
        </w:rPr>
        <w:t>através</w:t>
      </w:r>
      <w:r>
        <w:rPr>
          <w:rFonts w:asciiTheme="majorHAnsi" w:hAnsiTheme="majorHAnsi" w:cs="Calibri"/>
          <w:szCs w:val="18"/>
          <w:lang w:val="pt-BR"/>
        </w:rPr>
        <w:t xml:space="preserve"> do IP e utilizando a porta padrão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no caso o </w:t>
      </w:r>
      <w:r w:rsidR="00435540">
        <w:rPr>
          <w:rFonts w:asciiTheme="majorHAnsi" w:hAnsiTheme="majorHAnsi" w:cs="Calibri"/>
          <w:szCs w:val="18"/>
          <w:lang w:val="pt-BR"/>
        </w:rPr>
        <w:t>6</w:t>
      </w:r>
      <w:r w:rsidR="008463A2">
        <w:rPr>
          <w:rFonts w:asciiTheme="majorHAnsi" w:hAnsiTheme="majorHAnsi" w:cs="Calibri"/>
          <w:szCs w:val="18"/>
          <w:lang w:val="pt-BR"/>
        </w:rPr>
        <w:t>3</w:t>
      </w:r>
      <w:r w:rsidR="00435540">
        <w:rPr>
          <w:rFonts w:asciiTheme="majorHAnsi" w:hAnsiTheme="majorHAnsi" w:cs="Calibri"/>
          <w:szCs w:val="18"/>
          <w:lang w:val="pt-BR"/>
        </w:rPr>
        <w:t>79.</w:t>
      </w:r>
    </w:p>
    <w:p w:rsidR="00435540" w:rsidRDefault="00874D9F" w:rsidP="00983FB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Um ponto interessante nesta instalação é que até o momento a aplicação ficava junto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com o servidor do Redis. No nosso caso houve uma separação, em um servidor está o banco de dados e </w:t>
      </w:r>
      <w:proofErr w:type="gramStart"/>
      <w:r>
        <w:rPr>
          <w:rFonts w:asciiTheme="majorHAnsi" w:hAnsiTheme="majorHAnsi" w:cs="Calibri"/>
          <w:szCs w:val="18"/>
          <w:lang w:val="pt-BR"/>
        </w:rPr>
        <w:t>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e em outro servidor está a aplicação em Python. Sendo assim foi necessário realizar uma alteração no código para que ele utilize parâmetros diferentes do default para realizar a conexão com </w:t>
      </w:r>
      <w:proofErr w:type="gramStart"/>
      <w:r>
        <w:rPr>
          <w:rFonts w:asciiTheme="majorHAnsi" w:hAnsiTheme="majorHAnsi" w:cs="Calibri"/>
          <w:szCs w:val="18"/>
          <w:lang w:val="pt-BR"/>
        </w:rPr>
        <w:t>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. Isto que dizer que, no código é necessário informar o IP e a porta do servidor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o Python se Conectar.</w:t>
      </w:r>
    </w:p>
    <w:p w:rsidR="00983FB6" w:rsidRDefault="00983FB6" w:rsidP="00983FB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Outro ponto que poderia ser de alerta é relacionado à liberação desta porta para conexão entre os servidores, mas como estão sob o mesmo contrato e mesma rede, as portas de conexão entre eles já estão liberadas. Mas em casos onde não for este tipo de infraestrutura, a liberação da porta 6379 deverá ser levada em consideração.</w:t>
      </w:r>
    </w:p>
    <w:p w:rsidR="00435540" w:rsidRDefault="00AA6504" w:rsidP="00874D9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Se houver qualquer biblioteca necessária durante a instalação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>, é possível utilizar um programa que pega todas as dependências de um programa:</w:t>
      </w:r>
    </w:p>
    <w:p w:rsidR="00AA6504" w:rsidRDefault="00AA6504" w:rsidP="00AA6504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A6504">
        <w:rPr>
          <w:rFonts w:asciiTheme="majorHAnsi" w:hAnsiTheme="majorHAnsi" w:cs="Calibri"/>
          <w:szCs w:val="18"/>
          <w:lang w:val="pt-BR"/>
        </w:rPr>
        <w:t>http://www.dependencywalker.com/</w:t>
      </w: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35540" w:rsidRDefault="00435540" w:rsidP="00916A6C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4CBA" w:rsidRPr="00316348" w:rsidRDefault="00104CBA" w:rsidP="00104CBA">
      <w:pPr>
        <w:pStyle w:val="Escritorio-TituloCaptulo0"/>
        <w:spacing w:after="360"/>
        <w:ind w:left="357" w:hanging="357"/>
      </w:pPr>
      <w:bookmarkStart w:id="8" w:name="_Toc371670106"/>
      <w:r>
        <w:lastRenderedPageBreak/>
        <w:t>APLICAÇÃO</w:t>
      </w:r>
      <w:bookmarkEnd w:id="8"/>
    </w:p>
    <w:p w:rsidR="00435540" w:rsidRDefault="00435540" w:rsidP="008E0B93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aplicação foi construída utilizando em grande parte a linguagem de programação </w:t>
      </w:r>
      <w:r w:rsidRPr="00435540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 e o framework </w:t>
      </w:r>
      <w:proofErr w:type="spellStart"/>
      <w:r w:rsidRPr="00435540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>. Existe mais detalhes sobre a linguagem e o framework no documento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>“</w:t>
      </w:r>
      <w:r w:rsidRPr="00435540">
        <w:rPr>
          <w:rFonts w:asciiTheme="majorHAnsi" w:hAnsiTheme="majorHAnsi" w:cs="Calibri"/>
          <w:i/>
          <w:szCs w:val="18"/>
          <w:lang w:val="pt-BR"/>
        </w:rPr>
        <w:t xml:space="preserve">Guia de Desenvolvimento – </w:t>
      </w:r>
      <w:proofErr w:type="spellStart"/>
      <w:r w:rsidR="00A61DA0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>”, portanto nosso foco aqui será apenas na instalação.</w:t>
      </w:r>
    </w:p>
    <w:p w:rsidR="00435540" w:rsidRDefault="00435540" w:rsidP="008E0B93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Como tivemos problemas de limitação na biblioteca que realiza a exportação dos gráficos, no servidor </w:t>
      </w:r>
      <w:proofErr w:type="gramStart"/>
      <w:r>
        <w:rPr>
          <w:rFonts w:asciiTheme="majorHAnsi" w:hAnsiTheme="majorHAnsi" w:cs="Calibri"/>
          <w:szCs w:val="18"/>
          <w:lang w:val="pt-BR"/>
        </w:rPr>
        <w:t>Windows, estamos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utilizando outro servidor Linux para hospedar a camada de aplicação.</w:t>
      </w:r>
    </w:p>
    <w:p w:rsidR="00C3625A" w:rsidRDefault="00916A6C" w:rsidP="00C3625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do nosso servidor temos o Sistema Operacional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>, ele utiliza por padrão a versão do Python 2.6</w:t>
      </w:r>
      <w:r w:rsidR="0045217A">
        <w:rPr>
          <w:rFonts w:asciiTheme="majorHAnsi" w:hAnsiTheme="majorHAnsi" w:cs="Calibri"/>
          <w:szCs w:val="18"/>
          <w:lang w:val="pt-BR"/>
        </w:rPr>
        <w:t>. Esta é</w:t>
      </w:r>
      <w:r>
        <w:rPr>
          <w:rFonts w:asciiTheme="majorHAnsi" w:hAnsiTheme="majorHAnsi" w:cs="Calibri"/>
          <w:szCs w:val="18"/>
          <w:lang w:val="pt-BR"/>
        </w:rPr>
        <w:t xml:space="preserve"> a versão homologada </w:t>
      </w:r>
      <w:r w:rsidR="0045217A">
        <w:rPr>
          <w:rFonts w:asciiTheme="majorHAnsi" w:hAnsiTheme="majorHAnsi" w:cs="Calibri"/>
          <w:szCs w:val="18"/>
          <w:lang w:val="pt-BR"/>
        </w:rPr>
        <w:t xml:space="preserve">para que todos os feitos em Python e que é utilizado por este Sistema Operacional. Por isso trocar a versão do Python pode ser perigosa neste caso, como alternativa podemos instalar o Python em outra pasta e utilizar o nome diferente para não comprometer o SO. 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C3625A" w:rsidRDefault="00C3625A" w:rsidP="00C3625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Como primeiro passo vamos instalar bibliotecas disponíveis no </w:t>
      </w:r>
      <w:proofErr w:type="spellStart"/>
      <w:r>
        <w:rPr>
          <w:rFonts w:asciiTheme="majorHAnsi" w:hAnsiTheme="majorHAnsi" w:cs="Calibri"/>
          <w:szCs w:val="18"/>
          <w:lang w:val="pt-BR"/>
        </w:rPr>
        <w:t>Yum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do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que serão úteis no futuro no sistema, para isso execute: </w:t>
      </w:r>
    </w:p>
    <w:p w:rsidR="00C3625A" w:rsidRPr="00C3625A" w:rsidRDefault="00C3625A" w:rsidP="00C3625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C3625A">
        <w:rPr>
          <w:rFonts w:asciiTheme="majorHAnsi" w:hAnsiTheme="majorHAnsi" w:cs="Calibri"/>
          <w:szCs w:val="18"/>
        </w:rPr>
        <w:t>yum install python-</w:t>
      </w:r>
      <w:proofErr w:type="spellStart"/>
      <w:r w:rsidRPr="00C3625A">
        <w:rPr>
          <w:rFonts w:asciiTheme="majorHAnsi" w:hAnsiTheme="majorHAnsi" w:cs="Calibri"/>
          <w:szCs w:val="18"/>
        </w:rPr>
        <w:t>devel</w:t>
      </w:r>
      <w:proofErr w:type="spellEnd"/>
      <w:r w:rsidRPr="00C3625A">
        <w:rPr>
          <w:rFonts w:asciiTheme="majorHAnsi" w:hAnsiTheme="majorHAnsi" w:cs="Calibri"/>
          <w:szCs w:val="18"/>
        </w:rPr>
        <w:t xml:space="preserve"> </w:t>
      </w:r>
      <w:proofErr w:type="spellStart"/>
      <w:r w:rsidRPr="00C3625A">
        <w:rPr>
          <w:rFonts w:asciiTheme="majorHAnsi" w:hAnsiTheme="majorHAnsi" w:cs="Calibri"/>
          <w:szCs w:val="18"/>
        </w:rPr>
        <w:t>zlib-devel</w:t>
      </w:r>
      <w:proofErr w:type="spellEnd"/>
      <w:r w:rsidRPr="00C3625A">
        <w:rPr>
          <w:rStyle w:val="CdigoHTML"/>
          <w:rFonts w:eastAsiaTheme="minorHAnsi"/>
        </w:rPr>
        <w:t xml:space="preserve"> </w:t>
      </w:r>
      <w:r w:rsidRPr="00C3625A">
        <w:rPr>
          <w:rFonts w:asciiTheme="majorHAnsi" w:hAnsiTheme="majorHAnsi" w:cs="Calibri"/>
          <w:szCs w:val="18"/>
        </w:rPr>
        <w:t>MySQL-python</w:t>
      </w:r>
    </w:p>
    <w:p w:rsidR="00C3625A" w:rsidRDefault="00796857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796857">
        <w:rPr>
          <w:rFonts w:asciiTheme="majorHAnsi" w:hAnsiTheme="majorHAnsi" w:cs="Calibri"/>
          <w:szCs w:val="18"/>
          <w:lang w:val="pt-BR"/>
        </w:rPr>
        <w:t>Em casos de servidores com distribuiç</w:t>
      </w:r>
      <w:r>
        <w:rPr>
          <w:rFonts w:asciiTheme="majorHAnsi" w:hAnsiTheme="majorHAnsi" w:cs="Calibri"/>
          <w:szCs w:val="18"/>
          <w:lang w:val="pt-BR"/>
        </w:rPr>
        <w:t>ão baseadas em Debian, possível realizar a instalação da seguinte forma:</w:t>
      </w:r>
    </w:p>
    <w:p w:rsidR="00796857" w:rsidRPr="00796857" w:rsidRDefault="00796857" w:rsidP="00796857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4F1C12">
        <w:rPr>
          <w:rFonts w:asciiTheme="majorHAnsi" w:hAnsiTheme="majorHAnsi" w:cs="Calibri"/>
          <w:szCs w:val="18"/>
        </w:rPr>
        <w:t>apt-get install python-</w:t>
      </w:r>
      <w:proofErr w:type="spellStart"/>
      <w:r w:rsidRPr="004F1C12">
        <w:rPr>
          <w:rFonts w:asciiTheme="majorHAnsi" w:hAnsiTheme="majorHAnsi" w:cs="Calibri"/>
          <w:szCs w:val="18"/>
        </w:rPr>
        <w:t>mysqldb</w:t>
      </w:r>
      <w:proofErr w:type="spellEnd"/>
    </w:p>
    <w:p w:rsidR="00796857" w:rsidRPr="00796857" w:rsidRDefault="00796857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Devemos então baixar os fontes do Python na página do fabricante, para então compilarmos e por instalar no servidor, para baixar acesse:</w:t>
      </w:r>
    </w:p>
    <w:p w:rsidR="00104CBA" w:rsidRDefault="00A91436" w:rsidP="0045217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1" w:history="1">
        <w:r w:rsidR="0045217A" w:rsidRPr="0045217A">
          <w:rPr>
            <w:rStyle w:val="Hyperlink"/>
            <w:lang w:val="pt-BR"/>
          </w:rPr>
          <w:t>http://www.python.org/getit/</w:t>
        </w:r>
      </w:hyperlink>
    </w:p>
    <w:p w:rsidR="008463A2" w:rsidRDefault="008463A2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3625A" w:rsidRDefault="00C3625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Baixe o arquivo de fontes, que</w:t>
      </w:r>
      <w:r w:rsidR="0045217A">
        <w:rPr>
          <w:rFonts w:asciiTheme="majorHAnsi" w:hAnsiTheme="majorHAnsi" w:cs="Calibri"/>
          <w:szCs w:val="18"/>
          <w:lang w:val="pt-BR"/>
        </w:rPr>
        <w:t xml:space="preserve"> vem compactado, faça a extração dos arquivos em uma pasta local</w:t>
      </w:r>
      <w:r>
        <w:rPr>
          <w:rFonts w:asciiTheme="majorHAnsi" w:hAnsiTheme="majorHAnsi" w:cs="Calibri"/>
          <w:szCs w:val="18"/>
          <w:lang w:val="pt-BR"/>
        </w:rPr>
        <w:t xml:space="preserve"> e </w:t>
      </w:r>
      <w:r w:rsidR="0045217A">
        <w:rPr>
          <w:rFonts w:asciiTheme="majorHAnsi" w:hAnsiTheme="majorHAnsi" w:cs="Calibri"/>
          <w:szCs w:val="18"/>
          <w:lang w:val="pt-BR"/>
        </w:rPr>
        <w:t>entre nesta pasta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C3625A" w:rsidRPr="00C3625A" w:rsidRDefault="00C3625A" w:rsidP="00C3625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C3625A">
        <w:rPr>
          <w:rFonts w:asciiTheme="majorHAnsi" w:hAnsiTheme="majorHAnsi" w:cs="Calibri"/>
          <w:szCs w:val="18"/>
        </w:rPr>
        <w:t>wget</w:t>
      </w:r>
      <w:proofErr w:type="spellEnd"/>
      <w:r w:rsidRPr="00C3625A">
        <w:rPr>
          <w:rFonts w:asciiTheme="majorHAnsi" w:hAnsiTheme="majorHAnsi" w:cs="Calibri"/>
          <w:szCs w:val="18"/>
        </w:rPr>
        <w:t xml:space="preserve"> http://www.python.org/ftp/python/2.7.3/Python-2.7.3.tgz # Download</w:t>
      </w:r>
    </w:p>
    <w:p w:rsidR="00C3625A" w:rsidRPr="00C3625A" w:rsidRDefault="00C3625A" w:rsidP="00C3625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C3625A">
        <w:rPr>
          <w:rFonts w:asciiTheme="majorHAnsi" w:hAnsiTheme="majorHAnsi" w:cs="Calibri"/>
          <w:szCs w:val="18"/>
          <w:lang w:val="pt-BR"/>
        </w:rPr>
        <w:t>tar</w:t>
      </w:r>
      <w:proofErr w:type="spellEnd"/>
      <w:proofErr w:type="gramEnd"/>
      <w:r w:rsidRPr="00C3625A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C3625A">
        <w:rPr>
          <w:rFonts w:asciiTheme="majorHAnsi" w:hAnsiTheme="majorHAnsi" w:cs="Calibri"/>
          <w:szCs w:val="18"/>
          <w:lang w:val="pt-BR"/>
        </w:rPr>
        <w:t>xvfz</w:t>
      </w:r>
      <w:proofErr w:type="spellEnd"/>
      <w:r w:rsidRPr="00C3625A">
        <w:rPr>
          <w:rFonts w:asciiTheme="majorHAnsi" w:hAnsiTheme="majorHAnsi" w:cs="Calibri"/>
          <w:szCs w:val="18"/>
          <w:lang w:val="pt-BR"/>
        </w:rPr>
        <w:t xml:space="preserve"> Python-2.7.3.tgz # </w:t>
      </w:r>
      <w:proofErr w:type="spellStart"/>
      <w:r w:rsidRPr="00C3625A">
        <w:rPr>
          <w:rFonts w:asciiTheme="majorHAnsi" w:hAnsiTheme="majorHAnsi" w:cs="Calibri"/>
          <w:szCs w:val="18"/>
          <w:lang w:val="pt-BR"/>
        </w:rPr>
        <w:t>unzip</w:t>
      </w:r>
      <w:proofErr w:type="spellEnd"/>
    </w:p>
    <w:p w:rsidR="00C3625A" w:rsidRPr="00C3625A" w:rsidRDefault="00C3625A" w:rsidP="00C3625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C3625A">
        <w:rPr>
          <w:rFonts w:asciiTheme="majorHAnsi" w:hAnsiTheme="majorHAnsi" w:cs="Calibri"/>
          <w:szCs w:val="18"/>
          <w:lang w:val="pt-BR"/>
        </w:rPr>
        <w:t>cd</w:t>
      </w:r>
      <w:proofErr w:type="spellEnd"/>
      <w:r w:rsidRPr="00C3625A">
        <w:rPr>
          <w:rFonts w:asciiTheme="majorHAnsi" w:hAnsiTheme="majorHAnsi" w:cs="Calibri"/>
          <w:szCs w:val="18"/>
          <w:lang w:val="pt-BR"/>
        </w:rPr>
        <w:t xml:space="preserve"> Python-2.7.3 # </w:t>
      </w:r>
      <w:proofErr w:type="gramStart"/>
      <w:r w:rsidRPr="00C3625A">
        <w:rPr>
          <w:rFonts w:asciiTheme="majorHAnsi" w:hAnsiTheme="majorHAnsi" w:cs="Calibri"/>
          <w:szCs w:val="18"/>
          <w:lang w:val="pt-BR"/>
        </w:rPr>
        <w:t>go</w:t>
      </w:r>
      <w:proofErr w:type="gramEnd"/>
      <w:r w:rsidRPr="00C3625A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C3625A">
        <w:rPr>
          <w:rFonts w:asciiTheme="majorHAnsi" w:hAnsiTheme="majorHAnsi" w:cs="Calibri"/>
          <w:szCs w:val="18"/>
          <w:lang w:val="pt-BR"/>
        </w:rPr>
        <w:t>into</w:t>
      </w:r>
      <w:proofErr w:type="spellEnd"/>
      <w:r w:rsidRPr="00C3625A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C3625A">
        <w:rPr>
          <w:rFonts w:asciiTheme="majorHAnsi" w:hAnsiTheme="majorHAnsi" w:cs="Calibri"/>
          <w:szCs w:val="18"/>
          <w:lang w:val="pt-BR"/>
        </w:rPr>
        <w:t>directory</w:t>
      </w:r>
      <w:proofErr w:type="spellEnd"/>
    </w:p>
    <w:p w:rsidR="00C3625A" w:rsidRDefault="00C3625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916A6C" w:rsidRDefault="00C3625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</w:t>
      </w:r>
      <w:r w:rsidR="0045217A">
        <w:rPr>
          <w:rFonts w:asciiTheme="majorHAnsi" w:hAnsiTheme="majorHAnsi" w:cs="Calibri"/>
          <w:szCs w:val="18"/>
          <w:lang w:val="pt-BR"/>
        </w:rPr>
        <w:t xml:space="preserve">xecute o seguinte comando para fazer a sua configuração, modo de prepara-lo antes de Compilar: </w:t>
      </w:r>
    </w:p>
    <w:p w:rsidR="00916A6C" w:rsidRPr="00916A6C" w:rsidRDefault="00916A6C" w:rsidP="0045217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916A6C">
        <w:rPr>
          <w:rFonts w:asciiTheme="majorHAnsi" w:hAnsiTheme="majorHAnsi" w:cs="Calibri"/>
          <w:szCs w:val="18"/>
          <w:lang w:val="pt-BR"/>
        </w:rPr>
        <w:t>./configure --</w:t>
      </w:r>
      <w:proofErr w:type="spellStart"/>
      <w:r w:rsidRPr="00916A6C">
        <w:rPr>
          <w:rFonts w:asciiTheme="majorHAnsi" w:hAnsiTheme="majorHAnsi" w:cs="Calibri"/>
          <w:szCs w:val="18"/>
          <w:lang w:val="pt-BR"/>
        </w:rPr>
        <w:t>enable-</w:t>
      </w:r>
      <w:proofErr w:type="gramStart"/>
      <w:r w:rsidRPr="00916A6C">
        <w:rPr>
          <w:rFonts w:asciiTheme="majorHAnsi" w:hAnsiTheme="majorHAnsi" w:cs="Calibri"/>
          <w:szCs w:val="18"/>
          <w:lang w:val="pt-BR"/>
        </w:rPr>
        <w:t>shared</w:t>
      </w:r>
      <w:proofErr w:type="spellEnd"/>
      <w:proofErr w:type="gramEnd"/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final do processo, se não ocorrer erros, execute os dois comandos abaixo, para criar realizar a compilação e por último instalar de forma alternativa, ou seja, sem prejudicar as configurações da instalação padrão do </w:t>
      </w:r>
      <w:proofErr w:type="gramStart"/>
      <w:r>
        <w:rPr>
          <w:rFonts w:asciiTheme="majorHAnsi" w:hAnsiTheme="majorHAnsi" w:cs="Calibri"/>
          <w:szCs w:val="18"/>
          <w:lang w:val="pt-BR"/>
        </w:rPr>
        <w:t>Python2.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6: </w:t>
      </w:r>
    </w:p>
    <w:p w:rsidR="00916A6C" w:rsidRPr="00916A6C" w:rsidRDefault="00916A6C" w:rsidP="0045217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16A6C">
        <w:rPr>
          <w:rFonts w:asciiTheme="majorHAnsi" w:hAnsiTheme="majorHAnsi" w:cs="Calibri"/>
          <w:szCs w:val="18"/>
          <w:lang w:val="pt-BR"/>
        </w:rPr>
        <w:t>make</w:t>
      </w:r>
      <w:proofErr w:type="spellEnd"/>
      <w:proofErr w:type="gramEnd"/>
    </w:p>
    <w:p w:rsidR="00916A6C" w:rsidRPr="00916A6C" w:rsidRDefault="00916A6C" w:rsidP="0045217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16A6C">
        <w:rPr>
          <w:rFonts w:asciiTheme="majorHAnsi" w:hAnsiTheme="majorHAnsi" w:cs="Calibri"/>
          <w:szCs w:val="18"/>
          <w:lang w:val="pt-BR"/>
        </w:rPr>
        <w:t>make</w:t>
      </w:r>
      <w:proofErr w:type="spellEnd"/>
      <w:proofErr w:type="gramEnd"/>
      <w:r w:rsidRPr="00916A6C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916A6C">
        <w:rPr>
          <w:rFonts w:asciiTheme="majorHAnsi" w:hAnsiTheme="majorHAnsi" w:cs="Calibri"/>
          <w:szCs w:val="18"/>
          <w:lang w:val="pt-BR"/>
        </w:rPr>
        <w:t>altinstall</w:t>
      </w:r>
      <w:proofErr w:type="spellEnd"/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agora o Python 2.7 que pode ser acessado através do comando </w:t>
      </w:r>
      <w:proofErr w:type="gramStart"/>
      <w:r>
        <w:rPr>
          <w:rFonts w:asciiTheme="majorHAnsi" w:hAnsiTheme="majorHAnsi" w:cs="Calibri"/>
          <w:szCs w:val="18"/>
          <w:lang w:val="pt-BR"/>
        </w:rPr>
        <w:t>python2.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7, e o mesmo acontece com o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que pode ser acessado através do pip2.7. Os links anteriores do Python 2.6 continuam funcionando, no caso através do comando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também </w:t>
      </w:r>
      <w:proofErr w:type="gramStart"/>
      <w:r>
        <w:rPr>
          <w:rFonts w:asciiTheme="majorHAnsi" w:hAnsiTheme="majorHAnsi" w:cs="Calibri"/>
          <w:szCs w:val="18"/>
          <w:lang w:val="pt-BR"/>
        </w:rPr>
        <w:t>python2.</w:t>
      </w:r>
      <w:proofErr w:type="gramEnd"/>
      <w:r>
        <w:rPr>
          <w:rFonts w:asciiTheme="majorHAnsi" w:hAnsiTheme="majorHAnsi" w:cs="Calibri"/>
          <w:szCs w:val="18"/>
          <w:lang w:val="pt-BR"/>
        </w:rPr>
        <w:t>6.</w:t>
      </w:r>
    </w:p>
    <w:p w:rsidR="0045217A" w:rsidRDefault="0045217A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ver </w:t>
      </w:r>
      <w:proofErr w:type="gramStart"/>
      <w:r>
        <w:rPr>
          <w:rFonts w:asciiTheme="majorHAnsi" w:hAnsiTheme="majorHAnsi" w:cs="Calibri"/>
          <w:szCs w:val="18"/>
          <w:lang w:val="pt-BR"/>
        </w:rPr>
        <w:t>aonde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fica a nova instalação do Python 2.7, acesse a pasta: </w:t>
      </w:r>
    </w:p>
    <w:p w:rsidR="0045217A" w:rsidRPr="0045217A" w:rsidRDefault="0045217A" w:rsidP="0045217A">
      <w:pPr>
        <w:pStyle w:val="BasicParagraph"/>
        <w:numPr>
          <w:ilvl w:val="0"/>
          <w:numId w:val="32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8463A2">
        <w:rPr>
          <w:rFonts w:asciiTheme="majorHAnsi" w:hAnsiTheme="majorHAnsi" w:cs="Calibri"/>
          <w:szCs w:val="18"/>
          <w:lang w:val="pt-BR"/>
        </w:rPr>
        <w:t>/</w:t>
      </w:r>
      <w:proofErr w:type="spellStart"/>
      <w:r w:rsidRPr="008463A2">
        <w:rPr>
          <w:rFonts w:asciiTheme="majorHAnsi" w:hAnsiTheme="majorHAnsi" w:cs="Calibri"/>
          <w:szCs w:val="18"/>
          <w:lang w:val="pt-BR"/>
        </w:rPr>
        <w:t>usr</w:t>
      </w:r>
      <w:proofErr w:type="spellEnd"/>
      <w:r w:rsidRPr="008463A2">
        <w:rPr>
          <w:rFonts w:asciiTheme="majorHAnsi" w:hAnsiTheme="majorHAnsi" w:cs="Calibri"/>
          <w:szCs w:val="18"/>
          <w:lang w:val="pt-BR"/>
        </w:rPr>
        <w:t>/</w:t>
      </w:r>
      <w:proofErr w:type="spellStart"/>
      <w:r w:rsidRPr="008463A2">
        <w:rPr>
          <w:rFonts w:asciiTheme="majorHAnsi" w:hAnsiTheme="majorHAnsi" w:cs="Calibri"/>
          <w:szCs w:val="18"/>
          <w:lang w:val="pt-BR"/>
        </w:rPr>
        <w:t>lib</w:t>
      </w:r>
      <w:proofErr w:type="spellEnd"/>
      <w:r w:rsidRPr="008463A2">
        <w:rPr>
          <w:rFonts w:asciiTheme="majorHAnsi" w:hAnsiTheme="majorHAnsi" w:cs="Calibri"/>
          <w:szCs w:val="18"/>
          <w:lang w:val="pt-BR"/>
        </w:rPr>
        <w:t>/Python-2.7.3</w:t>
      </w:r>
    </w:p>
    <w:p w:rsidR="0045217A" w:rsidRPr="0045217A" w:rsidRDefault="0045217A" w:rsidP="0045217A">
      <w:pPr>
        <w:pStyle w:val="BasicParagraph"/>
        <w:numPr>
          <w:ilvl w:val="0"/>
          <w:numId w:val="3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Caso queira conferir a versão, faça:</w:t>
      </w:r>
    </w:p>
    <w:p w:rsidR="00916A6C" w:rsidRPr="0045217A" w:rsidRDefault="00916A6C" w:rsidP="0045217A">
      <w:pPr>
        <w:pStyle w:val="BasicParagraph"/>
        <w:numPr>
          <w:ilvl w:val="1"/>
          <w:numId w:val="32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45217A">
        <w:rPr>
          <w:rFonts w:asciiTheme="majorHAnsi" w:hAnsiTheme="majorHAnsi" w:cs="Calibri"/>
          <w:szCs w:val="18"/>
        </w:rPr>
        <w:t>/</w:t>
      </w:r>
      <w:proofErr w:type="spellStart"/>
      <w:r w:rsidRPr="0045217A">
        <w:rPr>
          <w:rFonts w:asciiTheme="majorHAnsi" w:hAnsiTheme="majorHAnsi" w:cs="Calibri"/>
          <w:szCs w:val="18"/>
        </w:rPr>
        <w:t>usr</w:t>
      </w:r>
      <w:proofErr w:type="spellEnd"/>
      <w:r w:rsidRPr="0045217A">
        <w:rPr>
          <w:rFonts w:asciiTheme="majorHAnsi" w:hAnsiTheme="majorHAnsi" w:cs="Calibri"/>
          <w:szCs w:val="18"/>
        </w:rPr>
        <w:t xml:space="preserve">/lib/Python-2.7.3/python </w:t>
      </w:r>
      <w:r w:rsidR="0045217A">
        <w:rPr>
          <w:rFonts w:asciiTheme="majorHAnsi" w:hAnsiTheme="majorHAnsi" w:cs="Calibri"/>
          <w:szCs w:val="18"/>
        </w:rPr>
        <w:t>–</w:t>
      </w:r>
      <w:r w:rsidRPr="0045217A">
        <w:rPr>
          <w:rFonts w:asciiTheme="majorHAnsi" w:hAnsiTheme="majorHAnsi" w:cs="Calibri"/>
          <w:szCs w:val="18"/>
        </w:rPr>
        <w:t>version</w:t>
      </w:r>
      <w:r w:rsidR="0045217A">
        <w:rPr>
          <w:rFonts w:asciiTheme="majorHAnsi" w:hAnsiTheme="majorHAnsi" w:cs="Calibri"/>
          <w:szCs w:val="18"/>
        </w:rPr>
        <w:t xml:space="preserve"> </w:t>
      </w:r>
    </w:p>
    <w:p w:rsidR="00916A6C" w:rsidRPr="0045217A" w:rsidRDefault="00916A6C" w:rsidP="00916A6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8463A2" w:rsidRDefault="008463A2" w:rsidP="008463A2">
      <w:pPr>
        <w:pStyle w:val="BasicParagraph"/>
        <w:jc w:val="both"/>
        <w:rPr>
          <w:rFonts w:asciiTheme="majorHAnsi" w:hAnsiTheme="majorHAnsi" w:cs="Calibri"/>
          <w:szCs w:val="18"/>
          <w:lang w:val="pt-BR"/>
        </w:rPr>
      </w:pPr>
    </w:p>
    <w:p w:rsidR="00C3625A" w:rsidRPr="008463A2" w:rsidRDefault="00C3625A" w:rsidP="008463A2">
      <w:pPr>
        <w:pStyle w:val="BasicParagraph"/>
        <w:jc w:val="both"/>
        <w:rPr>
          <w:rFonts w:asciiTheme="majorHAnsi" w:hAnsiTheme="majorHAnsi" w:cs="Calibri"/>
          <w:szCs w:val="18"/>
          <w:lang w:val="pt-BR"/>
        </w:rPr>
      </w:pPr>
    </w:p>
    <w:p w:rsidR="00ED7570" w:rsidRPr="00ED7570" w:rsidRDefault="00ED7570" w:rsidP="00ED7570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ED7570">
        <w:rPr>
          <w:rFonts w:asciiTheme="majorHAnsi" w:hAnsiTheme="majorHAnsi" w:cs="Calibri"/>
          <w:szCs w:val="18"/>
          <w:lang w:val="pt-BR"/>
        </w:rPr>
        <w:t>Existem algumas variáveis de configura</w:t>
      </w:r>
      <w:r>
        <w:rPr>
          <w:rFonts w:asciiTheme="majorHAnsi" w:hAnsiTheme="majorHAnsi" w:cs="Calibri"/>
          <w:szCs w:val="18"/>
          <w:lang w:val="pt-BR"/>
        </w:rPr>
        <w:t xml:space="preserve">ção do PS que devem ser inicializadas no sistema operacional. No caso do Linux o comando para realizar tal operação chama </w:t>
      </w:r>
      <w:proofErr w:type="spellStart"/>
      <w:r>
        <w:rPr>
          <w:rFonts w:asciiTheme="majorHAnsi" w:hAnsiTheme="majorHAnsi" w:cs="Calibri"/>
          <w:szCs w:val="18"/>
          <w:lang w:val="pt-BR"/>
        </w:rPr>
        <w:t>export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e deve ser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executado </w:t>
      </w:r>
      <w:r w:rsidR="00796857">
        <w:rPr>
          <w:rFonts w:asciiTheme="majorHAnsi" w:hAnsiTheme="majorHAnsi" w:cs="Calibri"/>
          <w:szCs w:val="18"/>
          <w:lang w:val="pt-BR"/>
        </w:rPr>
        <w:t>com todas as variáveis necessários</w:t>
      </w:r>
      <w:proofErr w:type="gramEnd"/>
      <w:r w:rsidR="00796857">
        <w:rPr>
          <w:rFonts w:asciiTheme="majorHAnsi" w:hAnsiTheme="majorHAnsi" w:cs="Calibri"/>
          <w:szCs w:val="18"/>
          <w:lang w:val="pt-BR"/>
        </w:rPr>
        <w:t xml:space="preserve">, como no exemplo </w:t>
      </w:r>
      <w:r>
        <w:rPr>
          <w:rFonts w:asciiTheme="majorHAnsi" w:hAnsiTheme="majorHAnsi" w:cs="Calibri"/>
          <w:szCs w:val="18"/>
          <w:lang w:val="pt-BR"/>
        </w:rPr>
        <w:t>abaixo:</w:t>
      </w:r>
    </w:p>
    <w:p w:rsidR="00ED7570" w:rsidRPr="00ED7570" w:rsidRDefault="00ED7570" w:rsidP="00ED7570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e</w:t>
      </w:r>
      <w:r w:rsidRPr="00ED7570">
        <w:rPr>
          <w:rFonts w:asciiTheme="majorHAnsi" w:hAnsiTheme="majorHAnsi" w:cs="Calibri"/>
          <w:szCs w:val="18"/>
        </w:rPr>
        <w:t xml:space="preserve">xport </w:t>
      </w:r>
      <w:r>
        <w:rPr>
          <w:rFonts w:asciiTheme="majorHAnsi" w:hAnsiTheme="majorHAnsi" w:cs="Calibri"/>
          <w:szCs w:val="18"/>
        </w:rPr>
        <w:t>DATAMINAS_DB_NAME=</w:t>
      </w:r>
      <w:proofErr w:type="spellStart"/>
      <w:r w:rsidRPr="00ED7570">
        <w:rPr>
          <w:rFonts w:asciiTheme="majorHAnsi" w:hAnsiTheme="majorHAnsi" w:cs="Calibri"/>
          <w:szCs w:val="18"/>
        </w:rPr>
        <w:t>ps</w:t>
      </w:r>
      <w:proofErr w:type="spellEnd"/>
    </w:p>
    <w:p w:rsidR="00ED7570" w:rsidRPr="00DC623A" w:rsidRDefault="00ED7570" w:rsidP="00ED7570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export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DATAMINAS_DB_PW=</w:t>
      </w:r>
      <w:r w:rsidRPr="00DC623A">
        <w:rPr>
          <w:rFonts w:asciiTheme="majorHAnsi" w:hAnsiTheme="majorHAnsi" w:cs="Calibri"/>
          <w:szCs w:val="18"/>
          <w:lang w:val="pt-BR"/>
        </w:rPr>
        <w:t>123456</w:t>
      </w:r>
    </w:p>
    <w:p w:rsidR="00ED7570" w:rsidRPr="00DC623A" w:rsidRDefault="00ED7570" w:rsidP="00ED7570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export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DC623A">
        <w:rPr>
          <w:rFonts w:asciiTheme="majorHAnsi" w:hAnsiTheme="majorHAnsi" w:cs="Calibri"/>
          <w:szCs w:val="18"/>
          <w:lang w:val="pt-BR"/>
        </w:rPr>
        <w:t>DATAMINAS_DB_USER</w:t>
      </w:r>
      <w:r>
        <w:rPr>
          <w:rFonts w:asciiTheme="majorHAnsi" w:hAnsiTheme="majorHAnsi" w:cs="Calibri"/>
          <w:szCs w:val="18"/>
          <w:lang w:val="pt-BR"/>
        </w:rPr>
        <w:t>=</w:t>
      </w:r>
      <w:r w:rsidRPr="00DC623A">
        <w:rPr>
          <w:rFonts w:asciiTheme="majorHAnsi" w:hAnsiTheme="majorHAnsi" w:cs="Calibri"/>
          <w:szCs w:val="18"/>
          <w:lang w:val="pt-BR"/>
        </w:rPr>
        <w:t>root</w:t>
      </w:r>
    </w:p>
    <w:p w:rsidR="00ED7570" w:rsidRDefault="00ED7570" w:rsidP="00ED7570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ED7570">
        <w:rPr>
          <w:rFonts w:asciiTheme="majorHAnsi" w:hAnsiTheme="majorHAnsi" w:cs="Calibri"/>
          <w:szCs w:val="18"/>
        </w:rPr>
        <w:t>export DATAMINAS_SECRET_KEY=a</w:t>
      </w:r>
    </w:p>
    <w:p w:rsidR="003B54C8" w:rsidRDefault="003B54C8" w:rsidP="003B54C8">
      <w:pPr>
        <w:pStyle w:val="PargrafodaLista"/>
        <w:ind w:left="1794"/>
        <w:jc w:val="both"/>
        <w:rPr>
          <w:rFonts w:asciiTheme="majorHAnsi" w:hAnsiTheme="majorHAnsi" w:cs="Calibri"/>
          <w:szCs w:val="18"/>
        </w:rPr>
      </w:pPr>
    </w:p>
    <w:p w:rsidR="003B54C8" w:rsidRPr="003B54C8" w:rsidRDefault="00A91436" w:rsidP="003B54C8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hyperlink r:id="rId12" w:history="1">
        <w:r w:rsidR="003B54C8" w:rsidRPr="003B54C8">
          <w:rPr>
            <w:rFonts w:asciiTheme="majorHAnsi" w:hAnsiTheme="majorHAnsi" w:cs="Calibri"/>
            <w:szCs w:val="18"/>
          </w:rPr>
          <w:t>dataviva.mg.gov.br:8080</w:t>
        </w:r>
      </w:hyperlink>
    </w:p>
    <w:p w:rsidR="003B54C8" w:rsidRDefault="003B54C8" w:rsidP="003B54C8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3B54C8">
        <w:rPr>
          <w:rFonts w:asciiTheme="majorHAnsi" w:hAnsiTheme="majorHAnsi" w:cs="Calibri"/>
          <w:szCs w:val="18"/>
        </w:rPr>
        <w:t>GOOGLE_OAUTH_ID</w:t>
      </w:r>
    </w:p>
    <w:p w:rsidR="003B54C8" w:rsidRPr="003B54C8" w:rsidRDefault="00A91436" w:rsidP="003B54C8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hyperlink r:id="rId13" w:history="1">
        <w:r w:rsidR="003B54C8" w:rsidRPr="003B54C8">
          <w:rPr>
            <w:rFonts w:asciiTheme="majorHAnsi" w:hAnsiTheme="majorHAnsi" w:cs="Calibri"/>
            <w:szCs w:val="18"/>
          </w:rPr>
          <w:t>521034971212-be0uppcqb8appn7f0pmk9555nd87plbu.apps.googleusercontent.com</w:t>
        </w:r>
      </w:hyperlink>
    </w:p>
    <w:p w:rsidR="003B54C8" w:rsidRDefault="003B54C8" w:rsidP="003B54C8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3B54C8">
        <w:rPr>
          <w:rFonts w:asciiTheme="majorHAnsi" w:hAnsiTheme="majorHAnsi" w:cs="Calibri"/>
          <w:szCs w:val="18"/>
        </w:rPr>
        <w:t>GOOGLE_OAUTH_SECRET</w:t>
      </w:r>
    </w:p>
    <w:p w:rsidR="003B54C8" w:rsidRPr="003B54C8" w:rsidRDefault="003B54C8" w:rsidP="003B54C8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pRN-FJTP0H_IsY2kUgjIAtFI</w:t>
      </w:r>
    </w:p>
    <w:p w:rsidR="003B54C8" w:rsidRPr="003B54C8" w:rsidRDefault="00A91436" w:rsidP="003B54C8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hyperlink r:id="rId14" w:history="1">
        <w:r w:rsidR="003B54C8" w:rsidRPr="003B54C8">
          <w:rPr>
            <w:rFonts w:asciiTheme="majorHAnsi" w:hAnsiTheme="majorHAnsi" w:cs="Calibri"/>
            <w:szCs w:val="18"/>
          </w:rPr>
          <w:t>escritorio.mg.gov.br:8080</w:t>
        </w:r>
      </w:hyperlink>
    </w:p>
    <w:p w:rsidR="003B54C8" w:rsidRDefault="003B54C8" w:rsidP="003B54C8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3B54C8">
        <w:rPr>
          <w:rFonts w:asciiTheme="majorHAnsi" w:hAnsiTheme="majorHAnsi" w:cs="Calibri"/>
          <w:szCs w:val="18"/>
        </w:rPr>
        <w:t>GOOGLE_OAUTH_ID</w:t>
      </w:r>
    </w:p>
    <w:p w:rsidR="003B54C8" w:rsidRPr="003B54C8" w:rsidRDefault="00A91436" w:rsidP="003B54C8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hyperlink r:id="rId15" w:history="1">
        <w:r w:rsidR="003B54C8" w:rsidRPr="003B54C8">
          <w:rPr>
            <w:rFonts w:asciiTheme="majorHAnsi" w:hAnsiTheme="majorHAnsi" w:cs="Calibri"/>
            <w:szCs w:val="18"/>
          </w:rPr>
          <w:t>521034971212-cb17qcqgshnmvlead26vcm4mus6rav3k.apps.googleusercontent.com</w:t>
        </w:r>
      </w:hyperlink>
    </w:p>
    <w:p w:rsidR="003B54C8" w:rsidRDefault="003B54C8" w:rsidP="003B54C8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3B54C8">
        <w:rPr>
          <w:rFonts w:asciiTheme="majorHAnsi" w:hAnsiTheme="majorHAnsi" w:cs="Calibri"/>
          <w:szCs w:val="18"/>
        </w:rPr>
        <w:t>GOOGLE_OAUTH_SECRET</w:t>
      </w:r>
    </w:p>
    <w:p w:rsidR="003B54C8" w:rsidRPr="003B54C8" w:rsidRDefault="003B54C8" w:rsidP="003B54C8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G9k9hfHHsqiFcWKh13tr2932</w:t>
      </w:r>
    </w:p>
    <w:p w:rsidR="003B54C8" w:rsidRDefault="003B54C8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3B54C8" w:rsidRDefault="003B54C8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3B54C8" w:rsidRPr="00ED7570" w:rsidRDefault="003B54C8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A82F57" w:rsidRPr="00796857" w:rsidRDefault="00796857" w:rsidP="007968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796857">
        <w:rPr>
          <w:rFonts w:asciiTheme="majorHAnsi" w:hAnsiTheme="majorHAnsi" w:cs="Calibri"/>
          <w:szCs w:val="18"/>
          <w:lang w:val="pt-BR"/>
        </w:rPr>
        <w:t xml:space="preserve">Utilizar o Guia de Desenvolvimento – </w:t>
      </w:r>
      <w:proofErr w:type="spellStart"/>
      <w:proofErr w:type="gram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 w:rsidRPr="00796857">
        <w:rPr>
          <w:rFonts w:asciiTheme="majorHAnsi" w:hAnsiTheme="majorHAnsi" w:cs="Calibri"/>
          <w:szCs w:val="18"/>
          <w:lang w:val="pt-BR"/>
        </w:rPr>
        <w:t xml:space="preserve"> para </w:t>
      </w:r>
      <w:r>
        <w:rPr>
          <w:rFonts w:asciiTheme="majorHAnsi" w:hAnsiTheme="majorHAnsi" w:cs="Calibri"/>
          <w:szCs w:val="18"/>
          <w:lang w:val="pt-BR"/>
        </w:rPr>
        <w:t>realiza</w:t>
      </w:r>
      <w:r w:rsidRPr="00796857">
        <w:rPr>
          <w:rFonts w:asciiTheme="majorHAnsi" w:hAnsiTheme="majorHAnsi" w:cs="Calibri"/>
          <w:szCs w:val="18"/>
          <w:lang w:val="pt-BR"/>
        </w:rPr>
        <w:t>r a instalaç</w:t>
      </w:r>
      <w:r>
        <w:rPr>
          <w:rFonts w:asciiTheme="majorHAnsi" w:hAnsiTheme="majorHAnsi" w:cs="Calibri"/>
          <w:szCs w:val="18"/>
          <w:lang w:val="pt-BR"/>
        </w:rPr>
        <w:t xml:space="preserve">ão de outros componentes do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do Python, além de criação de variáveis de ambiente necessários para finalizar a instalação.</w:t>
      </w:r>
    </w:p>
    <w:p w:rsidR="00AA6504" w:rsidRDefault="00AA6504" w:rsidP="00AA650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96857" w:rsidRDefault="00796857" w:rsidP="00AA650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A6504" w:rsidRPr="00316348" w:rsidRDefault="00AA6504" w:rsidP="00AA6504">
      <w:pPr>
        <w:pStyle w:val="Escritorio-TituloCaptulo0"/>
        <w:numPr>
          <w:ilvl w:val="1"/>
          <w:numId w:val="10"/>
        </w:numPr>
        <w:spacing w:after="360"/>
      </w:pPr>
      <w:bookmarkStart w:id="9" w:name="_Toc371670107"/>
      <w:r>
        <w:t>Servidor Web</w:t>
      </w:r>
      <w:bookmarkEnd w:id="9"/>
      <w:r>
        <w:t xml:space="preserve"> </w:t>
      </w:r>
    </w:p>
    <w:p w:rsidR="00973AFE" w:rsidRDefault="00AA6504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equipe da </w:t>
      </w:r>
      <w:r w:rsidRPr="0045217A">
        <w:rPr>
          <w:rFonts w:asciiTheme="majorHAnsi" w:hAnsiTheme="majorHAnsi" w:cs="Calibri"/>
          <w:i/>
          <w:szCs w:val="18"/>
          <w:lang w:val="pt-BR"/>
        </w:rPr>
        <w:t>GV</w:t>
      </w:r>
      <w:r>
        <w:rPr>
          <w:rFonts w:asciiTheme="majorHAnsi" w:hAnsiTheme="majorHAnsi" w:cs="Calibri"/>
          <w:szCs w:val="18"/>
          <w:lang w:val="pt-BR"/>
        </w:rPr>
        <w:t xml:space="preserve"> está utilizando o </w:t>
      </w:r>
      <w:proofErr w:type="spellStart"/>
      <w:proofErr w:type="gramStart"/>
      <w:r w:rsidRPr="0045217A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para hospedar arquivos estáticos e o </w:t>
      </w:r>
      <w:r w:rsidRPr="0045217A">
        <w:rPr>
          <w:rFonts w:asciiTheme="majorHAnsi" w:hAnsiTheme="majorHAnsi" w:cs="Calibri"/>
          <w:i/>
          <w:szCs w:val="18"/>
          <w:lang w:val="pt-BR"/>
        </w:rPr>
        <w:t>Apache</w:t>
      </w:r>
      <w:r>
        <w:rPr>
          <w:rFonts w:asciiTheme="majorHAnsi" w:hAnsiTheme="majorHAnsi" w:cs="Calibri"/>
          <w:szCs w:val="18"/>
          <w:lang w:val="pt-BR"/>
        </w:rPr>
        <w:t xml:space="preserve"> para criar os arquivos dinâmicos. Isto quer dizer que imagens e outros arquivos que não mudam, quem fornece ao usuário é 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, mas no caso tabela e gráficos que são criados de forma dinâmica, de acordo com filtros e banco de dados, é fornecido pelo usuário através do Apache.</w:t>
      </w:r>
    </w:p>
    <w:p w:rsidR="001C3FD2" w:rsidRDefault="001C3FD2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AA6504" w:rsidRDefault="00973AFE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Aqui está a configuração do Apache da forma como a equipe da GV </w:t>
      </w:r>
      <w:r w:rsidR="001C3FD2">
        <w:rPr>
          <w:rFonts w:asciiTheme="majorHAnsi" w:hAnsiTheme="majorHAnsi" w:cs="Calibri"/>
          <w:szCs w:val="18"/>
          <w:lang w:val="pt-BR"/>
        </w:rPr>
        <w:t>usa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973AFE" w:rsidRPr="00A40185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proofErr w:type="spellStart"/>
      <w:r w:rsidRPr="00A40185">
        <w:rPr>
          <w:rFonts w:asciiTheme="majorHAnsi" w:hAnsiTheme="majorHAnsi" w:cs="Calibri"/>
          <w:sz w:val="18"/>
          <w:szCs w:val="18"/>
        </w:rPr>
        <w:t>NameVirtualHost</w:t>
      </w:r>
      <w:proofErr w:type="spellEnd"/>
      <w:r w:rsidRPr="00A40185">
        <w:rPr>
          <w:rFonts w:asciiTheme="majorHAnsi" w:hAnsiTheme="majorHAnsi" w:cs="Calibri"/>
          <w:sz w:val="18"/>
          <w:szCs w:val="18"/>
        </w:rPr>
        <w:t xml:space="preserve"> 127.0.0.1:8058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40185">
        <w:rPr>
          <w:rFonts w:asciiTheme="majorHAnsi" w:hAnsiTheme="majorHAnsi" w:cs="Calibri"/>
          <w:sz w:val="18"/>
          <w:szCs w:val="18"/>
        </w:rPr>
        <w:t>&lt;</w:t>
      </w:r>
      <w:proofErr w:type="spellStart"/>
      <w:r w:rsidRPr="00A40185">
        <w:rPr>
          <w:rFonts w:asciiTheme="majorHAnsi" w:hAnsiTheme="majorHAnsi" w:cs="Calibri"/>
          <w:sz w:val="18"/>
          <w:szCs w:val="18"/>
        </w:rPr>
        <w:t>VirtualHost</w:t>
      </w:r>
      <w:proofErr w:type="spellEnd"/>
      <w:r w:rsidRPr="00A40185">
        <w:rPr>
          <w:rFonts w:asciiTheme="majorHAnsi" w:hAnsiTheme="majorHAnsi" w:cs="Calibri"/>
          <w:sz w:val="18"/>
          <w:szCs w:val="18"/>
        </w:rPr>
        <w:t xml:space="preserve"> 127.0</w:t>
      </w:r>
      <w:r w:rsidRPr="00AA6504">
        <w:rPr>
          <w:rFonts w:asciiTheme="majorHAnsi" w:hAnsiTheme="majorHAnsi" w:cs="Calibri"/>
          <w:sz w:val="18"/>
          <w:szCs w:val="18"/>
        </w:rPr>
        <w:t>.0.1:8058&gt;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#Basic setup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ServerAdmin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alex@growth-ventures.com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ServerName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dataminas.growth-ventures.com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WSGIDaemonProcess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user=</w:t>
      </w:r>
      <w:proofErr w:type="spellStart"/>
      <w:proofErr w:type="gramStart"/>
      <w:r w:rsidRPr="00AA6504">
        <w:rPr>
          <w:rFonts w:asciiTheme="majorHAnsi" w:hAnsiTheme="majorHAnsi" w:cs="Calibri"/>
          <w:sz w:val="18"/>
          <w:szCs w:val="18"/>
        </w:rPr>
        <w:t>hermes</w:t>
      </w:r>
      <w:proofErr w:type="spellEnd"/>
      <w:proofErr w:type="gramEnd"/>
      <w:r w:rsidRPr="00AA6504">
        <w:rPr>
          <w:rFonts w:asciiTheme="majorHAnsi" w:hAnsiTheme="majorHAnsi" w:cs="Calibri"/>
          <w:sz w:val="18"/>
          <w:szCs w:val="18"/>
        </w:rPr>
        <w:t xml:space="preserve"> group=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hermes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threads=5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lastRenderedPageBreak/>
        <w:t xml:space="preserve">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WSGIScriptAlias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/ /web/dataminas.growth-ventures.com/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dataminas.wsgi</w:t>
      </w:r>
      <w:proofErr w:type="spellEnd"/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&lt;Directory /web/dataminas.growth-ventures.com&gt;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WSGIProcessGroup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dataminas</w:t>
      </w:r>
      <w:proofErr w:type="spellEnd"/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WSGIApplicationGroup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 xml:space="preserve"> %</w:t>
      </w:r>
      <w:proofErr w:type="gramStart"/>
      <w:r w:rsidRPr="00AA6504">
        <w:rPr>
          <w:rFonts w:asciiTheme="majorHAnsi" w:hAnsiTheme="majorHAnsi" w:cs="Calibri"/>
          <w:sz w:val="18"/>
          <w:szCs w:val="18"/>
        </w:rPr>
        <w:t>{GLOBAL</w:t>
      </w:r>
      <w:proofErr w:type="gramEnd"/>
      <w:r w:rsidRPr="00AA6504">
        <w:rPr>
          <w:rFonts w:asciiTheme="majorHAnsi" w:hAnsiTheme="majorHAnsi" w:cs="Calibri"/>
          <w:sz w:val="18"/>
          <w:szCs w:val="18"/>
        </w:rPr>
        <w:t>}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    Order 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deny</w:t>
      </w:r>
      <w:proofErr w:type="gramStart"/>
      <w:r w:rsidRPr="00AA6504">
        <w:rPr>
          <w:rFonts w:asciiTheme="majorHAnsi" w:hAnsiTheme="majorHAnsi" w:cs="Calibri"/>
          <w:sz w:val="18"/>
          <w:szCs w:val="18"/>
        </w:rPr>
        <w:t>,allow</w:t>
      </w:r>
      <w:proofErr w:type="spellEnd"/>
      <w:proofErr w:type="gramEnd"/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    Allow from all</w:t>
      </w:r>
    </w:p>
    <w:p w:rsidR="00973AFE" w:rsidRPr="00AA6504" w:rsidRDefault="00973AFE" w:rsidP="00973AFE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 xml:space="preserve">    &lt;/Directory&gt;</w:t>
      </w:r>
    </w:p>
    <w:p w:rsidR="00973AFE" w:rsidRPr="00AA6504" w:rsidRDefault="00973AFE" w:rsidP="00973AFE">
      <w:pPr>
        <w:pStyle w:val="BasicParagraph"/>
        <w:spacing w:line="240" w:lineRule="auto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A6504">
        <w:rPr>
          <w:rFonts w:asciiTheme="majorHAnsi" w:hAnsiTheme="majorHAnsi" w:cs="Calibri"/>
          <w:sz w:val="18"/>
          <w:szCs w:val="18"/>
        </w:rPr>
        <w:t>&lt;/</w:t>
      </w:r>
      <w:proofErr w:type="spellStart"/>
      <w:r w:rsidRPr="00AA6504">
        <w:rPr>
          <w:rFonts w:asciiTheme="majorHAnsi" w:hAnsiTheme="majorHAnsi" w:cs="Calibri"/>
          <w:sz w:val="18"/>
          <w:szCs w:val="18"/>
        </w:rPr>
        <w:t>VirtualHost</w:t>
      </w:r>
      <w:proofErr w:type="spellEnd"/>
      <w:r w:rsidRPr="00AA6504">
        <w:rPr>
          <w:rFonts w:asciiTheme="majorHAnsi" w:hAnsiTheme="majorHAnsi" w:cs="Calibri"/>
          <w:sz w:val="18"/>
          <w:szCs w:val="18"/>
        </w:rPr>
        <w:t>&gt;</w:t>
      </w:r>
    </w:p>
    <w:p w:rsidR="00C3625A" w:rsidRPr="00973AFE" w:rsidRDefault="00C3625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C3625A" w:rsidRPr="00973AFE" w:rsidRDefault="00C3625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B354F0">
        <w:rPr>
          <w:rFonts w:asciiTheme="majorHAnsi" w:hAnsiTheme="majorHAnsi" w:cs="Calibri"/>
          <w:szCs w:val="18"/>
          <w:lang w:val="pt-BR"/>
        </w:rPr>
        <w:t>Fizemos alguns testes e pesquisa</w:t>
      </w:r>
      <w:r>
        <w:rPr>
          <w:rFonts w:asciiTheme="majorHAnsi" w:hAnsiTheme="majorHAnsi" w:cs="Calibri"/>
          <w:szCs w:val="18"/>
          <w:lang w:val="pt-BR"/>
        </w:rPr>
        <w:t xml:space="preserve">s para determinar se há realmente a necessidade de utilizar 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e o Apache desta forma. Vimos que pode não existir ganho e, caso exista, será muito pequeno, o que não justifica instalar dois sistemas e aumentar a dependência. Sendo assim optamos por realizar apenas o uso do Apache, tanto para acesso de arquivos </w:t>
      </w:r>
      <w:proofErr w:type="spellStart"/>
      <w:r>
        <w:rPr>
          <w:rFonts w:asciiTheme="majorHAnsi" w:hAnsiTheme="majorHAnsi" w:cs="Calibri"/>
          <w:szCs w:val="18"/>
          <w:lang w:val="pt-BR"/>
        </w:rPr>
        <w:t>estátivcos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como dinâmicos. Para instalar o apache no sistema utilize o seguinte comando:</w:t>
      </w:r>
    </w:p>
    <w:p w:rsidR="00973AFE" w:rsidRPr="00B354F0" w:rsidRDefault="00973AFE" w:rsidP="00973AFE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yum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apache2</w:t>
      </w:r>
    </w:p>
    <w:p w:rsidR="00973AFE" w:rsidRDefault="00973AFE" w:rsidP="00973AFE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Default="00973AFE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Após a instalação do Apache2 é possível encontrar o arquivo de configurações na pasta:</w:t>
      </w:r>
    </w:p>
    <w:p w:rsidR="00973AFE" w:rsidRDefault="00973AFE" w:rsidP="00973AFE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r>
        <w:rPr>
          <w:rFonts w:asciiTheme="majorHAnsi" w:hAnsiTheme="majorHAnsi" w:cs="Calibri"/>
          <w:szCs w:val="18"/>
          <w:lang w:val="pt-BR"/>
        </w:rPr>
        <w:t>etc</w:t>
      </w:r>
      <w:proofErr w:type="spellEnd"/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r>
        <w:rPr>
          <w:rFonts w:asciiTheme="majorHAnsi" w:hAnsiTheme="majorHAnsi" w:cs="Calibri"/>
          <w:szCs w:val="18"/>
          <w:lang w:val="pt-BR"/>
        </w:rPr>
        <w:t>httpd</w:t>
      </w:r>
      <w:proofErr w:type="spellEnd"/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>/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httpd.</w:t>
      </w:r>
      <w:proofErr w:type="gramEnd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</w:p>
    <w:p w:rsidR="00973AFE" w:rsidRP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ED7570" w:rsidRDefault="00973AFE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ED7570">
        <w:rPr>
          <w:rFonts w:asciiTheme="majorHAnsi" w:hAnsiTheme="majorHAnsi" w:cs="Calibri"/>
          <w:szCs w:val="18"/>
          <w:lang w:val="pt-BR"/>
        </w:rPr>
        <w:t>Para garantir que a biblioteca certa do Python est</w:t>
      </w:r>
      <w:r>
        <w:rPr>
          <w:rFonts w:asciiTheme="majorHAnsi" w:hAnsiTheme="majorHAnsi" w:cs="Calibri"/>
          <w:szCs w:val="18"/>
          <w:lang w:val="pt-BR"/>
        </w:rPr>
        <w:t xml:space="preserve">á disponível para uso pelo Apache, e principalmente pelo módulo WSGI do Apache, verifique se existe o arquivo da biblioteca no </w:t>
      </w:r>
      <w:r w:rsidRPr="00ED7570">
        <w:rPr>
          <w:rFonts w:asciiTheme="majorHAnsi" w:hAnsiTheme="majorHAnsi" w:cs="Calibri"/>
          <w:i/>
          <w:szCs w:val="18"/>
          <w:lang w:val="pt-BR"/>
        </w:rPr>
        <w:t>/</w:t>
      </w:r>
      <w:proofErr w:type="spellStart"/>
      <w:r w:rsidRPr="00ED7570">
        <w:rPr>
          <w:rFonts w:asciiTheme="majorHAnsi" w:hAnsiTheme="majorHAnsi" w:cs="Calibri"/>
          <w:i/>
          <w:szCs w:val="18"/>
          <w:lang w:val="pt-BR"/>
        </w:rPr>
        <w:t>usr</w:t>
      </w:r>
      <w:proofErr w:type="spellEnd"/>
      <w:r w:rsidRPr="00ED7570">
        <w:rPr>
          <w:rFonts w:asciiTheme="majorHAnsi" w:hAnsiTheme="majorHAnsi" w:cs="Calibri"/>
          <w:i/>
          <w:szCs w:val="18"/>
          <w:lang w:val="pt-BR"/>
        </w:rPr>
        <w:t>/lib64/</w:t>
      </w:r>
      <w:proofErr w:type="gramStart"/>
      <w:r w:rsidRPr="00ED7570">
        <w:rPr>
          <w:rFonts w:asciiTheme="majorHAnsi" w:hAnsiTheme="majorHAnsi" w:cs="Calibri"/>
          <w:i/>
          <w:szCs w:val="18"/>
          <w:lang w:val="pt-BR"/>
        </w:rPr>
        <w:t>libpython2.</w:t>
      </w:r>
      <w:proofErr w:type="gramEnd"/>
      <w:r w:rsidRPr="00ED7570">
        <w:rPr>
          <w:rFonts w:asciiTheme="majorHAnsi" w:hAnsiTheme="majorHAnsi" w:cs="Calibri"/>
          <w:i/>
          <w:szCs w:val="18"/>
          <w:lang w:val="pt-BR"/>
        </w:rPr>
        <w:t>7.so.1.0</w:t>
      </w:r>
      <w:r>
        <w:rPr>
          <w:rFonts w:asciiTheme="majorHAnsi" w:hAnsiTheme="majorHAnsi" w:cs="Calibri"/>
          <w:szCs w:val="18"/>
          <w:lang w:val="pt-BR"/>
        </w:rPr>
        <w:t>, caso não exista crie um link da seguinte forma:</w:t>
      </w:r>
    </w:p>
    <w:p w:rsidR="00973AFE" w:rsidRPr="00ED7570" w:rsidRDefault="00973AFE" w:rsidP="00973AFE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i/>
          <w:szCs w:val="18"/>
        </w:rPr>
      </w:pPr>
      <w:proofErr w:type="spellStart"/>
      <w:r w:rsidRPr="00ED7570">
        <w:rPr>
          <w:rFonts w:asciiTheme="majorHAnsi" w:hAnsiTheme="majorHAnsi" w:cs="Calibri"/>
          <w:i/>
          <w:szCs w:val="18"/>
        </w:rPr>
        <w:t>ln</w:t>
      </w:r>
      <w:proofErr w:type="spellEnd"/>
      <w:r w:rsidRPr="00ED7570">
        <w:rPr>
          <w:rFonts w:asciiTheme="majorHAnsi" w:hAnsiTheme="majorHAnsi" w:cs="Calibri"/>
          <w:i/>
          <w:szCs w:val="18"/>
        </w:rPr>
        <w:t xml:space="preserve"> -s /</w:t>
      </w:r>
      <w:proofErr w:type="spellStart"/>
      <w:r w:rsidRPr="00ED7570">
        <w:rPr>
          <w:rFonts w:asciiTheme="majorHAnsi" w:hAnsiTheme="majorHAnsi" w:cs="Calibri"/>
          <w:i/>
          <w:szCs w:val="18"/>
        </w:rPr>
        <w:t>usr</w:t>
      </w:r>
      <w:proofErr w:type="spellEnd"/>
      <w:r w:rsidRPr="00ED7570">
        <w:rPr>
          <w:rFonts w:asciiTheme="majorHAnsi" w:hAnsiTheme="majorHAnsi" w:cs="Calibri"/>
          <w:i/>
          <w:szCs w:val="18"/>
        </w:rPr>
        <w:t>/local/lib/libpython2.7.so.1.0 /</w:t>
      </w:r>
      <w:proofErr w:type="spellStart"/>
      <w:r w:rsidRPr="00ED7570">
        <w:rPr>
          <w:rFonts w:asciiTheme="majorHAnsi" w:hAnsiTheme="majorHAnsi" w:cs="Calibri"/>
          <w:i/>
          <w:szCs w:val="18"/>
        </w:rPr>
        <w:t>usr</w:t>
      </w:r>
      <w:proofErr w:type="spellEnd"/>
      <w:r w:rsidRPr="00ED7570">
        <w:rPr>
          <w:rFonts w:asciiTheme="majorHAnsi" w:hAnsiTheme="majorHAnsi" w:cs="Calibri"/>
          <w:i/>
          <w:szCs w:val="18"/>
        </w:rPr>
        <w:t>/lib64/libpython2.7.so.1.0</w:t>
      </w: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C3625A" w:rsidRDefault="00C3625A" w:rsidP="00973AFE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Abra o arquivo de configuração </w:t>
      </w:r>
      <w:r w:rsidR="00973AFE">
        <w:rPr>
          <w:rFonts w:asciiTheme="majorHAnsi" w:hAnsiTheme="majorHAnsi" w:cs="Calibri"/>
          <w:szCs w:val="18"/>
          <w:lang w:val="pt-BR"/>
        </w:rPr>
        <w:t xml:space="preserve">deste projeto no Apache deverá ficar como abaixo, considerando que para funcionar por completo é necessário terminar o procedimento descrito neste capítulo. </w:t>
      </w:r>
    </w:p>
    <w:p w:rsidR="00C3625A" w:rsidRPr="00B354F0" w:rsidRDefault="00C3625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626FB" w:rsidRPr="003D11EA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</w:p>
    <w:p w:rsidR="009626FB" w:rsidRPr="00A40185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A40185">
        <w:rPr>
          <w:rFonts w:asciiTheme="majorHAnsi" w:hAnsiTheme="majorHAnsi" w:cs="Calibri"/>
          <w:sz w:val="18"/>
          <w:szCs w:val="18"/>
        </w:rPr>
        <w:t>Listen 8080</w:t>
      </w:r>
    </w:p>
    <w:p w:rsidR="009626FB" w:rsidRPr="00B94C0D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B94C0D">
        <w:rPr>
          <w:rFonts w:asciiTheme="majorHAnsi" w:hAnsiTheme="majorHAnsi" w:cs="Calibri"/>
          <w:sz w:val="18"/>
          <w:szCs w:val="18"/>
        </w:rPr>
        <w:t>&lt;</w:t>
      </w:r>
      <w:proofErr w:type="spellStart"/>
      <w:r w:rsidRPr="00B94C0D">
        <w:rPr>
          <w:rFonts w:asciiTheme="majorHAnsi" w:hAnsiTheme="majorHAnsi" w:cs="Calibri"/>
          <w:sz w:val="18"/>
          <w:szCs w:val="18"/>
        </w:rPr>
        <w:t>VirtualHost</w:t>
      </w:r>
      <w:proofErr w:type="spellEnd"/>
      <w:r w:rsidRPr="00B94C0D">
        <w:rPr>
          <w:rFonts w:asciiTheme="majorHAnsi" w:hAnsiTheme="majorHAnsi" w:cs="Calibri"/>
          <w:sz w:val="18"/>
          <w:szCs w:val="18"/>
        </w:rPr>
        <w:t xml:space="preserve"> 200.198.9.180:8080&gt;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B94C0D">
        <w:rPr>
          <w:rFonts w:asciiTheme="majorHAnsi" w:hAnsiTheme="majorHAnsi" w:cs="Calibri"/>
          <w:sz w:val="18"/>
          <w:szCs w:val="18"/>
        </w:rPr>
        <w:t xml:space="preserve">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DocumentRoot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&lt;Directory "/web/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/static"&gt;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Options Indexes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FollowSymLinks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MultiViews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ExecCGI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AllowOverride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All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Order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allow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,deny</w:t>
      </w:r>
      <w:proofErr w:type="spellEnd"/>
      <w:proofErr w:type="gram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Allow from all</w:t>
      </w:r>
    </w:p>
    <w:p w:rsidR="009626FB" w:rsidRPr="00A56DC6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</w:t>
      </w:r>
      <w:r w:rsidRPr="00A56DC6">
        <w:rPr>
          <w:rFonts w:asciiTheme="majorHAnsi" w:hAnsiTheme="majorHAnsi" w:cs="Calibri"/>
          <w:sz w:val="18"/>
          <w:szCs w:val="18"/>
          <w:lang w:val="pt-BR"/>
        </w:rPr>
        <w:t>&lt;/</w:t>
      </w:r>
      <w:proofErr w:type="spellStart"/>
      <w:r w:rsidRPr="00A56DC6">
        <w:rPr>
          <w:rFonts w:asciiTheme="majorHAnsi" w:hAnsiTheme="majorHAnsi" w:cs="Calibri"/>
          <w:sz w:val="18"/>
          <w:szCs w:val="18"/>
          <w:lang w:val="pt-BR"/>
        </w:rPr>
        <w:t>Directory</w:t>
      </w:r>
      <w:proofErr w:type="spellEnd"/>
      <w:r w:rsidRPr="00A56DC6">
        <w:rPr>
          <w:rFonts w:asciiTheme="majorHAnsi" w:hAnsiTheme="majorHAnsi" w:cs="Calibri"/>
          <w:sz w:val="18"/>
          <w:szCs w:val="18"/>
          <w:lang w:val="pt-BR"/>
        </w:rPr>
        <w:t>&gt;</w:t>
      </w:r>
    </w:p>
    <w:p w:rsidR="009626FB" w:rsidRPr="00A56DC6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</w:p>
    <w:p w:rsidR="009626FB" w:rsidRPr="00A56DC6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A56DC6">
        <w:rPr>
          <w:rFonts w:asciiTheme="majorHAnsi" w:hAnsiTheme="majorHAnsi" w:cs="Calibri"/>
          <w:sz w:val="18"/>
          <w:szCs w:val="18"/>
          <w:lang w:val="pt-BR"/>
        </w:rPr>
        <w:t>#MOD WSGI</w:t>
      </w:r>
    </w:p>
    <w:p w:rsidR="009626FB" w:rsidRPr="00B94C0D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A56DC6">
        <w:rPr>
          <w:rFonts w:asciiTheme="majorHAnsi" w:hAnsiTheme="majorHAnsi" w:cs="Calibri"/>
          <w:sz w:val="18"/>
          <w:szCs w:val="18"/>
          <w:lang w:val="pt-BR"/>
        </w:rPr>
        <w:t xml:space="preserve">    </w:t>
      </w:r>
      <w:proofErr w:type="spellStart"/>
      <w:proofErr w:type="gramStart"/>
      <w:r w:rsidRPr="00B94C0D">
        <w:rPr>
          <w:rFonts w:asciiTheme="majorHAnsi" w:hAnsiTheme="majorHAnsi" w:cs="Calibri"/>
          <w:sz w:val="18"/>
          <w:szCs w:val="18"/>
          <w:lang w:val="pt-BR"/>
        </w:rPr>
        <w:t>SetEnv</w:t>
      </w:r>
      <w:proofErr w:type="spellEnd"/>
      <w:proofErr w:type="gramEnd"/>
      <w:r w:rsidRPr="00B94C0D">
        <w:rPr>
          <w:rFonts w:asciiTheme="majorHAnsi" w:hAnsiTheme="majorHAnsi" w:cs="Calibri"/>
          <w:sz w:val="18"/>
          <w:szCs w:val="18"/>
          <w:lang w:val="pt-BR"/>
        </w:rPr>
        <w:t xml:space="preserve"> DATAMINAS_DB_NAME </w:t>
      </w:r>
      <w:proofErr w:type="spellStart"/>
      <w:r w:rsidRPr="00B94C0D">
        <w:rPr>
          <w:rFonts w:asciiTheme="majorHAnsi" w:hAnsiTheme="majorHAnsi" w:cs="Calibri"/>
          <w:sz w:val="18"/>
          <w:szCs w:val="18"/>
          <w:lang w:val="pt-BR"/>
        </w:rPr>
        <w:t>ps</w:t>
      </w:r>
      <w:proofErr w:type="spellEnd"/>
    </w:p>
    <w:p w:rsidR="009626FB" w:rsidRPr="00B94C0D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B94C0D">
        <w:rPr>
          <w:rFonts w:asciiTheme="majorHAnsi" w:hAnsiTheme="majorHAnsi" w:cs="Calibri"/>
          <w:sz w:val="18"/>
          <w:szCs w:val="18"/>
          <w:lang w:val="pt-BR"/>
        </w:rPr>
        <w:t xml:space="preserve">    </w:t>
      </w:r>
      <w:proofErr w:type="spellStart"/>
      <w:proofErr w:type="gramStart"/>
      <w:r w:rsidRPr="00B94C0D">
        <w:rPr>
          <w:rFonts w:asciiTheme="majorHAnsi" w:hAnsiTheme="majorHAnsi" w:cs="Calibri"/>
          <w:sz w:val="18"/>
          <w:szCs w:val="18"/>
          <w:lang w:val="pt-BR"/>
        </w:rPr>
        <w:t>SetEnv</w:t>
      </w:r>
      <w:proofErr w:type="spellEnd"/>
      <w:proofErr w:type="gramEnd"/>
      <w:r w:rsidRPr="00B94C0D">
        <w:rPr>
          <w:rFonts w:asciiTheme="majorHAnsi" w:hAnsiTheme="majorHAnsi" w:cs="Calibri"/>
          <w:sz w:val="18"/>
          <w:szCs w:val="18"/>
          <w:lang w:val="pt-BR"/>
        </w:rPr>
        <w:t xml:space="preserve"> DATAMINAS_DB_PW 123456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B94C0D">
        <w:rPr>
          <w:rFonts w:asciiTheme="majorHAnsi" w:hAnsiTheme="majorHAnsi" w:cs="Calibri"/>
          <w:sz w:val="18"/>
          <w:szCs w:val="18"/>
          <w:lang w:val="pt-BR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SetEnv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DATAMINAS_DB_USER root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SetEnv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DATAMINAS_SECRET_KEY a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WSGIDaemonProcess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user=apache group=apache threads=5 python-</w:t>
      </w:r>
      <w:r w:rsidRPr="009626FB">
        <w:rPr>
          <w:rFonts w:asciiTheme="majorHAnsi" w:hAnsiTheme="majorHAnsi" w:cs="Calibri"/>
          <w:sz w:val="18"/>
          <w:szCs w:val="18"/>
        </w:rPr>
        <w:lastRenderedPageBreak/>
        <w:t>path=/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usr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/local/lib/python2.7/site-packages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WSGIProcessGroup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WSGIScriptAlias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dataminas.wsgi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Alias /static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/static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&lt;Directory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WSGIProcessGroup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WSGIApplicationGroup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%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{GLOBAL</w:t>
      </w:r>
      <w:proofErr w:type="gramEnd"/>
      <w:r w:rsidRPr="009626FB">
        <w:rPr>
          <w:rFonts w:asciiTheme="majorHAnsi" w:hAnsiTheme="majorHAnsi" w:cs="Calibri"/>
          <w:sz w:val="18"/>
          <w:szCs w:val="18"/>
        </w:rPr>
        <w:t>}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Order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deny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,allow</w:t>
      </w:r>
      <w:proofErr w:type="spellEnd"/>
      <w:proofErr w:type="gram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    Allow from all</w:t>
      </w:r>
    </w:p>
    <w:p w:rsidR="009626FB" w:rsidRPr="009626FB" w:rsidRDefault="009626FB" w:rsidP="00C3625A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   &lt;/Directory&gt;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>&lt;/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VirtualHost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&gt;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proofErr w:type="spellStart"/>
      <w:r w:rsidRPr="009626FB">
        <w:rPr>
          <w:rFonts w:asciiTheme="majorHAnsi" w:hAnsiTheme="majorHAnsi" w:cs="Calibri"/>
          <w:sz w:val="18"/>
          <w:szCs w:val="18"/>
        </w:rPr>
        <w:t>WSGISocketPrefix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proofErr w:type="spellStart"/>
      <w:r w:rsidRPr="009626FB">
        <w:rPr>
          <w:rFonts w:asciiTheme="majorHAnsi" w:hAnsiTheme="majorHAnsi" w:cs="Calibri"/>
          <w:sz w:val="18"/>
          <w:szCs w:val="18"/>
        </w:rPr>
        <w:t>WSGIPythonPath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usr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/local/bin/python2.7</w:t>
      </w:r>
    </w:p>
    <w:p w:rsidR="009626FB" w:rsidRPr="009626FB" w:rsidRDefault="009626FB" w:rsidP="009626FB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>#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WSGIPythonExecutable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usr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/local/bin/python2.7</w:t>
      </w:r>
    </w:p>
    <w:p w:rsidR="00C3625A" w:rsidRDefault="009626FB" w:rsidP="00C972FA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>#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WSGIPythonHome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usr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/local/lib/python2.7/site-packages</w:t>
      </w:r>
    </w:p>
    <w:p w:rsidR="00842625" w:rsidRPr="00C972FA" w:rsidRDefault="00842625" w:rsidP="00C972FA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</w:p>
    <w:p w:rsidR="007612EA" w:rsidRPr="00316348" w:rsidRDefault="007612EA" w:rsidP="007612EA">
      <w:pPr>
        <w:pStyle w:val="Escritorio-TituloCaptulo0"/>
        <w:numPr>
          <w:ilvl w:val="1"/>
          <w:numId w:val="10"/>
        </w:numPr>
        <w:spacing w:after="360"/>
      </w:pPr>
      <w:bookmarkStart w:id="10" w:name="_Toc371670108"/>
      <w:proofErr w:type="gramStart"/>
      <w:r>
        <w:t>Integração Servidor</w:t>
      </w:r>
      <w:proofErr w:type="gramEnd"/>
      <w:r>
        <w:t xml:space="preserve"> Web com Python</w:t>
      </w:r>
      <w:bookmarkEnd w:id="10"/>
    </w:p>
    <w:p w:rsidR="007612EA" w:rsidRDefault="007612EA" w:rsidP="007612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então a aplicação em Python e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instalada, com conectividade ao banco de dado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o sistema de cac</w:t>
      </w:r>
      <w:r w:rsidR="00874D9F">
        <w:rPr>
          <w:rFonts w:asciiTheme="majorHAnsi" w:hAnsiTheme="majorHAnsi" w:cs="Calibri"/>
          <w:szCs w:val="18"/>
          <w:lang w:val="pt-BR"/>
        </w:rPr>
        <w:t>h</w:t>
      </w:r>
      <w:r>
        <w:rPr>
          <w:rFonts w:asciiTheme="majorHAnsi" w:hAnsiTheme="majorHAnsi" w:cs="Calibri"/>
          <w:szCs w:val="18"/>
          <w:lang w:val="pt-BR"/>
        </w:rPr>
        <w:t xml:space="preserve">e Redis. Agora precisamos fazer </w:t>
      </w:r>
      <w:proofErr w:type="gramStart"/>
      <w:r>
        <w:rPr>
          <w:rFonts w:asciiTheme="majorHAnsi" w:hAnsiTheme="majorHAnsi" w:cs="Calibri"/>
          <w:szCs w:val="18"/>
          <w:lang w:val="pt-BR"/>
        </w:rPr>
        <w:t>o integração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entre esta aplicação em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o sistema de servidor Web, através desta integração que será possível que usuários através da internet acessarão a aplicação.</w:t>
      </w:r>
    </w:p>
    <w:p w:rsidR="007612EA" w:rsidRDefault="007612EA" w:rsidP="007612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Existem muitas formas de realizar esta integração, utilizando diferentes módulos do Apache ou até mesmo via um Proxy, que nada mais é que um redirecionamento do Apache para um servidor local em Python.</w:t>
      </w:r>
    </w:p>
    <w:p w:rsidR="007612EA" w:rsidRDefault="007612EA" w:rsidP="007612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Nesta pesquisa encontramos muitas soluções e chegamos a </w:t>
      </w:r>
      <w:proofErr w:type="gramStart"/>
      <w:r>
        <w:rPr>
          <w:rFonts w:asciiTheme="majorHAnsi" w:hAnsiTheme="majorHAnsi" w:cs="Calibri"/>
          <w:szCs w:val="18"/>
          <w:lang w:val="pt-BR"/>
        </w:rPr>
        <w:t>implementar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algumas, mas por questões de performance tivemos que utilizar a integração que podemos considerar a mais eficiente. A integração utilizando o módulo </w:t>
      </w:r>
      <w:proofErr w:type="spell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r w:rsidR="003D11EA">
        <w:rPr>
          <w:rFonts w:asciiTheme="majorHAnsi" w:hAnsiTheme="majorHAnsi" w:cs="Calibri"/>
          <w:szCs w:val="18"/>
          <w:lang w:val="pt-BR"/>
        </w:rPr>
        <w:t xml:space="preserve">compatível com </w:t>
      </w:r>
      <w:r>
        <w:rPr>
          <w:rFonts w:asciiTheme="majorHAnsi" w:hAnsiTheme="majorHAnsi" w:cs="Calibri"/>
          <w:szCs w:val="18"/>
          <w:lang w:val="pt-BR"/>
        </w:rPr>
        <w:t xml:space="preserve">o </w:t>
      </w:r>
      <w:r w:rsidR="003D11EA">
        <w:rPr>
          <w:rFonts w:asciiTheme="majorHAnsi" w:hAnsiTheme="majorHAnsi" w:cs="Calibri"/>
          <w:szCs w:val="18"/>
          <w:lang w:val="pt-BR"/>
        </w:rPr>
        <w:t xml:space="preserve">Apache e </w:t>
      </w:r>
      <w:r w:rsidR="001C1246">
        <w:rPr>
          <w:rFonts w:asciiTheme="majorHAnsi" w:hAnsiTheme="majorHAnsi" w:cs="Calibri"/>
          <w:szCs w:val="18"/>
          <w:lang w:val="pt-BR"/>
        </w:rPr>
        <w:t xml:space="preserve">faz uma conexão ao </w:t>
      </w:r>
      <w:r w:rsidR="003D11EA" w:rsidRPr="003D11EA">
        <w:rPr>
          <w:rFonts w:asciiTheme="majorHAnsi" w:hAnsiTheme="majorHAnsi" w:cs="Calibri"/>
          <w:i/>
          <w:szCs w:val="18"/>
          <w:lang w:val="pt-BR"/>
        </w:rPr>
        <w:t>P</w:t>
      </w:r>
      <w:r w:rsidR="001C1246" w:rsidRPr="003D11EA">
        <w:rPr>
          <w:rFonts w:asciiTheme="majorHAnsi" w:hAnsiTheme="majorHAnsi" w:cs="Calibri"/>
          <w:i/>
          <w:szCs w:val="18"/>
          <w:lang w:val="pt-BR"/>
        </w:rPr>
        <w:t>ython</w:t>
      </w:r>
      <w:r w:rsidR="001C1246">
        <w:rPr>
          <w:rFonts w:asciiTheme="majorHAnsi" w:hAnsiTheme="majorHAnsi" w:cs="Calibri"/>
          <w:szCs w:val="18"/>
          <w:lang w:val="pt-BR"/>
        </w:rPr>
        <w:t xml:space="preserve"> por meio do </w:t>
      </w:r>
      <w:r w:rsidR="001C1246" w:rsidRPr="003D11EA">
        <w:rPr>
          <w:rFonts w:asciiTheme="majorHAnsi" w:hAnsiTheme="majorHAnsi" w:cs="Calibri"/>
          <w:i/>
          <w:szCs w:val="18"/>
          <w:lang w:val="pt-BR"/>
        </w:rPr>
        <w:t>WSGI</w:t>
      </w:r>
      <w:r w:rsidR="001C1246">
        <w:rPr>
          <w:rFonts w:asciiTheme="majorHAnsi" w:hAnsiTheme="majorHAnsi" w:cs="Calibri"/>
          <w:szCs w:val="18"/>
          <w:lang w:val="pt-BR"/>
        </w:rPr>
        <w:t xml:space="preserve">. Como o </w:t>
      </w:r>
      <w:proofErr w:type="spellStart"/>
      <w:r w:rsidR="003D11EA" w:rsidRPr="003D11EA">
        <w:rPr>
          <w:rFonts w:asciiTheme="majorHAnsi" w:hAnsiTheme="majorHAnsi" w:cs="Calibri"/>
          <w:i/>
          <w:szCs w:val="18"/>
          <w:lang w:val="pt-BR"/>
        </w:rPr>
        <w:t>F</w:t>
      </w:r>
      <w:r w:rsidR="001C1246" w:rsidRPr="003D11EA">
        <w:rPr>
          <w:rFonts w:asciiTheme="majorHAnsi" w:hAnsiTheme="majorHAnsi" w:cs="Calibri"/>
          <w:i/>
          <w:szCs w:val="18"/>
          <w:lang w:val="pt-BR"/>
        </w:rPr>
        <w:t>lask</w:t>
      </w:r>
      <w:proofErr w:type="spellEnd"/>
      <w:r w:rsidR="001C1246">
        <w:rPr>
          <w:rFonts w:asciiTheme="majorHAnsi" w:hAnsiTheme="majorHAnsi" w:cs="Calibri"/>
          <w:szCs w:val="18"/>
          <w:lang w:val="pt-BR"/>
        </w:rPr>
        <w:t xml:space="preserve"> é executado através da tecnologia </w:t>
      </w:r>
      <w:r w:rsidR="001C1246" w:rsidRPr="003D11EA">
        <w:rPr>
          <w:rFonts w:asciiTheme="majorHAnsi" w:hAnsiTheme="majorHAnsi" w:cs="Calibri"/>
          <w:i/>
          <w:szCs w:val="18"/>
          <w:lang w:val="pt-BR"/>
        </w:rPr>
        <w:t>WSGI</w:t>
      </w:r>
      <w:r w:rsidR="001C1246">
        <w:rPr>
          <w:rFonts w:asciiTheme="majorHAnsi" w:hAnsiTheme="majorHAnsi" w:cs="Calibri"/>
          <w:szCs w:val="18"/>
          <w:lang w:val="pt-BR"/>
        </w:rPr>
        <w:t xml:space="preserve">, esta é a forma mais simples e crua para realizar a integração, por consequência a que apresenta a melhor </w:t>
      </w:r>
      <w:proofErr w:type="gramStart"/>
      <w:r w:rsidR="001C1246"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 w:rsidR="001C1246">
        <w:rPr>
          <w:rFonts w:asciiTheme="majorHAnsi" w:hAnsiTheme="majorHAnsi" w:cs="Calibri"/>
          <w:szCs w:val="18"/>
          <w:lang w:val="pt-BR"/>
        </w:rPr>
        <w:t>.</w:t>
      </w:r>
    </w:p>
    <w:p w:rsidR="003D11EA" w:rsidRDefault="001C1246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grande problema que tivemos neste caso foi o fato do nosso servidor ser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e o padrão deste sistema operacional é utilizar Python 2.6. A aplicação foi construída em Python 2.7, sendo assim foi necessário encontrar a compilação desse Módulo WSGI para Python 2.7, compatível com o </w:t>
      </w:r>
      <w:proofErr w:type="spellStart"/>
      <w:r>
        <w:rPr>
          <w:rFonts w:asciiTheme="majorHAnsi" w:hAnsiTheme="majorHAnsi" w:cs="Calibri"/>
          <w:szCs w:val="18"/>
          <w:lang w:val="pt-BR"/>
        </w:rPr>
        <w:t>Red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Hat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64 Bits. </w:t>
      </w:r>
      <w:r w:rsidR="003D11EA">
        <w:rPr>
          <w:rFonts w:asciiTheme="majorHAnsi" w:hAnsiTheme="majorHAnsi" w:cs="Calibri"/>
          <w:szCs w:val="18"/>
          <w:lang w:val="pt-BR"/>
        </w:rPr>
        <w:t xml:space="preserve"> A página oficial do módulo, inclusive explicando como realizar a compilação com este SO:</w:t>
      </w:r>
    </w:p>
    <w:p w:rsidR="003D11EA" w:rsidRDefault="003D11EA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D11EA" w:rsidRDefault="003D11EA" w:rsidP="003D11EA">
      <w:pPr>
        <w:pStyle w:val="BasicParagraph"/>
        <w:numPr>
          <w:ilvl w:val="0"/>
          <w:numId w:val="3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3D11EA">
        <w:rPr>
          <w:rFonts w:asciiTheme="majorHAnsi" w:hAnsiTheme="majorHAnsi" w:cs="Calibri"/>
          <w:szCs w:val="18"/>
          <w:lang w:val="pt-BR"/>
        </w:rPr>
        <w:t>http://code.google.com/p/mo</w:t>
      </w:r>
      <w:r>
        <w:rPr>
          <w:rFonts w:asciiTheme="majorHAnsi" w:hAnsiTheme="majorHAnsi" w:cs="Calibri"/>
          <w:szCs w:val="18"/>
          <w:lang w:val="pt-BR"/>
        </w:rPr>
        <w:t>dwsgi</w:t>
      </w:r>
    </w:p>
    <w:p w:rsidR="003D11EA" w:rsidRDefault="003D11EA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D11EA" w:rsidRPr="003D11EA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3D11EA">
        <w:rPr>
          <w:rFonts w:asciiTheme="majorHAnsi" w:hAnsiTheme="majorHAnsi" w:cs="Calibri"/>
          <w:szCs w:val="18"/>
          <w:lang w:val="pt-BR"/>
        </w:rPr>
        <w:t>Existe uma documentação do</w:t>
      </w:r>
      <w:r>
        <w:rPr>
          <w:rFonts w:asciiTheme="majorHAnsi" w:hAnsiTheme="majorHAnsi" w:cs="Calibri"/>
          <w:szCs w:val="18"/>
          <w:lang w:val="pt-BR"/>
        </w:rPr>
        <w:t xml:space="preserve"> Framework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descreve como deve ser </w:t>
      </w:r>
      <w:proofErr w:type="gramStart"/>
      <w:r>
        <w:rPr>
          <w:rFonts w:asciiTheme="majorHAnsi" w:hAnsiTheme="majorHAnsi" w:cs="Calibri"/>
          <w:szCs w:val="18"/>
          <w:lang w:val="pt-BR"/>
        </w:rPr>
        <w:t>realizado a integração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com o Apache através do MOD_WSGI</w:t>
      </w:r>
    </w:p>
    <w:p w:rsidR="003D11EA" w:rsidRPr="00B94C0D" w:rsidRDefault="003D11EA" w:rsidP="003D11E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B94C0D">
        <w:rPr>
          <w:rFonts w:asciiTheme="majorHAnsi" w:hAnsiTheme="majorHAnsi" w:cs="Calibri"/>
          <w:szCs w:val="18"/>
          <w:lang w:val="pt-BR"/>
        </w:rPr>
        <w:t>http://flask.pocoo.org/docs/deploying/mod_wsgi/</w:t>
      </w:r>
    </w:p>
    <w:p w:rsidR="00916A6C" w:rsidRPr="00B94C0D" w:rsidRDefault="00916A6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7B381F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Realizamos testes deste módulo WSGI no Windows 64 Bits e tivemos problemas para encontrar uma versão compatível</w:t>
      </w:r>
      <w:r w:rsidR="007B381F">
        <w:rPr>
          <w:rFonts w:asciiTheme="majorHAnsi" w:hAnsiTheme="majorHAnsi" w:cs="Calibri"/>
          <w:szCs w:val="18"/>
          <w:lang w:val="pt-BR"/>
        </w:rPr>
        <w:t xml:space="preserve"> para o Apache. N</w:t>
      </w:r>
      <w:r w:rsidR="00973AFE">
        <w:rPr>
          <w:rFonts w:asciiTheme="majorHAnsi" w:hAnsiTheme="majorHAnsi" w:cs="Calibri"/>
          <w:szCs w:val="18"/>
          <w:lang w:val="pt-BR"/>
        </w:rPr>
        <w:t xml:space="preserve">o caso do IIS existe um módulo </w:t>
      </w:r>
      <w:r w:rsidR="007B381F">
        <w:rPr>
          <w:rFonts w:asciiTheme="majorHAnsi" w:hAnsiTheme="majorHAnsi" w:cs="Calibri"/>
          <w:szCs w:val="18"/>
          <w:lang w:val="pt-BR"/>
        </w:rPr>
        <w:t xml:space="preserve">para WSGI, mas não funciona por completo e tem limitações com a maioria dos frameworks. </w:t>
      </w:r>
    </w:p>
    <w:p w:rsidR="003D11EA" w:rsidRDefault="007B381F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do nosso SO, RedHat 64 Bits com Apache2, tivemos problema para ter uma versão </w:t>
      </w:r>
      <w:r>
        <w:rPr>
          <w:rFonts w:asciiTheme="majorHAnsi" w:hAnsiTheme="majorHAnsi" w:cs="Calibri"/>
          <w:szCs w:val="18"/>
          <w:lang w:val="pt-BR"/>
        </w:rPr>
        <w:lastRenderedPageBreak/>
        <w:t xml:space="preserve">compilada para o Python 2.7.  </w:t>
      </w:r>
      <w:r w:rsidR="003D11EA">
        <w:rPr>
          <w:rFonts w:asciiTheme="majorHAnsi" w:hAnsiTheme="majorHAnsi" w:cs="Calibri"/>
          <w:szCs w:val="18"/>
          <w:lang w:val="pt-BR"/>
        </w:rPr>
        <w:t xml:space="preserve">A solução que encontramos foi pegar a versão </w:t>
      </w:r>
      <w:r>
        <w:rPr>
          <w:rFonts w:asciiTheme="majorHAnsi" w:hAnsiTheme="majorHAnsi" w:cs="Calibri"/>
          <w:szCs w:val="18"/>
          <w:lang w:val="pt-BR"/>
        </w:rPr>
        <w:t xml:space="preserve">compilada </w:t>
      </w:r>
      <w:r w:rsidR="003D11EA">
        <w:rPr>
          <w:rFonts w:asciiTheme="majorHAnsi" w:hAnsiTheme="majorHAnsi" w:cs="Calibri"/>
          <w:szCs w:val="18"/>
          <w:lang w:val="pt-BR"/>
        </w:rPr>
        <w:t xml:space="preserve">deste módulo da equipe GV, que por sorte foi compatível com nosso sistema operacional. No caso deles é um servido com SO </w:t>
      </w:r>
      <w:proofErr w:type="spellStart"/>
      <w:r w:rsidR="003D11EA">
        <w:rPr>
          <w:rFonts w:asciiTheme="majorHAnsi" w:hAnsiTheme="majorHAnsi" w:cs="Calibri"/>
          <w:szCs w:val="18"/>
          <w:lang w:val="pt-BR"/>
        </w:rPr>
        <w:t>Ubuntu</w:t>
      </w:r>
      <w:proofErr w:type="spellEnd"/>
      <w:r w:rsidR="003D11EA">
        <w:rPr>
          <w:rFonts w:asciiTheme="majorHAnsi" w:hAnsiTheme="majorHAnsi" w:cs="Calibri"/>
          <w:szCs w:val="18"/>
          <w:lang w:val="pt-BR"/>
        </w:rPr>
        <w:t xml:space="preserve"> Server 64 Bits</w:t>
      </w:r>
      <w:r>
        <w:rPr>
          <w:rFonts w:asciiTheme="majorHAnsi" w:hAnsiTheme="majorHAnsi" w:cs="Calibri"/>
          <w:szCs w:val="18"/>
          <w:lang w:val="pt-BR"/>
        </w:rPr>
        <w:t>, Apache2 e o Python 2.7 instalado como padrão.</w:t>
      </w:r>
    </w:p>
    <w:p w:rsidR="003D11EA" w:rsidRDefault="00973AFE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habilitar este módulo adicione ou tire o comentário desta linha, no arquivo de configuração do Apache2: </w:t>
      </w:r>
    </w:p>
    <w:p w:rsidR="003D11EA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D11EA" w:rsidRPr="003D11EA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Style w:val="CdigoHTML"/>
          <w:rFonts w:eastAsiaTheme="minorHAnsi"/>
        </w:rPr>
        <w:t>LoadModule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wsgi_module</w:t>
      </w:r>
      <w:proofErr w:type="spellEnd"/>
      <w:r>
        <w:rPr>
          <w:rStyle w:val="CdigoHTML"/>
          <w:rFonts w:eastAsiaTheme="minorHAnsi"/>
        </w:rPr>
        <w:t xml:space="preserve"> modules/mod_wsgi.so</w:t>
      </w:r>
    </w:p>
    <w:p w:rsidR="003D11EA" w:rsidRPr="003D11EA" w:rsidRDefault="003D11EA" w:rsidP="003D11EA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</w:rPr>
      </w:pPr>
    </w:p>
    <w:p w:rsidR="003D11EA" w:rsidRPr="003D11EA" w:rsidRDefault="003D11EA" w:rsidP="003D11EA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szCs w:val="18"/>
        </w:rPr>
      </w:pPr>
      <w:r w:rsidRPr="003D11EA">
        <w:rPr>
          <w:rFonts w:asciiTheme="majorHAnsi" w:hAnsiTheme="majorHAnsi" w:cs="Calibri"/>
          <w:szCs w:val="18"/>
        </w:rPr>
        <w:t>http://code.google.com/p/modwsgi/wiki/InstallationOnWindows</w:t>
      </w:r>
    </w:p>
    <w:p w:rsidR="003D11EA" w:rsidRPr="003D11EA" w:rsidRDefault="003D11EA" w:rsidP="003D11EA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3D11EA">
        <w:rPr>
          <w:rFonts w:asciiTheme="majorHAnsi" w:hAnsiTheme="majorHAnsi" w:cs="Calibri"/>
          <w:szCs w:val="18"/>
        </w:rPr>
        <w:t>64 - http://www.lfd.uci.edu/~gohlke/pythonlibs/#mod_wsgi</w:t>
      </w:r>
    </w:p>
    <w:p w:rsidR="003D11EA" w:rsidRPr="003D11EA" w:rsidRDefault="003D11EA" w:rsidP="003D11EA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3D11EA" w:rsidRDefault="003D11EA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C743C6" w:rsidRDefault="00C743C6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Não estamos utilizando qualquer framework para realizar a integração entre servidor Web e a aplicação, mas a título de documentação, vamos explicar aqui como é feita </w:t>
      </w:r>
      <w:r w:rsidR="00FB3CAB">
        <w:rPr>
          <w:rFonts w:asciiTheme="majorHAnsi" w:hAnsiTheme="majorHAnsi" w:cs="Calibri"/>
          <w:szCs w:val="18"/>
          <w:lang w:val="pt-BR"/>
        </w:rPr>
        <w:t xml:space="preserve">a integração por meio de um framework WSGI. Para isso é necessário instalar o </w:t>
      </w:r>
      <w:proofErr w:type="spellStart"/>
      <w:proofErr w:type="gramStart"/>
      <w:r w:rsidR="00FB3CAB">
        <w:rPr>
          <w:rFonts w:asciiTheme="majorHAnsi" w:hAnsiTheme="majorHAnsi" w:cs="Calibri"/>
          <w:szCs w:val="18"/>
          <w:lang w:val="pt-BR"/>
        </w:rPr>
        <w:t>CherryPy</w:t>
      </w:r>
      <w:proofErr w:type="spellEnd"/>
      <w:proofErr w:type="gramEnd"/>
      <w:r w:rsidR="00FB3CAB">
        <w:rPr>
          <w:rFonts w:asciiTheme="majorHAnsi" w:hAnsiTheme="majorHAnsi" w:cs="Calibri"/>
          <w:szCs w:val="18"/>
          <w:lang w:val="pt-BR"/>
        </w:rPr>
        <w:t xml:space="preserve">, que executa o projeto </w:t>
      </w:r>
      <w:proofErr w:type="spellStart"/>
      <w:r w:rsidR="00FB3CAB">
        <w:rPr>
          <w:rFonts w:asciiTheme="majorHAnsi" w:hAnsiTheme="majorHAnsi" w:cs="Calibri"/>
          <w:szCs w:val="18"/>
          <w:lang w:val="pt-BR"/>
        </w:rPr>
        <w:t>Flask</w:t>
      </w:r>
      <w:proofErr w:type="spellEnd"/>
      <w:r w:rsidR="00FB3CAB">
        <w:rPr>
          <w:rFonts w:asciiTheme="majorHAnsi" w:hAnsiTheme="majorHAnsi" w:cs="Calibri"/>
          <w:szCs w:val="18"/>
          <w:lang w:val="pt-BR"/>
        </w:rPr>
        <w:t xml:space="preserve"> em uma porta local do servidor e então faz-se um proxy entre o Apache o </w:t>
      </w:r>
      <w:proofErr w:type="spellStart"/>
      <w:r w:rsidR="00FB3CAB">
        <w:rPr>
          <w:rFonts w:asciiTheme="majorHAnsi" w:hAnsiTheme="majorHAnsi" w:cs="Calibri"/>
          <w:szCs w:val="18"/>
          <w:lang w:val="pt-BR"/>
        </w:rPr>
        <w:t>CherryPy</w:t>
      </w:r>
      <w:proofErr w:type="spellEnd"/>
      <w:r w:rsidR="00FB3CAB">
        <w:rPr>
          <w:rFonts w:asciiTheme="majorHAnsi" w:hAnsiTheme="majorHAnsi" w:cs="Calibri"/>
          <w:szCs w:val="18"/>
          <w:lang w:val="pt-BR"/>
        </w:rPr>
        <w:t xml:space="preserve">. </w:t>
      </w:r>
      <w:r w:rsidR="00973AFE">
        <w:rPr>
          <w:rFonts w:asciiTheme="majorHAnsi" w:hAnsiTheme="majorHAnsi" w:cs="Calibri"/>
          <w:szCs w:val="18"/>
          <w:lang w:val="pt-BR"/>
        </w:rPr>
        <w:t xml:space="preserve">Neste caso utilizamos o </w:t>
      </w:r>
      <w:proofErr w:type="spellStart"/>
      <w:r w:rsidR="00973AFE">
        <w:rPr>
          <w:rFonts w:asciiTheme="majorHAnsi" w:hAnsiTheme="majorHAnsi" w:cs="Calibri"/>
          <w:szCs w:val="18"/>
          <w:lang w:val="pt-BR"/>
        </w:rPr>
        <w:t>mod_proxy</w:t>
      </w:r>
      <w:proofErr w:type="spellEnd"/>
      <w:r w:rsidR="00973AFE">
        <w:rPr>
          <w:rFonts w:asciiTheme="majorHAnsi" w:hAnsiTheme="majorHAnsi" w:cs="Calibri"/>
          <w:szCs w:val="18"/>
          <w:lang w:val="pt-BR"/>
        </w:rPr>
        <w:t xml:space="preserve"> para realizar a integração com o servidor WSGI, mais informações sobre este módulo pode ser encontrado em:</w:t>
      </w:r>
    </w:p>
    <w:p w:rsidR="00973AFE" w:rsidRDefault="00973AFE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Default="00973AFE" w:rsidP="00973AFE">
      <w:pPr>
        <w:pStyle w:val="BasicParagraph"/>
        <w:numPr>
          <w:ilvl w:val="0"/>
          <w:numId w:val="3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973AFE">
        <w:rPr>
          <w:rFonts w:asciiTheme="majorHAnsi" w:hAnsiTheme="majorHAnsi" w:cs="Calibri"/>
          <w:szCs w:val="18"/>
          <w:lang w:val="pt-BR"/>
        </w:rPr>
        <w:t>http://httpd.apache.org/docs/current/mod/mod_alias.html</w:t>
      </w:r>
    </w:p>
    <w:p w:rsidR="00C743C6" w:rsidRDefault="00C743C6" w:rsidP="00C743C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743C6" w:rsidRDefault="00973AFE" w:rsidP="00E72AF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arquivo de configuração do Apache, no local das configurações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, é necessário colocar da seguinte forma:</w:t>
      </w:r>
    </w:p>
    <w:p w:rsidR="00E72AF1" w:rsidRPr="003B54C8" w:rsidRDefault="00E72AF1" w:rsidP="00E72AF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18"/>
          <w:szCs w:val="18"/>
          <w:lang w:val="pt-BR"/>
        </w:rPr>
      </w:pPr>
    </w:p>
    <w:p w:rsidR="00C743C6" w:rsidRPr="009626FB" w:rsidRDefault="00C743C6" w:rsidP="00C743C6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3B54C8">
        <w:rPr>
          <w:rFonts w:asciiTheme="majorHAnsi" w:hAnsiTheme="majorHAnsi" w:cs="Calibri"/>
          <w:sz w:val="18"/>
          <w:szCs w:val="18"/>
          <w:lang w:val="pt-BR"/>
        </w:rPr>
        <w:t xml:space="preserve"> </w:t>
      </w:r>
      <w:r w:rsidRPr="009626FB">
        <w:rPr>
          <w:rFonts w:asciiTheme="majorHAnsi" w:hAnsiTheme="majorHAnsi" w:cs="Calibri"/>
          <w:sz w:val="18"/>
          <w:szCs w:val="18"/>
        </w:rPr>
        <w:t>Alias /static /web/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productspace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dataminas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/static</w:t>
      </w:r>
    </w:p>
    <w:p w:rsidR="00C743C6" w:rsidRPr="009626FB" w:rsidRDefault="00C743C6" w:rsidP="00C743C6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ProxyRequests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off</w:t>
      </w:r>
    </w:p>
    <w:p w:rsidR="00C743C6" w:rsidRPr="009626FB" w:rsidRDefault="00C743C6" w:rsidP="00C743C6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ProxyPass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      /static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/ !</w:t>
      </w:r>
      <w:proofErr w:type="gramEnd"/>
    </w:p>
    <w:p w:rsidR="00C743C6" w:rsidRPr="009626FB" w:rsidRDefault="00C743C6" w:rsidP="00C743C6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ProxyPass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      </w:t>
      </w:r>
      <w:proofErr w:type="gramStart"/>
      <w:r w:rsidRPr="009626FB">
        <w:rPr>
          <w:rFonts w:asciiTheme="majorHAnsi" w:hAnsiTheme="majorHAnsi" w:cs="Calibri"/>
          <w:sz w:val="18"/>
          <w:szCs w:val="18"/>
        </w:rPr>
        <w:t>/  http</w:t>
      </w:r>
      <w:proofErr w:type="gramEnd"/>
      <w:r w:rsidRPr="009626FB">
        <w:rPr>
          <w:rFonts w:asciiTheme="majorHAnsi" w:hAnsiTheme="majorHAnsi" w:cs="Calibri"/>
          <w:sz w:val="18"/>
          <w:szCs w:val="18"/>
        </w:rPr>
        <w:t xml:space="preserve">://200.198.9.180:8080/ min=1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ttl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>=20 acquire=10000 timeout=60</w:t>
      </w:r>
    </w:p>
    <w:p w:rsidR="00C743C6" w:rsidRPr="009626FB" w:rsidRDefault="00C743C6" w:rsidP="00C743C6">
      <w:pPr>
        <w:pStyle w:val="BasicParagraph"/>
        <w:ind w:left="1440"/>
        <w:jc w:val="both"/>
        <w:rPr>
          <w:rFonts w:asciiTheme="majorHAnsi" w:hAnsiTheme="majorHAnsi" w:cs="Calibri"/>
          <w:sz w:val="18"/>
          <w:szCs w:val="18"/>
        </w:rPr>
      </w:pPr>
      <w:r w:rsidRPr="009626FB">
        <w:rPr>
          <w:rFonts w:asciiTheme="majorHAnsi" w:hAnsiTheme="majorHAnsi" w:cs="Calibri"/>
          <w:sz w:val="18"/>
          <w:szCs w:val="18"/>
        </w:rPr>
        <w:t xml:space="preserve"> </w:t>
      </w:r>
      <w:proofErr w:type="spellStart"/>
      <w:r w:rsidRPr="009626FB">
        <w:rPr>
          <w:rFonts w:asciiTheme="majorHAnsi" w:hAnsiTheme="majorHAnsi" w:cs="Calibri"/>
          <w:sz w:val="18"/>
          <w:szCs w:val="18"/>
        </w:rPr>
        <w:t>ProxyPassReverse</w:t>
      </w:r>
      <w:proofErr w:type="spellEnd"/>
      <w:r w:rsidRPr="009626FB">
        <w:rPr>
          <w:rFonts w:asciiTheme="majorHAnsi" w:hAnsiTheme="majorHAnsi" w:cs="Calibri"/>
          <w:sz w:val="18"/>
          <w:szCs w:val="18"/>
        </w:rPr>
        <w:t xml:space="preserve">   http://200.198.9.180:8080/ /</w:t>
      </w:r>
    </w:p>
    <w:p w:rsidR="00916A6C" w:rsidRPr="0045217A" w:rsidRDefault="00916A6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16A6C" w:rsidRDefault="00916A6C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A40185" w:rsidRPr="00316348" w:rsidRDefault="00A40185" w:rsidP="00A40185">
      <w:pPr>
        <w:pStyle w:val="Escritorio-TituloCaptulo0"/>
        <w:numPr>
          <w:ilvl w:val="2"/>
          <w:numId w:val="10"/>
        </w:numPr>
        <w:spacing w:after="360"/>
      </w:pPr>
      <w:bookmarkStart w:id="11" w:name="_Toc371670109"/>
      <w:r>
        <w:t>Outros Métodos</w:t>
      </w:r>
      <w:bookmarkEnd w:id="11"/>
      <w:r>
        <w:t xml:space="preserve"> </w:t>
      </w:r>
    </w:p>
    <w:p w:rsidR="00A40185" w:rsidRDefault="00A40185" w:rsidP="00A4018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Abaixo temos as principais formas de integração e alguns comentários sobre pontos positivos e negativos de cada uma:</w:t>
      </w:r>
    </w:p>
    <w:p w:rsidR="00A40185" w:rsidRDefault="00A40185" w:rsidP="00A4018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FastCGI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uma integração nativa do IIS e módulos para o Apache, como o </w:t>
      </w:r>
      <w:proofErr w:type="spellStart"/>
      <w:r>
        <w:rPr>
          <w:rFonts w:asciiTheme="majorHAnsi" w:hAnsiTheme="majorHAnsi" w:cs="Calibri"/>
          <w:szCs w:val="18"/>
          <w:lang w:val="pt-BR"/>
        </w:rPr>
        <w:t>mod_proxy_fcgi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Foram realizados diversos testes, inclusive com a equipe do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do </w:t>
      </w:r>
      <w:proofErr w:type="spellStart"/>
      <w:r>
        <w:rPr>
          <w:rFonts w:asciiTheme="majorHAnsi" w:hAnsiTheme="majorHAnsi" w:cs="Calibri"/>
          <w:szCs w:val="18"/>
          <w:lang w:val="pt-BR"/>
        </w:rPr>
        <w:t>Aphace</w:t>
      </w:r>
      <w:proofErr w:type="spellEnd"/>
      <w:r>
        <w:rPr>
          <w:rFonts w:asciiTheme="majorHAnsi" w:hAnsiTheme="majorHAnsi" w:cs="Calibri"/>
          <w:szCs w:val="18"/>
          <w:lang w:val="pt-BR"/>
        </w:rPr>
        <w:t>, mas não foi possível realizar a integração com este framework.</w:t>
      </w:r>
    </w:p>
    <w:p w:rsidR="00A40185" w:rsidRDefault="00A91436" w:rsidP="00A40185">
      <w:pPr>
        <w:pStyle w:val="BasicParagraph"/>
        <w:numPr>
          <w:ilvl w:val="2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6" w:anchor="Python_via_FastCGI" w:history="1">
        <w:r w:rsidR="00A40185" w:rsidRPr="00306036">
          <w:rPr>
            <w:rStyle w:val="Hyperlink"/>
            <w:rFonts w:asciiTheme="majorHAnsi" w:hAnsiTheme="majorHAnsi" w:cs="Calibri"/>
            <w:szCs w:val="18"/>
            <w:lang w:val="pt-BR"/>
          </w:rPr>
          <w:t>http://wiki.nginx.org/Configuration#Python_via_FastCGI</w:t>
        </w:r>
      </w:hyperlink>
    </w:p>
    <w:p w:rsidR="00A40185" w:rsidRDefault="00A40185" w:rsidP="00A40185">
      <w:pPr>
        <w:pStyle w:val="BasicParagraph"/>
        <w:spacing w:line="240" w:lineRule="auto"/>
        <w:ind w:left="21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principal problema aqui foi conseguir compilar uma versão do Apache com este </w:t>
      </w:r>
      <w:r>
        <w:rPr>
          <w:rFonts w:asciiTheme="majorHAnsi" w:hAnsiTheme="majorHAnsi" w:cs="Calibri"/>
          <w:szCs w:val="18"/>
          <w:lang w:val="pt-BR"/>
        </w:rPr>
        <w:lastRenderedPageBreak/>
        <w:t xml:space="preserve">módulo para FCGI em Windows 7 64 Bits. 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problema relacionado ao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foi durante o uso do módulo </w:t>
      </w:r>
      <w:proofErr w:type="spellStart"/>
      <w:r>
        <w:rPr>
          <w:rFonts w:asciiTheme="majorHAnsi" w:hAnsiTheme="majorHAnsi" w:cs="Calibri"/>
          <w:szCs w:val="18"/>
          <w:lang w:val="pt-BR"/>
        </w:rPr>
        <w:t>Flup</w:t>
      </w:r>
      <w:proofErr w:type="spellEnd"/>
      <w:r>
        <w:rPr>
          <w:rFonts w:asciiTheme="majorHAnsi" w:hAnsiTheme="majorHAnsi" w:cs="Calibri"/>
          <w:szCs w:val="18"/>
          <w:lang w:val="pt-BR"/>
        </w:rPr>
        <w:t>, utilizado para fazer a conexão com FCGI para o Python. Tentamos diversas configurações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mas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em todos os casos </w:t>
      </w:r>
    </w:p>
    <w:p w:rsidR="00A40185" w:rsidRPr="00A027AA" w:rsidRDefault="00A40185" w:rsidP="00A40185">
      <w:pPr>
        <w:pStyle w:val="BasicParagraph"/>
        <w:numPr>
          <w:ilvl w:val="2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027AA">
        <w:rPr>
          <w:rFonts w:asciiTheme="majorHAnsi" w:hAnsiTheme="majorHAnsi" w:cs="Calibri"/>
          <w:szCs w:val="18"/>
          <w:lang w:val="pt-BR"/>
        </w:rPr>
        <w:t>http://wiki.nginx.org/PythonFlup</w:t>
      </w:r>
    </w:p>
    <w:p w:rsidR="00A40185" w:rsidRDefault="00A40185" w:rsidP="00A40185">
      <w:pPr>
        <w:pStyle w:val="Basic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Passenger</w:t>
      </w:r>
      <w:proofErr w:type="spellEnd"/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143F6F">
        <w:rPr>
          <w:rFonts w:asciiTheme="majorHAnsi" w:hAnsiTheme="majorHAnsi" w:cs="Calibri"/>
          <w:szCs w:val="18"/>
          <w:lang w:val="pt-BR"/>
        </w:rPr>
        <w:t>http://kbeezie.com/using-python-nginx-passenger/</w:t>
      </w:r>
    </w:p>
    <w:p w:rsidR="00A40185" w:rsidRDefault="00A40185" w:rsidP="00A40185">
      <w:pPr>
        <w:pStyle w:val="Basic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WSGI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Esta parece ser a solução mais recomendada para nosso caso, pois 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é um framework que utiliza a tecnologia WSGI, portanto seria uma ligação direta entre o servidor HTTP e a aplicação do Python. 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diversos frameworks que utilizam o WSGI para realizar a integração, entre eles: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CheeryPy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uWSGI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gUnicorn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Waitress</w:t>
      </w:r>
      <w:proofErr w:type="spellEnd"/>
      <w:r>
        <w:rPr>
          <w:rFonts w:asciiTheme="majorHAnsi" w:hAnsiTheme="majorHAnsi" w:cs="Calibri"/>
          <w:szCs w:val="18"/>
          <w:lang w:val="pt-BR"/>
        </w:rPr>
        <w:t>, Tornado entre outros</w:t>
      </w: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Na própria </w:t>
      </w:r>
    </w:p>
    <w:p w:rsidR="00A40185" w:rsidRDefault="00A91436" w:rsidP="00A40185">
      <w:pPr>
        <w:pStyle w:val="BasicParagraph"/>
        <w:numPr>
          <w:ilvl w:val="2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7" w:history="1">
        <w:r w:rsidR="00A40185" w:rsidRPr="00864AC7">
          <w:rPr>
            <w:rStyle w:val="Hyperlink"/>
            <w:rFonts w:asciiTheme="majorHAnsi" w:hAnsiTheme="majorHAnsi" w:cs="Calibri"/>
            <w:szCs w:val="18"/>
            <w:lang w:val="pt-BR"/>
          </w:rPr>
          <w:t>http://flask.pocoo.org/docs/deploying/mod_wsgi/</w:t>
        </w:r>
      </w:hyperlink>
    </w:p>
    <w:p w:rsidR="00A40185" w:rsidRDefault="00A40185" w:rsidP="00A40185">
      <w:pPr>
        <w:pStyle w:val="BasicParagraph"/>
        <w:numPr>
          <w:ilvl w:val="2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D071A">
        <w:rPr>
          <w:rFonts w:asciiTheme="majorHAnsi" w:hAnsiTheme="majorHAnsi" w:cs="Calibri"/>
          <w:szCs w:val="18"/>
          <w:lang w:val="pt-BR"/>
        </w:rPr>
        <w:t>http://flask.pocoo.org/docs/deploying/wsgi-standalone/</w:t>
      </w:r>
    </w:p>
    <w:p w:rsidR="00A40185" w:rsidRDefault="00A40185" w:rsidP="00A4018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spacing w:line="240" w:lineRule="auto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equipe da GV está utilizando em ambiente Linux com Apache e 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no nosso caso estamos utilizando Windows com a mesma tecnologia WSGI. Utilizando um Benchmark realizado na internet vimos que em termos de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 </w:t>
      </w:r>
      <w:proofErr w:type="spellStart"/>
      <w:r>
        <w:rPr>
          <w:rFonts w:asciiTheme="majorHAnsi" w:hAnsiTheme="majorHAnsi" w:cs="Calibri"/>
          <w:szCs w:val="18"/>
          <w:lang w:val="pt-BR"/>
        </w:rPr>
        <w:t>Mod_WSGI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do Apache é similar ao </w:t>
      </w:r>
      <w:proofErr w:type="spellStart"/>
      <w:r>
        <w:rPr>
          <w:rFonts w:asciiTheme="majorHAnsi" w:hAnsiTheme="majorHAnsi" w:cs="Calibri"/>
          <w:szCs w:val="18"/>
          <w:lang w:val="pt-BR"/>
        </w:rPr>
        <w:t>CherryPy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A40185" w:rsidRDefault="00A40185" w:rsidP="00A40185">
      <w:pPr>
        <w:pStyle w:val="BasicParagraph"/>
        <w:spacing w:line="240" w:lineRule="auto"/>
        <w:ind w:left="72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numPr>
          <w:ilvl w:val="1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7020E5">
        <w:rPr>
          <w:rFonts w:asciiTheme="majorHAnsi" w:hAnsiTheme="majorHAnsi" w:cs="Calibri"/>
          <w:szCs w:val="18"/>
          <w:lang w:val="pt-BR"/>
        </w:rPr>
        <w:t>http://nichol.as/benchmark-of-python-web-servers</w:t>
      </w:r>
    </w:p>
    <w:p w:rsidR="00973AFE" w:rsidRPr="00A40185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AF4358" w:rsidRDefault="00D53CE1" w:rsidP="00D53C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316348" w:rsidRDefault="00D53CE1" w:rsidP="00D53CE1">
      <w:pPr>
        <w:pStyle w:val="Escritorio-TituloCaptulo0"/>
        <w:numPr>
          <w:ilvl w:val="2"/>
          <w:numId w:val="10"/>
        </w:numPr>
        <w:spacing w:after="360"/>
      </w:pPr>
      <w:bookmarkStart w:id="12" w:name="_Toc371670110"/>
      <w:r>
        <w:t>NGINX</w:t>
      </w:r>
      <w:bookmarkEnd w:id="12"/>
      <w:r>
        <w:t xml:space="preserve"> </w:t>
      </w: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D53CE1">
      <w:pPr>
        <w:ind w:firstLine="720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a possibilidade de utilizar o </w:t>
      </w:r>
      <w:proofErr w:type="spellStart"/>
      <w:r w:rsidRPr="00FC6B36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FC6B36">
        <w:rPr>
          <w:rFonts w:asciiTheme="majorHAnsi" w:hAnsiTheme="majorHAnsi" w:cs="Calibri"/>
          <w:i/>
          <w:szCs w:val="18"/>
          <w:lang w:val="pt-BR"/>
        </w:rPr>
        <w:t>1.2.7</w:t>
      </w:r>
      <w:r>
        <w:rPr>
          <w:rFonts w:asciiTheme="majorHAnsi" w:hAnsiTheme="majorHAnsi" w:cs="Calibri"/>
          <w:szCs w:val="18"/>
          <w:lang w:val="pt-BR"/>
        </w:rPr>
        <w:t xml:space="preserve"> para realizar a requisição com o navegador, fornecendo apenas conteúdo estático e realizando um Proxy para arquivos dinâmicos para o </w:t>
      </w:r>
      <w:r w:rsidRPr="00FC6B36">
        <w:rPr>
          <w:rFonts w:asciiTheme="majorHAnsi" w:hAnsiTheme="majorHAnsi" w:cs="Calibri"/>
          <w:i/>
          <w:szCs w:val="18"/>
          <w:lang w:val="pt-BR"/>
        </w:rPr>
        <w:t>Apache</w:t>
      </w:r>
      <w:r>
        <w:rPr>
          <w:rFonts w:asciiTheme="majorHAnsi" w:hAnsiTheme="majorHAnsi" w:cs="Calibri"/>
          <w:szCs w:val="18"/>
          <w:lang w:val="pt-BR"/>
        </w:rPr>
        <w:t xml:space="preserve"> resolver. Para servidor de aplicação será utilizado o </w:t>
      </w:r>
      <w:proofErr w:type="spellStart"/>
      <w:proofErr w:type="gramStart"/>
      <w:r w:rsidRPr="00FC6B36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</w:t>
      </w:r>
    </w:p>
    <w:p w:rsidR="00D53CE1" w:rsidRDefault="00A91436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8" w:history="1">
        <w:r w:rsidR="00D53CE1" w:rsidRPr="006A3327">
          <w:rPr>
            <w:rStyle w:val="Hyperlink"/>
            <w:rFonts w:asciiTheme="majorHAnsi" w:hAnsiTheme="majorHAnsi" w:cs="Calibri"/>
            <w:szCs w:val="18"/>
            <w:lang w:val="pt-BR"/>
          </w:rPr>
          <w:t>http://nginx.org/en/download.html</w:t>
        </w:r>
      </w:hyperlink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Baixe a versão para Windows estável mais atualizada, que na verdade é um zip com o </w:t>
      </w:r>
      <w:proofErr w:type="spellStart"/>
      <w:r w:rsidRPr="00FC6B36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pronto para execução. Faça então a extração dos dados para a seguinte pasta: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FC6B36">
        <w:rPr>
          <w:rFonts w:asciiTheme="majorHAnsi" w:hAnsiTheme="majorHAnsi" w:cs="Calibri"/>
          <w:i/>
          <w:szCs w:val="18"/>
          <w:lang w:val="pt-BR"/>
        </w:rPr>
        <w:t>C:\Program Files\nginx-1.2.7\</w:t>
      </w:r>
      <w:r w:rsidRPr="00FC6B36">
        <w:rPr>
          <w:rFonts w:asciiTheme="majorHAnsi" w:hAnsiTheme="majorHAnsi" w:cs="Calibri"/>
          <w:szCs w:val="18"/>
          <w:lang w:val="pt-BR"/>
        </w:rPr>
        <w:t xml:space="preserve"> </w:t>
      </w:r>
    </w:p>
    <w:p w:rsidR="00D53CE1" w:rsidRDefault="00D53CE1" w:rsidP="00D53CE1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FC6B36" w:rsidRDefault="00D53CE1" w:rsidP="00D53CE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F</w:t>
      </w:r>
      <w:r w:rsidRPr="00FC6B36">
        <w:rPr>
          <w:rFonts w:asciiTheme="majorHAnsi" w:hAnsiTheme="majorHAnsi" w:cs="Calibri"/>
          <w:szCs w:val="18"/>
          <w:lang w:val="pt-BR"/>
        </w:rPr>
        <w:t>aça o seguinte procedimento para iniciar: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Entre na pasta do </w:t>
      </w:r>
      <w:proofErr w:type="spellStart"/>
      <w:r w:rsidRPr="00FC6B36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descompactado (a mesma citada acima)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Dê permissão total ao seu usuário nesta pasta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Execute o Comando: </w:t>
      </w:r>
      <w:r w:rsidRPr="007736DC">
        <w:rPr>
          <w:rFonts w:asciiTheme="majorHAnsi" w:hAnsiTheme="majorHAnsi" w:cs="Calibri"/>
          <w:i/>
          <w:szCs w:val="18"/>
          <w:lang w:val="pt-BR"/>
        </w:rPr>
        <w:t xml:space="preserve">start 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Confira que o processo está rodando: 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tasklist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 xml:space="preserve"> /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fi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 xml:space="preserve"> "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imagename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eq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 xml:space="preserve"> nginx.exe"</w:t>
      </w:r>
    </w:p>
    <w:p w:rsidR="00D53CE1" w:rsidRPr="000900AE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dentro da pasta </w:t>
      </w:r>
      <w:proofErr w:type="spellStart"/>
      <w:r w:rsidRPr="007736DC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 w:rsidRPr="007736DC">
        <w:rPr>
          <w:rFonts w:asciiTheme="majorHAnsi" w:hAnsiTheme="majorHAnsi" w:cs="Calibri"/>
          <w:i/>
          <w:szCs w:val="18"/>
          <w:lang w:val="pt-BR"/>
        </w:rPr>
        <w:t>\logs\</w:t>
      </w:r>
      <w:r>
        <w:rPr>
          <w:rFonts w:asciiTheme="majorHAnsi" w:hAnsiTheme="majorHAnsi" w:cs="Calibri"/>
          <w:szCs w:val="18"/>
          <w:lang w:val="pt-BR"/>
        </w:rPr>
        <w:t xml:space="preserve"> se existe algum problema ao iniciar, principalmente no </w:t>
      </w:r>
      <w:proofErr w:type="gramStart"/>
      <w:r>
        <w:rPr>
          <w:rFonts w:asciiTheme="majorHAnsi" w:hAnsiTheme="majorHAnsi" w:cs="Calibri"/>
          <w:szCs w:val="18"/>
          <w:lang w:val="pt-BR"/>
        </w:rPr>
        <w:t>error.</w:t>
      </w:r>
      <w:proofErr w:type="gramEnd"/>
      <w:r>
        <w:rPr>
          <w:rFonts w:asciiTheme="majorHAnsi" w:hAnsiTheme="majorHAnsi" w:cs="Calibri"/>
          <w:szCs w:val="18"/>
          <w:lang w:val="pt-BR"/>
        </w:rPr>
        <w:t>log</w:t>
      </w: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Alguns motivos que podem fazer não funcionar o </w:t>
      </w:r>
      <w:proofErr w:type="spellStart"/>
      <w:r w:rsidRPr="000F340A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Verifique se não tem um serviço utilizando a porta 80 de sua máquina, se tiver o </w:t>
      </w:r>
      <w:r w:rsidRPr="000F340A">
        <w:rPr>
          <w:rFonts w:asciiTheme="majorHAnsi" w:hAnsiTheme="majorHAnsi" w:cs="Calibri"/>
          <w:i/>
          <w:szCs w:val="18"/>
          <w:lang w:val="pt-BR"/>
        </w:rPr>
        <w:t>IIS</w:t>
      </w:r>
      <w:r>
        <w:rPr>
          <w:rFonts w:asciiTheme="majorHAnsi" w:hAnsiTheme="majorHAnsi" w:cs="Calibri"/>
          <w:szCs w:val="18"/>
          <w:lang w:val="pt-BR"/>
        </w:rPr>
        <w:t xml:space="preserve"> instalado no </w:t>
      </w:r>
      <w:r w:rsidRPr="000F340A">
        <w:rPr>
          <w:rFonts w:asciiTheme="majorHAnsi" w:hAnsiTheme="majorHAnsi" w:cs="Calibri"/>
          <w:i/>
          <w:szCs w:val="18"/>
          <w:lang w:val="pt-BR"/>
        </w:rPr>
        <w:t>Windows</w:t>
      </w:r>
      <w:r>
        <w:rPr>
          <w:rFonts w:asciiTheme="majorHAnsi" w:hAnsiTheme="majorHAnsi" w:cs="Calibri"/>
          <w:szCs w:val="18"/>
          <w:lang w:val="pt-BR"/>
        </w:rPr>
        <w:t xml:space="preserve"> ele pode estar usando esta porta. Se desejar trocar a porta do </w:t>
      </w:r>
      <w:proofErr w:type="spellStart"/>
      <w:r w:rsidRPr="000F340A">
        <w:rPr>
          <w:rFonts w:asciiTheme="majorHAnsi" w:hAnsiTheme="majorHAnsi" w:cs="Calibri"/>
          <w:i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altere o arquivo </w:t>
      </w:r>
      <w:proofErr w:type="spellStart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>\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nginx.</w:t>
      </w:r>
      <w:proofErr w:type="gramEnd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dentro da pasta onde está 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D53CE1" w:rsidRPr="00233BDC" w:rsidRDefault="00D53CE1" w:rsidP="00D53CE1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233BDC">
        <w:rPr>
          <w:rFonts w:asciiTheme="majorHAnsi" w:hAnsiTheme="majorHAnsi" w:cs="Calibri"/>
          <w:szCs w:val="18"/>
          <w:lang w:val="pt-BR"/>
        </w:rPr>
        <w:t>server</w:t>
      </w:r>
      <w:proofErr w:type="gramEnd"/>
      <w:r w:rsidRPr="00233BDC">
        <w:rPr>
          <w:rFonts w:asciiTheme="majorHAnsi" w:hAnsiTheme="majorHAnsi" w:cs="Calibri"/>
          <w:szCs w:val="18"/>
          <w:lang w:val="pt-BR"/>
        </w:rPr>
        <w:t xml:space="preserve"> {</w:t>
      </w:r>
    </w:p>
    <w:p w:rsidR="00D53CE1" w:rsidRPr="000F340A" w:rsidRDefault="00D53CE1" w:rsidP="00D53CE1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33BDC">
        <w:rPr>
          <w:rFonts w:asciiTheme="majorHAnsi" w:hAnsiTheme="majorHAnsi" w:cs="Calibri"/>
          <w:szCs w:val="18"/>
          <w:lang w:val="pt-BR"/>
        </w:rPr>
        <w:t xml:space="preserve">        </w:t>
      </w:r>
      <w:proofErr w:type="spellStart"/>
      <w:proofErr w:type="gramStart"/>
      <w:r w:rsidRPr="00233BDC">
        <w:rPr>
          <w:rFonts w:asciiTheme="majorHAnsi" w:hAnsiTheme="majorHAnsi" w:cs="Calibri"/>
          <w:szCs w:val="18"/>
          <w:lang w:val="pt-BR"/>
        </w:rPr>
        <w:t>listen</w:t>
      </w:r>
      <w:proofErr w:type="spellEnd"/>
      <w:proofErr w:type="gramEnd"/>
      <w:r w:rsidRPr="00233BDC">
        <w:rPr>
          <w:rFonts w:asciiTheme="majorHAnsi" w:hAnsiTheme="majorHAnsi" w:cs="Calibri"/>
          <w:szCs w:val="18"/>
          <w:lang w:val="pt-BR"/>
        </w:rPr>
        <w:t xml:space="preserve">       8081;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Caso tenha iniciado sem mensagens de erro você poderá acessar a seguinte url:</w:t>
      </w:r>
    </w:p>
    <w:p w:rsidR="00D53CE1" w:rsidRPr="00492C7D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492C7D">
        <w:rPr>
          <w:rFonts w:asciiTheme="majorHAnsi" w:hAnsiTheme="majorHAnsi" w:cs="Calibri"/>
          <w:szCs w:val="18"/>
          <w:lang w:val="pt-BR"/>
        </w:rPr>
        <w:t>http://127.0.0.1/index.html</w:t>
      </w:r>
    </w:p>
    <w:p w:rsidR="00D53CE1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que este arquivo </w:t>
      </w:r>
      <w:r w:rsidRPr="007736DC">
        <w:rPr>
          <w:rFonts w:asciiTheme="majorHAnsi" w:hAnsiTheme="majorHAnsi" w:cs="Calibri"/>
          <w:i/>
          <w:szCs w:val="18"/>
          <w:lang w:val="pt-BR"/>
        </w:rPr>
        <w:t>HTML</w:t>
      </w:r>
      <w:r>
        <w:rPr>
          <w:rFonts w:asciiTheme="majorHAnsi" w:hAnsiTheme="majorHAnsi" w:cs="Calibri"/>
          <w:szCs w:val="18"/>
          <w:lang w:val="pt-BR"/>
        </w:rPr>
        <w:t xml:space="preserve"> é o que fica na pasta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>\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html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\index.html.</w:t>
      </w:r>
    </w:p>
    <w:p w:rsidR="00D53CE1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a instalação do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funcionando vamos começar as configurações específicas do projeto. Para configurar 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abra o arquivo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>\</w:t>
      </w:r>
      <w:proofErr w:type="spellStart"/>
      <w:r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>\</w:t>
      </w:r>
      <w:proofErr w:type="spellStart"/>
      <w:proofErr w:type="gramStart"/>
      <w:r w:rsidRPr="00450767">
        <w:rPr>
          <w:rFonts w:asciiTheme="majorHAnsi" w:hAnsiTheme="majorHAnsi" w:cs="Calibri"/>
          <w:szCs w:val="18"/>
          <w:lang w:val="pt-BR"/>
        </w:rPr>
        <w:t>nginx.</w:t>
      </w:r>
      <w:proofErr w:type="gramEnd"/>
      <w:r w:rsidRPr="00450767">
        <w:rPr>
          <w:rFonts w:asciiTheme="majorHAnsi" w:hAnsiTheme="majorHAnsi" w:cs="Calibri"/>
          <w:szCs w:val="18"/>
          <w:lang w:val="pt-BR"/>
        </w:rPr>
        <w:t>conf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um editor de texto. </w:t>
      </w:r>
    </w:p>
    <w:p w:rsidR="00D53CE1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Você encontrará uma configuração do servidor, que fica da seguinte </w:t>
      </w:r>
      <w:proofErr w:type="gramStart"/>
      <w:r>
        <w:rPr>
          <w:rFonts w:asciiTheme="majorHAnsi" w:hAnsiTheme="majorHAnsi" w:cs="Calibri"/>
          <w:szCs w:val="18"/>
          <w:lang w:val="pt-BR"/>
        </w:rPr>
        <w:t>forma</w:t>
      </w:r>
      <w:proofErr w:type="gramEnd"/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proofErr w:type="spellStart"/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http</w:t>
      </w:r>
      <w:proofErr w:type="spellEnd"/>
      <w:proofErr w:type="gramEnd"/>
      <w:r w:rsidRPr="00E458E0">
        <w:rPr>
          <w:rFonts w:asciiTheme="majorHAnsi" w:hAnsiTheme="majorHAnsi" w:cs="Calibri"/>
          <w:sz w:val="18"/>
          <w:szCs w:val="18"/>
          <w:lang w:val="pt-BR"/>
        </w:rPr>
        <w:t xml:space="preserve"> {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E458E0">
        <w:rPr>
          <w:rFonts w:asciiTheme="majorHAnsi" w:hAnsiTheme="majorHAnsi" w:cs="Calibri"/>
          <w:sz w:val="18"/>
          <w:szCs w:val="18"/>
          <w:lang w:val="pt-BR"/>
        </w:rPr>
        <w:tab/>
      </w:r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server</w:t>
      </w:r>
      <w:proofErr w:type="gramEnd"/>
      <w:r w:rsidRPr="00E458E0">
        <w:rPr>
          <w:rFonts w:asciiTheme="majorHAnsi" w:hAnsiTheme="majorHAnsi" w:cs="Calibri"/>
          <w:sz w:val="18"/>
          <w:szCs w:val="18"/>
          <w:lang w:val="pt-BR"/>
        </w:rPr>
        <w:t>{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E458E0">
        <w:rPr>
          <w:rFonts w:asciiTheme="majorHAnsi" w:hAnsiTheme="majorHAnsi" w:cs="Calibri"/>
          <w:sz w:val="18"/>
          <w:szCs w:val="18"/>
          <w:lang w:val="pt-BR"/>
        </w:rPr>
        <w:tab/>
      </w:r>
      <w:r w:rsidRPr="00E458E0">
        <w:rPr>
          <w:rFonts w:asciiTheme="majorHAnsi" w:hAnsiTheme="majorHAnsi" w:cs="Calibri"/>
          <w:sz w:val="18"/>
          <w:szCs w:val="18"/>
          <w:lang w:val="pt-BR"/>
        </w:rPr>
        <w:tab/>
        <w:t>...</w:t>
      </w:r>
    </w:p>
    <w:p w:rsidR="00D53CE1" w:rsidRPr="00E458E0" w:rsidRDefault="00D53CE1" w:rsidP="00D53CE1">
      <w:pPr>
        <w:ind w:left="144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}</w:t>
      </w:r>
      <w:proofErr w:type="gramEnd"/>
    </w:p>
    <w:p w:rsidR="00D53CE1" w:rsidRDefault="00D53CE1" w:rsidP="00D53CE1">
      <w:pPr>
        <w:ind w:left="720" w:firstLine="720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}</w:t>
      </w:r>
      <w:proofErr w:type="gramEnd"/>
    </w:p>
    <w:p w:rsidR="00D53CE1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Adicione uma localização para fazer a chamada </w:t>
      </w:r>
      <w:proofErr w:type="gramStart"/>
      <w:r>
        <w:rPr>
          <w:rFonts w:asciiTheme="majorHAnsi" w:hAnsiTheme="majorHAnsi" w:cs="Calibri"/>
          <w:szCs w:val="18"/>
          <w:lang w:val="pt-BR"/>
        </w:rPr>
        <w:t>das página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dinâmicas: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</w:rPr>
      </w:pPr>
      <w:proofErr w:type="gramStart"/>
      <w:r w:rsidRPr="00E458E0">
        <w:rPr>
          <w:rFonts w:asciiTheme="majorHAnsi" w:hAnsiTheme="majorHAnsi" w:cs="Calibri"/>
          <w:sz w:val="18"/>
          <w:szCs w:val="18"/>
        </w:rPr>
        <w:t>location</w:t>
      </w:r>
      <w:proofErr w:type="gramEnd"/>
      <w:r w:rsidRPr="00E458E0">
        <w:rPr>
          <w:rFonts w:asciiTheme="majorHAnsi" w:hAnsiTheme="majorHAnsi" w:cs="Calibri"/>
          <w:sz w:val="18"/>
          <w:szCs w:val="18"/>
        </w:rPr>
        <w:t xml:space="preserve"> / {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</w:rPr>
      </w:pPr>
      <w:r w:rsidRPr="00E458E0">
        <w:rPr>
          <w:rFonts w:asciiTheme="majorHAnsi" w:hAnsiTheme="majorHAnsi" w:cs="Calibri"/>
          <w:sz w:val="18"/>
          <w:szCs w:val="18"/>
        </w:rPr>
        <w:tab/>
        <w:t xml:space="preserve">  </w:t>
      </w:r>
      <w:proofErr w:type="spellStart"/>
      <w:r w:rsidRPr="00E458E0">
        <w:rPr>
          <w:rFonts w:asciiTheme="majorHAnsi" w:hAnsiTheme="majorHAnsi" w:cs="Calibri"/>
          <w:sz w:val="18"/>
          <w:szCs w:val="18"/>
        </w:rPr>
        <w:t>proxy_pass</w:t>
      </w:r>
      <w:proofErr w:type="spellEnd"/>
      <w:r w:rsidRPr="00E458E0">
        <w:rPr>
          <w:rFonts w:asciiTheme="majorHAnsi" w:hAnsiTheme="majorHAnsi" w:cs="Calibri"/>
          <w:sz w:val="18"/>
          <w:szCs w:val="18"/>
        </w:rPr>
        <w:t xml:space="preserve">        http://localhost:8000;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</w:rPr>
      </w:pPr>
      <w:r w:rsidRPr="00E458E0">
        <w:rPr>
          <w:rFonts w:asciiTheme="majorHAnsi" w:hAnsiTheme="majorHAnsi" w:cs="Calibri"/>
          <w:sz w:val="18"/>
          <w:szCs w:val="18"/>
        </w:rPr>
        <w:tab/>
        <w:t xml:space="preserve">  </w:t>
      </w:r>
      <w:proofErr w:type="spellStart"/>
      <w:r w:rsidRPr="00E458E0">
        <w:rPr>
          <w:rFonts w:asciiTheme="majorHAnsi" w:hAnsiTheme="majorHAnsi" w:cs="Calibri"/>
          <w:sz w:val="18"/>
          <w:szCs w:val="18"/>
        </w:rPr>
        <w:t>proxy_set_</w:t>
      </w:r>
      <w:proofErr w:type="gramStart"/>
      <w:r w:rsidRPr="00E458E0">
        <w:rPr>
          <w:rFonts w:asciiTheme="majorHAnsi" w:hAnsiTheme="majorHAnsi" w:cs="Calibri"/>
          <w:sz w:val="18"/>
          <w:szCs w:val="18"/>
        </w:rPr>
        <w:t>header</w:t>
      </w:r>
      <w:proofErr w:type="spellEnd"/>
      <w:r w:rsidRPr="00E458E0">
        <w:rPr>
          <w:rFonts w:asciiTheme="majorHAnsi" w:hAnsiTheme="majorHAnsi" w:cs="Calibri"/>
          <w:sz w:val="18"/>
          <w:szCs w:val="18"/>
        </w:rPr>
        <w:t xml:space="preserve">  X</w:t>
      </w:r>
      <w:proofErr w:type="gramEnd"/>
      <w:r w:rsidRPr="00E458E0">
        <w:rPr>
          <w:rFonts w:asciiTheme="majorHAnsi" w:hAnsiTheme="majorHAnsi" w:cs="Calibri"/>
          <w:sz w:val="18"/>
          <w:szCs w:val="18"/>
        </w:rPr>
        <w:t>-Real-IP  $</w:t>
      </w:r>
      <w:proofErr w:type="spellStart"/>
      <w:r w:rsidRPr="00E458E0">
        <w:rPr>
          <w:rFonts w:asciiTheme="majorHAnsi" w:hAnsiTheme="majorHAnsi" w:cs="Calibri"/>
          <w:sz w:val="18"/>
          <w:szCs w:val="18"/>
        </w:rPr>
        <w:t>remote_addr</w:t>
      </w:r>
      <w:proofErr w:type="spellEnd"/>
      <w:r w:rsidRPr="00E458E0">
        <w:rPr>
          <w:rFonts w:asciiTheme="majorHAnsi" w:hAnsiTheme="majorHAnsi" w:cs="Calibri"/>
          <w:sz w:val="18"/>
          <w:szCs w:val="18"/>
        </w:rPr>
        <w:t>;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18"/>
          <w:szCs w:val="18"/>
          <w:lang w:val="pt-BR"/>
        </w:rPr>
      </w:pPr>
      <w:r w:rsidRPr="00E458E0">
        <w:rPr>
          <w:rFonts w:asciiTheme="majorHAnsi" w:hAnsiTheme="majorHAnsi" w:cs="Calibri"/>
          <w:sz w:val="18"/>
          <w:szCs w:val="18"/>
        </w:rPr>
        <w:tab/>
      </w:r>
      <w:proofErr w:type="gramStart"/>
      <w:r w:rsidRPr="00E458E0">
        <w:rPr>
          <w:rFonts w:asciiTheme="majorHAnsi" w:hAnsiTheme="majorHAnsi" w:cs="Calibri"/>
          <w:sz w:val="18"/>
          <w:szCs w:val="18"/>
          <w:lang w:val="pt-BR"/>
        </w:rPr>
        <w:t>}</w:t>
      </w:r>
      <w:proofErr w:type="gramEnd"/>
    </w:p>
    <w:p w:rsidR="00D53CE1" w:rsidRPr="00E458E0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que os arquivos estáticos não sejam tratados no </w:t>
      </w:r>
      <w:r>
        <w:rPr>
          <w:rFonts w:asciiTheme="majorHAnsi" w:hAnsiTheme="majorHAnsi" w:cs="Calibri"/>
          <w:i/>
          <w:szCs w:val="18"/>
          <w:lang w:val="pt-BR"/>
        </w:rPr>
        <w:t>sistema</w:t>
      </w:r>
      <w:r>
        <w:rPr>
          <w:rFonts w:asciiTheme="majorHAnsi" w:hAnsiTheme="majorHAnsi" w:cs="Calibri"/>
          <w:szCs w:val="18"/>
          <w:lang w:val="pt-BR"/>
        </w:rPr>
        <w:t xml:space="preserve">, e assim ganhar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vamos configurar para que o </w:t>
      </w:r>
      <w:proofErr w:type="spell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faça a leitura destes arquivos diretamente do disco rígido: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E458E0">
        <w:rPr>
          <w:rFonts w:asciiTheme="majorHAnsi" w:hAnsiTheme="majorHAnsi" w:cs="Calibri"/>
          <w:szCs w:val="18"/>
          <w:lang w:val="pt-BR"/>
        </w:rPr>
        <w:tab/>
      </w:r>
      <w:proofErr w:type="spellStart"/>
      <w:proofErr w:type="gramStart"/>
      <w:r w:rsidRPr="00E458E0">
        <w:rPr>
          <w:rFonts w:asciiTheme="majorHAnsi" w:hAnsiTheme="majorHAnsi" w:cs="Calibri"/>
          <w:sz w:val="20"/>
          <w:szCs w:val="18"/>
          <w:lang w:val="pt-BR"/>
        </w:rPr>
        <w:t>location</w:t>
      </w:r>
      <w:proofErr w:type="spellEnd"/>
      <w:proofErr w:type="gramEnd"/>
      <w:r w:rsidRPr="00E458E0">
        <w:rPr>
          <w:rFonts w:asciiTheme="majorHAnsi" w:hAnsiTheme="majorHAnsi" w:cs="Calibri"/>
          <w:sz w:val="20"/>
          <w:szCs w:val="18"/>
          <w:lang w:val="pt-BR"/>
        </w:rPr>
        <w:t xml:space="preserve"> /media/ {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E458E0">
        <w:rPr>
          <w:rFonts w:asciiTheme="majorHAnsi" w:hAnsiTheme="majorHAnsi" w:cs="Calibri"/>
          <w:sz w:val="20"/>
          <w:szCs w:val="18"/>
          <w:lang w:val="pt-BR"/>
        </w:rPr>
        <w:tab/>
        <w:t xml:space="preserve">  </w:t>
      </w:r>
      <w:r w:rsidRPr="00E458E0">
        <w:rPr>
          <w:rFonts w:asciiTheme="majorHAnsi" w:hAnsiTheme="majorHAnsi" w:cs="Calibri"/>
          <w:sz w:val="20"/>
          <w:szCs w:val="18"/>
          <w:lang w:val="pt-BR"/>
        </w:rPr>
        <w:tab/>
      </w:r>
      <w:proofErr w:type="gramStart"/>
      <w:r w:rsidRPr="00E458E0">
        <w:rPr>
          <w:rFonts w:asciiTheme="majorHAnsi" w:hAnsiTheme="majorHAnsi" w:cs="Calibri"/>
          <w:sz w:val="20"/>
          <w:szCs w:val="18"/>
          <w:lang w:val="pt-BR"/>
        </w:rPr>
        <w:t>root</w:t>
      </w:r>
      <w:proofErr w:type="gramEnd"/>
      <w:r w:rsidRPr="00E458E0">
        <w:rPr>
          <w:rFonts w:asciiTheme="majorHAnsi" w:hAnsiTheme="majorHAnsi" w:cs="Calibri"/>
          <w:sz w:val="20"/>
          <w:szCs w:val="18"/>
          <w:lang w:val="pt-BR"/>
        </w:rPr>
        <w:t xml:space="preserve">   </w:t>
      </w:r>
      <w:proofErr w:type="spellStart"/>
      <w:r w:rsidRPr="00E458E0">
        <w:rPr>
          <w:rFonts w:asciiTheme="majorHAnsi" w:hAnsiTheme="majorHAnsi" w:cs="Calibri"/>
          <w:sz w:val="20"/>
          <w:szCs w:val="18"/>
          <w:lang w:val="pt-BR"/>
        </w:rPr>
        <w:t>html</w:t>
      </w:r>
      <w:proofErr w:type="spellEnd"/>
      <w:r w:rsidRPr="00E458E0">
        <w:rPr>
          <w:rFonts w:asciiTheme="majorHAnsi" w:hAnsiTheme="majorHAnsi" w:cs="Calibri"/>
          <w:sz w:val="20"/>
          <w:szCs w:val="18"/>
          <w:lang w:val="pt-BR"/>
        </w:rPr>
        <w:t>;</w:t>
      </w:r>
    </w:p>
    <w:p w:rsidR="00D53CE1" w:rsidRPr="00E458E0" w:rsidRDefault="00D53CE1" w:rsidP="00D53CE1">
      <w:pPr>
        <w:ind w:left="72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E458E0">
        <w:rPr>
          <w:rFonts w:asciiTheme="majorHAnsi" w:hAnsiTheme="majorHAnsi" w:cs="Calibri"/>
          <w:sz w:val="20"/>
          <w:szCs w:val="18"/>
          <w:lang w:val="pt-BR"/>
        </w:rPr>
        <w:tab/>
      </w:r>
      <w:proofErr w:type="gramStart"/>
      <w:r w:rsidRPr="00E458E0">
        <w:rPr>
          <w:rFonts w:asciiTheme="majorHAnsi" w:hAnsiTheme="majorHAnsi" w:cs="Calibri"/>
          <w:sz w:val="20"/>
          <w:szCs w:val="18"/>
          <w:lang w:val="pt-BR"/>
        </w:rPr>
        <w:t>}</w:t>
      </w:r>
      <w:proofErr w:type="gramEnd"/>
    </w:p>
    <w:p w:rsidR="00D53CE1" w:rsidRDefault="00D53CE1" w:rsidP="00D53C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Lembrando que os arquivos estáticos estão na pasta WWW\HTML\, que fica dentro do repositório com o código fonte do sistema, deve estar na pasta do HTML do NGINX. Utilizando nosso padrão de instalação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pasta com os códigos fontes devem ficar em:</w:t>
      </w:r>
    </w:p>
    <w:p w:rsidR="00D53CE1" w:rsidRPr="00434B86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434B86">
        <w:rPr>
          <w:rFonts w:asciiTheme="majorHAnsi" w:hAnsiTheme="majorHAnsi" w:cs="Calibri"/>
          <w:szCs w:val="18"/>
          <w:lang w:val="pt-BR"/>
        </w:rPr>
        <w:t>C:\Program Files\nginx-1.2.7\</w:t>
      </w:r>
      <w:proofErr w:type="spellStart"/>
      <w:proofErr w:type="gramStart"/>
      <w:r w:rsidRPr="00434B86">
        <w:rPr>
          <w:rFonts w:asciiTheme="majorHAnsi" w:hAnsiTheme="majorHAnsi" w:cs="Calibri"/>
          <w:szCs w:val="18"/>
          <w:lang w:val="pt-BR"/>
        </w:rPr>
        <w:t>html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D53CE1" w:rsidRDefault="00D53CE1" w:rsidP="00D53CE1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417F90" w:rsidRDefault="00D53CE1" w:rsidP="00D53CE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 w:rsidRPr="00417F90">
        <w:rPr>
          <w:rFonts w:asciiTheme="majorHAnsi" w:hAnsiTheme="majorHAnsi" w:cs="Calibri"/>
          <w:szCs w:val="18"/>
          <w:lang w:val="pt-BR"/>
        </w:rPr>
        <w:t xml:space="preserve">Caso precise parar o </w:t>
      </w:r>
      <w:proofErr w:type="spellStart"/>
      <w:r w:rsidRPr="00417F90">
        <w:rPr>
          <w:rFonts w:asciiTheme="majorHAnsi" w:hAnsiTheme="majorHAnsi" w:cs="Calibri"/>
          <w:szCs w:val="18"/>
          <w:lang w:val="pt-BR"/>
        </w:rPr>
        <w:t>Nginx</w:t>
      </w:r>
      <w:proofErr w:type="spellEnd"/>
      <w:r w:rsidRPr="00417F90">
        <w:rPr>
          <w:rFonts w:asciiTheme="majorHAnsi" w:hAnsiTheme="majorHAnsi" w:cs="Calibri"/>
          <w:szCs w:val="18"/>
          <w:lang w:val="pt-BR"/>
        </w:rPr>
        <w:t xml:space="preserve"> para iniciar novamente, aplicando as alterações realizadas no </w:t>
      </w:r>
      <w:proofErr w:type="spellStart"/>
      <w:proofErr w:type="gramStart"/>
      <w:r w:rsidRPr="00417F90">
        <w:rPr>
          <w:rFonts w:asciiTheme="majorHAnsi" w:hAnsiTheme="majorHAnsi" w:cs="Calibri"/>
          <w:szCs w:val="18"/>
          <w:lang w:val="pt-BR"/>
        </w:rPr>
        <w:t>nginx.</w:t>
      </w:r>
      <w:proofErr w:type="gramEnd"/>
      <w:r w:rsidRPr="00417F90">
        <w:rPr>
          <w:rFonts w:asciiTheme="majorHAnsi" w:hAnsiTheme="majorHAnsi" w:cs="Calibri"/>
          <w:szCs w:val="18"/>
          <w:lang w:val="pt-BR"/>
        </w:rPr>
        <w:t>conf</w:t>
      </w:r>
      <w:proofErr w:type="spellEnd"/>
      <w:r w:rsidRPr="00417F90">
        <w:rPr>
          <w:rFonts w:asciiTheme="majorHAnsi" w:hAnsiTheme="majorHAnsi" w:cs="Calibri"/>
          <w:szCs w:val="18"/>
          <w:lang w:val="pt-BR"/>
        </w:rPr>
        <w:t xml:space="preserve">, execute o comando abaixo dentro da pasta do </w:t>
      </w:r>
      <w:proofErr w:type="spellStart"/>
      <w:r w:rsidRPr="00417F90">
        <w:rPr>
          <w:rFonts w:asciiTheme="majorHAnsi" w:hAnsiTheme="majorHAnsi" w:cs="Calibri"/>
          <w:szCs w:val="18"/>
          <w:lang w:val="pt-BR"/>
        </w:rPr>
        <w:t>Nginx</w:t>
      </w:r>
      <w:proofErr w:type="spellEnd"/>
      <w:r w:rsidRPr="00417F90">
        <w:rPr>
          <w:rFonts w:asciiTheme="majorHAnsi" w:hAnsiTheme="majorHAnsi" w:cs="Calibri"/>
          <w:szCs w:val="18"/>
          <w:lang w:val="pt-BR"/>
        </w:rPr>
        <w:t>:</w:t>
      </w:r>
    </w:p>
    <w:p w:rsidR="00D53CE1" w:rsidRDefault="00D53CE1" w:rsidP="00D53C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nginx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–s stop</w:t>
      </w:r>
    </w:p>
    <w:p w:rsidR="00D53CE1" w:rsidRDefault="00D53CE1" w:rsidP="00D53CE1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D53CE1">
      <w:pPr>
        <w:jc w:val="both"/>
        <w:rPr>
          <w:rFonts w:asciiTheme="majorHAnsi" w:hAnsiTheme="majorHAnsi" w:cs="Calibri"/>
          <w:szCs w:val="18"/>
          <w:lang w:val="pt-BR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53CE1" w:rsidRPr="00A40185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A40185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A40185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72AF1" w:rsidRPr="003B54C8" w:rsidRDefault="00E72AF1" w:rsidP="00E72AF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E72AF1" w:rsidRPr="00316348" w:rsidRDefault="00E72AF1" w:rsidP="00E72AF1">
      <w:pPr>
        <w:pStyle w:val="Escritorio-TituloCaptulo0"/>
        <w:numPr>
          <w:ilvl w:val="1"/>
          <w:numId w:val="10"/>
        </w:numPr>
        <w:spacing w:after="360"/>
      </w:pPr>
      <w:bookmarkStart w:id="13" w:name="_Toc371670111"/>
      <w:r>
        <w:t>Configurações de Ambiente</w:t>
      </w:r>
      <w:bookmarkEnd w:id="13"/>
      <w:r>
        <w:t xml:space="preserve"> </w:t>
      </w:r>
    </w:p>
    <w:p w:rsidR="00E72AF1" w:rsidRDefault="00E72AF1" w:rsidP="00E72AF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algumas outras configurações para funcionar este aplicativo no </w:t>
      </w:r>
      <w:proofErr w:type="spellStart"/>
      <w:r>
        <w:rPr>
          <w:rFonts w:asciiTheme="majorHAnsi" w:hAnsiTheme="majorHAnsi" w:cs="Calibri"/>
          <w:szCs w:val="18"/>
          <w:lang w:val="pt-BR"/>
        </w:rPr>
        <w:t>sevi</w:t>
      </w:r>
      <w:r w:rsidR="00C961C0">
        <w:rPr>
          <w:rFonts w:asciiTheme="majorHAnsi" w:hAnsiTheme="majorHAnsi" w:cs="Calibri"/>
          <w:szCs w:val="18"/>
          <w:lang w:val="pt-BR"/>
        </w:rPr>
        <w:t>r</w:t>
      </w:r>
      <w:r>
        <w:rPr>
          <w:rFonts w:asciiTheme="majorHAnsi" w:hAnsiTheme="majorHAnsi" w:cs="Calibri"/>
          <w:szCs w:val="18"/>
          <w:lang w:val="pt-BR"/>
        </w:rPr>
        <w:t>dor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E72AF1" w:rsidRDefault="00E72AF1" w:rsidP="00E72AF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72AF1" w:rsidRDefault="00E72AF1" w:rsidP="00E72AF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fonte do sistema deve ter permissão 775 com dono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adm:</w:t>
      </w:r>
      <w:proofErr w:type="gramEnd"/>
      <w:r>
        <w:rPr>
          <w:rFonts w:asciiTheme="majorHAnsi" w:hAnsiTheme="majorHAnsi" w:cs="Calibri"/>
          <w:szCs w:val="18"/>
          <w:lang w:val="pt-BR"/>
        </w:rPr>
        <w:t>apache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caso não seja </w:t>
      </w:r>
      <w:proofErr w:type="spellStart"/>
      <w:r>
        <w:rPr>
          <w:rFonts w:asciiTheme="majorHAnsi" w:hAnsiTheme="majorHAnsi" w:cs="Calibri"/>
          <w:szCs w:val="18"/>
          <w:lang w:val="pt-BR"/>
        </w:rPr>
        <w:t>respweitado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esta permissão muito provavelmente terá um erro na pasta </w:t>
      </w:r>
      <w:proofErr w:type="spellStart"/>
      <w:r>
        <w:rPr>
          <w:rFonts w:asciiTheme="majorHAnsi" w:hAnsiTheme="majorHAnsi" w:cs="Calibri"/>
          <w:szCs w:val="18"/>
          <w:lang w:val="pt-BR"/>
        </w:rPr>
        <w:t>search.db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como no exemplo abaixo:</w:t>
      </w:r>
    </w:p>
    <w:p w:rsidR="00973AFE" w:rsidRPr="00A40185" w:rsidRDefault="00973AFE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73AFE" w:rsidRPr="00C961C0" w:rsidRDefault="00C961C0" w:rsidP="00C961C0">
      <w:pPr>
        <w:pStyle w:val="BasicParagraph"/>
        <w:numPr>
          <w:ilvl w:val="0"/>
          <w:numId w:val="17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C961C0">
        <w:rPr>
          <w:rFonts w:asciiTheme="majorHAnsi" w:hAnsiTheme="majorHAnsi" w:cs="Calibri"/>
          <w:szCs w:val="18"/>
        </w:rPr>
        <w:t>OSError</w:t>
      </w:r>
      <w:proofErr w:type="spellEnd"/>
      <w:r w:rsidRPr="00C961C0">
        <w:rPr>
          <w:rFonts w:asciiTheme="majorHAnsi" w:hAnsiTheme="majorHAnsi" w:cs="Calibri"/>
          <w:szCs w:val="18"/>
        </w:rPr>
        <w:t>: [</w:t>
      </w:r>
      <w:proofErr w:type="spellStart"/>
      <w:r w:rsidRPr="00C961C0">
        <w:rPr>
          <w:rFonts w:asciiTheme="majorHAnsi" w:hAnsiTheme="majorHAnsi" w:cs="Calibri"/>
          <w:szCs w:val="18"/>
        </w:rPr>
        <w:t>Errno</w:t>
      </w:r>
      <w:proofErr w:type="spellEnd"/>
      <w:r w:rsidRPr="00C961C0">
        <w:rPr>
          <w:rFonts w:asciiTheme="majorHAnsi" w:hAnsiTheme="majorHAnsi" w:cs="Calibri"/>
          <w:szCs w:val="18"/>
        </w:rPr>
        <w:t xml:space="preserve"> 13] Permission denied: '/web/</w:t>
      </w:r>
      <w:proofErr w:type="spellStart"/>
      <w:r w:rsidRPr="00C961C0">
        <w:rPr>
          <w:rFonts w:asciiTheme="majorHAnsi" w:hAnsiTheme="majorHAnsi" w:cs="Calibri"/>
          <w:szCs w:val="18"/>
        </w:rPr>
        <w:t>productspaceNew</w:t>
      </w:r>
      <w:proofErr w:type="spellEnd"/>
      <w:r w:rsidRPr="00C961C0">
        <w:rPr>
          <w:rFonts w:asciiTheme="majorHAnsi" w:hAnsiTheme="majorHAnsi" w:cs="Calibri"/>
          <w:szCs w:val="18"/>
        </w:rPr>
        <w:t>/</w:t>
      </w:r>
      <w:proofErr w:type="spellStart"/>
      <w:r w:rsidRPr="00C961C0">
        <w:rPr>
          <w:rFonts w:asciiTheme="majorHAnsi" w:hAnsiTheme="majorHAnsi" w:cs="Calibri"/>
          <w:szCs w:val="18"/>
        </w:rPr>
        <w:t>search.db</w:t>
      </w:r>
      <w:proofErr w:type="spellEnd"/>
      <w:r w:rsidRPr="00C961C0">
        <w:rPr>
          <w:rFonts w:asciiTheme="majorHAnsi" w:hAnsiTheme="majorHAnsi" w:cs="Calibri"/>
          <w:szCs w:val="18"/>
        </w:rPr>
        <w:t>/Question'</w:t>
      </w:r>
    </w:p>
    <w:p w:rsidR="00973AFE" w:rsidRPr="00C961C0" w:rsidRDefault="00973AFE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Pr="00C961C0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973AFE" w:rsidRDefault="00973AFE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D53CE1" w:rsidRDefault="00D53CE1">
      <w:pPr>
        <w:rPr>
          <w:rFonts w:asciiTheme="majorHAnsi" w:hAnsiTheme="majorHAnsi" w:cs="Calibri"/>
          <w:color w:val="000000"/>
          <w:szCs w:val="18"/>
        </w:rPr>
      </w:pPr>
      <w:r>
        <w:rPr>
          <w:rFonts w:asciiTheme="majorHAnsi" w:hAnsiTheme="majorHAnsi" w:cs="Calibri"/>
          <w:szCs w:val="18"/>
        </w:rPr>
        <w:br w:type="page"/>
      </w:r>
    </w:p>
    <w:p w:rsidR="004A7864" w:rsidRPr="00316348" w:rsidRDefault="004A7864" w:rsidP="004A7864">
      <w:pPr>
        <w:pStyle w:val="Escritorio-TituloCaptulo0"/>
        <w:spacing w:after="360"/>
        <w:ind w:left="357" w:hanging="357"/>
      </w:pPr>
      <w:bookmarkStart w:id="14" w:name="_Toc371670112"/>
      <w:proofErr w:type="gramStart"/>
      <w:r>
        <w:lastRenderedPageBreak/>
        <w:t>PERFORMANCE</w:t>
      </w:r>
      <w:bookmarkEnd w:id="14"/>
      <w:proofErr w:type="gramEnd"/>
      <w:r>
        <w:t xml:space="preserve"> </w:t>
      </w:r>
    </w:p>
    <w:p w:rsidR="00A873A1" w:rsidRDefault="00A873A1" w:rsidP="004A786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873A1" w:rsidRDefault="00A873A1" w:rsidP="00A873A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o intuito de garantir que este sistema seja disponibilizado ao seu público de forma a conseguir a atender as suas necessidades, é necessário fazer um trabalho para garantir a sua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>. Este trabalho abrande diversas áreas de estudo, desde a análise de comportamento dos usuários até testes de estresse no site para determinar sua capacidade.</w:t>
      </w:r>
    </w:p>
    <w:p w:rsidR="00A873A1" w:rsidRDefault="00A873A1" w:rsidP="00A873A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caso tratamos de um novo site a ser disponibilizado, por isso não temos um histórico de acessos nem algo que possamos trabalhar para tentar determinar quantos acessos teremos. O mais próximo que conseguimos chegar de uma métrica é considerando como ponto de referência </w:t>
      </w:r>
      <w:proofErr w:type="gramStart"/>
      <w:r>
        <w:rPr>
          <w:rFonts w:asciiTheme="majorHAnsi" w:hAnsiTheme="majorHAnsi" w:cs="Calibri"/>
          <w:szCs w:val="18"/>
          <w:lang w:val="pt-BR"/>
        </w:rPr>
        <w:t>o Atlas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</w:t>
      </w:r>
      <w:hyperlink r:id="rId19" w:history="1">
        <w:r w:rsidRPr="00A873A1">
          <w:rPr>
            <w:rFonts w:asciiTheme="majorHAnsi" w:hAnsiTheme="majorHAnsi" w:cs="Calibri"/>
            <w:szCs w:val="18"/>
            <w:lang w:val="pt-BR"/>
          </w:rPr>
          <w:t>http://atlas.media.mit.edu/</w:t>
        </w:r>
      </w:hyperlink>
      <w:r>
        <w:rPr>
          <w:rFonts w:asciiTheme="majorHAnsi" w:hAnsiTheme="majorHAnsi" w:cs="Calibri"/>
          <w:szCs w:val="18"/>
          <w:lang w:val="pt-BR"/>
        </w:rPr>
        <w:t xml:space="preserve">, site disponibilizado pelo Media </w:t>
      </w:r>
      <w:proofErr w:type="spellStart"/>
      <w:r>
        <w:rPr>
          <w:rFonts w:asciiTheme="majorHAnsi" w:hAnsiTheme="majorHAnsi" w:cs="Calibri"/>
          <w:szCs w:val="18"/>
          <w:lang w:val="pt-BR"/>
        </w:rPr>
        <w:t>Labs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do MIT.  Esta é uma ferramenta foi utilizada como base para o </w:t>
      </w:r>
      <w:r w:rsidR="00A61DA0">
        <w:rPr>
          <w:rFonts w:asciiTheme="majorHAnsi" w:hAnsiTheme="majorHAnsi" w:cs="Calibri"/>
          <w:szCs w:val="18"/>
          <w:lang w:val="pt-BR"/>
        </w:rPr>
        <w:t>sistema</w:t>
      </w:r>
      <w:r>
        <w:rPr>
          <w:rFonts w:asciiTheme="majorHAnsi" w:hAnsiTheme="majorHAnsi" w:cs="Calibri"/>
          <w:szCs w:val="18"/>
          <w:lang w:val="pt-BR"/>
        </w:rPr>
        <w:t xml:space="preserve">, inclusive pelos mesmo desenvolvedores. </w:t>
      </w:r>
    </w:p>
    <w:p w:rsidR="00042A61" w:rsidRDefault="00A873A1" w:rsidP="00C743C6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Pegamos os três picos de acesso no histórico do Atlas, desde a sua criação at</w:t>
      </w:r>
      <w:r w:rsidR="00877F0A">
        <w:rPr>
          <w:rFonts w:asciiTheme="majorHAnsi" w:hAnsiTheme="majorHAnsi" w:cs="Calibri"/>
          <w:szCs w:val="18"/>
          <w:lang w:val="pt-BR"/>
        </w:rPr>
        <w:t>é o ano de 2013, eles são:</w:t>
      </w:r>
    </w:p>
    <w:p w:rsidR="00042A61" w:rsidRPr="00C743C6" w:rsidRDefault="00877F0A" w:rsidP="00042A61">
      <w:pPr>
        <w:pStyle w:val="BasicParagraph"/>
        <w:numPr>
          <w:ilvl w:val="0"/>
          <w:numId w:val="25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  <w:r w:rsidRPr="00C743C6">
        <w:rPr>
          <w:rFonts w:asciiTheme="majorHAnsi" w:hAnsiTheme="majorHAnsi" w:cs="Calibri"/>
          <w:szCs w:val="18"/>
          <w:lang w:val="pt-BR"/>
        </w:rPr>
        <w:t xml:space="preserve">Dia 25 de Fevereiro de 2013, de </w:t>
      </w:r>
      <w:proofErr w:type="gramStart"/>
      <w:r w:rsidRPr="00C743C6">
        <w:rPr>
          <w:rFonts w:asciiTheme="majorHAnsi" w:hAnsiTheme="majorHAnsi" w:cs="Calibri"/>
          <w:szCs w:val="18"/>
          <w:lang w:val="pt-BR"/>
        </w:rPr>
        <w:t>16:00</w:t>
      </w:r>
      <w:proofErr w:type="gramEnd"/>
      <w:r w:rsidRPr="00C743C6">
        <w:rPr>
          <w:rFonts w:asciiTheme="majorHAnsi" w:hAnsiTheme="majorHAnsi" w:cs="Calibri"/>
          <w:szCs w:val="18"/>
          <w:lang w:val="pt-BR"/>
        </w:rPr>
        <w:t xml:space="preserve"> às 17:00</w:t>
      </w:r>
      <w:r w:rsidR="00042A61" w:rsidRPr="00C743C6">
        <w:rPr>
          <w:rFonts w:asciiTheme="majorHAnsi" w:hAnsiTheme="majorHAnsi" w:cs="Calibri"/>
          <w:szCs w:val="18"/>
          <w:lang w:val="pt-BR"/>
        </w:rPr>
        <w:t>: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427 </w:t>
      </w:r>
      <w:r w:rsidR="00877F0A">
        <w:rPr>
          <w:rFonts w:asciiTheme="majorHAnsi" w:hAnsiTheme="majorHAnsi" w:cs="Calibri"/>
          <w:szCs w:val="18"/>
          <w:lang w:val="pt-BR"/>
        </w:rPr>
        <w:t>Visitantes Únicos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 xml:space="preserve">1,304 </w:t>
      </w:r>
      <w:r w:rsidR="00877F0A">
        <w:rPr>
          <w:rFonts w:asciiTheme="majorHAnsi" w:hAnsiTheme="majorHAnsi" w:cs="Calibri"/>
          <w:szCs w:val="18"/>
          <w:lang w:val="pt-BR"/>
        </w:rPr>
        <w:t>Visualização</w:t>
      </w:r>
      <w:proofErr w:type="gramEnd"/>
      <w:r w:rsidR="00877F0A">
        <w:rPr>
          <w:rFonts w:asciiTheme="majorHAnsi" w:hAnsiTheme="majorHAnsi" w:cs="Calibri"/>
          <w:szCs w:val="18"/>
          <w:lang w:val="pt-BR"/>
        </w:rPr>
        <w:t xml:space="preserve"> de Páginas 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1,037 </w:t>
      </w:r>
      <w:r w:rsidR="00877F0A">
        <w:rPr>
          <w:rFonts w:asciiTheme="majorHAnsi" w:hAnsiTheme="majorHAnsi" w:cs="Calibri"/>
          <w:szCs w:val="18"/>
          <w:lang w:val="pt-BR"/>
        </w:rPr>
        <w:t>Páginas Únicas Visualizadas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>1:14</w:t>
      </w:r>
      <w:proofErr w:type="gramEnd"/>
      <w:r w:rsidRPr="00A873A1">
        <w:rPr>
          <w:rFonts w:asciiTheme="majorHAnsi" w:hAnsiTheme="majorHAnsi" w:cs="Calibri"/>
          <w:szCs w:val="18"/>
          <w:lang w:val="pt-BR"/>
        </w:rPr>
        <w:t xml:space="preserve"> </w:t>
      </w:r>
      <w:r w:rsidR="00877F0A">
        <w:rPr>
          <w:rFonts w:asciiTheme="majorHAnsi" w:hAnsiTheme="majorHAnsi" w:cs="Calibri"/>
          <w:szCs w:val="18"/>
          <w:lang w:val="pt-BR"/>
        </w:rPr>
        <w:t>Tempo médio no site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42.15% </w:t>
      </w:r>
      <w:proofErr w:type="gramStart"/>
      <w:r w:rsidR="00916A6C">
        <w:rPr>
          <w:rFonts w:asciiTheme="majorHAnsi" w:hAnsiTheme="majorHAnsi" w:cs="Calibri"/>
          <w:szCs w:val="18"/>
          <w:lang w:val="pt-BR"/>
        </w:rPr>
        <w:t>Taxa</w:t>
      </w:r>
      <w:proofErr w:type="gramEnd"/>
      <w:r w:rsidR="00916A6C">
        <w:rPr>
          <w:rFonts w:asciiTheme="majorHAnsi" w:hAnsiTheme="majorHAnsi" w:cs="Calibri"/>
          <w:szCs w:val="18"/>
          <w:lang w:val="pt-BR"/>
        </w:rPr>
        <w:t xml:space="preserve"> de desistência</w:t>
      </w:r>
    </w:p>
    <w:p w:rsidR="00042A61" w:rsidRPr="00916A6C" w:rsidRDefault="00042A61" w:rsidP="00042A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</w:p>
    <w:p w:rsidR="00877F0A" w:rsidRDefault="00877F0A" w:rsidP="00A873A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42A61" w:rsidRPr="00B94C0D" w:rsidRDefault="00877F0A" w:rsidP="00042A61">
      <w:pPr>
        <w:pStyle w:val="BasicParagraph"/>
        <w:numPr>
          <w:ilvl w:val="0"/>
          <w:numId w:val="25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  <w:r w:rsidRPr="00C743C6">
        <w:rPr>
          <w:rFonts w:asciiTheme="majorHAnsi" w:hAnsiTheme="majorHAnsi" w:cs="Calibri"/>
          <w:szCs w:val="18"/>
          <w:lang w:val="pt-BR"/>
        </w:rPr>
        <w:t xml:space="preserve">Dia 8 de Janeiro de 2013, de </w:t>
      </w:r>
      <w:proofErr w:type="gramStart"/>
      <w:r w:rsidRPr="00C743C6">
        <w:rPr>
          <w:rFonts w:asciiTheme="majorHAnsi" w:hAnsiTheme="majorHAnsi" w:cs="Calibri"/>
          <w:szCs w:val="18"/>
          <w:lang w:val="pt-BR"/>
        </w:rPr>
        <w:t>17:00</w:t>
      </w:r>
      <w:proofErr w:type="gramEnd"/>
      <w:r w:rsidRPr="00C743C6">
        <w:rPr>
          <w:rFonts w:asciiTheme="majorHAnsi" w:hAnsiTheme="majorHAnsi" w:cs="Calibri"/>
          <w:szCs w:val="18"/>
          <w:lang w:val="pt-BR"/>
        </w:rPr>
        <w:t xml:space="preserve"> às 16:00: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266 </w:t>
      </w:r>
      <w:r w:rsidR="00877F0A">
        <w:rPr>
          <w:rFonts w:asciiTheme="majorHAnsi" w:hAnsiTheme="majorHAnsi" w:cs="Calibri"/>
          <w:szCs w:val="18"/>
          <w:lang w:val="pt-BR"/>
        </w:rPr>
        <w:t>Visitantes Únicos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 xml:space="preserve">848 </w:t>
      </w:r>
      <w:r w:rsidR="00877F0A">
        <w:rPr>
          <w:rFonts w:asciiTheme="majorHAnsi" w:hAnsiTheme="majorHAnsi" w:cs="Calibri"/>
          <w:szCs w:val="18"/>
          <w:lang w:val="pt-BR"/>
        </w:rPr>
        <w:t>Visualização</w:t>
      </w:r>
      <w:proofErr w:type="gramEnd"/>
      <w:r w:rsidR="00877F0A">
        <w:rPr>
          <w:rFonts w:asciiTheme="majorHAnsi" w:hAnsiTheme="majorHAnsi" w:cs="Calibri"/>
          <w:szCs w:val="18"/>
          <w:lang w:val="pt-BR"/>
        </w:rPr>
        <w:t xml:space="preserve"> de Páginas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715 </w:t>
      </w:r>
      <w:r w:rsidR="00877F0A">
        <w:rPr>
          <w:rFonts w:asciiTheme="majorHAnsi" w:hAnsiTheme="majorHAnsi" w:cs="Calibri"/>
          <w:szCs w:val="18"/>
          <w:lang w:val="pt-BR"/>
        </w:rPr>
        <w:t>Páginas Únicas Visualizadas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>2:46</w:t>
      </w:r>
      <w:proofErr w:type="gramEnd"/>
      <w:r w:rsidRPr="00A873A1">
        <w:rPr>
          <w:rFonts w:asciiTheme="majorHAnsi" w:hAnsiTheme="majorHAnsi" w:cs="Calibri"/>
          <w:szCs w:val="18"/>
          <w:lang w:val="pt-BR"/>
        </w:rPr>
        <w:t xml:space="preserve"> </w:t>
      </w:r>
      <w:r w:rsidR="00916A6C">
        <w:rPr>
          <w:rFonts w:asciiTheme="majorHAnsi" w:hAnsiTheme="majorHAnsi" w:cs="Calibri"/>
          <w:szCs w:val="18"/>
          <w:lang w:val="pt-BR"/>
        </w:rPr>
        <w:t>Tempo médio no site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52.26% </w:t>
      </w:r>
      <w:proofErr w:type="gramStart"/>
      <w:r w:rsidR="00916A6C">
        <w:rPr>
          <w:rFonts w:asciiTheme="majorHAnsi" w:hAnsiTheme="majorHAnsi" w:cs="Calibri"/>
          <w:szCs w:val="18"/>
          <w:lang w:val="pt-BR"/>
        </w:rPr>
        <w:t>Taxa</w:t>
      </w:r>
      <w:proofErr w:type="gramEnd"/>
      <w:r w:rsidR="00916A6C">
        <w:rPr>
          <w:rFonts w:asciiTheme="majorHAnsi" w:hAnsiTheme="majorHAnsi" w:cs="Calibri"/>
          <w:szCs w:val="18"/>
          <w:lang w:val="pt-BR"/>
        </w:rPr>
        <w:t xml:space="preserve"> de desistência</w:t>
      </w:r>
    </w:p>
    <w:p w:rsidR="00042A61" w:rsidRDefault="00042A61" w:rsidP="00042A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77F0A" w:rsidRDefault="00877F0A" w:rsidP="00042A61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042A61" w:rsidRPr="00C743C6" w:rsidRDefault="00877F0A" w:rsidP="00042A61">
      <w:pPr>
        <w:pStyle w:val="BasicParagraph"/>
        <w:numPr>
          <w:ilvl w:val="0"/>
          <w:numId w:val="25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pt-BR" w:eastAsia="pt-BR"/>
        </w:rPr>
      </w:pPr>
      <w:r w:rsidRPr="00C743C6">
        <w:rPr>
          <w:rFonts w:asciiTheme="majorHAnsi" w:hAnsiTheme="majorHAnsi" w:cs="Calibri"/>
          <w:szCs w:val="18"/>
          <w:lang w:val="pt-BR"/>
        </w:rPr>
        <w:t xml:space="preserve">Dia 5 de Novembro de 2013, de </w:t>
      </w:r>
      <w:proofErr w:type="gramStart"/>
      <w:r w:rsidRPr="00C743C6">
        <w:rPr>
          <w:rFonts w:asciiTheme="majorHAnsi" w:hAnsiTheme="majorHAnsi" w:cs="Calibri"/>
          <w:szCs w:val="18"/>
          <w:lang w:val="pt-BR"/>
        </w:rPr>
        <w:t>10:00</w:t>
      </w:r>
      <w:proofErr w:type="gramEnd"/>
      <w:r w:rsidRPr="00C743C6">
        <w:rPr>
          <w:rFonts w:asciiTheme="majorHAnsi" w:hAnsiTheme="majorHAnsi" w:cs="Calibri"/>
          <w:szCs w:val="18"/>
          <w:lang w:val="pt-BR"/>
        </w:rPr>
        <w:t xml:space="preserve"> às 11:00: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172 </w:t>
      </w:r>
      <w:proofErr w:type="spellStart"/>
      <w:r w:rsidRPr="00A873A1">
        <w:rPr>
          <w:rFonts w:asciiTheme="majorHAnsi" w:hAnsiTheme="majorHAnsi" w:cs="Calibri"/>
          <w:szCs w:val="18"/>
          <w:lang w:val="pt-BR"/>
        </w:rPr>
        <w:t>unique</w:t>
      </w:r>
      <w:proofErr w:type="spellEnd"/>
      <w:r w:rsidRPr="00A873A1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A873A1">
        <w:rPr>
          <w:rFonts w:asciiTheme="majorHAnsi" w:hAnsiTheme="majorHAnsi" w:cs="Calibri"/>
          <w:szCs w:val="18"/>
          <w:lang w:val="pt-BR"/>
        </w:rPr>
        <w:t>visitors</w:t>
      </w:r>
      <w:proofErr w:type="spellEnd"/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 xml:space="preserve">1,054 </w:t>
      </w:r>
      <w:r w:rsidR="00916A6C">
        <w:rPr>
          <w:rFonts w:asciiTheme="majorHAnsi" w:hAnsiTheme="majorHAnsi" w:cs="Calibri"/>
          <w:szCs w:val="18"/>
          <w:lang w:val="pt-BR"/>
        </w:rPr>
        <w:t>Visualização</w:t>
      </w:r>
      <w:proofErr w:type="gramEnd"/>
      <w:r w:rsidR="00916A6C">
        <w:rPr>
          <w:rFonts w:asciiTheme="majorHAnsi" w:hAnsiTheme="majorHAnsi" w:cs="Calibri"/>
          <w:szCs w:val="18"/>
          <w:lang w:val="pt-BR"/>
        </w:rPr>
        <w:t xml:space="preserve"> de Páginas</w:t>
      </w:r>
    </w:p>
    <w:p w:rsidR="00916A6C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646 </w:t>
      </w:r>
      <w:r w:rsidR="00916A6C">
        <w:rPr>
          <w:rFonts w:asciiTheme="majorHAnsi" w:hAnsiTheme="majorHAnsi" w:cs="Calibri"/>
          <w:szCs w:val="18"/>
          <w:lang w:val="pt-BR"/>
        </w:rPr>
        <w:t>Páginas Únicas Visualizadas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A873A1">
        <w:rPr>
          <w:rFonts w:asciiTheme="majorHAnsi" w:hAnsiTheme="majorHAnsi" w:cs="Calibri"/>
          <w:szCs w:val="18"/>
          <w:lang w:val="pt-BR"/>
        </w:rPr>
        <w:t>1:38</w:t>
      </w:r>
      <w:proofErr w:type="gramEnd"/>
      <w:r w:rsidRPr="00A873A1">
        <w:rPr>
          <w:rFonts w:asciiTheme="majorHAnsi" w:hAnsiTheme="majorHAnsi" w:cs="Calibri"/>
          <w:szCs w:val="18"/>
          <w:lang w:val="pt-BR"/>
        </w:rPr>
        <w:t xml:space="preserve"> </w:t>
      </w:r>
      <w:r w:rsidR="00916A6C">
        <w:rPr>
          <w:rFonts w:asciiTheme="majorHAnsi" w:hAnsiTheme="majorHAnsi" w:cs="Calibri"/>
          <w:szCs w:val="18"/>
          <w:lang w:val="pt-BR"/>
        </w:rPr>
        <w:t>Tempo médio no site</w:t>
      </w:r>
    </w:p>
    <w:p w:rsidR="00042A61" w:rsidRPr="00A873A1" w:rsidRDefault="00042A61" w:rsidP="00C743C6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A873A1">
        <w:rPr>
          <w:rFonts w:asciiTheme="majorHAnsi" w:hAnsiTheme="majorHAnsi" w:cs="Calibri"/>
          <w:szCs w:val="18"/>
          <w:lang w:val="pt-BR"/>
        </w:rPr>
        <w:t xml:space="preserve">55.41% </w:t>
      </w:r>
      <w:proofErr w:type="gramStart"/>
      <w:r w:rsidR="00916A6C">
        <w:rPr>
          <w:rFonts w:asciiTheme="majorHAnsi" w:hAnsiTheme="majorHAnsi" w:cs="Calibri"/>
          <w:szCs w:val="18"/>
          <w:lang w:val="pt-BR"/>
        </w:rPr>
        <w:t>Taxa</w:t>
      </w:r>
      <w:proofErr w:type="gramEnd"/>
      <w:r w:rsidR="00916A6C">
        <w:rPr>
          <w:rFonts w:asciiTheme="majorHAnsi" w:hAnsiTheme="majorHAnsi" w:cs="Calibri"/>
          <w:szCs w:val="18"/>
          <w:lang w:val="pt-BR"/>
        </w:rPr>
        <w:t xml:space="preserve"> de desistência</w:t>
      </w:r>
    </w:p>
    <w:p w:rsidR="00042A61" w:rsidRDefault="00042A6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873A1" w:rsidRDefault="00A873A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743C6" w:rsidRDefault="00B94C0D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Considerando estas informações podemos agora montar um cenário de testes para garantir que o </w:t>
      </w:r>
      <w:proofErr w:type="spellStart"/>
      <w:proofErr w:type="gram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instalado em nossa infra irá suportar o mesmo volume de acessos. Vamos então pegar o volume de acessos do dia 25 de Fevereiro de 2013 e, se pegarmos o pico de Visitantes Únicos em um intervalo de 10 minutos, temos 427/6 = 71 Usuários simultâneos. Se pegarmos </w:t>
      </w:r>
      <w:proofErr w:type="gramStart"/>
      <w:r>
        <w:rPr>
          <w:rFonts w:asciiTheme="majorHAnsi" w:hAnsiTheme="majorHAnsi" w:cs="Calibri"/>
          <w:szCs w:val="18"/>
          <w:lang w:val="pt-BR"/>
        </w:rPr>
        <w:t>todos 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visualizações de páginas e dividirmos pelo número de visitantes teremos quantas página em média eles acessam, no caso 1304/427 = 3 páginas por visitante.</w:t>
      </w:r>
    </w:p>
    <w:p w:rsidR="00B94C0D" w:rsidRDefault="00B94C0D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Nosso teste deverá então simular pelo menos 70 usuários acessando </w:t>
      </w:r>
      <w:proofErr w:type="gramStart"/>
      <w:r>
        <w:rPr>
          <w:rFonts w:asciiTheme="majorHAnsi" w:hAnsiTheme="majorHAnsi" w:cs="Calibri"/>
          <w:szCs w:val="18"/>
          <w:lang w:val="pt-BR"/>
        </w:rPr>
        <w:t>3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páginas, em um intervalo de 10 minutos. Durante esta simulação devemos entrar no sistema e realizar uma </w:t>
      </w:r>
      <w:r>
        <w:rPr>
          <w:rFonts w:asciiTheme="majorHAnsi" w:hAnsiTheme="majorHAnsi" w:cs="Calibri"/>
          <w:szCs w:val="18"/>
          <w:lang w:val="pt-BR"/>
        </w:rPr>
        <w:lastRenderedPageBreak/>
        <w:t>visitação exploratória, para garantir que ele continua acessível ou se devido ao número de acessos a página pare de responder.</w:t>
      </w:r>
    </w:p>
    <w:p w:rsidR="00A873A1" w:rsidRDefault="00A873A1" w:rsidP="00A873A1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873A1" w:rsidRDefault="00A873A1" w:rsidP="00A873A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Vamos testar:</w:t>
      </w:r>
    </w:p>
    <w:p w:rsidR="00B94C0D" w:rsidRDefault="00916A6C" w:rsidP="00A873A1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Visualização de Páginas </w:t>
      </w:r>
      <w:r w:rsidR="00B94C0D">
        <w:rPr>
          <w:rFonts w:asciiTheme="majorHAnsi" w:hAnsiTheme="majorHAnsi" w:cs="Calibri"/>
          <w:szCs w:val="18"/>
          <w:lang w:val="pt-BR"/>
        </w:rPr>
        <w:t xml:space="preserve">por usuário: </w:t>
      </w:r>
      <w:proofErr w:type="gramStart"/>
      <w:r w:rsidR="00B94C0D">
        <w:rPr>
          <w:rFonts w:asciiTheme="majorHAnsi" w:hAnsiTheme="majorHAnsi" w:cs="Calibri"/>
          <w:szCs w:val="18"/>
          <w:lang w:val="pt-BR"/>
        </w:rPr>
        <w:t>3</w:t>
      </w:r>
      <w:proofErr w:type="gramEnd"/>
      <w:r w:rsidR="00B94C0D">
        <w:rPr>
          <w:rFonts w:asciiTheme="majorHAnsi" w:hAnsiTheme="majorHAnsi" w:cs="Calibri"/>
          <w:szCs w:val="18"/>
          <w:lang w:val="pt-BR"/>
        </w:rPr>
        <w:t xml:space="preserve"> ( 1304 Visualizações / 427 Visitantes )</w:t>
      </w:r>
    </w:p>
    <w:p w:rsidR="00A873A1" w:rsidRDefault="00B94C0D" w:rsidP="00A873A1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Visitantes: 71 Usuários únicos 71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( </w:t>
      </w:r>
      <w:proofErr w:type="gramEnd"/>
      <w:r>
        <w:rPr>
          <w:rFonts w:asciiTheme="majorHAnsi" w:hAnsiTheme="majorHAnsi" w:cs="Calibri"/>
          <w:szCs w:val="18"/>
          <w:lang w:val="pt-BR"/>
        </w:rPr>
        <w:t>427 / 60 minutos por hora * 10 Minutos)</w:t>
      </w:r>
    </w:p>
    <w:p w:rsidR="00A873A1" w:rsidRDefault="00B94C0D" w:rsidP="00B94C0D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Tempo Total: 10 minutos </w:t>
      </w:r>
    </w:p>
    <w:p w:rsidR="00A873A1" w:rsidRDefault="00A873A1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B94C0D" w:rsidRDefault="00B94C0D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ainda que considerar que a taxa de rejeição é de 50%, ou seja, somente </w:t>
      </w:r>
      <w:r w:rsidR="00973AFE">
        <w:rPr>
          <w:rFonts w:asciiTheme="majorHAnsi" w:hAnsiTheme="majorHAnsi" w:cs="Calibri"/>
          <w:szCs w:val="18"/>
          <w:lang w:val="pt-BR"/>
        </w:rPr>
        <w:t>metade destes usuários continua</w:t>
      </w:r>
      <w:r>
        <w:rPr>
          <w:rFonts w:asciiTheme="majorHAnsi" w:hAnsiTheme="majorHAnsi" w:cs="Calibri"/>
          <w:szCs w:val="18"/>
          <w:lang w:val="pt-BR"/>
        </w:rPr>
        <w:t xml:space="preserve"> acessando o sistema fora a página inicial e por isso o cenário de testes acima irá exigir mais do que o real.</w:t>
      </w:r>
    </w:p>
    <w:p w:rsidR="00874D9F" w:rsidRPr="00316348" w:rsidRDefault="00874D9F" w:rsidP="00874D9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ferramenta que utilizamos para estes é a </w:t>
      </w:r>
      <w:proofErr w:type="spellStart"/>
      <w:proofErr w:type="gramStart"/>
      <w:r w:rsidR="00973AFE" w:rsidRPr="00973AFE">
        <w:rPr>
          <w:rFonts w:asciiTheme="majorHAnsi" w:hAnsiTheme="majorHAnsi" w:cs="Calibri"/>
          <w:i/>
          <w:szCs w:val="18"/>
          <w:lang w:val="pt-BR"/>
        </w:rPr>
        <w:t>j</w:t>
      </w:r>
      <w:r w:rsidRPr="00973AFE">
        <w:rPr>
          <w:rFonts w:asciiTheme="majorHAnsi" w:hAnsiTheme="majorHAnsi" w:cs="Calibri"/>
          <w:i/>
          <w:szCs w:val="18"/>
          <w:lang w:val="pt-BR"/>
        </w:rPr>
        <w:t>Meter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e no documento “Ambiente de Desenvolvimento – </w:t>
      </w:r>
      <w:proofErr w:type="spellStart"/>
      <w:r w:rsidR="00A61DA0">
        <w:rPr>
          <w:rFonts w:asciiTheme="majorHAnsi" w:hAnsiTheme="majorHAnsi" w:cs="Calibri"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>” ensina como instalar, configurar e executar os testes. O script de teste foi salvo junto com o código fonte e neste documento iremos demonstrar apenas os resultados obtidos com os testes.</w:t>
      </w:r>
    </w:p>
    <w:p w:rsidR="00874D9F" w:rsidRDefault="00874D9F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B94C0D" w:rsidP="00A4018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ferramenta que iremos utilizar nestes testes é a </w:t>
      </w:r>
      <w:proofErr w:type="spellStart"/>
      <w:proofErr w:type="gramStart"/>
      <w:r w:rsidRPr="00973AFE">
        <w:rPr>
          <w:rFonts w:asciiTheme="majorHAnsi" w:hAnsiTheme="majorHAnsi" w:cs="Calibri"/>
          <w:i/>
          <w:szCs w:val="18"/>
          <w:lang w:val="pt-BR"/>
        </w:rPr>
        <w:t>jMeter</w:t>
      </w:r>
      <w:proofErr w:type="spellEnd"/>
      <w:proofErr w:type="gramEnd"/>
      <w:r w:rsidR="00A40185">
        <w:rPr>
          <w:rFonts w:asciiTheme="majorHAnsi" w:hAnsiTheme="majorHAnsi" w:cs="Calibri"/>
          <w:i/>
          <w:szCs w:val="18"/>
          <w:lang w:val="pt-BR"/>
        </w:rPr>
        <w:t xml:space="preserve">. </w:t>
      </w:r>
      <w:r w:rsidR="00A40185">
        <w:rPr>
          <w:rFonts w:asciiTheme="majorHAnsi" w:hAnsiTheme="majorHAnsi" w:cs="Calibri"/>
          <w:szCs w:val="18"/>
          <w:lang w:val="pt-BR"/>
        </w:rPr>
        <w:t xml:space="preserve">Baixe </w:t>
      </w:r>
      <w:proofErr w:type="gramStart"/>
      <w:r w:rsidR="00A40185">
        <w:rPr>
          <w:rFonts w:asciiTheme="majorHAnsi" w:hAnsiTheme="majorHAnsi" w:cs="Calibri"/>
          <w:szCs w:val="18"/>
          <w:lang w:val="pt-BR"/>
        </w:rPr>
        <w:t>os fontes</w:t>
      </w:r>
      <w:proofErr w:type="gramEnd"/>
      <w:r w:rsidR="00A40185">
        <w:rPr>
          <w:rFonts w:asciiTheme="majorHAnsi" w:hAnsiTheme="majorHAnsi" w:cs="Calibri"/>
          <w:szCs w:val="18"/>
          <w:lang w:val="pt-BR"/>
        </w:rPr>
        <w:t xml:space="preserve"> e realize a descompactação dos arquivos em uma pasta local, para </w:t>
      </w:r>
      <w:proofErr w:type="spellStart"/>
      <w:r w:rsidR="00A40185">
        <w:rPr>
          <w:rFonts w:asciiTheme="majorHAnsi" w:hAnsiTheme="majorHAnsi" w:cs="Calibri"/>
          <w:szCs w:val="18"/>
          <w:lang w:val="pt-BR"/>
        </w:rPr>
        <w:t>inicar</w:t>
      </w:r>
      <w:proofErr w:type="spellEnd"/>
      <w:r w:rsidR="00A40185">
        <w:rPr>
          <w:rFonts w:asciiTheme="majorHAnsi" w:hAnsiTheme="majorHAnsi" w:cs="Calibri"/>
          <w:szCs w:val="18"/>
          <w:lang w:val="pt-BR"/>
        </w:rPr>
        <w:t xml:space="preserve"> o </w:t>
      </w:r>
      <w:proofErr w:type="spellStart"/>
      <w:r w:rsidR="00A40185">
        <w:rPr>
          <w:rFonts w:asciiTheme="majorHAnsi" w:hAnsiTheme="majorHAnsi" w:cs="Calibri"/>
          <w:szCs w:val="18"/>
          <w:lang w:val="pt-BR"/>
        </w:rPr>
        <w:t>jMeter</w:t>
      </w:r>
      <w:proofErr w:type="spellEnd"/>
      <w:r w:rsidR="00A40185">
        <w:rPr>
          <w:rFonts w:asciiTheme="majorHAnsi" w:hAnsiTheme="majorHAnsi" w:cs="Calibri"/>
          <w:szCs w:val="18"/>
          <w:lang w:val="pt-BR"/>
        </w:rPr>
        <w:t xml:space="preserve"> basta executar o arquivo:</w:t>
      </w:r>
    </w:p>
    <w:p w:rsidR="00A40185" w:rsidRPr="008463A2" w:rsidRDefault="00A40185" w:rsidP="00A40185">
      <w:pPr>
        <w:pStyle w:val="BasicParagraph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r w:rsidRPr="008463A2">
        <w:rPr>
          <w:rFonts w:asciiTheme="majorHAnsi" w:hAnsiTheme="majorHAnsi" w:cs="Calibri"/>
          <w:szCs w:val="18"/>
          <w:lang w:val="pt-BR"/>
        </w:rPr>
        <w:t>C:\Users\m1165564\Documents\Projetos\apache-jmeter-2.9\</w:t>
      </w:r>
      <w:proofErr w:type="gramStart"/>
      <w:r w:rsidRPr="008463A2">
        <w:rPr>
          <w:rFonts w:asciiTheme="majorHAnsi" w:hAnsiTheme="majorHAnsi" w:cs="Calibri"/>
          <w:szCs w:val="18"/>
          <w:lang w:val="pt-BR"/>
        </w:rPr>
        <w:t>bin</w:t>
      </w:r>
      <w:proofErr w:type="gramEnd"/>
      <w:r>
        <w:rPr>
          <w:rFonts w:asciiTheme="majorHAnsi" w:hAnsiTheme="majorHAnsi" w:cs="Calibri"/>
          <w:szCs w:val="18"/>
          <w:lang w:val="pt-BR"/>
        </w:rPr>
        <w:t>\jmeter.bat</w:t>
      </w:r>
    </w:p>
    <w:p w:rsidR="00B94C0D" w:rsidRDefault="00B94C0D" w:rsidP="00B94C0D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Descompacte o </w:t>
      </w:r>
      <w:proofErr w:type="spellStart"/>
      <w:r>
        <w:rPr>
          <w:rFonts w:asciiTheme="majorHAnsi" w:hAnsiTheme="majorHAnsi" w:cs="Calibri"/>
          <w:szCs w:val="18"/>
          <w:lang w:val="pt-BR"/>
        </w:rPr>
        <w:t>jmeter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junto com os arquivos fontes de teste, configure o </w:t>
      </w:r>
      <w:proofErr w:type="gramStart"/>
      <w:r>
        <w:rPr>
          <w:rFonts w:asciiTheme="majorHAnsi" w:hAnsiTheme="majorHAnsi" w:cs="Calibri"/>
          <w:szCs w:val="18"/>
          <w:lang w:val="pt-BR"/>
        </w:rPr>
        <w:t>proxy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( no caso da Cidade Administrativa - </w:t>
      </w:r>
      <w:hyperlink r:id="rId20" w:history="1">
        <w:r w:rsidRPr="00381103">
          <w:rPr>
            <w:rStyle w:val="Hyperlink"/>
            <w:rFonts w:asciiTheme="majorHAnsi" w:hAnsiTheme="majorHAnsi" w:cs="Calibri"/>
            <w:szCs w:val="18"/>
            <w:lang w:val="pt-BR"/>
          </w:rPr>
          <w:t>http://proxy.prodemge.gov.br/proxy.pac</w:t>
        </w:r>
      </w:hyperlink>
      <w:r>
        <w:rPr>
          <w:rFonts w:asciiTheme="majorHAnsi" w:hAnsiTheme="majorHAnsi" w:cs="Calibri"/>
          <w:szCs w:val="18"/>
          <w:lang w:val="pt-BR"/>
        </w:rPr>
        <w:t xml:space="preserve"> ) e execute o comando:</w:t>
      </w:r>
    </w:p>
    <w:p w:rsidR="00A40185" w:rsidRPr="00316348" w:rsidRDefault="00A40185" w:rsidP="00A40185">
      <w:pPr>
        <w:pStyle w:val="BasicParagraph"/>
        <w:numPr>
          <w:ilvl w:val="0"/>
          <w:numId w:val="3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463A2">
        <w:rPr>
          <w:rFonts w:asciiTheme="majorHAnsi" w:hAnsiTheme="majorHAnsi" w:cs="Calibri"/>
          <w:szCs w:val="18"/>
          <w:lang w:val="pt-BR"/>
        </w:rPr>
        <w:t>jmeter</w:t>
      </w:r>
      <w:proofErr w:type="gramEnd"/>
      <w:r w:rsidRPr="008463A2">
        <w:rPr>
          <w:rFonts w:asciiTheme="majorHAnsi" w:hAnsiTheme="majorHAnsi" w:cs="Calibri"/>
          <w:szCs w:val="18"/>
          <w:lang w:val="pt-BR"/>
        </w:rPr>
        <w:t>.bat -H proxy.prodemge.gov.br -P 8080</w:t>
      </w:r>
    </w:p>
    <w:p w:rsidR="00CC2C4F" w:rsidRDefault="00CC2C4F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CE376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C2C4F" w:rsidRDefault="00CC2C4F" w:rsidP="00CC2C4F">
      <w:pPr>
        <w:pStyle w:val="BasicParagraph"/>
        <w:numPr>
          <w:ilvl w:val="0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Teste Externo</w:t>
      </w:r>
    </w:p>
    <w:p w:rsidR="00CC2C4F" w:rsidRDefault="00CC2C4F" w:rsidP="00CC2C4F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17:27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 17:35</w:t>
      </w:r>
      <w:r w:rsidR="00C45652">
        <w:rPr>
          <w:rFonts w:asciiTheme="majorHAnsi" w:hAnsiTheme="majorHAnsi" w:cs="Calibri"/>
          <w:szCs w:val="18"/>
          <w:lang w:val="pt-BR"/>
        </w:rPr>
        <w:t xml:space="preserve"> = 8 min</w:t>
      </w:r>
    </w:p>
    <w:p w:rsidR="00CC2C4F" w:rsidRDefault="00CC2C4F" w:rsidP="00CC2C4F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Media Inicial: 563</w:t>
      </w:r>
    </w:p>
    <w:p w:rsidR="00CC2C4F" w:rsidRDefault="00CC2C4F" w:rsidP="00CC2C4F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Media </w:t>
      </w:r>
      <w:proofErr w:type="gramStart"/>
      <w:r>
        <w:rPr>
          <w:rFonts w:asciiTheme="majorHAnsi" w:hAnsiTheme="majorHAnsi" w:cs="Calibri"/>
          <w:szCs w:val="18"/>
          <w:lang w:val="pt-BR"/>
        </w:rPr>
        <w:t>Final 4000</w:t>
      </w:r>
      <w:proofErr w:type="gramEnd"/>
    </w:p>
    <w:p w:rsidR="00CC2C4F" w:rsidRDefault="00CC2C4F" w:rsidP="00CC2C4F">
      <w:pPr>
        <w:pStyle w:val="BasicParagraph"/>
        <w:numPr>
          <w:ilvl w:val="0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Teste Local</w:t>
      </w:r>
    </w:p>
    <w:p w:rsidR="00C45652" w:rsidRDefault="00C45652" w:rsidP="00C45652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37 – 54 = 17 min</w:t>
      </w:r>
    </w:p>
    <w:p w:rsidR="00C45652" w:rsidRDefault="00C45652" w:rsidP="00C45652">
      <w:pPr>
        <w:pStyle w:val="BasicParagraph"/>
        <w:numPr>
          <w:ilvl w:val="1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Media Inicial: 3525</w:t>
      </w:r>
    </w:p>
    <w:p w:rsidR="00A40185" w:rsidRDefault="00A40185" w:rsidP="00A40185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Default="00A40185" w:rsidP="00A40185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A40185" w:rsidRPr="008463A2" w:rsidRDefault="00A40185" w:rsidP="00A40185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</w:r>
    </w:p>
    <w:p w:rsidR="00A40185" w:rsidRDefault="00A40185" w:rsidP="00A40185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961C0" w:rsidRPr="00316348" w:rsidRDefault="00C961C0" w:rsidP="00C961C0">
      <w:pPr>
        <w:pStyle w:val="Escritorio-TituloCaptulo0"/>
        <w:numPr>
          <w:ilvl w:val="1"/>
          <w:numId w:val="10"/>
        </w:numPr>
        <w:spacing w:after="360"/>
      </w:pPr>
      <w:bookmarkStart w:id="15" w:name="_Toc371670113"/>
      <w:proofErr w:type="spellStart"/>
      <w:r>
        <w:t>Load</w:t>
      </w:r>
      <w:proofErr w:type="spellEnd"/>
      <w:r>
        <w:t xml:space="preserve"> Balance</w:t>
      </w:r>
      <w:bookmarkEnd w:id="15"/>
      <w:r>
        <w:t xml:space="preserve"> </w:t>
      </w:r>
    </w:p>
    <w:p w:rsidR="00C961C0" w:rsidRDefault="00C961C0" w:rsidP="00C961C0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961C0" w:rsidRDefault="00C961C0" w:rsidP="00C961C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termos então uma boa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>, é necessário criar um pool de servidores para responder. O melhor dos casos é ter um CDN, como se fosse um servidor em cada continente, assim não é preciso que um usuário dos EUA espere uma resposta de um servidor da Ásia, que demora bem mais do que uma resposta de um servidor dos EUA.</w:t>
      </w:r>
    </w:p>
    <w:sectPr w:rsidR="00C961C0" w:rsidSect="000D0580">
      <w:footerReference w:type="even" r:id="rId21"/>
      <w:footerReference w:type="default" r:id="rId22"/>
      <w:pgSz w:w="11905" w:h="16837"/>
      <w:pgMar w:top="1134" w:right="1134" w:bottom="1701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436" w:rsidRDefault="00A91436" w:rsidP="00B121A9">
      <w:pPr>
        <w:spacing w:after="0"/>
      </w:pPr>
      <w:r>
        <w:separator/>
      </w:r>
    </w:p>
  </w:endnote>
  <w:endnote w:type="continuationSeparator" w:id="0">
    <w:p w:rsidR="00A91436" w:rsidRDefault="00A91436" w:rsidP="00B12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01"/>
      <w:gridCol w:w="466"/>
    </w:tblGrid>
    <w:tr w:rsidR="00A91436" w:rsidRPr="0025191F">
      <w:tc>
        <w:tcPr>
          <w:tcW w:w="4816" w:type="pct"/>
          <w:tcBorders>
            <w:bottom w:val="nil"/>
            <w:right w:val="single" w:sz="4" w:space="0" w:color="BFBFBF"/>
          </w:tcBorders>
        </w:tcPr>
        <w:p w:rsidR="00A91436" w:rsidRPr="00524911" w:rsidRDefault="00A91436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1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A91436" w:rsidRPr="003C24B7" w:rsidRDefault="00A91436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36715E">
            <w:rPr>
              <w:rFonts w:ascii="Calibri" w:hAnsi="Calibri"/>
              <w:b/>
              <w:noProof/>
              <w:color w:val="800000"/>
            </w:rPr>
            <w:t>2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A91436" w:rsidRDefault="00A9143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2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187"/>
      <w:gridCol w:w="719"/>
    </w:tblGrid>
    <w:tr w:rsidR="00A91436" w:rsidRPr="0025191F" w:rsidTr="00C26D9A">
      <w:trPr>
        <w:trHeight w:val="627"/>
      </w:trPr>
      <w:tc>
        <w:tcPr>
          <w:tcW w:w="4637" w:type="pct"/>
          <w:tcBorders>
            <w:bottom w:val="nil"/>
            <w:right w:val="single" w:sz="4" w:space="0" w:color="BFBFBF"/>
          </w:tcBorders>
        </w:tcPr>
        <w:p w:rsidR="00A91436" w:rsidRPr="00524911" w:rsidRDefault="00A91436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363" w:type="pct"/>
          <w:tcBorders>
            <w:left w:val="single" w:sz="4" w:space="0" w:color="BFBFBF"/>
            <w:bottom w:val="nil"/>
          </w:tcBorders>
        </w:tcPr>
        <w:p w:rsidR="00A91436" w:rsidRPr="003C24B7" w:rsidRDefault="00A91436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E3A66" w:rsidRPr="001E3A66">
            <w:rPr>
              <w:rFonts w:ascii="Calibri" w:hAnsi="Calibri"/>
              <w:b/>
              <w:noProof/>
              <w:color w:val="800000"/>
            </w:rPr>
            <w:t>9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A91436" w:rsidRDefault="00A9143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436" w:rsidRDefault="00A91436" w:rsidP="00B121A9">
      <w:pPr>
        <w:spacing w:after="0"/>
      </w:pPr>
      <w:r>
        <w:separator/>
      </w:r>
    </w:p>
  </w:footnote>
  <w:footnote w:type="continuationSeparator" w:id="0">
    <w:p w:rsidR="00A91436" w:rsidRDefault="00A91436" w:rsidP="00B121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5C60"/>
    <w:multiLevelType w:val="hybridMultilevel"/>
    <w:tmpl w:val="9B22E5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7BDB"/>
    <w:multiLevelType w:val="multilevel"/>
    <w:tmpl w:val="537AC892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pStyle w:val="Escritrio-Sub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E161F2"/>
    <w:multiLevelType w:val="multilevel"/>
    <w:tmpl w:val="5784FCD6"/>
    <w:lvl w:ilvl="0">
      <w:start w:val="1"/>
      <w:numFmt w:val="decimal"/>
      <w:pStyle w:val="Escritorio-Sub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D63A81"/>
    <w:multiLevelType w:val="hybridMultilevel"/>
    <w:tmpl w:val="3CCE2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63177"/>
    <w:multiLevelType w:val="hybridMultilevel"/>
    <w:tmpl w:val="9E5CA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820FA"/>
    <w:multiLevelType w:val="hybridMultilevel"/>
    <w:tmpl w:val="83E21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54D3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21C116C3"/>
    <w:multiLevelType w:val="hybridMultilevel"/>
    <w:tmpl w:val="FFC24FC8"/>
    <w:lvl w:ilvl="0" w:tplc="7E74ACEC">
      <w:numFmt w:val="bullet"/>
      <w:lvlText w:val=""/>
      <w:lvlJc w:val="left"/>
      <w:pPr>
        <w:ind w:left="1794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>
    <w:nsid w:val="24C8440F"/>
    <w:multiLevelType w:val="hybridMultilevel"/>
    <w:tmpl w:val="B3B4888A"/>
    <w:lvl w:ilvl="0" w:tplc="CCDCAAAA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5D2DE1"/>
    <w:multiLevelType w:val="hybridMultilevel"/>
    <w:tmpl w:val="EBD4B71C"/>
    <w:lvl w:ilvl="0" w:tplc="3808109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2A3871F2"/>
    <w:multiLevelType w:val="hybridMultilevel"/>
    <w:tmpl w:val="21ECAEF0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72080E"/>
    <w:multiLevelType w:val="hybridMultilevel"/>
    <w:tmpl w:val="3E06D41E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F24159"/>
    <w:multiLevelType w:val="hybridMultilevel"/>
    <w:tmpl w:val="73A86F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E345D3"/>
    <w:multiLevelType w:val="hybridMultilevel"/>
    <w:tmpl w:val="D7985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40BF5"/>
    <w:multiLevelType w:val="hybridMultilevel"/>
    <w:tmpl w:val="D0BC6552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B6F75"/>
    <w:multiLevelType w:val="hybridMultilevel"/>
    <w:tmpl w:val="6EA4F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E447F"/>
    <w:multiLevelType w:val="hybridMultilevel"/>
    <w:tmpl w:val="78720F7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80A34"/>
    <w:multiLevelType w:val="hybridMultilevel"/>
    <w:tmpl w:val="5DF6447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8C03B36"/>
    <w:multiLevelType w:val="hybridMultilevel"/>
    <w:tmpl w:val="6B82DC3C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DF27F97"/>
    <w:multiLevelType w:val="hybridMultilevel"/>
    <w:tmpl w:val="04F0CA7A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EA3FD9"/>
    <w:multiLevelType w:val="hybridMultilevel"/>
    <w:tmpl w:val="35C4FC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C9141F"/>
    <w:multiLevelType w:val="hybridMultilevel"/>
    <w:tmpl w:val="88884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303DB8"/>
    <w:multiLevelType w:val="hybridMultilevel"/>
    <w:tmpl w:val="A4EA4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D2C1942"/>
    <w:multiLevelType w:val="hybridMultilevel"/>
    <w:tmpl w:val="4B4E7390"/>
    <w:lvl w:ilvl="0" w:tplc="B9C8CB68">
      <w:start w:val="1"/>
      <w:numFmt w:val="decimal"/>
      <w:pStyle w:val="Escritorio-Subcapitulo"/>
      <w:lvlText w:val="%1."/>
      <w:lvlJc w:val="left"/>
      <w:pPr>
        <w:ind w:left="720" w:hanging="360"/>
      </w:pPr>
    </w:lvl>
    <w:lvl w:ilvl="1" w:tplc="65B66BF8">
      <w:start w:val="1"/>
      <w:numFmt w:val="decimal"/>
      <w:lvlText w:val="%2."/>
      <w:lvlJc w:val="left"/>
      <w:pPr>
        <w:ind w:left="1440" w:hanging="360"/>
      </w:pPr>
      <w:rPr>
        <w:rFonts w:ascii="Cambria" w:hAnsi="Cambria" w:hint="default"/>
        <w:sz w:val="36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35384A"/>
    <w:multiLevelType w:val="hybridMultilevel"/>
    <w:tmpl w:val="C578328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375EA0"/>
    <w:multiLevelType w:val="hybridMultilevel"/>
    <w:tmpl w:val="C2F60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130C33"/>
    <w:multiLevelType w:val="hybridMultilevel"/>
    <w:tmpl w:val="7F5436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6EE1508"/>
    <w:multiLevelType w:val="hybridMultilevel"/>
    <w:tmpl w:val="F30E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267DF8"/>
    <w:multiLevelType w:val="hybridMultilevel"/>
    <w:tmpl w:val="5ED8115E"/>
    <w:lvl w:ilvl="0" w:tplc="7E74ACEC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>
    <w:nsid w:val="7700053D"/>
    <w:multiLevelType w:val="hybridMultilevel"/>
    <w:tmpl w:val="47E6C72E"/>
    <w:lvl w:ilvl="0" w:tplc="76C4977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0">
    <w:nsid w:val="7EE01C39"/>
    <w:multiLevelType w:val="hybridMultilevel"/>
    <w:tmpl w:val="DAB4C8D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13"/>
  </w:num>
  <w:num w:numId="4">
    <w:abstractNumId w:val="18"/>
  </w:num>
  <w:num w:numId="5">
    <w:abstractNumId w:val="10"/>
  </w:num>
  <w:num w:numId="6">
    <w:abstractNumId w:val="17"/>
  </w:num>
  <w:num w:numId="7">
    <w:abstractNumId w:val="11"/>
  </w:num>
  <w:num w:numId="8">
    <w:abstractNumId w:val="1"/>
  </w:num>
  <w:num w:numId="9">
    <w:abstractNumId w:val="6"/>
  </w:num>
  <w:num w:numId="10">
    <w:abstractNumId w:val="2"/>
  </w:num>
  <w:num w:numId="11">
    <w:abstractNumId w:val="27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3"/>
  </w:num>
  <w:num w:numId="15">
    <w:abstractNumId w:val="19"/>
  </w:num>
  <w:num w:numId="16">
    <w:abstractNumId w:val="14"/>
  </w:num>
  <w:num w:numId="17">
    <w:abstractNumId w:val="16"/>
  </w:num>
  <w:num w:numId="18">
    <w:abstractNumId w:val="24"/>
  </w:num>
  <w:num w:numId="19">
    <w:abstractNumId w:val="29"/>
  </w:num>
  <w:num w:numId="20">
    <w:abstractNumId w:val="9"/>
  </w:num>
  <w:num w:numId="21">
    <w:abstractNumId w:val="28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25"/>
  </w:num>
  <w:num w:numId="27">
    <w:abstractNumId w:val="5"/>
  </w:num>
  <w:num w:numId="28">
    <w:abstractNumId w:val="4"/>
  </w:num>
  <w:num w:numId="29">
    <w:abstractNumId w:val="0"/>
  </w:num>
  <w:num w:numId="30">
    <w:abstractNumId w:val="8"/>
  </w:num>
  <w:num w:numId="31">
    <w:abstractNumId w:val="22"/>
  </w:num>
  <w:num w:numId="32">
    <w:abstractNumId w:val="26"/>
  </w:num>
  <w:num w:numId="33">
    <w:abstractNumId w:val="12"/>
  </w:num>
  <w:num w:numId="34">
    <w:abstractNumId w:val="20"/>
  </w:num>
  <w:num w:numId="35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4911"/>
    <w:rsid w:val="000112EA"/>
    <w:rsid w:val="0001278A"/>
    <w:rsid w:val="00016467"/>
    <w:rsid w:val="000210E6"/>
    <w:rsid w:val="00022249"/>
    <w:rsid w:val="00030286"/>
    <w:rsid w:val="00031199"/>
    <w:rsid w:val="00037681"/>
    <w:rsid w:val="000412B0"/>
    <w:rsid w:val="00042A61"/>
    <w:rsid w:val="000467A2"/>
    <w:rsid w:val="00047083"/>
    <w:rsid w:val="0004720B"/>
    <w:rsid w:val="0005073C"/>
    <w:rsid w:val="00053716"/>
    <w:rsid w:val="00065853"/>
    <w:rsid w:val="000666FB"/>
    <w:rsid w:val="00066C70"/>
    <w:rsid w:val="00071611"/>
    <w:rsid w:val="00076571"/>
    <w:rsid w:val="00083DDA"/>
    <w:rsid w:val="00093F0A"/>
    <w:rsid w:val="00097665"/>
    <w:rsid w:val="000A20E3"/>
    <w:rsid w:val="000A31A4"/>
    <w:rsid w:val="000A6256"/>
    <w:rsid w:val="000A6296"/>
    <w:rsid w:val="000B2C7E"/>
    <w:rsid w:val="000B3A49"/>
    <w:rsid w:val="000B4428"/>
    <w:rsid w:val="000B6905"/>
    <w:rsid w:val="000C47E5"/>
    <w:rsid w:val="000C5AD0"/>
    <w:rsid w:val="000C7B8D"/>
    <w:rsid w:val="000D0580"/>
    <w:rsid w:val="000D503C"/>
    <w:rsid w:val="000E055C"/>
    <w:rsid w:val="000E1660"/>
    <w:rsid w:val="000E2A02"/>
    <w:rsid w:val="000E49C7"/>
    <w:rsid w:val="000F4181"/>
    <w:rsid w:val="000F4BBC"/>
    <w:rsid w:val="000F6BA9"/>
    <w:rsid w:val="000F7BDD"/>
    <w:rsid w:val="0010098F"/>
    <w:rsid w:val="00101E1C"/>
    <w:rsid w:val="00102433"/>
    <w:rsid w:val="00104CBA"/>
    <w:rsid w:val="001058A5"/>
    <w:rsid w:val="00105A03"/>
    <w:rsid w:val="00115C39"/>
    <w:rsid w:val="00115E73"/>
    <w:rsid w:val="00117716"/>
    <w:rsid w:val="00117F43"/>
    <w:rsid w:val="0012070E"/>
    <w:rsid w:val="00122928"/>
    <w:rsid w:val="0012604F"/>
    <w:rsid w:val="001300EC"/>
    <w:rsid w:val="00130582"/>
    <w:rsid w:val="001332D2"/>
    <w:rsid w:val="00141759"/>
    <w:rsid w:val="00143A3B"/>
    <w:rsid w:val="00143D84"/>
    <w:rsid w:val="00143F6F"/>
    <w:rsid w:val="00166D26"/>
    <w:rsid w:val="0017052E"/>
    <w:rsid w:val="00183D69"/>
    <w:rsid w:val="00187506"/>
    <w:rsid w:val="001877BE"/>
    <w:rsid w:val="00194944"/>
    <w:rsid w:val="001A3F12"/>
    <w:rsid w:val="001A7788"/>
    <w:rsid w:val="001B228D"/>
    <w:rsid w:val="001B65D2"/>
    <w:rsid w:val="001C0FDC"/>
    <w:rsid w:val="001C120A"/>
    <w:rsid w:val="001C1246"/>
    <w:rsid w:val="001C26AC"/>
    <w:rsid w:val="001C3FD2"/>
    <w:rsid w:val="001C5BC2"/>
    <w:rsid w:val="001D1A9F"/>
    <w:rsid w:val="001D1D67"/>
    <w:rsid w:val="001D342B"/>
    <w:rsid w:val="001D501D"/>
    <w:rsid w:val="001D52ED"/>
    <w:rsid w:val="001E3A66"/>
    <w:rsid w:val="001E658F"/>
    <w:rsid w:val="001E7C31"/>
    <w:rsid w:val="001F07A9"/>
    <w:rsid w:val="001F0C4E"/>
    <w:rsid w:val="001F7741"/>
    <w:rsid w:val="0020510F"/>
    <w:rsid w:val="0020657D"/>
    <w:rsid w:val="00206F7A"/>
    <w:rsid w:val="00210DA7"/>
    <w:rsid w:val="002216E1"/>
    <w:rsid w:val="002229C3"/>
    <w:rsid w:val="00223EDB"/>
    <w:rsid w:val="00224803"/>
    <w:rsid w:val="00225D0B"/>
    <w:rsid w:val="00225D55"/>
    <w:rsid w:val="00225FA6"/>
    <w:rsid w:val="00226105"/>
    <w:rsid w:val="00230C04"/>
    <w:rsid w:val="00232861"/>
    <w:rsid w:val="00234FB6"/>
    <w:rsid w:val="00236E10"/>
    <w:rsid w:val="0023704D"/>
    <w:rsid w:val="0023759A"/>
    <w:rsid w:val="00241E9E"/>
    <w:rsid w:val="002466A1"/>
    <w:rsid w:val="00252A40"/>
    <w:rsid w:val="0025637D"/>
    <w:rsid w:val="00266C0B"/>
    <w:rsid w:val="00267DA4"/>
    <w:rsid w:val="002716E7"/>
    <w:rsid w:val="00272413"/>
    <w:rsid w:val="0028146F"/>
    <w:rsid w:val="00283A57"/>
    <w:rsid w:val="002862D6"/>
    <w:rsid w:val="00294668"/>
    <w:rsid w:val="002A7A0B"/>
    <w:rsid w:val="002B193B"/>
    <w:rsid w:val="002B2C55"/>
    <w:rsid w:val="002B3F20"/>
    <w:rsid w:val="002B6200"/>
    <w:rsid w:val="002C495B"/>
    <w:rsid w:val="002D0917"/>
    <w:rsid w:val="002D4BA3"/>
    <w:rsid w:val="002D577B"/>
    <w:rsid w:val="002E172C"/>
    <w:rsid w:val="002E21B4"/>
    <w:rsid w:val="002E778B"/>
    <w:rsid w:val="002E7C4D"/>
    <w:rsid w:val="002F0E00"/>
    <w:rsid w:val="002F20A0"/>
    <w:rsid w:val="002F4557"/>
    <w:rsid w:val="002F5AED"/>
    <w:rsid w:val="0030783C"/>
    <w:rsid w:val="00311C39"/>
    <w:rsid w:val="00315949"/>
    <w:rsid w:val="00316348"/>
    <w:rsid w:val="003164DC"/>
    <w:rsid w:val="00323C93"/>
    <w:rsid w:val="00326311"/>
    <w:rsid w:val="00326D43"/>
    <w:rsid w:val="0033087F"/>
    <w:rsid w:val="00333E55"/>
    <w:rsid w:val="00336E1A"/>
    <w:rsid w:val="00340CB5"/>
    <w:rsid w:val="00340F5A"/>
    <w:rsid w:val="0034356E"/>
    <w:rsid w:val="003452C3"/>
    <w:rsid w:val="00360407"/>
    <w:rsid w:val="003640AC"/>
    <w:rsid w:val="0036715E"/>
    <w:rsid w:val="003736A3"/>
    <w:rsid w:val="00373EDE"/>
    <w:rsid w:val="00376CB9"/>
    <w:rsid w:val="00385019"/>
    <w:rsid w:val="00386FAD"/>
    <w:rsid w:val="003914C9"/>
    <w:rsid w:val="00394271"/>
    <w:rsid w:val="003A0514"/>
    <w:rsid w:val="003A08C3"/>
    <w:rsid w:val="003A2A53"/>
    <w:rsid w:val="003A48A9"/>
    <w:rsid w:val="003A53C0"/>
    <w:rsid w:val="003A54B1"/>
    <w:rsid w:val="003B15B4"/>
    <w:rsid w:val="003B54C8"/>
    <w:rsid w:val="003B6D8D"/>
    <w:rsid w:val="003C06F4"/>
    <w:rsid w:val="003C24B7"/>
    <w:rsid w:val="003C2D77"/>
    <w:rsid w:val="003C3E59"/>
    <w:rsid w:val="003C6B69"/>
    <w:rsid w:val="003D10D4"/>
    <w:rsid w:val="003D11EA"/>
    <w:rsid w:val="003D2A01"/>
    <w:rsid w:val="003E3DBB"/>
    <w:rsid w:val="003E4E85"/>
    <w:rsid w:val="003F03F8"/>
    <w:rsid w:val="003F31E5"/>
    <w:rsid w:val="00402F3A"/>
    <w:rsid w:val="004040A7"/>
    <w:rsid w:val="004105E4"/>
    <w:rsid w:val="00414756"/>
    <w:rsid w:val="00416486"/>
    <w:rsid w:val="00422787"/>
    <w:rsid w:val="004248E5"/>
    <w:rsid w:val="0042637D"/>
    <w:rsid w:val="00430B7C"/>
    <w:rsid w:val="0043233B"/>
    <w:rsid w:val="00434D8F"/>
    <w:rsid w:val="00435540"/>
    <w:rsid w:val="00435A72"/>
    <w:rsid w:val="0043600A"/>
    <w:rsid w:val="0044223F"/>
    <w:rsid w:val="0045217A"/>
    <w:rsid w:val="00460E75"/>
    <w:rsid w:val="0046234C"/>
    <w:rsid w:val="0046260D"/>
    <w:rsid w:val="00466EE9"/>
    <w:rsid w:val="00466F1C"/>
    <w:rsid w:val="0046739F"/>
    <w:rsid w:val="00470328"/>
    <w:rsid w:val="0047335C"/>
    <w:rsid w:val="004753F0"/>
    <w:rsid w:val="0047726A"/>
    <w:rsid w:val="00482DDF"/>
    <w:rsid w:val="00494117"/>
    <w:rsid w:val="00496111"/>
    <w:rsid w:val="00496115"/>
    <w:rsid w:val="004A0CD9"/>
    <w:rsid w:val="004A7864"/>
    <w:rsid w:val="004B2BDA"/>
    <w:rsid w:val="004B3381"/>
    <w:rsid w:val="004B6C57"/>
    <w:rsid w:val="004C6E49"/>
    <w:rsid w:val="004C7E30"/>
    <w:rsid w:val="004D0FED"/>
    <w:rsid w:val="004D4BCE"/>
    <w:rsid w:val="004D6A12"/>
    <w:rsid w:val="004D7E78"/>
    <w:rsid w:val="004E091B"/>
    <w:rsid w:val="004E1232"/>
    <w:rsid w:val="004E3811"/>
    <w:rsid w:val="004E7270"/>
    <w:rsid w:val="004F3C7A"/>
    <w:rsid w:val="004F3DE9"/>
    <w:rsid w:val="004F55D2"/>
    <w:rsid w:val="00505CE5"/>
    <w:rsid w:val="005118B0"/>
    <w:rsid w:val="00522727"/>
    <w:rsid w:val="00524911"/>
    <w:rsid w:val="0052564A"/>
    <w:rsid w:val="00527BCC"/>
    <w:rsid w:val="00530322"/>
    <w:rsid w:val="00530677"/>
    <w:rsid w:val="00536007"/>
    <w:rsid w:val="0053723A"/>
    <w:rsid w:val="00543841"/>
    <w:rsid w:val="005503A2"/>
    <w:rsid w:val="00551936"/>
    <w:rsid w:val="00551F81"/>
    <w:rsid w:val="00552500"/>
    <w:rsid w:val="005551BC"/>
    <w:rsid w:val="00557F99"/>
    <w:rsid w:val="00561C27"/>
    <w:rsid w:val="00567144"/>
    <w:rsid w:val="00572677"/>
    <w:rsid w:val="00574C8B"/>
    <w:rsid w:val="005805E6"/>
    <w:rsid w:val="00594C61"/>
    <w:rsid w:val="005967C3"/>
    <w:rsid w:val="005976DC"/>
    <w:rsid w:val="005A1950"/>
    <w:rsid w:val="005A38CC"/>
    <w:rsid w:val="005A5270"/>
    <w:rsid w:val="005B082A"/>
    <w:rsid w:val="005B25BF"/>
    <w:rsid w:val="005B2A22"/>
    <w:rsid w:val="005B3B92"/>
    <w:rsid w:val="005B4DF3"/>
    <w:rsid w:val="005B7251"/>
    <w:rsid w:val="005D03F7"/>
    <w:rsid w:val="005D4DB6"/>
    <w:rsid w:val="005D77F2"/>
    <w:rsid w:val="005E40FB"/>
    <w:rsid w:val="005E511E"/>
    <w:rsid w:val="005E6580"/>
    <w:rsid w:val="005F4627"/>
    <w:rsid w:val="00600440"/>
    <w:rsid w:val="00601B80"/>
    <w:rsid w:val="006056BC"/>
    <w:rsid w:val="00606833"/>
    <w:rsid w:val="00606EF6"/>
    <w:rsid w:val="00610FF3"/>
    <w:rsid w:val="00611606"/>
    <w:rsid w:val="00613C70"/>
    <w:rsid w:val="00620AA7"/>
    <w:rsid w:val="00624640"/>
    <w:rsid w:val="006308E9"/>
    <w:rsid w:val="00637052"/>
    <w:rsid w:val="00642AF4"/>
    <w:rsid w:val="006434DD"/>
    <w:rsid w:val="00647DE1"/>
    <w:rsid w:val="00651793"/>
    <w:rsid w:val="00653EE2"/>
    <w:rsid w:val="00660C7B"/>
    <w:rsid w:val="00661649"/>
    <w:rsid w:val="00671166"/>
    <w:rsid w:val="0067704A"/>
    <w:rsid w:val="006776B9"/>
    <w:rsid w:val="00680C25"/>
    <w:rsid w:val="00681C5D"/>
    <w:rsid w:val="00683337"/>
    <w:rsid w:val="00684998"/>
    <w:rsid w:val="0069177B"/>
    <w:rsid w:val="00692428"/>
    <w:rsid w:val="00695271"/>
    <w:rsid w:val="00695853"/>
    <w:rsid w:val="0069663E"/>
    <w:rsid w:val="006A5DDF"/>
    <w:rsid w:val="006B4D0B"/>
    <w:rsid w:val="006B691F"/>
    <w:rsid w:val="006C2CEF"/>
    <w:rsid w:val="006C70FB"/>
    <w:rsid w:val="006D0974"/>
    <w:rsid w:val="006D7802"/>
    <w:rsid w:val="006E0164"/>
    <w:rsid w:val="006E01A8"/>
    <w:rsid w:val="006E097A"/>
    <w:rsid w:val="006E1488"/>
    <w:rsid w:val="006E1FA5"/>
    <w:rsid w:val="006E644E"/>
    <w:rsid w:val="006F1113"/>
    <w:rsid w:val="006F1709"/>
    <w:rsid w:val="006F40DA"/>
    <w:rsid w:val="007020E5"/>
    <w:rsid w:val="00702ACC"/>
    <w:rsid w:val="007135B8"/>
    <w:rsid w:val="00715DC6"/>
    <w:rsid w:val="00716B95"/>
    <w:rsid w:val="007272A8"/>
    <w:rsid w:val="0073108D"/>
    <w:rsid w:val="0073171D"/>
    <w:rsid w:val="0073212D"/>
    <w:rsid w:val="00733711"/>
    <w:rsid w:val="00734195"/>
    <w:rsid w:val="00740399"/>
    <w:rsid w:val="00742FC8"/>
    <w:rsid w:val="007455C4"/>
    <w:rsid w:val="00752843"/>
    <w:rsid w:val="007612EA"/>
    <w:rsid w:val="00765E39"/>
    <w:rsid w:val="00781E3F"/>
    <w:rsid w:val="00784398"/>
    <w:rsid w:val="00796857"/>
    <w:rsid w:val="00796D79"/>
    <w:rsid w:val="007A21BB"/>
    <w:rsid w:val="007A6695"/>
    <w:rsid w:val="007B0203"/>
    <w:rsid w:val="007B0A6E"/>
    <w:rsid w:val="007B2B37"/>
    <w:rsid w:val="007B381F"/>
    <w:rsid w:val="007B4CB4"/>
    <w:rsid w:val="007C0346"/>
    <w:rsid w:val="007C6726"/>
    <w:rsid w:val="007D5386"/>
    <w:rsid w:val="007E46BE"/>
    <w:rsid w:val="007E5F68"/>
    <w:rsid w:val="007E7C55"/>
    <w:rsid w:val="007F568F"/>
    <w:rsid w:val="0080053C"/>
    <w:rsid w:val="008104FD"/>
    <w:rsid w:val="00811188"/>
    <w:rsid w:val="0081285A"/>
    <w:rsid w:val="00813301"/>
    <w:rsid w:val="0081644B"/>
    <w:rsid w:val="0083358F"/>
    <w:rsid w:val="00835605"/>
    <w:rsid w:val="008362C8"/>
    <w:rsid w:val="00842625"/>
    <w:rsid w:val="00843559"/>
    <w:rsid w:val="00843DD7"/>
    <w:rsid w:val="008454B2"/>
    <w:rsid w:val="00845E36"/>
    <w:rsid w:val="008463A2"/>
    <w:rsid w:val="00850859"/>
    <w:rsid w:val="00854300"/>
    <w:rsid w:val="00854FE4"/>
    <w:rsid w:val="00872358"/>
    <w:rsid w:val="00872B82"/>
    <w:rsid w:val="00873D99"/>
    <w:rsid w:val="00874D9F"/>
    <w:rsid w:val="00877F0A"/>
    <w:rsid w:val="008805B3"/>
    <w:rsid w:val="0088348D"/>
    <w:rsid w:val="0088544F"/>
    <w:rsid w:val="008878F8"/>
    <w:rsid w:val="00891794"/>
    <w:rsid w:val="008A1F4B"/>
    <w:rsid w:val="008A2D7A"/>
    <w:rsid w:val="008A3E39"/>
    <w:rsid w:val="008A54F6"/>
    <w:rsid w:val="008B61BC"/>
    <w:rsid w:val="008C6BF6"/>
    <w:rsid w:val="008C7B35"/>
    <w:rsid w:val="008D071A"/>
    <w:rsid w:val="008D6DA2"/>
    <w:rsid w:val="008D7359"/>
    <w:rsid w:val="008E0B93"/>
    <w:rsid w:val="008E31BF"/>
    <w:rsid w:val="008F3055"/>
    <w:rsid w:val="008F5BEA"/>
    <w:rsid w:val="0090605B"/>
    <w:rsid w:val="00916A6C"/>
    <w:rsid w:val="009236C4"/>
    <w:rsid w:val="009241F1"/>
    <w:rsid w:val="00931E06"/>
    <w:rsid w:val="009322AD"/>
    <w:rsid w:val="00934C3F"/>
    <w:rsid w:val="0094097A"/>
    <w:rsid w:val="00941399"/>
    <w:rsid w:val="009466E9"/>
    <w:rsid w:val="00947373"/>
    <w:rsid w:val="00947F3E"/>
    <w:rsid w:val="00953FB3"/>
    <w:rsid w:val="009626FB"/>
    <w:rsid w:val="00962C64"/>
    <w:rsid w:val="009662F9"/>
    <w:rsid w:val="00972F77"/>
    <w:rsid w:val="00973AFE"/>
    <w:rsid w:val="00976DFE"/>
    <w:rsid w:val="00983FB6"/>
    <w:rsid w:val="00986B53"/>
    <w:rsid w:val="00987F94"/>
    <w:rsid w:val="009A4767"/>
    <w:rsid w:val="009B36DF"/>
    <w:rsid w:val="009B419A"/>
    <w:rsid w:val="009B5E3F"/>
    <w:rsid w:val="009C13DD"/>
    <w:rsid w:val="009C2BC5"/>
    <w:rsid w:val="009D5752"/>
    <w:rsid w:val="009D7597"/>
    <w:rsid w:val="009E402C"/>
    <w:rsid w:val="009E4484"/>
    <w:rsid w:val="009E4B86"/>
    <w:rsid w:val="009F2362"/>
    <w:rsid w:val="009F303B"/>
    <w:rsid w:val="009F57D5"/>
    <w:rsid w:val="00A00CCF"/>
    <w:rsid w:val="00A014D0"/>
    <w:rsid w:val="00A022F4"/>
    <w:rsid w:val="00A027AA"/>
    <w:rsid w:val="00A043DC"/>
    <w:rsid w:val="00A104AC"/>
    <w:rsid w:val="00A129F3"/>
    <w:rsid w:val="00A208E2"/>
    <w:rsid w:val="00A20A02"/>
    <w:rsid w:val="00A37824"/>
    <w:rsid w:val="00A40185"/>
    <w:rsid w:val="00A47C01"/>
    <w:rsid w:val="00A5535E"/>
    <w:rsid w:val="00A55B86"/>
    <w:rsid w:val="00A56DC6"/>
    <w:rsid w:val="00A57990"/>
    <w:rsid w:val="00A57BA2"/>
    <w:rsid w:val="00A61DA0"/>
    <w:rsid w:val="00A65537"/>
    <w:rsid w:val="00A70BB4"/>
    <w:rsid w:val="00A724EF"/>
    <w:rsid w:val="00A82F57"/>
    <w:rsid w:val="00A84DFF"/>
    <w:rsid w:val="00A8641C"/>
    <w:rsid w:val="00A873A1"/>
    <w:rsid w:val="00A9097A"/>
    <w:rsid w:val="00A91436"/>
    <w:rsid w:val="00A968ED"/>
    <w:rsid w:val="00A97EE2"/>
    <w:rsid w:val="00AA0225"/>
    <w:rsid w:val="00AA2E40"/>
    <w:rsid w:val="00AA5663"/>
    <w:rsid w:val="00AA6504"/>
    <w:rsid w:val="00AB0C65"/>
    <w:rsid w:val="00AB292A"/>
    <w:rsid w:val="00AC5B19"/>
    <w:rsid w:val="00AC7CAF"/>
    <w:rsid w:val="00AE1608"/>
    <w:rsid w:val="00AE203C"/>
    <w:rsid w:val="00AE7C31"/>
    <w:rsid w:val="00AF214F"/>
    <w:rsid w:val="00AF306B"/>
    <w:rsid w:val="00AF4358"/>
    <w:rsid w:val="00B02F89"/>
    <w:rsid w:val="00B03F68"/>
    <w:rsid w:val="00B04F4C"/>
    <w:rsid w:val="00B060C2"/>
    <w:rsid w:val="00B10221"/>
    <w:rsid w:val="00B110D9"/>
    <w:rsid w:val="00B114ED"/>
    <w:rsid w:val="00B121A9"/>
    <w:rsid w:val="00B21710"/>
    <w:rsid w:val="00B324A8"/>
    <w:rsid w:val="00B33277"/>
    <w:rsid w:val="00B340F4"/>
    <w:rsid w:val="00B34550"/>
    <w:rsid w:val="00B354F0"/>
    <w:rsid w:val="00B3774A"/>
    <w:rsid w:val="00B50E70"/>
    <w:rsid w:val="00B522AE"/>
    <w:rsid w:val="00B52F3E"/>
    <w:rsid w:val="00B546B2"/>
    <w:rsid w:val="00B547B5"/>
    <w:rsid w:val="00B55875"/>
    <w:rsid w:val="00B564CB"/>
    <w:rsid w:val="00B65105"/>
    <w:rsid w:val="00B676D8"/>
    <w:rsid w:val="00B74815"/>
    <w:rsid w:val="00B80571"/>
    <w:rsid w:val="00B81D91"/>
    <w:rsid w:val="00B8796D"/>
    <w:rsid w:val="00B94C0D"/>
    <w:rsid w:val="00B95DA1"/>
    <w:rsid w:val="00BA0B56"/>
    <w:rsid w:val="00BA213F"/>
    <w:rsid w:val="00BA7796"/>
    <w:rsid w:val="00BC1AC2"/>
    <w:rsid w:val="00BC224E"/>
    <w:rsid w:val="00BC37D3"/>
    <w:rsid w:val="00BD315C"/>
    <w:rsid w:val="00BD7E7E"/>
    <w:rsid w:val="00BE6468"/>
    <w:rsid w:val="00BE7B78"/>
    <w:rsid w:val="00C01467"/>
    <w:rsid w:val="00C050DD"/>
    <w:rsid w:val="00C0726D"/>
    <w:rsid w:val="00C07ECB"/>
    <w:rsid w:val="00C12249"/>
    <w:rsid w:val="00C146DA"/>
    <w:rsid w:val="00C21D23"/>
    <w:rsid w:val="00C24028"/>
    <w:rsid w:val="00C263D1"/>
    <w:rsid w:val="00C26D9A"/>
    <w:rsid w:val="00C3070F"/>
    <w:rsid w:val="00C331F4"/>
    <w:rsid w:val="00C33E52"/>
    <w:rsid w:val="00C3625A"/>
    <w:rsid w:val="00C437EC"/>
    <w:rsid w:val="00C454E6"/>
    <w:rsid w:val="00C45652"/>
    <w:rsid w:val="00C4797A"/>
    <w:rsid w:val="00C53893"/>
    <w:rsid w:val="00C54396"/>
    <w:rsid w:val="00C5713B"/>
    <w:rsid w:val="00C60560"/>
    <w:rsid w:val="00C715E0"/>
    <w:rsid w:val="00C72A91"/>
    <w:rsid w:val="00C73815"/>
    <w:rsid w:val="00C743C6"/>
    <w:rsid w:val="00C805B2"/>
    <w:rsid w:val="00C82F78"/>
    <w:rsid w:val="00C84A94"/>
    <w:rsid w:val="00C961C0"/>
    <w:rsid w:val="00C972FA"/>
    <w:rsid w:val="00CA5DE0"/>
    <w:rsid w:val="00CA704F"/>
    <w:rsid w:val="00CB1400"/>
    <w:rsid w:val="00CB16C5"/>
    <w:rsid w:val="00CB2C12"/>
    <w:rsid w:val="00CC01D4"/>
    <w:rsid w:val="00CC2C4F"/>
    <w:rsid w:val="00CC43B8"/>
    <w:rsid w:val="00CC6B6A"/>
    <w:rsid w:val="00CD6D57"/>
    <w:rsid w:val="00CD7DEE"/>
    <w:rsid w:val="00CE020E"/>
    <w:rsid w:val="00CE2903"/>
    <w:rsid w:val="00CE31DC"/>
    <w:rsid w:val="00CE3765"/>
    <w:rsid w:val="00CE5E5E"/>
    <w:rsid w:val="00CE61B1"/>
    <w:rsid w:val="00CF1EA8"/>
    <w:rsid w:val="00CF42E1"/>
    <w:rsid w:val="00CF6AC3"/>
    <w:rsid w:val="00D02178"/>
    <w:rsid w:val="00D058A2"/>
    <w:rsid w:val="00D1761E"/>
    <w:rsid w:val="00D20BA0"/>
    <w:rsid w:val="00D219C2"/>
    <w:rsid w:val="00D2232F"/>
    <w:rsid w:val="00D25EBA"/>
    <w:rsid w:val="00D31DB4"/>
    <w:rsid w:val="00D351E4"/>
    <w:rsid w:val="00D37A96"/>
    <w:rsid w:val="00D470B7"/>
    <w:rsid w:val="00D53CE1"/>
    <w:rsid w:val="00D6736C"/>
    <w:rsid w:val="00D730EC"/>
    <w:rsid w:val="00D8072D"/>
    <w:rsid w:val="00D80A97"/>
    <w:rsid w:val="00D83291"/>
    <w:rsid w:val="00D842FE"/>
    <w:rsid w:val="00D91403"/>
    <w:rsid w:val="00D9326B"/>
    <w:rsid w:val="00D940BA"/>
    <w:rsid w:val="00D964E8"/>
    <w:rsid w:val="00D96F50"/>
    <w:rsid w:val="00DB0990"/>
    <w:rsid w:val="00DB237D"/>
    <w:rsid w:val="00DB3FAE"/>
    <w:rsid w:val="00DC1568"/>
    <w:rsid w:val="00DC3952"/>
    <w:rsid w:val="00DC4D41"/>
    <w:rsid w:val="00DC7046"/>
    <w:rsid w:val="00DD3EF5"/>
    <w:rsid w:val="00DE4B7F"/>
    <w:rsid w:val="00DF1325"/>
    <w:rsid w:val="00DF1CE1"/>
    <w:rsid w:val="00DF3897"/>
    <w:rsid w:val="00DF5D27"/>
    <w:rsid w:val="00DF6EB3"/>
    <w:rsid w:val="00DF7563"/>
    <w:rsid w:val="00E02DA1"/>
    <w:rsid w:val="00E052F0"/>
    <w:rsid w:val="00E0617F"/>
    <w:rsid w:val="00E0625B"/>
    <w:rsid w:val="00E07C50"/>
    <w:rsid w:val="00E10A03"/>
    <w:rsid w:val="00E1165F"/>
    <w:rsid w:val="00E20B12"/>
    <w:rsid w:val="00E23080"/>
    <w:rsid w:val="00E300E2"/>
    <w:rsid w:val="00E34E86"/>
    <w:rsid w:val="00E35821"/>
    <w:rsid w:val="00E40060"/>
    <w:rsid w:val="00E42AF2"/>
    <w:rsid w:val="00E51264"/>
    <w:rsid w:val="00E517D3"/>
    <w:rsid w:val="00E53520"/>
    <w:rsid w:val="00E57434"/>
    <w:rsid w:val="00E6282D"/>
    <w:rsid w:val="00E72AF1"/>
    <w:rsid w:val="00E76932"/>
    <w:rsid w:val="00E7754E"/>
    <w:rsid w:val="00E812B9"/>
    <w:rsid w:val="00E815D0"/>
    <w:rsid w:val="00E84552"/>
    <w:rsid w:val="00E84EA2"/>
    <w:rsid w:val="00E864D8"/>
    <w:rsid w:val="00E86DE9"/>
    <w:rsid w:val="00E87E6C"/>
    <w:rsid w:val="00E9164F"/>
    <w:rsid w:val="00E929D1"/>
    <w:rsid w:val="00E92C28"/>
    <w:rsid w:val="00E94FA3"/>
    <w:rsid w:val="00E96F52"/>
    <w:rsid w:val="00EA63F6"/>
    <w:rsid w:val="00EB4654"/>
    <w:rsid w:val="00EC208E"/>
    <w:rsid w:val="00EC5013"/>
    <w:rsid w:val="00EC5CE9"/>
    <w:rsid w:val="00EC6494"/>
    <w:rsid w:val="00ED2744"/>
    <w:rsid w:val="00ED3C3D"/>
    <w:rsid w:val="00ED5A5C"/>
    <w:rsid w:val="00ED7570"/>
    <w:rsid w:val="00EF07EE"/>
    <w:rsid w:val="00EF322A"/>
    <w:rsid w:val="00F065FC"/>
    <w:rsid w:val="00F12CDE"/>
    <w:rsid w:val="00F13314"/>
    <w:rsid w:val="00F14BB9"/>
    <w:rsid w:val="00F15F18"/>
    <w:rsid w:val="00F16B01"/>
    <w:rsid w:val="00F176E1"/>
    <w:rsid w:val="00F216FF"/>
    <w:rsid w:val="00F26622"/>
    <w:rsid w:val="00F26856"/>
    <w:rsid w:val="00F34C30"/>
    <w:rsid w:val="00F366E3"/>
    <w:rsid w:val="00F37441"/>
    <w:rsid w:val="00F4127B"/>
    <w:rsid w:val="00F44AF8"/>
    <w:rsid w:val="00F4505A"/>
    <w:rsid w:val="00F50D21"/>
    <w:rsid w:val="00F53BBC"/>
    <w:rsid w:val="00F55A44"/>
    <w:rsid w:val="00F64EB4"/>
    <w:rsid w:val="00F76979"/>
    <w:rsid w:val="00F836CB"/>
    <w:rsid w:val="00F94969"/>
    <w:rsid w:val="00F9698E"/>
    <w:rsid w:val="00FA6A59"/>
    <w:rsid w:val="00FA7931"/>
    <w:rsid w:val="00FB3CAB"/>
    <w:rsid w:val="00FC10F1"/>
    <w:rsid w:val="00FC4C9C"/>
    <w:rsid w:val="00FC4F08"/>
    <w:rsid w:val="00FC5170"/>
    <w:rsid w:val="00FC5A2D"/>
    <w:rsid w:val="00FE7B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36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3625A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ln">
    <w:name w:val="pln"/>
    <w:basedOn w:val="Fontepargpadro"/>
    <w:rsid w:val="00C3625A"/>
  </w:style>
  <w:style w:type="character" w:customStyle="1" w:styleId="pun">
    <w:name w:val="pun"/>
    <w:basedOn w:val="Fontepargpadro"/>
    <w:rsid w:val="00C3625A"/>
  </w:style>
  <w:style w:type="character" w:customStyle="1" w:styleId="com">
    <w:name w:val="com"/>
    <w:basedOn w:val="Fontepargpadro"/>
    <w:rsid w:val="00C3625A"/>
  </w:style>
  <w:style w:type="character" w:customStyle="1" w:styleId="typ">
    <w:name w:val="typ"/>
    <w:basedOn w:val="Fontepargpadro"/>
    <w:rsid w:val="00C3625A"/>
  </w:style>
  <w:style w:type="character" w:customStyle="1" w:styleId="lit">
    <w:name w:val="lit"/>
    <w:basedOn w:val="Fontepargpadro"/>
    <w:rsid w:val="00C3625A"/>
  </w:style>
  <w:style w:type="character" w:styleId="CdigoHTML">
    <w:name w:val="HTML Code"/>
    <w:basedOn w:val="Fontepargpadro"/>
    <w:uiPriority w:val="99"/>
    <w:unhideWhenUsed/>
    <w:rsid w:val="00C362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77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68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6624594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2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20809085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3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074630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0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117303190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1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444">
          <w:marLeft w:val="1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521034971212-be0uppcqb8appn7f0pmk9555nd87plbu.apps.googleusercontent.com" TargetMode="External"/><Relationship Id="rId18" Type="http://schemas.openxmlformats.org/officeDocument/2006/relationships/hyperlink" Target="http://nginx.org/en/download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dataviva.mg.gov.br:8080" TargetMode="External"/><Relationship Id="rId17" Type="http://schemas.openxmlformats.org/officeDocument/2006/relationships/hyperlink" Target="http://flask.pocoo.org/docs/deploying/mod_wsg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iki.nginx.org/Configuration" TargetMode="External"/><Relationship Id="rId20" Type="http://schemas.openxmlformats.org/officeDocument/2006/relationships/hyperlink" Target="http://proxy.prodemge.gov.br/proxy.pa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ython.org/getit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521034971212-cb17qcqgshnmvlead26vcm4mus6rav3k.apps.googleusercontent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SOpenTech/redis" TargetMode="External"/><Relationship Id="rId19" Type="http://schemas.openxmlformats.org/officeDocument/2006/relationships/hyperlink" Target="http://atlas.media.mit.ed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ysql.com" TargetMode="External"/><Relationship Id="rId14" Type="http://schemas.openxmlformats.org/officeDocument/2006/relationships/hyperlink" Target="http://escritorio.mg.gov.br:8080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179398\Documents\rejane\Escrit&#243;rio\Interno\Padr&#227;oWord2%20Relator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4032E-0548-4C4E-A908-4357AF86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PadrãoWord2 Relatorio.dotx</Template>
  <TotalTime>4639</TotalTime>
  <Pages>19</Pages>
  <Words>4910</Words>
  <Characters>26520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escritório de prioridades Estratégicas | Governo do Estado de Minas Gerais</vt:lpstr>
    </vt:vector>
  </TitlesOfParts>
  <Company>CAMG</Company>
  <LinksUpToDate>false</LinksUpToDate>
  <CharactersWithSpaces>31368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escritório de prioridades Estratégicas | Governo do Estado de Minas Gerais</dc:title>
  <dc:creator>m1179398</dc:creator>
  <cp:lastModifiedBy>Mario Henrique Mol Alvares da Silva  (ESCRITORIO)</cp:lastModifiedBy>
  <cp:revision>111</cp:revision>
  <cp:lastPrinted>2011-09-28T20:56:00Z</cp:lastPrinted>
  <dcterms:created xsi:type="dcterms:W3CDTF">2011-09-28T14:13:00Z</dcterms:created>
  <dcterms:modified xsi:type="dcterms:W3CDTF">2013-12-26T18:23:00Z</dcterms:modified>
</cp:coreProperties>
</file>