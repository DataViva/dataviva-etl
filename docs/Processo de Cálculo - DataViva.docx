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6378D2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proofErr w:type="gram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bookmarkEnd w:id="0"/>
      <w:bookmarkEnd w:id="1"/>
      <w:proofErr w:type="spellEnd"/>
      <w:proofErr w:type="gramEnd"/>
    </w:p>
    <w:p w:rsidR="00272413" w:rsidRPr="00316348" w:rsidRDefault="00527610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Processo de Cálculo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41110A">
        <w:rPr>
          <w:color w:val="943634" w:themeColor="accent2" w:themeShade="BF"/>
          <w:sz w:val="36"/>
          <w:szCs w:val="36"/>
          <w:lang w:val="pt-BR"/>
        </w:rPr>
        <w:t>1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0367B4">
        <w:rPr>
          <w:color w:val="943634" w:themeColor="accent2" w:themeShade="BF"/>
          <w:sz w:val="36"/>
          <w:szCs w:val="36"/>
          <w:lang w:val="pt-BR"/>
        </w:rPr>
        <w:t>2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4111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Novembro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>
        <w:rPr>
          <w:rFonts w:asciiTheme="minorHAnsi" w:hAnsiTheme="minorHAnsi" w:cs="Calibri"/>
          <w:color w:val="800000"/>
          <w:lang w:val="pt-BR"/>
        </w:rPr>
        <w:t>4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41110A" w:rsidP="000367B4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17/1</w:t>
            </w:r>
            <w:r w:rsidR="000367B4">
              <w:rPr>
                <w:rFonts w:asciiTheme="majorHAnsi" w:hAnsiTheme="majorHAnsi"/>
                <w:color w:val="auto"/>
                <w:lang w:val="pt-BR"/>
              </w:rPr>
              <w:t>0</w:t>
            </w:r>
            <w:r>
              <w:rPr>
                <w:rFonts w:asciiTheme="majorHAnsi" w:hAnsiTheme="majorHAnsi"/>
                <w:color w:val="auto"/>
                <w:lang w:val="pt-BR"/>
              </w:rPr>
              <w:t>/2014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41110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0367B4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 xml:space="preserve">Início da </w:t>
            </w:r>
            <w:r w:rsidR="0041110A">
              <w:rPr>
                <w:rFonts w:asciiTheme="majorHAnsi" w:hAnsiTheme="majorHAnsi"/>
                <w:color w:val="auto"/>
                <w:lang w:val="pt-BR"/>
              </w:rPr>
              <w:t xml:space="preserve">Atualização </w:t>
            </w:r>
            <w:proofErr w:type="spellStart"/>
            <w:r w:rsidR="0041110A">
              <w:rPr>
                <w:rFonts w:asciiTheme="majorHAnsi" w:hAnsiTheme="majorHAnsi"/>
                <w:color w:val="auto"/>
                <w:lang w:val="pt-BR"/>
              </w:rPr>
              <w:t>Dataviva</w:t>
            </w:r>
            <w:proofErr w:type="spellEnd"/>
            <w:r w:rsidR="0041110A">
              <w:rPr>
                <w:rFonts w:asciiTheme="majorHAnsi" w:hAnsiTheme="majorHAnsi"/>
                <w:color w:val="auto"/>
                <w:lang w:val="pt-BR"/>
              </w:rPr>
              <w:t xml:space="preserve"> </w:t>
            </w:r>
            <w:proofErr w:type="gramStart"/>
            <w:r w:rsidR="0041110A">
              <w:rPr>
                <w:rFonts w:asciiTheme="majorHAnsi" w:hAnsiTheme="majorHAnsi"/>
                <w:color w:val="auto"/>
                <w:lang w:val="pt-BR"/>
              </w:rPr>
              <w:t>2</w:t>
            </w:r>
            <w:proofErr w:type="gramEnd"/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41110A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0367B4" w:rsidRPr="00D2232F" w:rsidTr="00036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clear" w:color="auto" w:fill="BFBFBF" w:themeFill="background1" w:themeFillShade="BF"/>
          </w:tcPr>
          <w:p w:rsidR="000367B4" w:rsidRPr="00316348" w:rsidRDefault="000367B4" w:rsidP="001B5069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29/07/2011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0367B4" w:rsidRPr="00316348" w:rsidRDefault="000367B4" w:rsidP="001B5069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1.2</w:t>
            </w:r>
          </w:p>
        </w:tc>
        <w:tc>
          <w:tcPr>
            <w:tcW w:w="3528" w:type="dxa"/>
            <w:shd w:val="clear" w:color="auto" w:fill="BFBFBF" w:themeFill="background1" w:themeFillShade="BF"/>
          </w:tcPr>
          <w:p w:rsidR="000367B4" w:rsidRPr="00316348" w:rsidRDefault="000367B4" w:rsidP="000367B4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 xml:space="preserve">Atualizado </w:t>
            </w:r>
            <w:proofErr w:type="spellStart"/>
            <w:r>
              <w:rPr>
                <w:rFonts w:asciiTheme="majorHAnsi" w:hAnsiTheme="majorHAnsi"/>
                <w:color w:val="auto"/>
                <w:lang w:val="pt-BR"/>
              </w:rPr>
              <w:t>Dataviva</w:t>
            </w:r>
            <w:proofErr w:type="spellEnd"/>
            <w:r>
              <w:rPr>
                <w:rFonts w:asciiTheme="majorHAnsi" w:hAnsiTheme="majorHAnsi"/>
                <w:color w:val="auto"/>
                <w:lang w:val="pt-BR"/>
              </w:rPr>
              <w:t xml:space="preserve"> </w:t>
            </w:r>
            <w:proofErr w:type="gramStart"/>
            <w:r>
              <w:rPr>
                <w:rFonts w:asciiTheme="majorHAnsi" w:hAnsiTheme="majorHAnsi"/>
                <w:color w:val="auto"/>
                <w:lang w:val="pt-BR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BFBFBF" w:themeFill="background1" w:themeFillShade="BF"/>
          </w:tcPr>
          <w:p w:rsidR="000367B4" w:rsidRPr="00316348" w:rsidRDefault="000367B4" w:rsidP="001B5069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C80956" w:rsidRDefault="009269EF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404186715" w:history="1">
            <w:r w:rsidR="00C80956" w:rsidRPr="00D63C04">
              <w:rPr>
                <w:rStyle w:val="Hyperlink"/>
                <w:noProof/>
              </w:rPr>
              <w:t>1.</w:t>
            </w:r>
            <w:r w:rsidR="00C80956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C80956" w:rsidRPr="00D63C04">
              <w:rPr>
                <w:rStyle w:val="Hyperlink"/>
                <w:noProof/>
              </w:rPr>
              <w:t>INTRODUÇÃO</w:t>
            </w:r>
            <w:r w:rsidR="00C80956">
              <w:rPr>
                <w:noProof/>
                <w:webHidden/>
              </w:rPr>
              <w:tab/>
            </w:r>
            <w:r w:rsidR="00C80956">
              <w:rPr>
                <w:noProof/>
                <w:webHidden/>
              </w:rPr>
              <w:fldChar w:fldCharType="begin"/>
            </w:r>
            <w:r w:rsidR="00C80956">
              <w:rPr>
                <w:noProof/>
                <w:webHidden/>
              </w:rPr>
              <w:instrText xml:space="preserve"> PAGEREF _Toc404186715 \h </w:instrText>
            </w:r>
            <w:r w:rsidR="00C80956">
              <w:rPr>
                <w:noProof/>
                <w:webHidden/>
              </w:rPr>
            </w:r>
            <w:r w:rsidR="00C80956">
              <w:rPr>
                <w:noProof/>
                <w:webHidden/>
              </w:rPr>
              <w:fldChar w:fldCharType="separate"/>
            </w:r>
            <w:r w:rsidR="00C80956">
              <w:rPr>
                <w:noProof/>
                <w:webHidden/>
              </w:rPr>
              <w:t>5</w:t>
            </w:r>
            <w:r w:rsidR="00C80956"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16" w:history="1">
            <w:r w:rsidRPr="00D63C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17" w:history="1">
            <w:r w:rsidRPr="00D63C0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18" w:history="1">
            <w:r w:rsidRPr="00D63C0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Growth 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19" w:history="1">
            <w:r w:rsidRPr="00D63C0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0" w:history="1">
            <w:r w:rsidRPr="00D63C0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1" w:history="1">
            <w:r w:rsidRPr="00D63C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2" w:history="1">
            <w:r w:rsidRPr="00D63C0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3" w:history="1">
            <w:r w:rsidRPr="00D63C0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Desagregação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4" w:history="1">
            <w:r w:rsidRPr="00D63C0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Taxa e Valor de Crescimento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5" w:history="1">
            <w:r w:rsidRPr="00D63C0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Diversidade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6" w:history="1">
            <w:r w:rsidRPr="00D63C0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7" w:history="1">
            <w:r w:rsidRPr="00D63C04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8" w:history="1">
            <w:r w:rsidRPr="00D63C04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29" w:history="1">
            <w:r w:rsidRPr="00D63C0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0" w:history="1">
            <w:r w:rsidRPr="00D63C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1" w:history="1">
            <w:r w:rsidRPr="00D63C0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2" w:history="1">
            <w:r w:rsidRPr="00D63C0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Importância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3" w:history="1">
            <w:r w:rsidRPr="00D63C0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Diversidade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4" w:history="1">
            <w:r w:rsidRPr="00D63C0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RCA e 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5" w:history="1">
            <w:r w:rsidRPr="00D63C04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6" w:history="1">
            <w:r w:rsidRPr="00D63C04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7" w:history="1">
            <w:r w:rsidRPr="00D63C04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8" w:history="1">
            <w:r w:rsidRPr="00D63C0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SECEX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39" w:history="1">
            <w:r w:rsidRPr="00D63C0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Agregação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0" w:history="1">
            <w:r w:rsidRPr="00D63C0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Indicadores de Complexidade: Observatory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1" w:history="1">
            <w:r w:rsidRPr="00D63C0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Indicadores de Complexidade Econômica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2" w:history="1">
            <w:r w:rsidRPr="00D63C0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RCA, Distribuição e 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3" w:history="1">
            <w:r w:rsidRPr="00D63C0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4" w:history="1">
            <w:r w:rsidRPr="00D63C0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5" w:history="1">
            <w:r w:rsidRPr="00D63C0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6" w:history="1">
            <w:r w:rsidRPr="00D63C0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7" w:history="1">
            <w:r w:rsidRPr="00D63C04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8" w:history="1">
            <w:r w:rsidRPr="00D63C04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49" w:history="1">
            <w:r w:rsidRPr="00D63C04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0" w:history="1">
            <w:r w:rsidRPr="00D63C0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School census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1" w:history="1">
            <w:r w:rsidRPr="00D63C04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2" w:history="1">
            <w:r w:rsidRPr="00D63C04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3" w:history="1">
            <w:r w:rsidRPr="00D63C04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Importar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4" w:history="1">
            <w:r w:rsidRPr="00D63C0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5" w:history="1">
            <w:r w:rsidRPr="00D63C04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Agregações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6" w:history="1">
            <w:r w:rsidRPr="00D63C04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Localidades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7" w:history="1">
            <w:r w:rsidRPr="00D63C04">
              <w:rPr>
                <w:rStyle w:val="Hyperlink"/>
                <w:noProof/>
              </w:rPr>
              <w:t>9.3.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Indústrias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8" w:history="1">
            <w:r w:rsidRPr="00D63C04">
              <w:rPr>
                <w:rStyle w:val="Hyperlink"/>
                <w:noProof/>
              </w:rPr>
              <w:t>9.4.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Ocupações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59" w:history="1">
            <w:r w:rsidRPr="00D63C04">
              <w:rPr>
                <w:rStyle w:val="Hyperlink"/>
                <w:noProof/>
              </w:rPr>
              <w:t>9.5.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0" w:history="1">
            <w:r w:rsidRPr="00D63C04">
              <w:rPr>
                <w:rStyle w:val="Hyperlink"/>
                <w:noProof/>
              </w:rPr>
              <w:t>9.6.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1" w:history="1">
            <w:r w:rsidRPr="00D63C04">
              <w:rPr>
                <w:rStyle w:val="Hyperlink"/>
                <w:noProof/>
              </w:rPr>
              <w:t>9.6.1.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ISIC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2" w:history="1">
            <w:r w:rsidRPr="00D63C04">
              <w:rPr>
                <w:rStyle w:val="Hyperlink"/>
                <w:noProof/>
              </w:rPr>
              <w:t>9.7.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SECEX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3" w:history="1">
            <w:r w:rsidRPr="00D63C04">
              <w:rPr>
                <w:rStyle w:val="Hyperlink"/>
                <w:noProof/>
              </w:rPr>
              <w:t>9.8.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Higher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4" w:history="1">
            <w:r w:rsidRPr="00D63C04">
              <w:rPr>
                <w:rStyle w:val="Hyperlink"/>
                <w:noProof/>
              </w:rPr>
              <w:t>9.9.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School Census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956" w:rsidRDefault="00C80956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404186765" w:history="1">
            <w:r w:rsidRPr="00D63C04">
              <w:rPr>
                <w:rStyle w:val="Hyperlink"/>
                <w:noProof/>
              </w:rPr>
              <w:t>9.10.</w:t>
            </w:r>
            <w:r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Pr="00D63C04">
              <w:rPr>
                <w:rStyle w:val="Hyperlink"/>
                <w:noProof/>
              </w:rPr>
              <w:t>Eletronic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9269EF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0C4791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404186715"/>
      <w:r w:rsidR="00681C5D" w:rsidRPr="00316348">
        <w:lastRenderedPageBreak/>
        <w:t>INTRODUÇÃO</w:t>
      </w:r>
      <w:bookmarkEnd w:id="2"/>
    </w:p>
    <w:p w:rsidR="00B84C1E" w:rsidRDefault="00B84C1E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250E1" w:rsidRDefault="0041110A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Foi </w:t>
      </w:r>
      <w:r w:rsidR="00A250E1">
        <w:rPr>
          <w:rFonts w:asciiTheme="majorHAnsi" w:hAnsiTheme="majorHAnsi" w:cs="Calibri"/>
          <w:szCs w:val="18"/>
          <w:lang w:val="pt-BR"/>
        </w:rPr>
        <w:t xml:space="preserve">implantado em Minas Gerais o </w:t>
      </w:r>
      <w:proofErr w:type="spellStart"/>
      <w:r w:rsidRPr="0041110A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A250E1">
        <w:rPr>
          <w:rFonts w:asciiTheme="majorHAnsi" w:hAnsiTheme="majorHAnsi" w:cs="Calibri"/>
          <w:szCs w:val="18"/>
          <w:lang w:val="pt-BR"/>
        </w:rPr>
        <w:t xml:space="preserve"> (</w:t>
      </w:r>
      <w:r>
        <w:rPr>
          <w:rFonts w:asciiTheme="majorHAnsi" w:hAnsiTheme="majorHAnsi" w:cs="Calibri"/>
          <w:szCs w:val="18"/>
          <w:lang w:val="pt-BR"/>
        </w:rPr>
        <w:t>DV</w:t>
      </w:r>
      <w:r w:rsidR="00A250E1">
        <w:rPr>
          <w:rFonts w:asciiTheme="majorHAnsi" w:hAnsiTheme="majorHAnsi" w:cs="Calibri"/>
          <w:szCs w:val="18"/>
          <w:lang w:val="pt-BR"/>
        </w:rPr>
        <w:t xml:space="preserve">), em parceria com a </w:t>
      </w:r>
      <w:proofErr w:type="spellStart"/>
      <w:r w:rsidRPr="0041110A">
        <w:rPr>
          <w:rFonts w:asciiTheme="majorHAnsi" w:hAnsiTheme="majorHAnsi" w:cs="Calibri"/>
          <w:i/>
          <w:szCs w:val="18"/>
          <w:lang w:val="pt-BR"/>
        </w:rPr>
        <w:t>Datawheel</w:t>
      </w:r>
      <w:proofErr w:type="spellEnd"/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A250E1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A250E1">
        <w:rPr>
          <w:rFonts w:asciiTheme="majorHAnsi" w:hAnsiTheme="majorHAnsi" w:cs="Calibri"/>
          <w:szCs w:val="18"/>
          <w:lang w:val="pt-BR"/>
        </w:rPr>
        <w:t>(</w:t>
      </w:r>
      <w:r>
        <w:rPr>
          <w:rFonts w:asciiTheme="majorHAnsi" w:hAnsiTheme="majorHAnsi" w:cs="Calibri"/>
          <w:szCs w:val="18"/>
          <w:lang w:val="pt-BR"/>
        </w:rPr>
        <w:t>DW</w:t>
      </w:r>
      <w:r w:rsidR="00A250E1">
        <w:rPr>
          <w:rFonts w:asciiTheme="majorHAnsi" w:hAnsiTheme="majorHAnsi" w:cs="Calibri"/>
          <w:szCs w:val="18"/>
          <w:lang w:val="pt-BR"/>
        </w:rPr>
        <w:t xml:space="preserve">) e o Governo do Estado de Minas Gerais. </w:t>
      </w:r>
      <w:r w:rsidR="00A250E1" w:rsidRPr="000B6FB1">
        <w:rPr>
          <w:rFonts w:asciiTheme="majorHAnsi" w:hAnsiTheme="majorHAnsi" w:cs="Calibri"/>
          <w:szCs w:val="18"/>
          <w:lang w:val="pt-BR"/>
        </w:rPr>
        <w:t xml:space="preserve">Criado pelos professores Ricardo </w:t>
      </w:r>
      <w:proofErr w:type="spellStart"/>
      <w:r w:rsidR="00A250E1" w:rsidRPr="000B6FB1">
        <w:rPr>
          <w:rFonts w:asciiTheme="majorHAnsi" w:hAnsiTheme="majorHAnsi" w:cs="Calibri"/>
          <w:szCs w:val="18"/>
          <w:lang w:val="pt-BR"/>
        </w:rPr>
        <w:t>Hausmann</w:t>
      </w:r>
      <w:proofErr w:type="spellEnd"/>
      <w:r w:rsidR="00A250E1" w:rsidRPr="000B6FB1">
        <w:rPr>
          <w:rFonts w:asciiTheme="majorHAnsi" w:hAnsiTheme="majorHAnsi" w:cs="Calibri"/>
          <w:szCs w:val="18"/>
          <w:lang w:val="pt-BR"/>
        </w:rPr>
        <w:t xml:space="preserve"> (Universidade de Harvard) e Cesar Hidalgo (Instituto de Tecnologia de Massachusetts), no ano de 2007, o </w:t>
      </w:r>
      <w:proofErr w:type="spellStart"/>
      <w:r w:rsidR="00A250E1" w:rsidRPr="000B6FB1">
        <w:rPr>
          <w:rFonts w:asciiTheme="majorHAnsi" w:hAnsiTheme="majorHAnsi" w:cs="Calibri"/>
          <w:szCs w:val="18"/>
          <w:lang w:val="pt-BR"/>
        </w:rPr>
        <w:t>Product</w:t>
      </w:r>
      <w:proofErr w:type="spellEnd"/>
      <w:r w:rsidR="00A250E1" w:rsidRPr="000B6FB1">
        <w:rPr>
          <w:rFonts w:asciiTheme="majorHAnsi" w:hAnsiTheme="majorHAnsi" w:cs="Calibri"/>
          <w:szCs w:val="18"/>
          <w:lang w:val="pt-BR"/>
        </w:rPr>
        <w:t xml:space="preserve"> Space é um conjunto de ferramentas, conceitos e metodologia que tenta explicar o desenvolvimento desigual de estados ou regiões e criar instrumentos para que esse processo seja feito de maneira mais uniforme.</w:t>
      </w:r>
    </w:p>
    <w:p w:rsidR="00260EE6" w:rsidRDefault="00260EE6" w:rsidP="00A250E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entrega deste projeto é uma plataforma Web que disponibilizará para seus usuários uma ferramenta de pesquisa e análise de um grande volume de dados, utilizando a vanguarda da exibição de dados com gráficos de última geração. Os desenvolvedores da </w:t>
      </w:r>
      <w:r w:rsidR="0041110A">
        <w:rPr>
          <w:rFonts w:asciiTheme="majorHAnsi" w:hAnsiTheme="majorHAnsi" w:cs="Calibri"/>
          <w:szCs w:val="18"/>
          <w:lang w:val="pt-BR"/>
        </w:rPr>
        <w:t>DW</w:t>
      </w:r>
      <w:r>
        <w:rPr>
          <w:rFonts w:asciiTheme="majorHAnsi" w:hAnsiTheme="majorHAnsi" w:cs="Calibri"/>
          <w:szCs w:val="18"/>
          <w:lang w:val="pt-BR"/>
        </w:rPr>
        <w:t xml:space="preserve"> entregaram ao Escritório de Prioridades Estratégicas de Minas Gerais (EPE-MG) </w:t>
      </w:r>
      <w:proofErr w:type="gramStart"/>
      <w:r>
        <w:rPr>
          <w:rFonts w:asciiTheme="majorHAnsi" w:hAnsiTheme="majorHAnsi" w:cs="Calibri"/>
          <w:szCs w:val="18"/>
          <w:lang w:val="pt-BR"/>
        </w:rPr>
        <w:t>o fonte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deste sistema e conhecimento para que seja possível dar continuidade na sua manutenção e ev</w:t>
      </w:r>
      <w:r w:rsidR="0041110A">
        <w:rPr>
          <w:rFonts w:asciiTheme="majorHAnsi" w:hAnsiTheme="majorHAnsi" w:cs="Calibri"/>
          <w:szCs w:val="18"/>
          <w:lang w:val="pt-BR"/>
        </w:rPr>
        <w:t xml:space="preserve">olução. Utilizando </w:t>
      </w:r>
      <w:r w:rsidR="000367B4">
        <w:rPr>
          <w:rFonts w:asciiTheme="majorHAnsi" w:hAnsiTheme="majorHAnsi" w:cs="Calibri"/>
          <w:szCs w:val="18"/>
          <w:lang w:val="pt-BR"/>
        </w:rPr>
        <w:t>este fonte</w:t>
      </w:r>
      <w:r w:rsidR="0041110A">
        <w:rPr>
          <w:rFonts w:asciiTheme="majorHAnsi" w:hAnsiTheme="majorHAnsi" w:cs="Calibri"/>
          <w:szCs w:val="18"/>
          <w:lang w:val="pt-BR"/>
        </w:rPr>
        <w:t xml:space="preserve"> foram</w:t>
      </w:r>
      <w:r>
        <w:rPr>
          <w:rFonts w:asciiTheme="majorHAnsi" w:hAnsiTheme="majorHAnsi" w:cs="Calibri"/>
          <w:szCs w:val="18"/>
          <w:lang w:val="pt-BR"/>
        </w:rPr>
        <w:t xml:space="preserve"> realizada</w:t>
      </w:r>
      <w:r w:rsidR="0041110A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análise</w:t>
      </w:r>
      <w:r w:rsidR="0041110A">
        <w:rPr>
          <w:rFonts w:asciiTheme="majorHAnsi" w:hAnsiTheme="majorHAnsi" w:cs="Calibri"/>
          <w:szCs w:val="18"/>
          <w:lang w:val="pt-BR"/>
        </w:rPr>
        <w:t>s</w:t>
      </w:r>
      <w:r>
        <w:rPr>
          <w:rFonts w:asciiTheme="majorHAnsi" w:hAnsiTheme="majorHAnsi" w:cs="Calibri"/>
          <w:szCs w:val="18"/>
          <w:lang w:val="pt-BR"/>
        </w:rPr>
        <w:t xml:space="preserve"> para garantir que, novos desenvolvedores possam trabalhar neste código da melhor forma possível.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Esta análise do sistema tem por objetivo principal orientar o desenvolvedor que for trabalhar na evolução deste projeto, resultando neste documento. Sendo assim temos aqui um documento a ser utilizado como guia para a </w:t>
      </w:r>
      <w:r w:rsidR="00A87957">
        <w:rPr>
          <w:rFonts w:asciiTheme="majorHAnsi" w:hAnsiTheme="majorHAnsi" w:cs="Calibri"/>
          <w:szCs w:val="18"/>
          <w:lang w:val="pt-BR"/>
        </w:rPr>
        <w:t>manutenção</w:t>
      </w:r>
      <w:r>
        <w:rPr>
          <w:rFonts w:asciiTheme="majorHAnsi" w:hAnsiTheme="majorHAnsi" w:cs="Calibri"/>
          <w:szCs w:val="18"/>
          <w:lang w:val="pt-BR"/>
        </w:rPr>
        <w:t xml:space="preserve"> ou desenvolvimento </w:t>
      </w:r>
      <w:r w:rsidR="00A87957">
        <w:rPr>
          <w:rFonts w:asciiTheme="majorHAnsi" w:hAnsiTheme="majorHAnsi" w:cs="Calibri"/>
          <w:szCs w:val="18"/>
          <w:lang w:val="pt-BR"/>
        </w:rPr>
        <w:t xml:space="preserve">de todo o processo de cálculo envolvido para a criação deste projeto. </w:t>
      </w:r>
    </w:p>
    <w:p w:rsidR="00F40DB6" w:rsidRDefault="00F40DB6" w:rsidP="00F40DB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C4791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71255" w:rsidRDefault="00071255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Pr="00316348" w:rsidRDefault="00E87E6C" w:rsidP="0030783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6A5DDF" w:rsidRPr="00316348" w:rsidRDefault="006A5DDF" w:rsidP="000C4791">
      <w:pPr>
        <w:pStyle w:val="Escritorio-TituloCaptulo0"/>
      </w:pPr>
      <w:bookmarkStart w:id="3" w:name="_Toc404186716"/>
      <w:r>
        <w:lastRenderedPageBreak/>
        <w:t>ARQUITETURA</w:t>
      </w:r>
      <w:bookmarkEnd w:id="3"/>
      <w:r>
        <w:t xml:space="preserve"> </w:t>
      </w:r>
    </w:p>
    <w:p w:rsidR="008936A1" w:rsidRDefault="008936A1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26D9A" w:rsidRDefault="00E73EB3" w:rsidP="0052761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Junto com o código fonte existe uma pasta chamada </w:t>
      </w:r>
      <w:r w:rsidR="00527610">
        <w:rPr>
          <w:rFonts w:asciiTheme="majorHAnsi" w:hAnsiTheme="majorHAnsi" w:cs="Calibri"/>
          <w:szCs w:val="18"/>
          <w:lang w:val="pt-BR"/>
        </w:rPr>
        <w:t>scripts</w:t>
      </w:r>
      <w:r>
        <w:rPr>
          <w:rFonts w:asciiTheme="majorHAnsi" w:hAnsiTheme="majorHAnsi" w:cs="Calibri"/>
          <w:szCs w:val="18"/>
          <w:lang w:val="pt-BR"/>
        </w:rPr>
        <w:t xml:space="preserve"> com </w:t>
      </w:r>
      <w:r w:rsidR="00527610">
        <w:rPr>
          <w:rFonts w:asciiTheme="majorHAnsi" w:hAnsiTheme="majorHAnsi" w:cs="Calibri"/>
          <w:szCs w:val="18"/>
          <w:lang w:val="pt-BR"/>
        </w:rPr>
        <w:t xml:space="preserve">todos os arquivos necessários para realização do processo de cálculo. </w:t>
      </w:r>
      <w:r>
        <w:rPr>
          <w:rFonts w:asciiTheme="majorHAnsi" w:hAnsiTheme="majorHAnsi" w:cs="Calibri"/>
          <w:szCs w:val="18"/>
          <w:lang w:val="pt-BR"/>
        </w:rPr>
        <w:t xml:space="preserve">Esta parte de cálculo está em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separada da máster, chamada scripts, e pode ser encontrada no endereço:</w:t>
      </w:r>
    </w:p>
    <w:p w:rsidR="0041110A" w:rsidRDefault="0041110A" w:rsidP="0041110A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</w:t>
        </w:r>
      </w:hyperlink>
    </w:p>
    <w:p w:rsidR="0041110A" w:rsidRP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1110A">
        <w:rPr>
          <w:rFonts w:asciiTheme="majorHAnsi" w:hAnsiTheme="majorHAnsi" w:cs="Calibri"/>
          <w:szCs w:val="18"/>
          <w:lang w:val="pt-BR"/>
        </w:rPr>
        <w:t>://github.com/DataViva/dataviva-scripts/tree/master/scripts</w:t>
      </w:r>
    </w:p>
    <w:p w:rsidR="00E73EB3" w:rsidRDefault="00E73EB3" w:rsidP="00E73EB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Veja a estrutura de pastas completa:</w:t>
      </w:r>
    </w:p>
    <w:p w:rsidR="00E73EB3" w:rsidRP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41110A">
        <w:rPr>
          <w:rFonts w:asciiTheme="majorHAnsi" w:hAnsiTheme="majorHAnsi" w:cs="Calibri"/>
          <w:b/>
          <w:szCs w:val="18"/>
          <w:lang w:val="pt-BR"/>
        </w:rPr>
        <w:t>\</w:t>
      </w:r>
      <w:proofErr w:type="gramStart"/>
      <w:r w:rsidRPr="00E73EB3">
        <w:rPr>
          <w:rFonts w:asciiTheme="majorHAnsi" w:hAnsiTheme="majorHAnsi" w:cs="Calibri"/>
          <w:szCs w:val="18"/>
          <w:lang w:val="pt-BR"/>
        </w:rPr>
        <w:t xml:space="preserve"> :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 Na raiz do diretório temos um arquivo com as tecnologias que o projeto depende para ser executado, além de dois arquivos de comando para executar todo o processo de cálculo</w:t>
      </w:r>
    </w:p>
    <w:p w:rsidR="00E73EB3" w:rsidRDefault="00E73EB3" w:rsidP="00D80996">
      <w:pPr>
        <w:pStyle w:val="PargrafodaLista"/>
        <w:numPr>
          <w:ilvl w:val="0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41110A">
        <w:rPr>
          <w:rFonts w:asciiTheme="majorHAnsi" w:hAnsiTheme="majorHAnsi" w:cs="Calibri"/>
          <w:b/>
          <w:szCs w:val="18"/>
          <w:lang w:val="pt-BR"/>
        </w:rPr>
        <w:t>\scripts\</w:t>
      </w:r>
      <w:r w:rsidRPr="00E73EB3">
        <w:rPr>
          <w:rFonts w:asciiTheme="majorHAnsi" w:hAnsiTheme="majorHAnsi" w:cs="Calibri"/>
          <w:szCs w:val="18"/>
          <w:lang w:val="pt-BR"/>
        </w:rPr>
        <w:t>: N</w:t>
      </w:r>
      <w:r>
        <w:rPr>
          <w:rFonts w:asciiTheme="majorHAnsi" w:hAnsiTheme="majorHAnsi" w:cs="Calibri"/>
          <w:szCs w:val="18"/>
          <w:lang w:val="pt-BR"/>
        </w:rPr>
        <w:t>esta pasta temos os arquivos de criação deste módulo de cálculo (</w:t>
      </w:r>
      <w:proofErr w:type="spellStart"/>
      <w:r>
        <w:rPr>
          <w:rFonts w:asciiTheme="majorHAnsi" w:hAnsiTheme="majorHAnsi" w:cs="Calibri"/>
          <w:szCs w:val="18"/>
          <w:lang w:val="pt-BR"/>
        </w:rPr>
        <w:t>config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init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helpers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), além das pastas </w:t>
      </w:r>
      <w:proofErr w:type="gramStart"/>
      <w:r>
        <w:rPr>
          <w:rFonts w:asciiTheme="majorHAnsi" w:hAnsiTheme="majorHAnsi" w:cs="Calibri"/>
          <w:szCs w:val="18"/>
          <w:lang w:val="pt-BR"/>
        </w:rPr>
        <w:t>abaixo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common</w:t>
      </w:r>
      <w:proofErr w:type="gramEnd"/>
      <w:r w:rsidRPr="00E73EB3">
        <w:rPr>
          <w:rFonts w:asciiTheme="majorHAnsi" w:hAnsiTheme="majorHAnsi" w:cs="Calibri"/>
          <w:szCs w:val="18"/>
          <w:lang w:val="pt-BR"/>
        </w:rPr>
        <w:t xml:space="preserve">: </w:t>
      </w:r>
      <w:r>
        <w:rPr>
          <w:rFonts w:asciiTheme="majorHAnsi" w:hAnsiTheme="majorHAnsi" w:cs="Calibri"/>
          <w:szCs w:val="18"/>
          <w:lang w:val="pt-BR"/>
        </w:rPr>
        <w:t xml:space="preserve">Funções comuns a todos os passos de processamento ficam nesta pasta 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comtrade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Operações de cálculo relacionado a base de dados COMTRADE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ei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: Eletronic </w:t>
      </w:r>
      <w:proofErr w:type="spellStart"/>
      <w:r>
        <w:rPr>
          <w:rFonts w:asciiTheme="majorHAnsi" w:hAnsiTheme="majorHAnsi" w:cs="Calibri"/>
          <w:szCs w:val="18"/>
          <w:lang w:val="pt-BR"/>
        </w:rPr>
        <w:t>Invoice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scripts da Nota Fiscal Eletrônica</w:t>
      </w:r>
    </w:p>
    <w:p w:rsidR="00E97EFD" w:rsidRDefault="00E97EFD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b/>
          <w:szCs w:val="18"/>
          <w:lang w:val="pt-BR"/>
        </w:rPr>
        <w:t>growth_lib</w:t>
      </w:r>
      <w:proofErr w:type="spellEnd"/>
      <w:proofErr w:type="gramEnd"/>
      <w:r w:rsidRPr="00E97EFD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Biblioteca que realiza cálculo de indicadores do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Space, que aponta para outro projeto:</w:t>
      </w:r>
    </w:p>
    <w:p w:rsidR="00E97EFD" w:rsidRDefault="00E97EFD" w:rsidP="00E97EFD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97EFD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97EFD">
        <w:rPr>
          <w:rFonts w:asciiTheme="majorHAnsi" w:hAnsiTheme="majorHAnsi" w:cs="Calibri"/>
          <w:szCs w:val="18"/>
          <w:lang w:val="pt-BR"/>
        </w:rPr>
        <w:t>://github.com/alexandersimoes/ps_calcs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hedu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Processo de cálculo para a High </w:t>
      </w:r>
      <w:proofErr w:type="spellStart"/>
      <w:r>
        <w:rPr>
          <w:rFonts w:asciiTheme="majorHAnsi" w:hAnsiTheme="majorHAnsi" w:cs="Calibri"/>
          <w:szCs w:val="18"/>
          <w:lang w:val="pt-BR"/>
        </w:rPr>
        <w:t>Education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dados da educação superior</w:t>
      </w:r>
    </w:p>
    <w:p w:rsid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b/>
          <w:szCs w:val="18"/>
          <w:lang w:val="pt-BR"/>
        </w:rPr>
        <w:t>misc</w:t>
      </w:r>
      <w:proofErr w:type="spellEnd"/>
      <w:proofErr w:type="gramEnd"/>
      <w:r w:rsidRPr="0041110A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Outros métodos e funções a ser utilizado pelos outros módulos de cálculo</w:t>
      </w:r>
    </w:p>
    <w:p w:rsidR="00E73EB3" w:rsidRDefault="00E73EB3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1110A">
        <w:rPr>
          <w:rFonts w:asciiTheme="majorHAnsi" w:hAnsiTheme="majorHAnsi" w:cs="Calibri"/>
          <w:b/>
          <w:szCs w:val="18"/>
          <w:lang w:val="pt-BR"/>
        </w:rPr>
        <w:t>rais</w:t>
      </w:r>
      <w:r w:rsidR="0041110A" w:rsidRPr="0041110A">
        <w:rPr>
          <w:rFonts w:asciiTheme="majorHAnsi" w:hAnsiTheme="majorHAnsi" w:cs="Calibri"/>
          <w:b/>
          <w:szCs w:val="18"/>
          <w:lang w:val="pt-BR"/>
        </w:rPr>
        <w:t>_new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: Arquivos com os passos de 1 a 7 referente a execução da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41110A" w:rsidRPr="00E150FB" w:rsidRDefault="00E150FB" w:rsidP="0041110A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150FB">
        <w:rPr>
          <w:rFonts w:asciiTheme="majorHAnsi" w:hAnsiTheme="majorHAnsi" w:cs="Calibri"/>
          <w:szCs w:val="18"/>
          <w:lang w:val="pt-BR"/>
        </w:rPr>
        <w:t>O diretório</w:t>
      </w:r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 w:rsidR="0041110A" w:rsidRPr="00E150FB">
        <w:rPr>
          <w:rFonts w:asciiTheme="majorHAnsi" w:hAnsiTheme="majorHAnsi" w:cs="Calibri"/>
          <w:b/>
          <w:szCs w:val="18"/>
          <w:lang w:val="pt-BR"/>
        </w:rPr>
        <w:t>\script\</w:t>
      </w:r>
      <w:proofErr w:type="spellStart"/>
      <w:r w:rsidR="0041110A" w:rsidRPr="00E150FB">
        <w:rPr>
          <w:rFonts w:asciiTheme="majorHAnsi" w:hAnsiTheme="majorHAnsi" w:cs="Calibri"/>
          <w:b/>
          <w:szCs w:val="18"/>
          <w:lang w:val="pt-BR"/>
        </w:rPr>
        <w:t>rais</w:t>
      </w:r>
      <w:proofErr w:type="spellEnd"/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 w:rsidRPr="00E150FB">
        <w:rPr>
          <w:rFonts w:asciiTheme="majorHAnsi" w:hAnsiTheme="majorHAnsi" w:cs="Calibri"/>
          <w:szCs w:val="18"/>
          <w:lang w:val="pt-BR"/>
        </w:rPr>
        <w:t xml:space="preserve">é </w:t>
      </w:r>
      <w:r>
        <w:rPr>
          <w:rFonts w:asciiTheme="majorHAnsi" w:hAnsiTheme="majorHAnsi" w:cs="Calibri"/>
          <w:szCs w:val="18"/>
          <w:lang w:val="pt-BR"/>
        </w:rPr>
        <w:t>relativo</w:t>
      </w:r>
      <w:r w:rsidRPr="00E150FB">
        <w:rPr>
          <w:rFonts w:asciiTheme="majorHAnsi" w:hAnsiTheme="majorHAnsi" w:cs="Calibri"/>
          <w:szCs w:val="18"/>
          <w:lang w:val="pt-BR"/>
        </w:rPr>
        <w:t xml:space="preserve"> ao processo de c</w:t>
      </w:r>
      <w:r>
        <w:rPr>
          <w:rFonts w:asciiTheme="majorHAnsi" w:hAnsiTheme="majorHAnsi" w:cs="Calibri"/>
          <w:szCs w:val="18"/>
          <w:lang w:val="pt-BR"/>
        </w:rPr>
        <w:t>álculo do</w:t>
      </w:r>
      <w:r w:rsidR="0041110A" w:rsidRPr="00E150F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D</w:t>
      </w:r>
      <w:r w:rsidR="0041110A" w:rsidRPr="00E150FB">
        <w:rPr>
          <w:rFonts w:asciiTheme="majorHAnsi" w:hAnsiTheme="majorHAnsi" w:cs="Calibri"/>
          <w:szCs w:val="18"/>
          <w:lang w:val="pt-BR"/>
        </w:rPr>
        <w:t>ataviva1</w:t>
      </w:r>
    </w:p>
    <w:p w:rsidR="0041110A" w:rsidRPr="0041110A" w:rsidRDefault="0041110A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sc</w:t>
      </w:r>
      <w:proofErr w:type="spellEnd"/>
      <w:proofErr w:type="gramEnd"/>
      <w:r w:rsidRPr="0041110A">
        <w:rPr>
          <w:rFonts w:asciiTheme="majorHAnsi" w:hAnsiTheme="majorHAnsi" w:cs="Calibri"/>
          <w:szCs w:val="18"/>
          <w:lang w:val="pt-BR"/>
        </w:rPr>
        <w:t xml:space="preserve">: </w:t>
      </w:r>
      <w:proofErr w:type="spellStart"/>
      <w:r w:rsidRPr="0041110A">
        <w:rPr>
          <w:rFonts w:asciiTheme="majorHAnsi" w:hAnsiTheme="majorHAnsi" w:cs="Calibri"/>
          <w:szCs w:val="18"/>
          <w:lang w:val="pt-BR"/>
        </w:rPr>
        <w:t>School</w:t>
      </w:r>
      <w:proofErr w:type="spellEnd"/>
      <w:r w:rsidRPr="0041110A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1110A">
        <w:rPr>
          <w:rFonts w:asciiTheme="majorHAnsi" w:hAnsiTheme="majorHAnsi" w:cs="Calibri"/>
          <w:szCs w:val="18"/>
          <w:lang w:val="pt-BR"/>
        </w:rPr>
        <w:t>Census</w:t>
      </w:r>
      <w:proofErr w:type="spellEnd"/>
      <w:r w:rsidRPr="0041110A">
        <w:rPr>
          <w:rFonts w:asciiTheme="majorHAnsi" w:hAnsiTheme="majorHAnsi" w:cs="Calibri"/>
          <w:szCs w:val="18"/>
          <w:lang w:val="pt-BR"/>
        </w:rPr>
        <w:t>, portanto arquivos de c</w:t>
      </w:r>
      <w:r>
        <w:rPr>
          <w:rFonts w:asciiTheme="majorHAnsi" w:hAnsiTheme="majorHAnsi" w:cs="Calibri"/>
          <w:szCs w:val="18"/>
          <w:lang w:val="pt-BR"/>
        </w:rPr>
        <w:t>álculo para as bases de educação básica</w:t>
      </w:r>
    </w:p>
    <w:p w:rsidR="00E73EB3" w:rsidRDefault="00E73EB3" w:rsidP="0041110A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secex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Arquivos com passos de 1 a 8 para os cálculos da Secex.</w:t>
      </w:r>
    </w:p>
    <w:p w:rsidR="00E150FB" w:rsidRPr="00E150FB" w:rsidRDefault="00E150FB" w:rsidP="00E150FB">
      <w:pPr>
        <w:pStyle w:val="PargrafodaLista"/>
        <w:numPr>
          <w:ilvl w:val="2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r w:rsidRPr="00E150FB">
        <w:rPr>
          <w:rFonts w:asciiTheme="majorHAnsi" w:hAnsiTheme="majorHAnsi" w:cs="Calibri"/>
          <w:szCs w:val="18"/>
          <w:lang w:val="pt-BR"/>
        </w:rPr>
        <w:t xml:space="preserve">O diretório </w:t>
      </w:r>
      <w:r w:rsidRPr="00E150FB">
        <w:rPr>
          <w:rFonts w:asciiTheme="majorHAnsi" w:hAnsiTheme="majorHAnsi" w:cs="Calibri"/>
          <w:b/>
          <w:szCs w:val="18"/>
          <w:lang w:val="pt-BR"/>
        </w:rPr>
        <w:t>\script\</w:t>
      </w:r>
      <w:proofErr w:type="spellStart"/>
      <w:r>
        <w:rPr>
          <w:rFonts w:asciiTheme="majorHAnsi" w:hAnsiTheme="majorHAnsi" w:cs="Calibri"/>
          <w:b/>
          <w:szCs w:val="18"/>
          <w:lang w:val="pt-BR"/>
        </w:rPr>
        <w:t>secex</w:t>
      </w:r>
      <w:proofErr w:type="spellEnd"/>
      <w:r w:rsidRPr="00E150FB">
        <w:rPr>
          <w:rFonts w:asciiTheme="majorHAnsi" w:hAnsiTheme="majorHAnsi" w:cs="Calibri"/>
          <w:szCs w:val="18"/>
          <w:lang w:val="pt-BR"/>
        </w:rPr>
        <w:t xml:space="preserve"> é </w:t>
      </w:r>
      <w:r>
        <w:rPr>
          <w:rFonts w:asciiTheme="majorHAnsi" w:hAnsiTheme="majorHAnsi" w:cs="Calibri"/>
          <w:szCs w:val="18"/>
          <w:lang w:val="pt-BR"/>
        </w:rPr>
        <w:t>relativo</w:t>
      </w:r>
      <w:r w:rsidRPr="00E150FB">
        <w:rPr>
          <w:rFonts w:asciiTheme="majorHAnsi" w:hAnsiTheme="majorHAnsi" w:cs="Calibri"/>
          <w:szCs w:val="18"/>
          <w:lang w:val="pt-BR"/>
        </w:rPr>
        <w:t xml:space="preserve"> ao processo de c</w:t>
      </w:r>
      <w:r>
        <w:rPr>
          <w:rFonts w:asciiTheme="majorHAnsi" w:hAnsiTheme="majorHAnsi" w:cs="Calibri"/>
          <w:szCs w:val="18"/>
          <w:lang w:val="pt-BR"/>
        </w:rPr>
        <w:t>álculo do</w:t>
      </w:r>
      <w:r w:rsidRPr="00E150F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D</w:t>
      </w:r>
      <w:r w:rsidRPr="00E150FB">
        <w:rPr>
          <w:rFonts w:asciiTheme="majorHAnsi" w:hAnsiTheme="majorHAnsi" w:cs="Calibri"/>
          <w:szCs w:val="18"/>
          <w:lang w:val="pt-BR"/>
        </w:rPr>
        <w:t>ataviva1</w:t>
      </w:r>
    </w:p>
    <w:p w:rsidR="0041110A" w:rsidRDefault="00E150FB" w:rsidP="00E150FB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150FB">
        <w:rPr>
          <w:rFonts w:asciiTheme="majorHAnsi" w:hAnsiTheme="majorHAnsi" w:cs="Calibri"/>
          <w:b/>
          <w:szCs w:val="18"/>
          <w:lang w:val="pt-BR"/>
        </w:rPr>
        <w:t>tests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Alguns arquivos para verificação dos dados</w:t>
      </w:r>
    </w:p>
    <w:p w:rsidR="0041110A" w:rsidRDefault="0041110A" w:rsidP="00E97EFD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86E92" w:rsidRDefault="00E86E92" w:rsidP="00A623BA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A623BA" w:rsidRPr="00316348" w:rsidRDefault="000C4791" w:rsidP="00D80996">
      <w:pPr>
        <w:pStyle w:val="Escritorio-TituloCaptulo0"/>
        <w:numPr>
          <w:ilvl w:val="1"/>
          <w:numId w:val="4"/>
        </w:numPr>
      </w:pPr>
      <w:bookmarkStart w:id="4" w:name="_Toc404186717"/>
      <w:r>
        <w:t>Dependências</w:t>
      </w:r>
      <w:bookmarkEnd w:id="4"/>
      <w:r>
        <w:t xml:space="preserve"> </w:t>
      </w:r>
    </w:p>
    <w:p w:rsidR="008936A1" w:rsidRDefault="008936A1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A623BA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bibliotecas específicas do </w:t>
      </w:r>
      <w:r w:rsidRPr="00C8095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que precisam ser instala</w:t>
      </w:r>
      <w:r w:rsidR="00DB10F9">
        <w:rPr>
          <w:rFonts w:asciiTheme="majorHAnsi" w:hAnsiTheme="majorHAnsi" w:cs="Calibri"/>
          <w:szCs w:val="18"/>
          <w:lang w:val="pt-BR"/>
        </w:rPr>
        <w:t>das para executa</w:t>
      </w:r>
      <w:r w:rsidR="00E97EFD">
        <w:rPr>
          <w:rFonts w:asciiTheme="majorHAnsi" w:hAnsiTheme="majorHAnsi" w:cs="Calibri"/>
          <w:szCs w:val="18"/>
          <w:lang w:val="pt-BR"/>
        </w:rPr>
        <w:t xml:space="preserve">r este processo. Vamos começar por quem </w:t>
      </w:r>
      <w:r w:rsidR="00DB10F9">
        <w:rPr>
          <w:rFonts w:asciiTheme="majorHAnsi" w:hAnsiTheme="majorHAnsi" w:cs="Calibri"/>
          <w:szCs w:val="18"/>
          <w:lang w:val="pt-BR"/>
        </w:rPr>
        <w:t>necessita de in</w:t>
      </w:r>
      <w:r w:rsidR="00E94A82">
        <w:rPr>
          <w:rFonts w:asciiTheme="majorHAnsi" w:hAnsiTheme="majorHAnsi" w:cs="Calibri"/>
          <w:szCs w:val="18"/>
          <w:lang w:val="pt-BR"/>
        </w:rPr>
        <w:t>stalação manual</w:t>
      </w:r>
      <w:r w:rsidR="00F468E7">
        <w:rPr>
          <w:rFonts w:asciiTheme="majorHAnsi" w:hAnsiTheme="majorHAnsi" w:cs="Calibri"/>
          <w:szCs w:val="18"/>
          <w:lang w:val="pt-BR"/>
        </w:rPr>
        <w:t xml:space="preserve">, inclusive em caso de máquinas </w:t>
      </w:r>
      <w:r w:rsidR="00F468E7" w:rsidRPr="00C80956">
        <w:rPr>
          <w:rFonts w:asciiTheme="majorHAnsi" w:hAnsiTheme="majorHAnsi" w:cs="Calibri"/>
          <w:i/>
          <w:szCs w:val="18"/>
          <w:lang w:val="pt-BR"/>
        </w:rPr>
        <w:t>Windows</w:t>
      </w:r>
      <w:r w:rsidR="00F468E7">
        <w:rPr>
          <w:rFonts w:asciiTheme="majorHAnsi" w:hAnsiTheme="majorHAnsi" w:cs="Calibri"/>
          <w:szCs w:val="18"/>
          <w:lang w:val="pt-BR"/>
        </w:rPr>
        <w:t xml:space="preserve">. </w:t>
      </w:r>
    </w:p>
    <w:p w:rsidR="00E94A82" w:rsidRDefault="00F468E7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primeira é a </w:t>
      </w:r>
      <w:proofErr w:type="spellStart"/>
      <w:proofErr w:type="gramStart"/>
      <w:r w:rsidRPr="00C80956">
        <w:rPr>
          <w:rFonts w:asciiTheme="majorHAnsi" w:hAnsiTheme="majorHAnsi" w:cs="Calibri"/>
          <w:i/>
          <w:szCs w:val="18"/>
          <w:lang w:val="pt-BR"/>
        </w:rPr>
        <w:t>NumPy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E94A82" w:rsidRDefault="00E150F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0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52333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Utilizar a seguinte versão:</w:t>
      </w:r>
    </w:p>
    <w:p w:rsidR="00E94A82" w:rsidRDefault="00E150FB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E94A82" w:rsidRPr="00CC79E9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http://sourceforge.net/projects/numpy/files/NumPy/1.7.1/numpy-1.7.1-win32-superpack-python2.7.exe/download</w:t>
        </w:r>
      </w:hyperlink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conferir, veja se pelo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mostra como instalado:</w:t>
      </w:r>
    </w:p>
    <w:p w:rsidR="00E94A82" w:rsidRDefault="00E94A82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F64E0A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biblioteca de cálculo matemático </w:t>
      </w:r>
      <w:r w:rsidRPr="00C80956">
        <w:rPr>
          <w:rFonts w:asciiTheme="majorHAnsi" w:hAnsiTheme="majorHAnsi" w:cs="Calibri"/>
          <w:i/>
          <w:szCs w:val="18"/>
          <w:lang w:val="pt-BR"/>
        </w:rPr>
        <w:t>Panda</w:t>
      </w:r>
      <w:r>
        <w:rPr>
          <w:rFonts w:asciiTheme="majorHAnsi" w:hAnsiTheme="majorHAnsi" w:cs="Calibri"/>
          <w:szCs w:val="18"/>
          <w:lang w:val="pt-BR"/>
        </w:rPr>
        <w:t xml:space="preserve"> tem na versão de 32 Bits e na versão 64 Bits, confira após a instalação com 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garantir que foi instalado:</w:t>
      </w:r>
    </w:p>
    <w:p w:rsid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64E0A" w:rsidRDefault="00F64E0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3148B9">
        <w:rPr>
          <w:rFonts w:asciiTheme="majorHAnsi" w:hAnsiTheme="majorHAnsi" w:cs="Calibri"/>
          <w:szCs w:val="18"/>
          <w:lang w:val="pt-BR"/>
        </w:rPr>
        <w:t>http://pandas.pydata.org/</w:t>
      </w:r>
    </w:p>
    <w:p w:rsidR="00F64E0A" w:rsidRPr="00511A59" w:rsidRDefault="00F64E0A" w:rsidP="00D80996">
      <w:pPr>
        <w:pStyle w:val="BasicParagraph"/>
        <w:numPr>
          <w:ilvl w:val="1"/>
          <w:numId w:val="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511A59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Pr="00511A59">
        <w:rPr>
          <w:rFonts w:asciiTheme="majorHAnsi" w:hAnsiTheme="majorHAnsi" w:cs="Calibri"/>
          <w:szCs w:val="18"/>
          <w:lang w:val="pt-BR"/>
        </w:rPr>
        <w:t>-0.12.0.win32-py2.7.exe</w:t>
      </w:r>
    </w:p>
    <w:p w:rsidR="00F64E0A" w:rsidRPr="00F64E0A" w:rsidRDefault="00F64E0A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F64E0A">
        <w:rPr>
          <w:rFonts w:asciiTheme="majorHAnsi" w:hAnsiTheme="majorHAnsi" w:cs="Calibri"/>
          <w:szCs w:val="18"/>
        </w:rPr>
        <w:t>pandas-0.12.0.win-amd64-py2.7.exe</w:t>
      </w:r>
    </w:p>
    <w:p w:rsidR="00F64E0A" w:rsidRPr="00F64E0A" w:rsidRDefault="00F64E0A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468E7" w:rsidRDefault="00F468E7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Nas instalações seguintes podemos seguir instalando através do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, por meio dos comandos:</w:t>
      </w:r>
    </w:p>
    <w:p w:rsidR="00DB10F9" w:rsidRDefault="00DB10F9" w:rsidP="00DB10F9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B10F9" w:rsidRDefault="00DB10F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3148B9" w:rsidRDefault="003148B9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python-dateutil</w:t>
      </w:r>
      <w:proofErr w:type="spellEnd"/>
    </w:p>
    <w:p w:rsidR="00E94A82" w:rsidRDefault="00E94A8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7EFD" w:rsidRDefault="00E97EFD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523332" w:rsidRDefault="00523332" w:rsidP="00E94A82">
      <w:pPr>
        <w:pStyle w:val="BasicParagraph"/>
        <w:spacing w:line="240" w:lineRule="auto"/>
        <w:jc w:val="both"/>
        <w:rPr>
          <w:rFonts w:asciiTheme="majorHAnsi" w:hAnsiTheme="majorHAnsi" w:cs="Calibri"/>
          <w:color w:val="auto"/>
          <w:szCs w:val="18"/>
          <w:lang w:val="pt-BR"/>
        </w:rPr>
      </w:pPr>
    </w:p>
    <w:p w:rsidR="00E94A82" w:rsidRPr="00316348" w:rsidRDefault="00E94A82" w:rsidP="00D80996">
      <w:pPr>
        <w:pStyle w:val="Escritorio-TituloCaptulo0"/>
        <w:numPr>
          <w:ilvl w:val="1"/>
          <w:numId w:val="4"/>
        </w:numPr>
      </w:pPr>
      <w:bookmarkStart w:id="5" w:name="_Toc404186718"/>
      <w:proofErr w:type="spellStart"/>
      <w:r>
        <w:t>Growth</w:t>
      </w:r>
      <w:proofErr w:type="spellEnd"/>
      <w:r>
        <w:t xml:space="preserve"> </w:t>
      </w:r>
      <w:proofErr w:type="spellStart"/>
      <w:r>
        <w:t>Lib</w:t>
      </w:r>
      <w:bookmarkEnd w:id="5"/>
      <w:proofErr w:type="spellEnd"/>
      <w:r>
        <w:t xml:space="preserve"> 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instalar 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Pr="00C80956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 necessário baixar os fontes da pagina do Alex Simões na rede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GitHUb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, através do endereço:</w:t>
      </w:r>
    </w:p>
    <w:p w:rsidR="00E94A82" w:rsidRDefault="00E94A82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E97EFD" w:rsidP="00E97EFD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97EFD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97EFD">
        <w:rPr>
          <w:rFonts w:asciiTheme="majorHAnsi" w:hAnsiTheme="majorHAnsi" w:cs="Calibri"/>
          <w:szCs w:val="18"/>
          <w:lang w:val="pt-BR"/>
        </w:rPr>
        <w:t>://github.com/alexandersimoes/ps_calcs</w:t>
      </w:r>
    </w:p>
    <w:p w:rsidR="000C4791" w:rsidRDefault="000C4791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4A82" w:rsidRDefault="00F32577" w:rsidP="00E94A8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configurar no projeto, copie </w:t>
      </w:r>
      <w:r w:rsidR="001C5D71">
        <w:rPr>
          <w:rFonts w:asciiTheme="majorHAnsi" w:hAnsiTheme="majorHAnsi" w:cs="Calibri"/>
          <w:szCs w:val="18"/>
          <w:lang w:val="pt-BR"/>
        </w:rPr>
        <w:t xml:space="preserve">a pasta </w:t>
      </w:r>
      <w:proofErr w:type="spellStart"/>
      <w:r w:rsidR="001C5D71" w:rsidRPr="00C80956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que está dentro deste repositório do </w:t>
      </w:r>
      <w:proofErr w:type="spellStart"/>
      <w:r w:rsidR="001C5D71" w:rsidRPr="00C80956">
        <w:rPr>
          <w:rFonts w:asciiTheme="majorHAnsi" w:hAnsiTheme="majorHAnsi" w:cs="Calibri"/>
          <w:i/>
          <w:szCs w:val="18"/>
          <w:lang w:val="pt-BR"/>
        </w:rPr>
        <w:t>github</w:t>
      </w:r>
      <w:proofErr w:type="spellEnd"/>
      <w:r w:rsidR="001C5D71">
        <w:rPr>
          <w:rFonts w:asciiTheme="majorHAnsi" w:hAnsiTheme="majorHAnsi" w:cs="Calibri"/>
          <w:szCs w:val="18"/>
          <w:lang w:val="pt-BR"/>
        </w:rPr>
        <w:t xml:space="preserve"> e</w:t>
      </w:r>
      <w:r>
        <w:rPr>
          <w:rFonts w:asciiTheme="majorHAnsi" w:hAnsiTheme="majorHAnsi" w:cs="Calibri"/>
          <w:szCs w:val="18"/>
          <w:lang w:val="pt-BR"/>
        </w:rPr>
        <w:t xml:space="preserve"> col</w:t>
      </w:r>
      <w:r w:rsidR="005812E6">
        <w:rPr>
          <w:rFonts w:asciiTheme="majorHAnsi" w:hAnsiTheme="majorHAnsi" w:cs="Calibri"/>
          <w:szCs w:val="18"/>
          <w:lang w:val="pt-BR"/>
        </w:rPr>
        <w:t xml:space="preserve">e na pasta do </w:t>
      </w:r>
      <w:proofErr w:type="spellStart"/>
      <w:r w:rsidR="005812E6" w:rsidRPr="00C80956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5812E6" w:rsidRPr="00C80956">
        <w:rPr>
          <w:rFonts w:asciiTheme="majorHAnsi" w:hAnsiTheme="majorHAnsi" w:cs="Calibri"/>
          <w:i/>
          <w:szCs w:val="18"/>
          <w:lang w:val="pt-BR"/>
        </w:rPr>
        <w:t>-scripts/scripts/</w:t>
      </w:r>
      <w:proofErr w:type="spellStart"/>
      <w:r w:rsidR="005812E6" w:rsidRPr="00C80956">
        <w:rPr>
          <w:rFonts w:asciiTheme="majorHAnsi" w:hAnsiTheme="majorHAnsi" w:cs="Calibri"/>
          <w:i/>
          <w:szCs w:val="18"/>
          <w:lang w:val="pt-BR"/>
        </w:rPr>
        <w:t>growth-lib</w:t>
      </w:r>
      <w:proofErr w:type="spellEnd"/>
      <w:r w:rsidR="005812E6" w:rsidRPr="00C80956">
        <w:rPr>
          <w:rFonts w:asciiTheme="majorHAnsi" w:hAnsiTheme="majorHAnsi" w:cs="Calibri"/>
          <w:i/>
          <w:szCs w:val="18"/>
          <w:lang w:val="pt-BR"/>
        </w:rPr>
        <w:t>/.</w:t>
      </w:r>
      <w:r w:rsidR="005812E6">
        <w:rPr>
          <w:rFonts w:asciiTheme="majorHAnsi" w:hAnsiTheme="majorHAnsi" w:cs="Calibri"/>
          <w:szCs w:val="18"/>
          <w:lang w:val="pt-BR"/>
        </w:rPr>
        <w:t xml:space="preserve"> </w:t>
      </w:r>
      <w:r w:rsidR="00E94A82">
        <w:rPr>
          <w:rFonts w:asciiTheme="majorHAnsi" w:hAnsiTheme="majorHAnsi" w:cs="Calibri"/>
          <w:szCs w:val="18"/>
          <w:lang w:val="pt-BR"/>
        </w:rPr>
        <w:t xml:space="preserve">Existem bibliotecas específicas do </w:t>
      </w:r>
      <w:r w:rsidR="00E94A82" w:rsidRPr="00C80956">
        <w:rPr>
          <w:rFonts w:asciiTheme="majorHAnsi" w:hAnsiTheme="majorHAnsi" w:cs="Calibri"/>
          <w:i/>
          <w:szCs w:val="18"/>
          <w:lang w:val="pt-BR"/>
        </w:rPr>
        <w:t>Python</w:t>
      </w:r>
      <w:r w:rsidR="00E94A82">
        <w:rPr>
          <w:rFonts w:asciiTheme="majorHAnsi" w:hAnsiTheme="majorHAnsi" w:cs="Calibri"/>
          <w:szCs w:val="18"/>
          <w:lang w:val="pt-BR"/>
        </w:rPr>
        <w:t xml:space="preserve"> que precisam ser instaladas para executar este processo:</w:t>
      </w:r>
    </w:p>
    <w:p w:rsidR="009F649A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numpy</w:t>
      </w:r>
      <w:proofErr w:type="spellEnd"/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matplotlib</w:t>
      </w:r>
      <w:proofErr w:type="spellEnd"/>
    </w:p>
    <w:p w:rsidR="00EF04C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scipy</w:t>
      </w:r>
      <w:proofErr w:type="spellEnd"/>
      <w:proofErr w:type="gramEnd"/>
    </w:p>
    <w:p w:rsidR="00EF04C4" w:rsidRPr="00EF04C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F04C4">
        <w:rPr>
          <w:rFonts w:asciiTheme="majorHAnsi" w:hAnsiTheme="majorHAnsi" w:cs="Calibri"/>
          <w:szCs w:val="18"/>
          <w:lang w:val="pt-BR"/>
        </w:rPr>
        <w:t>http://www.lfd.uci.edu/~gohlke/pythonlibs/#scipy</w:t>
      </w:r>
    </w:p>
    <w:p w:rsidR="009F649A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45624">
        <w:rPr>
          <w:rFonts w:asciiTheme="majorHAnsi" w:hAnsiTheme="majorHAnsi" w:cs="Calibri"/>
          <w:szCs w:val="18"/>
          <w:lang w:val="pt-BR"/>
        </w:rPr>
        <w:t>scikits</w:t>
      </w:r>
      <w:proofErr w:type="gramEnd"/>
      <w:r w:rsidRPr="00F45624">
        <w:rPr>
          <w:rFonts w:asciiTheme="majorHAnsi" w:hAnsiTheme="majorHAnsi" w:cs="Calibri"/>
          <w:szCs w:val="18"/>
          <w:lang w:val="pt-BR"/>
        </w:rPr>
        <w:t>.statsmodels</w:t>
      </w:r>
      <w:proofErr w:type="spellEnd"/>
    </w:p>
    <w:p w:rsidR="00EF04C4" w:rsidRPr="00F45624" w:rsidRDefault="00EF04C4" w:rsidP="00EF04C4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F04C4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EF04C4">
        <w:rPr>
          <w:rFonts w:asciiTheme="majorHAnsi" w:hAnsiTheme="majorHAnsi" w:cs="Calibri"/>
          <w:szCs w:val="18"/>
          <w:lang w:val="pt-BR"/>
        </w:rPr>
        <w:t>://pypi.python.org/pypi/statsmodels</w:t>
      </w:r>
    </w:p>
    <w:p w:rsidR="000C4791" w:rsidRPr="00F45624" w:rsidRDefault="009F649A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F45624">
        <w:rPr>
          <w:rFonts w:asciiTheme="majorHAnsi" w:hAnsiTheme="majorHAnsi" w:cs="Calibri"/>
          <w:szCs w:val="18"/>
          <w:lang w:val="pt-BR"/>
        </w:rPr>
        <w:t>pandas</w:t>
      </w:r>
      <w:proofErr w:type="gramEnd"/>
      <w:r w:rsidR="00F45624" w:rsidRPr="00F45624">
        <w:rPr>
          <w:rFonts w:asciiTheme="majorHAnsi" w:hAnsiTheme="majorHAnsi" w:cs="Calibri"/>
          <w:szCs w:val="18"/>
          <w:lang w:val="pt-BR"/>
        </w:rPr>
        <w:t xml:space="preserve"> , </w:t>
      </w:r>
      <w:proofErr w:type="spellStart"/>
      <w:r w:rsidRPr="00F45624">
        <w:rPr>
          <w:rFonts w:asciiTheme="majorHAnsi" w:hAnsiTheme="majorHAnsi" w:cs="Calibri"/>
          <w:szCs w:val="18"/>
          <w:lang w:val="pt-BR"/>
        </w:rPr>
        <w:t>patsy</w:t>
      </w:r>
      <w:proofErr w:type="spellEnd"/>
    </w:p>
    <w:p w:rsidR="00781FD1" w:rsidRDefault="00781FD1" w:rsidP="00F45624">
      <w:pPr>
        <w:pStyle w:val="BasicParagraph"/>
        <w:spacing w:line="240" w:lineRule="auto"/>
        <w:ind w:left="357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F45624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Além da biblioteca arquivos de dados já calculados são utilizados também deste projeto,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proofErr w:type="gramEnd"/>
      <w:r w:rsidRPr="00F45624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>, vide mais informações em:</w:t>
      </w:r>
    </w:p>
    <w:p w:rsidR="00F45624" w:rsidRDefault="00F45624" w:rsidP="00F45624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http://atlas.media.mit.edu/</w:t>
      </w:r>
    </w:p>
    <w:p w:rsidR="00781FD1" w:rsidRDefault="00781FD1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23332" w:rsidRPr="00E86E92" w:rsidRDefault="00523332" w:rsidP="00781FD1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Pr="00316348" w:rsidRDefault="00A87957" w:rsidP="00D80996">
      <w:pPr>
        <w:pStyle w:val="Escritorio-TituloCaptulo0"/>
        <w:numPr>
          <w:ilvl w:val="1"/>
          <w:numId w:val="4"/>
        </w:numPr>
      </w:pPr>
      <w:bookmarkStart w:id="6" w:name="_Toc404186719"/>
      <w:r>
        <w:lastRenderedPageBreak/>
        <w:t>Configuração</w:t>
      </w:r>
      <w:bookmarkEnd w:id="6"/>
      <w:r>
        <w:t xml:space="preserve"> </w:t>
      </w:r>
    </w:p>
    <w:p w:rsidR="00A87957" w:rsidRDefault="00A87957" w:rsidP="00A879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Algumas variáveis de ambiente são necessárias</w:t>
      </w:r>
      <w:r w:rsidR="00523332">
        <w:rPr>
          <w:rFonts w:asciiTheme="majorHAnsi" w:hAnsiTheme="majorHAnsi" w:cs="Calibri"/>
          <w:szCs w:val="18"/>
          <w:lang w:val="pt-BR"/>
        </w:rPr>
        <w:t xml:space="preserve"> para a execução deste processo. Devem ser declaradas em um arquivo chamado </w:t>
      </w:r>
      <w:proofErr w:type="gramStart"/>
      <w:r w:rsidR="00523332" w:rsidRPr="00C80956">
        <w:rPr>
          <w:rFonts w:asciiTheme="majorHAnsi" w:hAnsiTheme="majorHAnsi" w:cs="Calibri"/>
          <w:i/>
          <w:szCs w:val="18"/>
          <w:lang w:val="pt-BR"/>
        </w:rPr>
        <w:t>config.</w:t>
      </w:r>
      <w:proofErr w:type="gramEnd"/>
      <w:r w:rsidR="00523332" w:rsidRPr="00C80956">
        <w:rPr>
          <w:rFonts w:asciiTheme="majorHAnsi" w:hAnsiTheme="majorHAnsi" w:cs="Calibri"/>
          <w:i/>
          <w:szCs w:val="18"/>
          <w:lang w:val="pt-BR"/>
        </w:rPr>
        <w:t>py</w:t>
      </w:r>
      <w:r w:rsidR="00523332">
        <w:rPr>
          <w:rFonts w:asciiTheme="majorHAnsi" w:hAnsiTheme="majorHAnsi" w:cs="Calibri"/>
          <w:szCs w:val="18"/>
          <w:lang w:val="pt-BR"/>
        </w:rPr>
        <w:t xml:space="preserve"> na pasta </w:t>
      </w:r>
      <w:r w:rsidR="00523332" w:rsidRPr="00C80956">
        <w:rPr>
          <w:rFonts w:asciiTheme="majorHAnsi" w:hAnsiTheme="majorHAnsi" w:cs="Calibri"/>
          <w:i/>
          <w:szCs w:val="18"/>
          <w:lang w:val="pt-BR"/>
        </w:rPr>
        <w:t>/scripts/,</w:t>
      </w:r>
      <w:r w:rsidR="00523332">
        <w:rPr>
          <w:rFonts w:asciiTheme="majorHAnsi" w:hAnsiTheme="majorHAnsi" w:cs="Calibri"/>
          <w:szCs w:val="18"/>
          <w:lang w:val="pt-BR"/>
        </w:rPr>
        <w:t xml:space="preserve"> as variáveis são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C80956">
        <w:rPr>
          <w:rFonts w:asciiTheme="majorHAnsi" w:hAnsiTheme="majorHAnsi" w:cs="Calibri"/>
          <w:b/>
          <w:szCs w:val="18"/>
          <w:lang w:val="pt-BR"/>
        </w:rPr>
        <w:t>DATA_DIR</w:t>
      </w:r>
      <w:r>
        <w:rPr>
          <w:rFonts w:asciiTheme="majorHAnsi" w:hAnsiTheme="majorHAnsi" w:cs="Calibri"/>
          <w:szCs w:val="18"/>
          <w:lang w:val="pt-BR"/>
        </w:rPr>
        <w:t xml:space="preserve">: Aponta para o diretório onde está </w:t>
      </w:r>
      <w:proofErr w:type="gramStart"/>
      <w:r>
        <w:rPr>
          <w:rFonts w:asciiTheme="majorHAnsi" w:hAnsiTheme="majorHAnsi" w:cs="Calibri"/>
          <w:szCs w:val="18"/>
          <w:lang w:val="pt-BR"/>
        </w:rPr>
        <w:t>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bases originais e onde as informações calculadas serão guardadas. </w:t>
      </w:r>
    </w:p>
    <w:p w:rsidR="00A87957" w:rsidRDefault="00A87957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diretório precisa ter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pastas com nome 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>, correspondendo ao arquivo texto original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F4043B" w:rsidRPr="00C80956" w:rsidRDefault="00F4043B" w:rsidP="00F4043B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b/>
          <w:szCs w:val="18"/>
          <w:lang w:val="pt-BR"/>
        </w:rPr>
      </w:pPr>
      <w:r w:rsidRPr="00C80956">
        <w:rPr>
          <w:rFonts w:asciiTheme="majorHAnsi" w:hAnsiTheme="majorHAnsi" w:cs="Calibri"/>
          <w:b/>
          <w:szCs w:val="18"/>
          <w:lang w:val="pt-BR"/>
        </w:rPr>
        <w:t xml:space="preserve">DATAVIVA_DB_USER, DATAVIVA_DB_PW e </w:t>
      </w:r>
      <w:proofErr w:type="gramStart"/>
      <w:r w:rsidRPr="00C80956">
        <w:rPr>
          <w:rFonts w:asciiTheme="majorHAnsi" w:hAnsiTheme="majorHAnsi" w:cs="Calibri"/>
          <w:b/>
          <w:szCs w:val="18"/>
          <w:lang w:val="pt-BR"/>
        </w:rPr>
        <w:t>DATAVIVA_DB_NAME</w:t>
      </w:r>
      <w:proofErr w:type="gramEnd"/>
    </w:p>
    <w:p w:rsidR="00F4043B" w:rsidRPr="00F4043B" w:rsidRDefault="00F4043B" w:rsidP="00F4043B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Informações relativas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configuração com o banco de dados</w:t>
      </w:r>
    </w:p>
    <w:p w:rsidR="003715FF" w:rsidRDefault="003715FF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523332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 a seguinte convenção de nome para estes arquivos de dados originais:</w:t>
      </w:r>
    </w:p>
    <w:p w:rsid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 xml:space="preserve">: </w:t>
      </w:r>
      <w:proofErr w:type="spellStart"/>
      <w:r w:rsidRPr="00A87957">
        <w:rPr>
          <w:rFonts w:asciiTheme="majorHAnsi" w:hAnsiTheme="majorHAnsi" w:cs="Calibri"/>
          <w:szCs w:val="18"/>
        </w:rPr>
        <w:t>Rais</w:t>
      </w:r>
      <w:proofErr w:type="spellEnd"/>
      <w:r w:rsidRPr="00A87957">
        <w:rPr>
          <w:rFonts w:asciiTheme="majorHAnsi" w:hAnsiTheme="majorHAnsi" w:cs="Calibri"/>
          <w:szCs w:val="18"/>
        </w:rPr>
        <w:t>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Pr="00A87957" w:rsidRDefault="00A87957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87957">
        <w:rPr>
          <w:rFonts w:asciiTheme="majorHAnsi" w:hAnsiTheme="majorHAnsi" w:cs="Calibri"/>
          <w:szCs w:val="18"/>
        </w:rPr>
        <w:t>Secex</w:t>
      </w:r>
      <w:proofErr w:type="spellEnd"/>
      <w:r w:rsidRPr="00A87957">
        <w:rPr>
          <w:rFonts w:asciiTheme="majorHAnsi" w:hAnsiTheme="majorHAnsi" w:cs="Calibri"/>
          <w:szCs w:val="18"/>
        </w:rPr>
        <w:t>: MDIC_&lt;year&gt;.csv[.zip, .</w:t>
      </w:r>
      <w:proofErr w:type="spellStart"/>
      <w:r w:rsidRPr="00A87957">
        <w:rPr>
          <w:rFonts w:asciiTheme="majorHAnsi" w:hAnsiTheme="majorHAnsi" w:cs="Calibri"/>
          <w:szCs w:val="18"/>
        </w:rPr>
        <w:t>gzip</w:t>
      </w:r>
      <w:proofErr w:type="spellEnd"/>
      <w:r w:rsidRPr="00A87957">
        <w:rPr>
          <w:rFonts w:asciiTheme="majorHAnsi" w:hAnsiTheme="majorHAnsi" w:cs="Calibri"/>
          <w:szCs w:val="18"/>
        </w:rPr>
        <w:t>, .bz2]</w:t>
      </w:r>
    </w:p>
    <w:p w:rsidR="00A87957" w:rsidRDefault="00A87957" w:rsidP="00A87957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</w:p>
    <w:p w:rsidR="00065128" w:rsidRDefault="00A87957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87957">
        <w:rPr>
          <w:rFonts w:asciiTheme="majorHAnsi" w:hAnsiTheme="majorHAnsi" w:cs="Calibri"/>
          <w:szCs w:val="18"/>
          <w:lang w:val="pt-BR"/>
        </w:rPr>
        <w:t xml:space="preserve">Estes arquivos podem estar comprimidos, nos formatos </w:t>
      </w:r>
      <w:r w:rsidRPr="00C80956">
        <w:rPr>
          <w:rFonts w:asciiTheme="majorHAnsi" w:hAnsiTheme="majorHAnsi" w:cs="Calibri"/>
          <w:i/>
          <w:szCs w:val="18"/>
          <w:lang w:val="pt-BR"/>
        </w:rPr>
        <w:t xml:space="preserve">zip,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gzip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</w:t>
      </w:r>
      <w:r w:rsidRPr="00C80956">
        <w:rPr>
          <w:rFonts w:asciiTheme="majorHAnsi" w:hAnsiTheme="majorHAnsi" w:cs="Calibri"/>
          <w:i/>
          <w:szCs w:val="18"/>
          <w:lang w:val="pt-BR"/>
        </w:rPr>
        <w:t>bzip2</w:t>
      </w:r>
      <w:r>
        <w:rPr>
          <w:rFonts w:asciiTheme="majorHAnsi" w:hAnsiTheme="majorHAnsi" w:cs="Calibri"/>
          <w:szCs w:val="18"/>
          <w:lang w:val="pt-BR"/>
        </w:rPr>
        <w:t xml:space="preserve">, ou de forma crua, no </w:t>
      </w:r>
      <w:proofErr w:type="gramStart"/>
      <w:r>
        <w:rPr>
          <w:rFonts w:asciiTheme="majorHAnsi" w:hAnsiTheme="majorHAnsi" w:cs="Calibri"/>
          <w:szCs w:val="18"/>
          <w:lang w:val="pt-BR"/>
        </w:rPr>
        <w:t>formato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csv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3F2840">
        <w:rPr>
          <w:rFonts w:asciiTheme="majorHAnsi" w:hAnsiTheme="majorHAnsi" w:cs="Calibri"/>
          <w:szCs w:val="18"/>
          <w:lang w:val="pt-BR"/>
        </w:rPr>
        <w:t xml:space="preserve"> Como saída é esperado uma tabela com todas as agregações possíveis e outras derivadas delas com as combinações de agregações. A tabela completa é chamada de </w:t>
      </w:r>
      <w:r w:rsidR="003F2840" w:rsidRPr="00C80956">
        <w:rPr>
          <w:rFonts w:asciiTheme="majorHAnsi" w:hAnsiTheme="majorHAnsi" w:cs="Calibri"/>
          <w:i/>
          <w:szCs w:val="18"/>
          <w:lang w:val="pt-BR"/>
        </w:rPr>
        <w:t>YBIO</w:t>
      </w:r>
      <w:r w:rsidR="003F2840">
        <w:rPr>
          <w:rFonts w:asciiTheme="majorHAnsi" w:hAnsiTheme="majorHAnsi" w:cs="Calibri"/>
          <w:szCs w:val="18"/>
          <w:lang w:val="pt-BR"/>
        </w:rPr>
        <w:t>, isto porque contém as seguintes agregações: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 –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Ano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B – Localidade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 – </w:t>
      </w:r>
      <w:proofErr w:type="spellStart"/>
      <w:r>
        <w:rPr>
          <w:rFonts w:asciiTheme="majorHAnsi" w:hAnsiTheme="majorHAnsi" w:cs="Calibri"/>
          <w:szCs w:val="18"/>
          <w:lang w:val="pt-BR"/>
        </w:rPr>
        <w:t>Industry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– Atividade Econômica</w:t>
      </w:r>
    </w:p>
    <w:p w:rsidR="003F2840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 xml:space="preserve">O – </w:t>
      </w:r>
      <w:proofErr w:type="spellStart"/>
      <w:r>
        <w:rPr>
          <w:rFonts w:asciiTheme="majorHAnsi" w:hAnsiTheme="majorHAnsi" w:cs="Calibri"/>
          <w:szCs w:val="18"/>
          <w:lang w:val="pt-BR"/>
        </w:rPr>
        <w:t>Occupation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 Ocupação</w:t>
      </w:r>
      <w:proofErr w:type="gramEnd"/>
    </w:p>
    <w:p w:rsidR="00065128" w:rsidRDefault="00065128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Tomando como ideia estas agregações, são criadas então as seguintes tabelas:</w:t>
      </w:r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YBO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YBI</w:t>
      </w:r>
      <w:r w:rsid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3F2840" w:rsidRPr="00F45624" w:rsidRDefault="003F2840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45624">
        <w:rPr>
          <w:rFonts w:asciiTheme="majorHAnsi" w:hAnsiTheme="majorHAnsi" w:cs="Calibri"/>
          <w:szCs w:val="18"/>
          <w:lang w:val="pt-BR"/>
        </w:rPr>
        <w:t>YO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r w:rsidRPr="00F45624">
        <w:rPr>
          <w:rFonts w:asciiTheme="majorHAnsi" w:hAnsiTheme="majorHAnsi" w:cs="Calibri"/>
          <w:szCs w:val="18"/>
          <w:lang w:val="pt-BR"/>
        </w:rPr>
        <w:t>YI</w:t>
      </w:r>
      <w:r w:rsidR="00F45624" w:rsidRPr="00F45624">
        <w:rPr>
          <w:rFonts w:asciiTheme="majorHAnsi" w:hAnsiTheme="majorHAnsi" w:cs="Calibri"/>
          <w:szCs w:val="18"/>
          <w:lang w:val="pt-BR"/>
        </w:rPr>
        <w:t xml:space="preserve">, </w:t>
      </w:r>
      <w:proofErr w:type="gramStart"/>
      <w:r w:rsidRPr="00F45624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9F649A" w:rsidRDefault="003F2840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exemplificar o uso destas tabelas na aplicação, vamos dizer que precisamos saber as ocupações por indústria,</w:t>
      </w:r>
      <w:r w:rsidR="00F36084">
        <w:rPr>
          <w:rFonts w:asciiTheme="majorHAnsi" w:hAnsiTheme="majorHAnsi" w:cs="Calibri"/>
          <w:szCs w:val="18"/>
          <w:lang w:val="pt-BR"/>
        </w:rPr>
        <w:t xml:space="preserve"> para este caso a informação estaria disponível n</w:t>
      </w:r>
      <w:r>
        <w:rPr>
          <w:rFonts w:asciiTheme="majorHAnsi" w:hAnsiTheme="majorHAnsi" w:cs="Calibri"/>
          <w:szCs w:val="18"/>
          <w:lang w:val="pt-BR"/>
        </w:rPr>
        <w:t xml:space="preserve">a </w:t>
      </w:r>
      <w:r w:rsidRPr="00C80956">
        <w:rPr>
          <w:rFonts w:asciiTheme="majorHAnsi" w:hAnsiTheme="majorHAnsi" w:cs="Calibri"/>
          <w:i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 xml:space="preserve">. </w:t>
      </w:r>
      <w:r w:rsidR="00523332">
        <w:rPr>
          <w:rFonts w:asciiTheme="majorHAnsi" w:hAnsiTheme="majorHAnsi" w:cs="Calibri"/>
          <w:szCs w:val="18"/>
          <w:lang w:val="pt-BR"/>
        </w:rPr>
        <w:t>Como</w:t>
      </w:r>
      <w:r w:rsidR="00C80956">
        <w:rPr>
          <w:rFonts w:asciiTheme="majorHAnsi" w:hAnsiTheme="majorHAnsi" w:cs="Calibri"/>
          <w:szCs w:val="18"/>
          <w:lang w:val="pt-BR"/>
        </w:rPr>
        <w:t xml:space="preserve"> temos outras bases de dados</w:t>
      </w:r>
      <w:r w:rsidR="00523332">
        <w:rPr>
          <w:rFonts w:asciiTheme="majorHAnsi" w:hAnsiTheme="majorHAnsi" w:cs="Calibri"/>
          <w:szCs w:val="18"/>
          <w:lang w:val="pt-BR"/>
        </w:rPr>
        <w:t xml:space="preserve"> e</w:t>
      </w:r>
      <w:r w:rsidR="00C80956">
        <w:rPr>
          <w:rFonts w:asciiTheme="majorHAnsi" w:hAnsiTheme="majorHAnsi" w:cs="Calibri"/>
          <w:szCs w:val="18"/>
          <w:lang w:val="pt-BR"/>
        </w:rPr>
        <w:t xml:space="preserve"> </w:t>
      </w:r>
      <w:r w:rsidR="00523332">
        <w:rPr>
          <w:rFonts w:asciiTheme="majorHAnsi" w:hAnsiTheme="majorHAnsi" w:cs="Calibri"/>
          <w:szCs w:val="18"/>
          <w:lang w:val="pt-BR"/>
        </w:rPr>
        <w:t xml:space="preserve">outras formas de agregação, teremos mais tabelas com combinações como estas. </w:t>
      </w:r>
    </w:p>
    <w:p w:rsidR="009F649A" w:rsidRDefault="009F649A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A87957">
      <w:pPr>
        <w:pStyle w:val="BasicParagraph"/>
        <w:spacing w:line="240" w:lineRule="auto"/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316348" w:rsidRDefault="00065128" w:rsidP="00D80996">
      <w:pPr>
        <w:pStyle w:val="Escritorio-TituloCaptulo0"/>
        <w:numPr>
          <w:ilvl w:val="1"/>
          <w:numId w:val="4"/>
        </w:numPr>
      </w:pPr>
      <w:bookmarkStart w:id="7" w:name="_Toc404186720"/>
      <w:r>
        <w:t>Execução</w:t>
      </w:r>
      <w:bookmarkEnd w:id="7"/>
      <w:r>
        <w:t xml:space="preserve"> </w:t>
      </w:r>
    </w:p>
    <w:p w:rsidR="00065128" w:rsidRDefault="00065128" w:rsidP="0006512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Default="00065128" w:rsidP="0006512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execução pode ser realizada passo a passo ou completa. Para executar um passo em específico existe a possibilidade de executar via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como no exemplo abaixo: </w:t>
      </w:r>
    </w:p>
    <w:p w:rsidR="00065128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A87957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065128" w:rsidRPr="00A87957" w:rsidRDefault="00065128" w:rsidP="00D80996">
      <w:pPr>
        <w:pStyle w:val="Basic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python -m scripts.rais.step_1_aggregate -y &lt;year&gt;</w:t>
      </w:r>
    </w:p>
    <w:p w:rsidR="00065128" w:rsidRPr="00065128" w:rsidRDefault="00065128" w:rsidP="00D80996">
      <w:pPr>
        <w:pStyle w:val="BasicParagraph"/>
        <w:numPr>
          <w:ilvl w:val="1"/>
          <w:numId w:val="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do passo </w:t>
      </w:r>
      <w:proofErr w:type="gramStart"/>
      <w:r w:rsidRPr="00065128">
        <w:rPr>
          <w:rFonts w:asciiTheme="majorHAnsi" w:hAnsiTheme="majorHAnsi" w:cs="Calibri"/>
          <w:szCs w:val="18"/>
          <w:lang w:val="pt-BR"/>
        </w:rPr>
        <w:t>1</w:t>
      </w:r>
      <w:proofErr w:type="gramEnd"/>
      <w:r w:rsidRPr="00065128">
        <w:rPr>
          <w:rFonts w:asciiTheme="majorHAnsi" w:hAnsiTheme="majorHAnsi" w:cs="Calibri"/>
          <w:szCs w:val="18"/>
          <w:lang w:val="pt-BR"/>
        </w:rPr>
        <w:t xml:space="preserve"> para a base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secex</w:t>
      </w:r>
      <w:proofErr w:type="spellEnd"/>
    </w:p>
    <w:p w:rsidR="00A87957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65128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Nos exemplos foi </w:t>
      </w:r>
      <w:r w:rsidR="00C80956">
        <w:rPr>
          <w:rFonts w:asciiTheme="majorHAnsi" w:hAnsiTheme="majorHAnsi" w:cs="Calibri"/>
          <w:szCs w:val="18"/>
          <w:lang w:val="pt-BR"/>
        </w:rPr>
        <w:t>utilizada</w:t>
      </w:r>
      <w:r>
        <w:rPr>
          <w:rFonts w:asciiTheme="majorHAnsi" w:hAnsiTheme="majorHAnsi" w:cs="Calibri"/>
          <w:szCs w:val="18"/>
          <w:lang w:val="pt-BR"/>
        </w:rPr>
        <w:t xml:space="preserve"> a opção –</w:t>
      </w:r>
      <w:proofErr w:type="gramStart"/>
      <w:r>
        <w:rPr>
          <w:rFonts w:asciiTheme="majorHAnsi" w:hAnsiTheme="majorHAnsi" w:cs="Calibri"/>
          <w:szCs w:val="18"/>
          <w:lang w:val="pt-BR"/>
        </w:rPr>
        <w:t>m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que diz para que seja executado como um módulo.</w:t>
      </w:r>
    </w:p>
    <w:p w:rsidR="00A87957" w:rsidRPr="00A87957" w:rsidRDefault="00065128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caso de realizar a execução completa, temos um arquivo de execução em lotes, chamado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de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em máquinas </w:t>
      </w:r>
      <w:r w:rsidRPr="00C80956">
        <w:rPr>
          <w:rFonts w:asciiTheme="majorHAnsi" w:hAnsiTheme="majorHAnsi" w:cs="Calibri"/>
          <w:i/>
          <w:szCs w:val="18"/>
          <w:lang w:val="pt-BR"/>
        </w:rPr>
        <w:t>Linux</w:t>
      </w:r>
      <w:r>
        <w:rPr>
          <w:rFonts w:asciiTheme="majorHAnsi" w:hAnsiTheme="majorHAnsi" w:cs="Calibri"/>
          <w:szCs w:val="18"/>
          <w:lang w:val="pt-BR"/>
        </w:rPr>
        <w:t xml:space="preserve">. Neste script ele faz a chamada de execução do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cada passo existente, como no exemplo:</w:t>
      </w:r>
    </w:p>
    <w:p w:rsidR="00A87957" w:rsidRPr="009C1DC3" w:rsidRDefault="00A87957" w:rsidP="00A879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87957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A87957">
        <w:rPr>
          <w:rFonts w:asciiTheme="majorHAnsi" w:hAnsiTheme="majorHAnsi" w:cs="Calibri"/>
          <w:szCs w:val="18"/>
        </w:rPr>
        <w:t>bash rais_full_year.sh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Rais</w:t>
      </w:r>
      <w:proofErr w:type="spellEnd"/>
    </w:p>
    <w:p w:rsidR="00A87957" w:rsidRPr="009C1DC3" w:rsidRDefault="00A87957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>[SECEX] bash secex_full_year.sh &lt;year&gt;</w:t>
      </w:r>
    </w:p>
    <w:p w:rsidR="00065128" w:rsidRPr="00A87957" w:rsidRDefault="00065128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65128">
        <w:rPr>
          <w:rFonts w:asciiTheme="majorHAnsi" w:hAnsiTheme="majorHAnsi" w:cs="Calibri"/>
          <w:szCs w:val="18"/>
          <w:lang w:val="pt-BR"/>
        </w:rPr>
        <w:t xml:space="preserve">Exemplo de execução complete em </w:t>
      </w:r>
      <w:proofErr w:type="spellStart"/>
      <w:r w:rsidRPr="00065128">
        <w:rPr>
          <w:rFonts w:asciiTheme="majorHAnsi" w:hAnsiTheme="majorHAnsi" w:cs="Calibri"/>
          <w:szCs w:val="18"/>
          <w:lang w:val="pt-BR"/>
        </w:rPr>
        <w:t>bash</w:t>
      </w:r>
      <w:proofErr w:type="spellEnd"/>
      <w:r w:rsidRPr="00065128">
        <w:rPr>
          <w:rFonts w:asciiTheme="majorHAnsi" w:hAnsiTheme="majorHAnsi" w:cs="Calibri"/>
          <w:szCs w:val="18"/>
          <w:lang w:val="pt-BR"/>
        </w:rPr>
        <w:t xml:space="preserve"> para a </w:t>
      </w:r>
      <w:r>
        <w:rPr>
          <w:rFonts w:asciiTheme="majorHAnsi" w:hAnsiTheme="majorHAnsi" w:cs="Calibri"/>
          <w:szCs w:val="18"/>
          <w:lang w:val="pt-BR"/>
        </w:rPr>
        <w:t>Secex</w:t>
      </w:r>
    </w:p>
    <w:p w:rsidR="00065128" w:rsidRPr="00A87957" w:rsidRDefault="00065128" w:rsidP="00065128">
      <w:pPr>
        <w:pStyle w:val="BasicParagraph"/>
        <w:spacing w:line="240" w:lineRule="auto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0C4791" w:rsidRDefault="00065128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fim, quando teremos todos os valores de cálculo realizado, temos um script para a importação destes dados no banco de dados </w:t>
      </w:r>
      <w:proofErr w:type="gramStart"/>
      <w:r w:rsidRPr="00C8095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que passara então a ser lido pela aplicação e finalizando assim o processo de execução dos cálculos. </w:t>
      </w: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F2840" w:rsidRDefault="003F2840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749BC" w:rsidRDefault="00F749BC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86E9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F749BC" w:rsidRPr="00316348" w:rsidRDefault="00F749BC" w:rsidP="00F749BC">
      <w:pPr>
        <w:pStyle w:val="Escritorio-SubTitulo"/>
      </w:pPr>
      <w:bookmarkStart w:id="8" w:name="_Toc404186721"/>
      <w:r>
        <w:lastRenderedPageBreak/>
        <w:t>PROCESSOS</w:t>
      </w:r>
      <w:bookmarkEnd w:id="8"/>
    </w:p>
    <w:p w:rsidR="00F749BC" w:rsidRDefault="00F749BC" w:rsidP="00F749B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357D98" w:rsidRDefault="00523332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Cada </w:t>
      </w:r>
      <w:r w:rsidR="00357D98">
        <w:rPr>
          <w:rFonts w:asciiTheme="majorHAnsi" w:hAnsiTheme="majorHAnsi" w:cs="Calibri"/>
          <w:szCs w:val="18"/>
          <w:lang w:val="pt-BR"/>
        </w:rPr>
        <w:t xml:space="preserve">processo de cálculo </w:t>
      </w:r>
      <w:r>
        <w:rPr>
          <w:rFonts w:asciiTheme="majorHAnsi" w:hAnsiTheme="majorHAnsi" w:cs="Calibri"/>
          <w:szCs w:val="18"/>
          <w:lang w:val="pt-BR"/>
        </w:rPr>
        <w:t xml:space="preserve">tem suas similaridades e particularidades, seja em qualquer uma das bases envolvidas, de </w:t>
      </w:r>
      <w:r w:rsidRPr="00523332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 xml:space="preserve"> à </w:t>
      </w:r>
      <w:r w:rsidRPr="00523332">
        <w:rPr>
          <w:rFonts w:asciiTheme="majorHAnsi" w:hAnsiTheme="majorHAnsi" w:cs="Calibri"/>
          <w:i/>
          <w:szCs w:val="18"/>
          <w:lang w:val="pt-BR"/>
        </w:rPr>
        <w:t>Censo Educacional</w:t>
      </w:r>
      <w:r>
        <w:rPr>
          <w:rFonts w:asciiTheme="majorHAnsi" w:hAnsiTheme="majorHAnsi" w:cs="Calibri"/>
          <w:szCs w:val="18"/>
          <w:lang w:val="pt-BR"/>
        </w:rPr>
        <w:t xml:space="preserve">. Neste capítulo vamos exemplificar as principais etapas de cálculo utilizado nas diversas bases de dados, contendo documentação da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implementação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do processo</w:t>
      </w:r>
      <w:r w:rsidR="00357D98">
        <w:rPr>
          <w:rFonts w:asciiTheme="majorHAnsi" w:hAnsiTheme="majorHAnsi" w:cs="Calibri"/>
          <w:szCs w:val="18"/>
          <w:lang w:val="pt-BR"/>
        </w:rPr>
        <w:t xml:space="preserve"> como um todo. Assim nos capítulos seguintes vamos entrar no detalhe e especificidade de cada base de dados. </w:t>
      </w:r>
    </w:p>
    <w:p w:rsidR="000224FB" w:rsidRDefault="000224FB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432CB" w:rsidRDefault="00994504" w:rsidP="00F749B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cada base de dados temos uma pasta em separado contendo: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Arquivos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para cada passo de cálcul</w:t>
      </w:r>
      <w:r w:rsidR="00523332">
        <w:rPr>
          <w:rFonts w:asciiTheme="majorHAnsi" w:hAnsiTheme="majorHAnsi" w:cs="Calibri"/>
          <w:szCs w:val="18"/>
          <w:lang w:val="pt-BR"/>
        </w:rPr>
        <w:t xml:space="preserve">o, como </w:t>
      </w:r>
      <w:proofErr w:type="gramStart"/>
      <w:r w:rsidR="00523332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523332">
        <w:rPr>
          <w:rFonts w:asciiTheme="majorHAnsi" w:hAnsiTheme="majorHAnsi" w:cs="Calibri"/>
          <w:szCs w:val="18"/>
          <w:lang w:val="pt-BR"/>
        </w:rPr>
        <w:t xml:space="preserve"> no caso da </w:t>
      </w:r>
      <w:proofErr w:type="spellStart"/>
      <w:r w:rsidR="00523332" w:rsidRPr="00523332">
        <w:rPr>
          <w:rFonts w:asciiTheme="majorHAnsi" w:hAnsiTheme="majorHAnsi" w:cs="Calibri"/>
          <w:i/>
          <w:szCs w:val="18"/>
          <w:lang w:val="pt-BR"/>
        </w:rPr>
        <w:t>R</w:t>
      </w:r>
      <w:r w:rsidR="00994504" w:rsidRPr="00523332">
        <w:rPr>
          <w:rFonts w:asciiTheme="majorHAnsi" w:hAnsiTheme="majorHAnsi" w:cs="Calibri"/>
          <w:i/>
          <w:szCs w:val="18"/>
          <w:lang w:val="pt-BR"/>
        </w:rPr>
        <w:t>ais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 o primeiro passo é representado pelo arquivo </w:t>
      </w:r>
      <w:r w:rsidR="00994504" w:rsidRPr="00994504">
        <w:rPr>
          <w:rFonts w:asciiTheme="majorHAnsi" w:hAnsiTheme="majorHAnsi" w:cs="Calibri"/>
          <w:szCs w:val="18"/>
          <w:lang w:val="pt-BR"/>
        </w:rPr>
        <w:t>step_1_aggregate.py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sempre contêm um método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main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seja, a função inicial a ser executado para iniciar o passo de cálculo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Além deste método devem existir outros métodos auxiliares para a execução do passo</w:t>
      </w:r>
    </w:p>
    <w:p w:rsidR="00994504" w:rsidRDefault="00186224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cada arquivo de </w:t>
      </w:r>
      <w:r w:rsidRPr="00186224">
        <w:rPr>
          <w:rFonts w:asciiTheme="majorHAnsi" w:hAnsiTheme="majorHAnsi" w:cs="Calibri"/>
          <w:i/>
          <w:szCs w:val="18"/>
          <w:lang w:val="pt-BR"/>
        </w:rPr>
        <w:t>P</w:t>
      </w:r>
      <w:r w:rsidR="00994504" w:rsidRPr="00186224">
        <w:rPr>
          <w:rFonts w:asciiTheme="majorHAnsi" w:hAnsiTheme="majorHAnsi" w:cs="Calibri"/>
          <w:i/>
          <w:szCs w:val="18"/>
          <w:lang w:val="pt-BR"/>
        </w:rPr>
        <w:t>ython</w:t>
      </w:r>
      <w:r w:rsidR="00994504">
        <w:rPr>
          <w:rFonts w:asciiTheme="majorHAnsi" w:hAnsiTheme="majorHAnsi" w:cs="Calibri"/>
          <w:szCs w:val="18"/>
          <w:lang w:val="pt-BR"/>
        </w:rPr>
        <w:t xml:space="preserve"> de passo de cálculo, temos um correspondente em </w:t>
      </w:r>
      <w:proofErr w:type="spellStart"/>
      <w:r w:rsidR="00994504"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 w:rsidR="00994504">
        <w:rPr>
          <w:rFonts w:asciiTheme="majorHAnsi" w:hAnsiTheme="majorHAnsi" w:cs="Calibri"/>
          <w:szCs w:val="18"/>
          <w:lang w:val="pt-BR"/>
        </w:rPr>
        <w:t xml:space="preserve">, para facilitar a execução em lote. Utilizando o exemplo acima, o arquivo para execução é o </w:t>
      </w:r>
      <w:proofErr w:type="gramStart"/>
      <w:r w:rsidR="00994504" w:rsidRPr="00994504">
        <w:rPr>
          <w:rFonts w:asciiTheme="majorHAnsi" w:hAnsiTheme="majorHAnsi" w:cs="Calibri"/>
          <w:szCs w:val="18"/>
          <w:lang w:val="pt-BR"/>
        </w:rPr>
        <w:t>step_1.</w:t>
      </w:r>
      <w:proofErr w:type="gramEnd"/>
      <w:r w:rsidR="00994504" w:rsidRPr="00994504">
        <w:rPr>
          <w:rFonts w:asciiTheme="majorHAnsi" w:hAnsiTheme="majorHAnsi" w:cs="Calibri"/>
          <w:szCs w:val="18"/>
          <w:lang w:val="pt-BR"/>
        </w:rPr>
        <w:t>sh</w:t>
      </w:r>
    </w:p>
    <w:p w:rsidR="00994504" w:rsidRDefault="00994504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ideia deste script é ter a execução de todos os anos com apenas uma chamada, um exemplo do conte</w:t>
      </w:r>
      <w:r w:rsidR="00B96171">
        <w:rPr>
          <w:rFonts w:asciiTheme="majorHAnsi" w:hAnsiTheme="majorHAnsi" w:cs="Calibri"/>
          <w:szCs w:val="18"/>
          <w:lang w:val="pt-BR"/>
        </w:rPr>
        <w:t>údo:</w:t>
      </w:r>
    </w:p>
    <w:p w:rsidR="00B96171" w:rsidRDefault="00B96171" w:rsidP="00D80996">
      <w:pPr>
        <w:pStyle w:val="BasicParagraph"/>
        <w:numPr>
          <w:ilvl w:val="1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B96171">
        <w:rPr>
          <w:rFonts w:asciiTheme="majorHAnsi" w:hAnsiTheme="majorHAnsi" w:cs="Calibri"/>
          <w:szCs w:val="18"/>
        </w:rPr>
        <w:t xml:space="preserve">python scripts/rais/step_1_aggregate.py -d </w:t>
      </w:r>
      <w:proofErr w:type="spellStart"/>
      <w:r w:rsidRPr="00B96171">
        <w:rPr>
          <w:rFonts w:asciiTheme="majorHAnsi" w:hAnsiTheme="majorHAnsi" w:cs="Calibri"/>
          <w:szCs w:val="18"/>
        </w:rPr>
        <w:t>dataviva_data</w:t>
      </w:r>
      <w:proofErr w:type="spellEnd"/>
      <w:r w:rsidRPr="00B96171">
        <w:rPr>
          <w:rFonts w:asciiTheme="majorHAnsi" w:hAnsiTheme="majorHAnsi" w:cs="Calibri"/>
          <w:szCs w:val="18"/>
        </w:rPr>
        <w:t>/</w:t>
      </w:r>
      <w:proofErr w:type="spellStart"/>
      <w:r w:rsidRPr="00B96171">
        <w:rPr>
          <w:rFonts w:asciiTheme="majorHAnsi" w:hAnsiTheme="majorHAnsi" w:cs="Calibri"/>
          <w:szCs w:val="18"/>
        </w:rPr>
        <w:t>rais</w:t>
      </w:r>
      <w:proofErr w:type="spellEnd"/>
      <w:r w:rsidRPr="00B96171">
        <w:rPr>
          <w:rFonts w:asciiTheme="majorHAnsi" w:hAnsiTheme="majorHAnsi" w:cs="Calibri"/>
          <w:szCs w:val="18"/>
        </w:rPr>
        <w:t xml:space="preserve"> -y 2011</w:t>
      </w:r>
    </w:p>
    <w:p w:rsidR="000224FB" w:rsidRDefault="000224FB" w:rsidP="00D8099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0224FB">
        <w:rPr>
          <w:rFonts w:asciiTheme="majorHAnsi" w:hAnsiTheme="majorHAnsi" w:cs="Calibri"/>
          <w:szCs w:val="18"/>
          <w:lang w:val="pt-BR"/>
        </w:rPr>
        <w:t xml:space="preserve">Por fim temos um arquivo chamado </w:t>
      </w:r>
      <w:proofErr w:type="gramStart"/>
      <w:r w:rsidRPr="000224FB"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 w:rsidRPr="000224FB">
        <w:rPr>
          <w:rFonts w:asciiTheme="majorHAnsi" w:hAnsiTheme="majorHAnsi" w:cs="Calibri"/>
          <w:szCs w:val="18"/>
          <w:lang w:val="pt-BR"/>
        </w:rPr>
        <w:t>sh</w:t>
      </w:r>
      <w:r>
        <w:rPr>
          <w:rFonts w:asciiTheme="majorHAnsi" w:hAnsiTheme="majorHAnsi" w:cs="Calibri"/>
          <w:szCs w:val="18"/>
          <w:lang w:val="pt-BR"/>
        </w:rPr>
        <w:t xml:space="preserve">, que contém um script </w:t>
      </w:r>
      <w:proofErr w:type="spellStart"/>
      <w:r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importação das tabelas criadas durante o processo para o banco de dados.</w:t>
      </w:r>
    </w:p>
    <w:p w:rsidR="000224FB" w:rsidRDefault="000224FB" w:rsidP="000224F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0224FB" w:rsidRPr="000224FB" w:rsidRDefault="000224FB" w:rsidP="000224F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em todo momento é utilizado arquivos de execução </w:t>
      </w:r>
      <w:proofErr w:type="spellStart"/>
      <w:r w:rsidRPr="00523332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compatíveis apenas com sistema operacional Linux. Como utilizamos servidor Windows é necessário realizar uma transformação destes arquivos para arquivos do tipo Batch </w:t>
      </w:r>
      <w:proofErr w:type="gramStart"/>
      <w:r>
        <w:rPr>
          <w:rFonts w:asciiTheme="majorHAnsi" w:hAnsiTheme="majorHAnsi" w:cs="Calibri"/>
          <w:szCs w:val="18"/>
          <w:lang w:val="pt-BR"/>
        </w:rPr>
        <w:t>(.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bat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). Nos casos de execução de cada passo, não há uma necessidade de conversão, sendo necessário apenas para o arquivo de </w:t>
      </w:r>
      <w:proofErr w:type="gramStart"/>
      <w:r>
        <w:rPr>
          <w:rFonts w:asciiTheme="majorHAnsi" w:hAnsiTheme="majorHAnsi" w:cs="Calibri"/>
          <w:szCs w:val="18"/>
          <w:lang w:val="pt-BR"/>
        </w:rPr>
        <w:t>import_sql.</w:t>
      </w:r>
      <w:proofErr w:type="gramEnd"/>
      <w:r>
        <w:rPr>
          <w:rFonts w:asciiTheme="majorHAnsi" w:hAnsiTheme="majorHAnsi" w:cs="Calibri"/>
          <w:szCs w:val="18"/>
          <w:lang w:val="pt-BR"/>
        </w:rPr>
        <w:t>sh.</w:t>
      </w:r>
    </w:p>
    <w:p w:rsidR="001432CB" w:rsidRPr="000224FB" w:rsidRDefault="00186224" w:rsidP="001862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 cada etapa do processamento é gravado utilizando compactação BZ2, semelhante ao ZIP, tecnologia esta bem comum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Linux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. Esta compactação é necessária, pois estamos trabalhando com um grande volume de dados e, para cada passo do processo de cálculo, os dados são praticamente duplicados. </w:t>
      </w:r>
    </w:p>
    <w:p w:rsidR="00C92DBF" w:rsidRPr="000224FB" w:rsidRDefault="00C92DBF" w:rsidP="00C92D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0224FB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9" w:name="_Toc404186722"/>
      <w:r>
        <w:t>Agregação</w:t>
      </w:r>
      <w:bookmarkEnd w:id="9"/>
      <w:r>
        <w:t xml:space="preserve"> </w:t>
      </w:r>
    </w:p>
    <w:p w:rsidR="00C92DBF" w:rsidRDefault="00C92DBF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19522D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Este é o primeiro passo do processo de cálculo, isto é, d</w:t>
      </w:r>
      <w:r w:rsidR="001D7033">
        <w:rPr>
          <w:rFonts w:asciiTheme="majorHAnsi" w:hAnsiTheme="majorHAnsi" w:cs="Calibri"/>
          <w:szCs w:val="18"/>
          <w:lang w:val="pt-BR"/>
        </w:rPr>
        <w:t xml:space="preserve">ado um determinado ano o script faz a leitura do arquivo CSV, arquivo este </w:t>
      </w:r>
      <w:r w:rsidR="00D5025A">
        <w:rPr>
          <w:rFonts w:asciiTheme="majorHAnsi" w:hAnsiTheme="majorHAnsi" w:cs="Calibri"/>
          <w:szCs w:val="18"/>
          <w:lang w:val="pt-BR"/>
        </w:rPr>
        <w:t xml:space="preserve">que representa a entrada de dados de todo o processo. </w:t>
      </w:r>
      <w:r>
        <w:rPr>
          <w:rFonts w:asciiTheme="majorHAnsi" w:hAnsiTheme="majorHAnsi" w:cs="Calibri"/>
          <w:szCs w:val="18"/>
          <w:lang w:val="pt-BR"/>
        </w:rPr>
        <w:t xml:space="preserve">Esta base </w:t>
      </w:r>
      <w:r w:rsidR="00D5025A">
        <w:rPr>
          <w:rFonts w:asciiTheme="majorHAnsi" w:hAnsiTheme="majorHAnsi" w:cs="Calibri"/>
          <w:szCs w:val="18"/>
          <w:lang w:val="pt-BR"/>
        </w:rPr>
        <w:t xml:space="preserve">é a </w:t>
      </w:r>
      <w:r w:rsidR="000F6401">
        <w:rPr>
          <w:rFonts w:asciiTheme="majorHAnsi" w:hAnsiTheme="majorHAnsi" w:cs="Calibri"/>
          <w:szCs w:val="18"/>
          <w:lang w:val="pt-BR"/>
        </w:rPr>
        <w:t xml:space="preserve">enviada pela equipe do Escritório, seja ela originada da Secex ou </w:t>
      </w:r>
      <w:proofErr w:type="spellStart"/>
      <w:r w:rsidR="000F6401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>, em formato texto (CSV)</w:t>
      </w:r>
      <w:r w:rsidR="000F6401">
        <w:rPr>
          <w:rFonts w:asciiTheme="majorHAnsi" w:hAnsiTheme="majorHAnsi" w:cs="Calibri"/>
          <w:szCs w:val="18"/>
          <w:lang w:val="pt-BR"/>
        </w:rPr>
        <w:t>. Para realizar a agregação é necessário chamar o script passando o ano de processamento, como no exemplo</w:t>
      </w:r>
      <w:r w:rsidR="00E51500">
        <w:rPr>
          <w:rFonts w:asciiTheme="majorHAnsi" w:hAnsiTheme="majorHAnsi" w:cs="Calibri"/>
          <w:szCs w:val="18"/>
          <w:lang w:val="pt-BR"/>
        </w:rPr>
        <w:t>. Lembrando que para executar este passo é necessário informar o diretório o diretório onde os arquivos de base crua e os arquivos de processamento são gravados</w:t>
      </w:r>
      <w:r w:rsidR="000F6401">
        <w:rPr>
          <w:rFonts w:asciiTheme="majorHAnsi" w:hAnsiTheme="majorHAnsi" w:cs="Calibri"/>
          <w:szCs w:val="18"/>
          <w:lang w:val="pt-BR"/>
        </w:rPr>
        <w:t>:</w:t>
      </w:r>
    </w:p>
    <w:p w:rsidR="000F6401" w:rsidRPr="000F6401" w:rsidRDefault="00186224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6224">
        <w:rPr>
          <w:rFonts w:asciiTheme="majorHAnsi" w:hAnsiTheme="majorHAnsi" w:cs="Calibri"/>
          <w:szCs w:val="18"/>
        </w:rPr>
        <w:t>p</w:t>
      </w:r>
      <w:r w:rsidR="000F6401" w:rsidRPr="000F6401">
        <w:rPr>
          <w:rFonts w:asciiTheme="majorHAnsi" w:hAnsiTheme="majorHAnsi" w:cs="Calibri"/>
          <w:szCs w:val="18"/>
        </w:rPr>
        <w:t>ython</w:t>
      </w:r>
      <w:r w:rsidR="000F6401">
        <w:rPr>
          <w:rFonts w:asciiTheme="majorHAnsi" w:hAnsiTheme="majorHAnsi" w:cs="Calibri"/>
          <w:szCs w:val="18"/>
        </w:rPr>
        <w:t xml:space="preserve"> </w:t>
      </w:r>
      <w:r w:rsidR="000F6401" w:rsidRPr="000F6401">
        <w:rPr>
          <w:rFonts w:asciiTheme="majorHAnsi" w:hAnsiTheme="majorHAnsi" w:cs="Calibri"/>
          <w:szCs w:val="18"/>
        </w:rPr>
        <w:t>scripts/rais/step_1_aggregate.py -d /sites/</w:t>
      </w:r>
      <w:proofErr w:type="spellStart"/>
      <w:r w:rsidR="000F6401" w:rsidRPr="000F6401">
        <w:rPr>
          <w:rFonts w:asciiTheme="majorHAnsi" w:hAnsiTheme="majorHAnsi" w:cs="Calibri"/>
          <w:szCs w:val="18"/>
        </w:rPr>
        <w:t>dataviva_data</w:t>
      </w:r>
      <w:proofErr w:type="spellEnd"/>
      <w:r w:rsidR="000F6401" w:rsidRPr="000F6401">
        <w:rPr>
          <w:rFonts w:asciiTheme="majorHAnsi" w:hAnsiTheme="majorHAnsi" w:cs="Calibri"/>
          <w:szCs w:val="18"/>
        </w:rPr>
        <w:t>/</w:t>
      </w:r>
      <w:proofErr w:type="spellStart"/>
      <w:r w:rsidR="000F6401" w:rsidRPr="000F6401">
        <w:rPr>
          <w:rFonts w:asciiTheme="majorHAnsi" w:hAnsiTheme="majorHAnsi" w:cs="Calibri"/>
          <w:szCs w:val="18"/>
        </w:rPr>
        <w:t>rais</w:t>
      </w:r>
      <w:proofErr w:type="spellEnd"/>
      <w:r w:rsidR="000F6401" w:rsidRPr="000F6401">
        <w:rPr>
          <w:rFonts w:asciiTheme="majorHAnsi" w:hAnsiTheme="majorHAnsi" w:cs="Calibri"/>
          <w:szCs w:val="18"/>
        </w:rPr>
        <w:t xml:space="preserve"> -y 2003</w:t>
      </w: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E51500" w:rsidRDefault="00E51500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F6401">
        <w:rPr>
          <w:rFonts w:asciiTheme="majorHAnsi" w:hAnsiTheme="majorHAnsi" w:cs="Calibri"/>
          <w:szCs w:val="18"/>
          <w:lang w:val="pt-BR"/>
        </w:rPr>
        <w:t>Durante a leitura das informações é feito uma verificaç</w:t>
      </w:r>
      <w:r>
        <w:rPr>
          <w:rFonts w:asciiTheme="majorHAnsi" w:hAnsiTheme="majorHAnsi" w:cs="Calibri"/>
          <w:szCs w:val="18"/>
          <w:lang w:val="pt-BR"/>
        </w:rPr>
        <w:t>ão no formato das classificações utilizadas, as seguintes funções realizam este tratamento:</w:t>
      </w:r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cbo_format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isic_format</w:t>
      </w:r>
      <w:proofErr w:type="spellEnd"/>
    </w:p>
    <w:p w:rsidR="000F6401" w:rsidRPr="000F6401" w:rsidRDefault="000F6401" w:rsidP="000F6401">
      <w:pPr>
        <w:pStyle w:val="BasicParagraph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0F6401">
        <w:rPr>
          <w:rFonts w:asciiTheme="majorHAnsi" w:hAnsiTheme="majorHAnsi" w:cs="Calibri"/>
          <w:szCs w:val="18"/>
        </w:rPr>
        <w:t>munic_format</w:t>
      </w:r>
      <w:proofErr w:type="spellEnd"/>
    </w:p>
    <w:p w:rsidR="000F6401" w:rsidRDefault="000F6401" w:rsidP="000F6401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wage_format</w:t>
      </w:r>
      <w:proofErr w:type="spellEnd"/>
      <w:proofErr w:type="gramEnd"/>
    </w:p>
    <w:p w:rsidR="000F6401" w:rsidRDefault="000F6401" w:rsidP="001D7033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propósito deste script é ler todos os dados e gravar um arquivo com </w:t>
      </w:r>
      <w:proofErr w:type="gramStart"/>
      <w:r>
        <w:rPr>
          <w:rFonts w:asciiTheme="majorHAnsi" w:hAnsiTheme="majorHAnsi" w:cs="Calibri"/>
          <w:szCs w:val="18"/>
          <w:lang w:val="pt-BR"/>
        </w:rPr>
        <w:t>todas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agregações, portanto o </w:t>
      </w:r>
      <w:proofErr w:type="spellStart"/>
      <w:r>
        <w:rPr>
          <w:rFonts w:asciiTheme="majorHAnsi" w:hAnsiTheme="majorHAnsi" w:cs="Calibri"/>
          <w:szCs w:val="18"/>
          <w:lang w:val="pt-BR"/>
        </w:rPr>
        <w:t>YBIO.tsv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Durante este processo são </w:t>
      </w:r>
      <w:proofErr w:type="gramStart"/>
      <w:r>
        <w:rPr>
          <w:rFonts w:asciiTheme="majorHAnsi" w:hAnsiTheme="majorHAnsi" w:cs="Calibri"/>
          <w:szCs w:val="18"/>
          <w:lang w:val="pt-BR"/>
        </w:rPr>
        <w:t>calculados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informações desagregadas, conforme abaixo: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cbo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 xml:space="preserve"> 1 e 2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P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isic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: </w:t>
      </w:r>
      <w:r w:rsidRPr="000F6401">
        <w:rPr>
          <w:rFonts w:asciiTheme="majorHAnsi" w:hAnsiTheme="majorHAnsi" w:cs="Calibri"/>
          <w:szCs w:val="18"/>
          <w:lang w:val="pt-BR"/>
        </w:rPr>
        <w:t>1</w:t>
      </w:r>
      <w:r>
        <w:rPr>
          <w:rFonts w:asciiTheme="majorHAnsi" w:hAnsiTheme="majorHAnsi" w:cs="Calibri"/>
          <w:szCs w:val="18"/>
          <w:lang w:val="pt-BR"/>
        </w:rPr>
        <w:t xml:space="preserve"> e 3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numPr>
          <w:ilvl w:val="0"/>
          <w:numId w:val="1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F6401">
        <w:rPr>
          <w:rFonts w:asciiTheme="majorHAnsi" w:hAnsiTheme="majorHAnsi" w:cs="Calibri"/>
          <w:szCs w:val="18"/>
          <w:lang w:val="pt-BR"/>
        </w:rPr>
        <w:t>bra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</w:t>
      </w:r>
      <w:r w:rsidRPr="000F6401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2 e </w:t>
      </w:r>
      <w:r w:rsidRPr="000F6401">
        <w:rPr>
          <w:rFonts w:asciiTheme="majorHAnsi" w:hAnsiTheme="majorHAnsi" w:cs="Calibri"/>
          <w:szCs w:val="18"/>
          <w:lang w:val="pt-BR"/>
        </w:rPr>
        <w:t>4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0F6401">
        <w:rPr>
          <w:rFonts w:asciiTheme="majorHAnsi" w:hAnsiTheme="majorHAnsi" w:cs="Calibri"/>
          <w:szCs w:val="18"/>
          <w:lang w:val="pt-BR"/>
        </w:rPr>
        <w:t>dígit</w:t>
      </w:r>
      <w:r>
        <w:rPr>
          <w:rFonts w:asciiTheme="majorHAnsi" w:hAnsiTheme="majorHAnsi" w:cs="Calibri"/>
          <w:szCs w:val="18"/>
          <w:lang w:val="pt-BR"/>
        </w:rPr>
        <w:t>os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do arquivo de entrada é diferenciado para cada base, portanto vamos detalhar o formato esperado abaixo. </w:t>
      </w:r>
    </w:p>
    <w:p w:rsidR="000F6401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D7033" w:rsidRPr="00E51500" w:rsidRDefault="000F6401" w:rsidP="000F6401">
      <w:pPr>
        <w:pStyle w:val="BasicParagraph"/>
        <w:spacing w:line="240" w:lineRule="auto"/>
        <w:ind w:left="357"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F6401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E51500">
        <w:rPr>
          <w:rFonts w:asciiTheme="majorHAnsi" w:hAnsiTheme="majorHAnsi" w:cs="Calibri"/>
          <w:szCs w:val="18"/>
          <w:lang w:val="pt-BR"/>
        </w:rPr>
        <w:t xml:space="preserve"> As colunas esperadas para o arquivo de entrada.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1D7033" w:rsidRPr="00E51500">
        <w:rPr>
          <w:rFonts w:asciiTheme="majorHAnsi" w:hAnsiTheme="majorHAnsi" w:cs="Calibri"/>
          <w:szCs w:val="18"/>
          <w:lang w:val="pt-BR"/>
        </w:rPr>
        <w:t xml:space="preserve">    </w:t>
      </w:r>
    </w:p>
    <w:p w:rsidR="001D7033" w:rsidRPr="00176B51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76B51">
        <w:rPr>
          <w:rFonts w:asciiTheme="majorHAnsi" w:hAnsiTheme="majorHAnsi" w:cs="Calibri"/>
          <w:szCs w:val="18"/>
        </w:rPr>
        <w:t>Employee_ID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2: </w:t>
      </w:r>
      <w:proofErr w:type="spellStart"/>
      <w:r w:rsidRPr="00176B51">
        <w:rPr>
          <w:rFonts w:asciiTheme="majorHAnsi" w:hAnsiTheme="majorHAnsi" w:cs="Calibri"/>
          <w:szCs w:val="18"/>
        </w:rPr>
        <w:t>Establishment_ID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3: </w:t>
      </w:r>
      <w:proofErr w:type="spellStart"/>
      <w:r w:rsidRPr="00176B51">
        <w:rPr>
          <w:rFonts w:asciiTheme="majorHAnsi" w:hAnsiTheme="majorHAnsi" w:cs="Calibri"/>
          <w:szCs w:val="18"/>
        </w:rPr>
        <w:t>Municipality_ID</w:t>
      </w:r>
      <w:proofErr w:type="spellEnd"/>
      <w:r w:rsidRPr="00176B51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t xml:space="preserve">4: </w:t>
      </w:r>
      <w:proofErr w:type="spellStart"/>
      <w:r w:rsidRPr="00176B51">
        <w:rPr>
          <w:rFonts w:asciiTheme="majorHAnsi" w:hAnsiTheme="majorHAnsi" w:cs="Calibri"/>
          <w:szCs w:val="18"/>
        </w:rPr>
        <w:t>BrazilianOcupation_ID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; 5: SBCLAS20; 6: CLASCNAE20; 7: </w:t>
      </w:r>
      <w:proofErr w:type="spellStart"/>
      <w:r w:rsidRPr="00176B51">
        <w:rPr>
          <w:rFonts w:asciiTheme="majorHAnsi" w:hAnsiTheme="majorHAnsi" w:cs="Calibri"/>
          <w:szCs w:val="18"/>
        </w:rPr>
        <w:t>Wage</w:t>
      </w:r>
      <w:r w:rsidRPr="001D7033">
        <w:rPr>
          <w:rFonts w:asciiTheme="majorHAnsi" w:hAnsiTheme="majorHAnsi" w:cs="Calibri"/>
          <w:szCs w:val="18"/>
        </w:rPr>
        <w:t>Received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</w:p>
    <w:p w:rsidR="001D7033" w:rsidRPr="001D7033" w:rsidRDefault="001D7033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8: </w:t>
      </w:r>
      <w:proofErr w:type="spellStart"/>
      <w:r w:rsidRPr="001D7033">
        <w:rPr>
          <w:rFonts w:asciiTheme="majorHAnsi" w:hAnsiTheme="majorHAnsi" w:cs="Calibri"/>
          <w:szCs w:val="18"/>
        </w:rPr>
        <w:t>EconomicActivity_ID_ISIC</w:t>
      </w:r>
      <w:proofErr w:type="spellEnd"/>
      <w:r w:rsidRPr="001D7033">
        <w:rPr>
          <w:rFonts w:asciiTheme="majorHAnsi" w:hAnsiTheme="majorHAnsi" w:cs="Calibri"/>
          <w:szCs w:val="18"/>
        </w:rPr>
        <w:t xml:space="preserve">; 9: </w:t>
      </w:r>
      <w:proofErr w:type="spellStart"/>
      <w:r w:rsidRPr="001D7033">
        <w:rPr>
          <w:rFonts w:asciiTheme="majorHAnsi" w:hAnsiTheme="majorHAnsi" w:cs="Calibri"/>
          <w:szCs w:val="18"/>
        </w:rPr>
        <w:t>Average_monthly_wage</w:t>
      </w:r>
      <w:proofErr w:type="spellEnd"/>
    </w:p>
    <w:p w:rsidR="00EC4737" w:rsidRPr="00176B51" w:rsidRDefault="00EC4737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0F6401" w:rsidRDefault="000F6401" w:rsidP="000F6401">
      <w:pPr>
        <w:pStyle w:val="BasicParagraph"/>
        <w:spacing w:line="240" w:lineRule="auto"/>
        <w:ind w:left="717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i/>
          <w:szCs w:val="18"/>
          <w:lang w:val="pt-BR"/>
        </w:rPr>
        <w:t>Secex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0F6401" w:rsidRPr="001D7033" w:rsidRDefault="000F6401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D7033">
        <w:rPr>
          <w:rFonts w:asciiTheme="majorHAnsi" w:hAnsiTheme="majorHAnsi" w:cs="Calibri"/>
          <w:szCs w:val="18"/>
        </w:rPr>
        <w:t xml:space="preserve">0: Year; 1: </w:t>
      </w:r>
      <w:proofErr w:type="spellStart"/>
      <w:r w:rsidRPr="001D7033">
        <w:rPr>
          <w:rFonts w:asciiTheme="majorHAnsi" w:hAnsiTheme="majorHAnsi" w:cs="Calibri"/>
          <w:szCs w:val="18"/>
        </w:rPr>
        <w:t>Municipality_ID</w:t>
      </w:r>
      <w:proofErr w:type="spellEnd"/>
      <w:r w:rsidRPr="001D7033">
        <w:rPr>
          <w:rFonts w:asciiTheme="majorHAnsi" w:hAnsiTheme="majorHAnsi" w:cs="Calibri"/>
          <w:szCs w:val="18"/>
        </w:rPr>
        <w:t>;</w:t>
      </w:r>
      <w:r w:rsidR="00D714E5">
        <w:rPr>
          <w:rFonts w:asciiTheme="majorHAnsi" w:hAnsiTheme="majorHAnsi" w:cs="Calibri"/>
          <w:szCs w:val="18"/>
        </w:rPr>
        <w:t xml:space="preserve"> 2: </w:t>
      </w:r>
      <w:proofErr w:type="spellStart"/>
      <w:r w:rsidR="00D714E5" w:rsidRPr="000F6401">
        <w:rPr>
          <w:rFonts w:asciiTheme="majorHAnsi" w:hAnsiTheme="majorHAnsi" w:cs="Calibri"/>
          <w:szCs w:val="18"/>
        </w:rPr>
        <w:t>State_ID</w:t>
      </w:r>
      <w:proofErr w:type="spellEnd"/>
    </w:p>
    <w:p w:rsidR="00D714E5" w:rsidRDefault="00D714E5" w:rsidP="000F6401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3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TransactedProduct_ID_HS</w:t>
      </w:r>
      <w:proofErr w:type="spellEnd"/>
      <w:r w:rsidR="000F6401" w:rsidRPr="001D7033">
        <w:rPr>
          <w:rFonts w:asciiTheme="majorHAnsi" w:hAnsiTheme="majorHAnsi" w:cs="Calibri"/>
          <w:szCs w:val="18"/>
        </w:rPr>
        <w:t xml:space="preserve">; </w:t>
      </w:r>
      <w:r>
        <w:rPr>
          <w:rFonts w:asciiTheme="majorHAnsi" w:hAnsiTheme="majorHAnsi" w:cs="Calibri"/>
          <w:szCs w:val="18"/>
        </w:rPr>
        <w:t>4</w:t>
      </w:r>
      <w:r w:rsidR="000F6401" w:rsidRPr="001D7033">
        <w:rPr>
          <w:rFonts w:asciiTheme="majorHAnsi" w:hAnsiTheme="majorHAnsi" w:cs="Calibri"/>
          <w:szCs w:val="18"/>
        </w:rPr>
        <w:t xml:space="preserve">: </w:t>
      </w:r>
      <w:proofErr w:type="spellStart"/>
      <w:r w:rsidRPr="000F6401">
        <w:rPr>
          <w:rFonts w:asciiTheme="majorHAnsi" w:hAnsiTheme="majorHAnsi" w:cs="Calibri"/>
          <w:szCs w:val="18"/>
        </w:rPr>
        <w:t>DestinationCou</w:t>
      </w:r>
      <w:r>
        <w:rPr>
          <w:rFonts w:asciiTheme="majorHAnsi" w:hAnsiTheme="majorHAnsi" w:cs="Calibri"/>
          <w:szCs w:val="18"/>
        </w:rPr>
        <w:t>n</w:t>
      </w:r>
      <w:r w:rsidRPr="000F6401">
        <w:rPr>
          <w:rFonts w:asciiTheme="majorHAnsi" w:hAnsiTheme="majorHAnsi" w:cs="Calibri"/>
          <w:szCs w:val="18"/>
        </w:rPr>
        <w:t>try_ID</w:t>
      </w:r>
      <w:proofErr w:type="spellEnd"/>
    </w:p>
    <w:p w:rsidR="000F6401" w:rsidRPr="000F6401" w:rsidRDefault="00D714E5" w:rsidP="00D714E5">
      <w:pPr>
        <w:pStyle w:val="BasicParagraph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 xml:space="preserve">5: </w:t>
      </w:r>
      <w:proofErr w:type="spellStart"/>
      <w:r w:rsidRPr="000F6401">
        <w:rPr>
          <w:rFonts w:asciiTheme="majorHAnsi" w:hAnsiTheme="majorHAnsi" w:cs="Calibri"/>
          <w:szCs w:val="18"/>
        </w:rPr>
        <w:t>TransactionAmount_US$_FOB</w:t>
      </w:r>
      <w:proofErr w:type="spellEnd"/>
      <w:r w:rsidR="000F6401" w:rsidRPr="001D7033">
        <w:rPr>
          <w:rFonts w:asciiTheme="majorHAnsi" w:hAnsiTheme="majorHAnsi" w:cs="Calibri"/>
          <w:szCs w:val="18"/>
        </w:rPr>
        <w:t>;</w:t>
      </w:r>
      <w:r w:rsidRPr="000F6401">
        <w:rPr>
          <w:rFonts w:asciiTheme="majorHAnsi" w:hAnsiTheme="majorHAnsi" w:cs="Calibri"/>
          <w:szCs w:val="18"/>
        </w:rPr>
        <w:t xml:space="preserve"> </w:t>
      </w:r>
    </w:p>
    <w:p w:rsidR="000F6401" w:rsidRPr="000F6401" w:rsidRDefault="000F6401" w:rsidP="001432C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92DBF" w:rsidRPr="00D714E5" w:rsidRDefault="00D714E5" w:rsidP="00D714E5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D714E5">
        <w:rPr>
          <w:rFonts w:asciiTheme="majorHAnsi" w:hAnsiTheme="majorHAnsi" w:cs="Calibri"/>
          <w:szCs w:val="18"/>
          <w:lang w:val="pt-BR"/>
        </w:rPr>
        <w:t>O resultado final é gravado na pasta /</w:t>
      </w:r>
      <w:proofErr w:type="spellStart"/>
      <w:r w:rsidRPr="00D714E5">
        <w:rPr>
          <w:rFonts w:asciiTheme="majorHAnsi" w:hAnsiTheme="majorHAnsi" w:cs="Calibri"/>
          <w:szCs w:val="18"/>
          <w:lang w:val="pt-BR"/>
        </w:rPr>
        <w:t>secex</w:t>
      </w:r>
      <w:proofErr w:type="spellEnd"/>
      <w:r w:rsidRPr="00D714E5">
        <w:rPr>
          <w:rFonts w:asciiTheme="majorHAnsi" w:hAnsiTheme="majorHAnsi" w:cs="Calibri"/>
          <w:szCs w:val="18"/>
          <w:lang w:val="pt-BR"/>
        </w:rPr>
        <w:t>/</w:t>
      </w:r>
      <w:proofErr w:type="gramStart"/>
      <w:r w:rsidRPr="00D714E5">
        <w:rPr>
          <w:rFonts w:asciiTheme="majorHAnsi" w:hAnsiTheme="majorHAnsi" w:cs="Calibri"/>
          <w:szCs w:val="18"/>
          <w:lang w:val="pt-BR"/>
        </w:rPr>
        <w:t>y</w:t>
      </w:r>
      <w:r>
        <w:rPr>
          <w:rFonts w:asciiTheme="majorHAnsi" w:hAnsiTheme="majorHAnsi" w:cs="Calibri"/>
          <w:szCs w:val="18"/>
          <w:lang w:val="pt-BR"/>
        </w:rPr>
        <w:t>bio.</w:t>
      </w:r>
      <w:proofErr w:type="gramEnd"/>
      <w:r>
        <w:rPr>
          <w:rFonts w:asciiTheme="majorHAnsi" w:hAnsiTheme="majorHAnsi" w:cs="Calibri"/>
          <w:szCs w:val="18"/>
          <w:lang w:val="pt-BR"/>
        </w:rPr>
        <w:t>tsv.bz2 e /</w:t>
      </w:r>
      <w:proofErr w:type="spellStart"/>
      <w:r>
        <w:rPr>
          <w:rFonts w:asciiTheme="majorHAnsi" w:hAnsiTheme="majorHAnsi" w:cs="Calibri"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>/ybio.tsv.bz2.</w:t>
      </w:r>
    </w:p>
    <w:p w:rsidR="00C92DBF" w:rsidRDefault="00C92DBF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Pr="00D714E5" w:rsidRDefault="00D714E5" w:rsidP="00C92DB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C92DBF" w:rsidRPr="00316348" w:rsidRDefault="00B67C3A" w:rsidP="00D80996">
      <w:pPr>
        <w:pStyle w:val="Escritorio-TituloCaptulo0"/>
        <w:numPr>
          <w:ilvl w:val="1"/>
          <w:numId w:val="4"/>
        </w:numPr>
      </w:pPr>
      <w:bookmarkStart w:id="10" w:name="_Toc404186723"/>
      <w:r>
        <w:t>Desagregação</w:t>
      </w:r>
      <w:bookmarkEnd w:id="10"/>
    </w:p>
    <w:p w:rsidR="00F7364D" w:rsidRDefault="00F7364D" w:rsidP="00F7364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14E5" w:rsidRDefault="00186224" w:rsidP="00CD2B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Segundo passo do processo de cálculo</w:t>
      </w:r>
      <w:proofErr w:type="gramStart"/>
      <w:r>
        <w:rPr>
          <w:rFonts w:asciiTheme="majorHAnsi" w:hAnsiTheme="majorHAnsi" w:cs="Calibri"/>
          <w:szCs w:val="18"/>
          <w:lang w:val="pt-BR"/>
        </w:rPr>
        <w:t>, realiza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criação das tabelas desagregadas baseada na tabela agregada, YBIO</w:t>
      </w:r>
      <w:r w:rsidR="00CD2BC6">
        <w:rPr>
          <w:rFonts w:asciiTheme="majorHAnsi" w:hAnsiTheme="majorHAnsi" w:cs="Calibri"/>
          <w:szCs w:val="18"/>
          <w:lang w:val="pt-BR"/>
        </w:rPr>
        <w:t>, portanto o arquivo /ybio.tsv.bz2</w:t>
      </w:r>
      <w:r w:rsidR="000D46A7">
        <w:rPr>
          <w:rFonts w:asciiTheme="majorHAnsi" w:hAnsiTheme="majorHAnsi" w:cs="Calibri"/>
          <w:szCs w:val="18"/>
          <w:lang w:val="pt-BR"/>
        </w:rPr>
        <w:t>, proveniente do primeiro passo do processo de cálculo.</w:t>
      </w:r>
      <w:r w:rsidR="00CD2BC6">
        <w:rPr>
          <w:rFonts w:asciiTheme="majorHAnsi" w:hAnsiTheme="majorHAnsi" w:cs="Calibri"/>
          <w:szCs w:val="18"/>
          <w:lang w:val="pt-BR"/>
        </w:rPr>
        <w:t xml:space="preserve"> Para a execução deste script é necessário informar o ano de processamento, conforme abaixo:</w:t>
      </w:r>
    </w:p>
    <w:p w:rsidR="00CD2BC6" w:rsidRP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CD2BC6">
        <w:rPr>
          <w:rFonts w:asciiTheme="majorHAnsi" w:hAnsiTheme="majorHAnsi" w:cs="Calibri"/>
          <w:szCs w:val="18"/>
        </w:rPr>
        <w:t>python step_2_disaggregate.py -f 2002/</w:t>
      </w:r>
      <w:proofErr w:type="spellStart"/>
      <w:r w:rsidRPr="00CD2BC6">
        <w:rPr>
          <w:rFonts w:asciiTheme="majorHAnsi" w:hAnsiTheme="majorHAnsi" w:cs="Calibri"/>
          <w:szCs w:val="18"/>
        </w:rPr>
        <w:t>ybio.tsv</w:t>
      </w:r>
      <w:proofErr w:type="spellEnd"/>
      <w:r w:rsidRPr="00CD2BC6">
        <w:rPr>
          <w:rFonts w:asciiTheme="majorHAnsi" w:hAnsiTheme="majorHAnsi" w:cs="Calibri"/>
          <w:szCs w:val="18"/>
        </w:rPr>
        <w:t xml:space="preserve"> -y 2002</w:t>
      </w:r>
    </w:p>
    <w:p w:rsidR="00CD2BC6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 w:rsidRPr="00CD2BC6">
        <w:rPr>
          <w:rFonts w:asciiTheme="majorHAnsi" w:hAnsiTheme="majorHAnsi" w:cs="Calibri"/>
          <w:szCs w:val="18"/>
          <w:lang w:val="pt-BR"/>
        </w:rPr>
        <w:t>Utilizando a YBIO são filtrados apenas in formaç</w:t>
      </w:r>
      <w:r>
        <w:rPr>
          <w:rFonts w:asciiTheme="majorHAnsi" w:hAnsiTheme="majorHAnsi" w:cs="Calibri"/>
          <w:szCs w:val="18"/>
          <w:lang w:val="pt-BR"/>
        </w:rPr>
        <w:t xml:space="preserve">ões do nível mais desagregado para as classificações,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cbo_id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Para garantir este filtro, foi </w:t>
      </w:r>
      <w:proofErr w:type="gramStart"/>
      <w:r>
        <w:rPr>
          <w:rFonts w:asciiTheme="majorHAnsi" w:hAnsiTheme="majorHAnsi" w:cs="Calibri"/>
          <w:szCs w:val="18"/>
          <w:lang w:val="pt-BR"/>
        </w:rPr>
        <w:t>implementado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da seguinte forma: </w:t>
      </w:r>
    </w:p>
    <w:p w:rsidR="00CD2BC6" w:rsidRPr="00176B51" w:rsidRDefault="00CD2BC6" w:rsidP="00E51500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</w:rPr>
      </w:pPr>
      <w:r w:rsidRPr="00176B51">
        <w:rPr>
          <w:rFonts w:asciiTheme="majorHAnsi" w:hAnsiTheme="majorHAnsi" w:cs="Calibri"/>
          <w:szCs w:val="18"/>
        </w:rPr>
        <w:lastRenderedPageBreak/>
        <w:t xml:space="preserve">if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bra_id</w:t>
      </w:r>
      <w:proofErr w:type="spellEnd"/>
      <w:r w:rsidRPr="00176B51">
        <w:rPr>
          <w:rFonts w:asciiTheme="majorHAnsi" w:hAnsiTheme="majorHAnsi" w:cs="Calibri"/>
          <w:szCs w:val="18"/>
        </w:rPr>
        <w:t xml:space="preserve">"]) == 8 and </w:t>
      </w:r>
      <w:proofErr w:type="spellStart"/>
      <w:r w:rsidRPr="00176B51">
        <w:rPr>
          <w:rFonts w:asciiTheme="majorHAnsi" w:hAnsiTheme="majorHAnsi" w:cs="Calibri"/>
          <w:szCs w:val="18"/>
        </w:rPr>
        <w:t>len</w:t>
      </w:r>
      <w:proofErr w:type="spellEnd"/>
      <w:r w:rsidRPr="00176B51">
        <w:rPr>
          <w:rFonts w:asciiTheme="majorHAnsi" w:hAnsiTheme="majorHAnsi" w:cs="Calibri"/>
          <w:szCs w:val="18"/>
        </w:rPr>
        <w:t>(line["</w:t>
      </w:r>
      <w:proofErr w:type="spellStart"/>
      <w:r w:rsidRPr="00176B51">
        <w:rPr>
          <w:rFonts w:asciiTheme="majorHAnsi" w:hAnsiTheme="majorHAnsi" w:cs="Calibri"/>
          <w:szCs w:val="18"/>
        </w:rPr>
        <w:t>isic_id</w:t>
      </w:r>
      <w:proofErr w:type="spellEnd"/>
      <w:r w:rsidRPr="00176B51">
        <w:rPr>
          <w:rFonts w:asciiTheme="majorHAnsi" w:hAnsiTheme="majorHAnsi" w:cs="Calibri"/>
          <w:szCs w:val="18"/>
        </w:rPr>
        <w:t>"]) == 5:</w:t>
      </w:r>
    </w:p>
    <w:p w:rsidR="00CD2BC6" w:rsidRPr="00E51500" w:rsidRDefault="00CD2BC6" w:rsidP="00E51500">
      <w:pPr>
        <w:pStyle w:val="PargrafodaLista"/>
        <w:numPr>
          <w:ilvl w:val="1"/>
          <w:numId w:val="17"/>
        </w:numPr>
        <w:jc w:val="both"/>
        <w:rPr>
          <w:rFonts w:asciiTheme="majorHAnsi" w:hAnsiTheme="majorHAnsi" w:cs="Calibri"/>
          <w:szCs w:val="18"/>
        </w:rPr>
      </w:pPr>
      <w:r w:rsidRPr="00E51500">
        <w:rPr>
          <w:rFonts w:asciiTheme="majorHAnsi" w:hAnsiTheme="majorHAnsi" w:cs="Calibri"/>
          <w:szCs w:val="18"/>
        </w:rPr>
        <w:t>tables["</w:t>
      </w:r>
      <w:proofErr w:type="spellStart"/>
      <w:r w:rsidRPr="00E51500">
        <w:rPr>
          <w:rFonts w:asciiTheme="majorHAnsi" w:hAnsiTheme="majorHAnsi" w:cs="Calibri"/>
          <w:szCs w:val="18"/>
        </w:rPr>
        <w:t>yo</w:t>
      </w:r>
      <w:proofErr w:type="spellEnd"/>
      <w:r w:rsidRPr="00E51500">
        <w:rPr>
          <w:rFonts w:asciiTheme="majorHAnsi" w:hAnsiTheme="majorHAnsi" w:cs="Calibri"/>
          <w:szCs w:val="18"/>
        </w:rPr>
        <w:t>"][line["</w:t>
      </w:r>
      <w:proofErr w:type="spellStart"/>
      <w:r w:rsidRPr="00E51500">
        <w:rPr>
          <w:rFonts w:asciiTheme="majorHAnsi" w:hAnsiTheme="majorHAnsi" w:cs="Calibri"/>
          <w:szCs w:val="18"/>
        </w:rPr>
        <w:t>cbo_id</w:t>
      </w:r>
      <w:proofErr w:type="spellEnd"/>
      <w:r w:rsidRPr="00E51500">
        <w:rPr>
          <w:rFonts w:asciiTheme="majorHAnsi" w:hAnsiTheme="majorHAnsi" w:cs="Calibri"/>
          <w:szCs w:val="18"/>
        </w:rPr>
        <w:t>"]]["wage"] += float(line["wage"])</w:t>
      </w:r>
    </w:p>
    <w:p w:rsidR="000D46A7" w:rsidRDefault="00CD2BC6" w:rsidP="00CD2BC6">
      <w:pPr>
        <w:ind w:left="363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tabelas criadas tomando esta como origem são do formato TSV e compactadas com BZIP2</w:t>
      </w:r>
      <w:r w:rsidR="00747934">
        <w:rPr>
          <w:rFonts w:asciiTheme="majorHAnsi" w:hAnsiTheme="majorHAnsi" w:cs="Calibri"/>
          <w:szCs w:val="18"/>
          <w:lang w:val="pt-BR"/>
        </w:rPr>
        <w:t xml:space="preserve">. Para a RAIS as tabelas de saída </w:t>
      </w:r>
      <w:r>
        <w:rPr>
          <w:rFonts w:asciiTheme="majorHAnsi" w:hAnsiTheme="majorHAnsi" w:cs="Calibri"/>
          <w:szCs w:val="18"/>
          <w:lang w:val="pt-BR"/>
        </w:rPr>
        <w:t xml:space="preserve">são: </w:t>
      </w:r>
    </w:p>
    <w:p w:rsidR="00CD2BC6" w:rsidRPr="000D46A7" w:rsidRDefault="00CD2BC6" w:rsidP="000D46A7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 w:rsidRPr="000D46A7">
        <w:rPr>
          <w:rFonts w:asciiTheme="majorHAnsi" w:hAnsiTheme="majorHAnsi" w:cs="Calibri"/>
          <w:szCs w:val="18"/>
          <w:lang w:val="pt-BR"/>
        </w:rPr>
        <w:t xml:space="preserve">YO, YI e </w:t>
      </w:r>
      <w:proofErr w:type="gramStart"/>
      <w:r w:rsidRPr="000D46A7">
        <w:rPr>
          <w:rFonts w:asciiTheme="majorHAnsi" w:hAnsiTheme="majorHAnsi" w:cs="Calibri"/>
          <w:szCs w:val="18"/>
          <w:lang w:val="pt-BR"/>
        </w:rPr>
        <w:t>YB</w:t>
      </w:r>
      <w:proofErr w:type="gramEnd"/>
    </w:p>
    <w:p w:rsidR="00CD2BC6" w:rsidRDefault="00CD2BC6" w:rsidP="00CD2BC6">
      <w:pPr>
        <w:pStyle w:val="PargrafodaLista"/>
        <w:numPr>
          <w:ilvl w:val="0"/>
          <w:numId w:val="17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YBO, YBI e </w:t>
      </w:r>
      <w:proofErr w:type="gramStart"/>
      <w:r>
        <w:rPr>
          <w:rFonts w:asciiTheme="majorHAnsi" w:hAnsiTheme="majorHAnsi" w:cs="Calibri"/>
          <w:szCs w:val="18"/>
          <w:lang w:val="pt-BR"/>
        </w:rPr>
        <w:t>YIO</w:t>
      </w:r>
      <w:proofErr w:type="gramEnd"/>
    </w:p>
    <w:p w:rsidR="000D46A7" w:rsidRPr="0010560A" w:rsidRDefault="00747934" w:rsidP="0074793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Já no caso da SECEX as seguintes tabelas são criadas após a execução deste passo: </w:t>
      </w:r>
    </w:p>
    <w:p w:rsidR="000D46A7" w:rsidRPr="0010560A" w:rsidRDefault="000D46A7" w:rsidP="000D46A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D46A7" w:rsidRPr="00747934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747934">
        <w:rPr>
          <w:rFonts w:asciiTheme="majorHAnsi" w:hAnsiTheme="majorHAnsi" w:cs="Calibri"/>
          <w:szCs w:val="18"/>
        </w:rPr>
        <w:t xml:space="preserve">YB YBW YBP </w:t>
      </w:r>
    </w:p>
    <w:p w:rsidR="000D46A7" w:rsidRPr="0010560A" w:rsidRDefault="00747934" w:rsidP="000D46A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YP YPW YW</w:t>
      </w:r>
    </w:p>
    <w:p w:rsid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51500" w:rsidRPr="00E51500" w:rsidRDefault="00E51500" w:rsidP="00E51500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11" w:name="_Toc404186724"/>
      <w:r>
        <w:t>Taxa e Valor de Crescimento</w:t>
      </w:r>
      <w:bookmarkEnd w:id="11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0B5B20" w:rsidP="000B5B20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comparar a taxa de crescimento de um ano com o ano anterior e </w:t>
      </w:r>
      <w:r w:rsidR="00FC6D29">
        <w:rPr>
          <w:rFonts w:asciiTheme="majorHAnsi" w:hAnsiTheme="majorHAnsi" w:cs="Calibri"/>
          <w:szCs w:val="18"/>
          <w:lang w:val="pt-BR"/>
        </w:rPr>
        <w:t xml:space="preserve">outro comparado com </w:t>
      </w:r>
      <w:proofErr w:type="gramStart"/>
      <w:r>
        <w:rPr>
          <w:rFonts w:asciiTheme="majorHAnsi" w:hAnsiTheme="majorHAnsi" w:cs="Calibri"/>
          <w:szCs w:val="18"/>
          <w:lang w:val="pt-BR"/>
        </w:rPr>
        <w:t>5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anos atrás. </w:t>
      </w:r>
      <w:r w:rsidR="00FC6D29">
        <w:rPr>
          <w:rFonts w:asciiTheme="majorHAnsi" w:hAnsiTheme="majorHAnsi" w:cs="Calibri"/>
          <w:szCs w:val="18"/>
          <w:lang w:val="pt-BR"/>
        </w:rPr>
        <w:t>Quando não existe um histórico para um determinado ano, a informação não é calculada. Esta taxa é criada para cada tabela desagregada</w:t>
      </w:r>
      <w:r w:rsidR="008F1B09">
        <w:rPr>
          <w:rFonts w:asciiTheme="majorHAnsi" w:hAnsiTheme="majorHAnsi" w:cs="Calibri"/>
          <w:szCs w:val="18"/>
          <w:lang w:val="pt-BR"/>
        </w:rPr>
        <w:t xml:space="preserve"> (</w:t>
      </w:r>
      <w:r w:rsidR="00FC6D29">
        <w:rPr>
          <w:rFonts w:asciiTheme="majorHAnsi" w:hAnsiTheme="majorHAnsi" w:cs="Calibri"/>
          <w:szCs w:val="18"/>
          <w:lang w:val="pt-BR"/>
        </w:rPr>
        <w:t xml:space="preserve">YB, </w:t>
      </w:r>
      <w:proofErr w:type="gramStart"/>
      <w:r w:rsidR="00FC6D29">
        <w:rPr>
          <w:rFonts w:asciiTheme="majorHAnsi" w:hAnsiTheme="majorHAnsi" w:cs="Calibri"/>
          <w:szCs w:val="18"/>
          <w:lang w:val="pt-BR"/>
        </w:rPr>
        <w:t>YBI,</w:t>
      </w:r>
      <w:proofErr w:type="gramEnd"/>
      <w:r w:rsidR="00FC6D29">
        <w:rPr>
          <w:rFonts w:asciiTheme="majorHAnsi" w:hAnsiTheme="majorHAnsi" w:cs="Calibri"/>
          <w:szCs w:val="18"/>
          <w:lang w:val="pt-BR"/>
        </w:rPr>
        <w:t>YBO, YI, YIO e YO</w:t>
      </w:r>
      <w:r w:rsidR="008F1B09">
        <w:rPr>
          <w:rFonts w:asciiTheme="majorHAnsi" w:hAnsiTheme="majorHAnsi" w:cs="Calibri"/>
          <w:szCs w:val="18"/>
          <w:lang w:val="pt-BR"/>
        </w:rPr>
        <w:t>), e o</w:t>
      </w:r>
      <w:r w:rsidR="00FC6D29">
        <w:rPr>
          <w:rFonts w:asciiTheme="majorHAnsi" w:hAnsiTheme="majorHAnsi" w:cs="Calibri"/>
          <w:szCs w:val="18"/>
          <w:lang w:val="pt-BR"/>
        </w:rPr>
        <w:t xml:space="preserve"> mesmo é executado para a base da </w:t>
      </w:r>
      <w:proofErr w:type="spellStart"/>
      <w:r w:rsidR="00FC6D29">
        <w:rPr>
          <w:rFonts w:asciiTheme="majorHAnsi" w:hAnsiTheme="majorHAnsi" w:cs="Calibri"/>
          <w:szCs w:val="18"/>
          <w:lang w:val="pt-BR"/>
        </w:rPr>
        <w:t>Rais</w:t>
      </w:r>
      <w:proofErr w:type="spellEnd"/>
      <w:r w:rsidR="00FC6D29">
        <w:rPr>
          <w:rFonts w:asciiTheme="majorHAnsi" w:hAnsiTheme="majorHAnsi" w:cs="Calibri"/>
          <w:szCs w:val="18"/>
          <w:lang w:val="pt-BR"/>
        </w:rPr>
        <w:t xml:space="preserve"> e Secex.</w:t>
      </w:r>
    </w:p>
    <w:p w:rsidR="00D80996" w:rsidRDefault="008F1B09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caso é feito o cálculo para o valor e a taxa de crescimento, </w:t>
      </w:r>
      <w:r w:rsidR="00D80996">
        <w:rPr>
          <w:rFonts w:asciiTheme="majorHAnsi" w:hAnsiTheme="majorHAnsi" w:cs="Calibri"/>
          <w:szCs w:val="18"/>
          <w:lang w:val="pt-BR"/>
        </w:rPr>
        <w:t>portanto para valor é feito uma subtração e para taxa a divisão: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value"</w:t>
      </w:r>
    </w:p>
    <w:p w:rsid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wage_growth_val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current["wage"] -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</w:t>
      </w:r>
    </w:p>
    <w:p w:rsidR="00D80996" w:rsidRPr="00D80996" w:rsidRDefault="00D80996" w:rsidP="00D80996">
      <w:pPr>
        <w:pStyle w:val="BasicParagraph"/>
        <w:ind w:left="-717" w:firstLine="78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print "calculating 1 year wage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wage_growth_rate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= (current["wage"]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["wage"]) - 1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value"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num_emp_growth_val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=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 xml:space="preserve">"] - 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prev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D8099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D80996">
        <w:rPr>
          <w:rFonts w:asciiTheme="majorHAnsi" w:hAnsiTheme="majorHAnsi" w:cs="Calibri"/>
          <w:szCs w:val="18"/>
          <w:lang w:val="pt-BR"/>
        </w:rPr>
        <w:t>"]</w:t>
      </w:r>
    </w:p>
    <w:p w:rsidR="00D80996" w:rsidRPr="00D80996" w:rsidRDefault="00D80996" w:rsidP="00D80996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print "calculating 1 year 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 growth rate"</w:t>
      </w:r>
    </w:p>
    <w:p w:rsidR="00D80996" w:rsidRPr="00D80996" w:rsidRDefault="00D80996" w:rsidP="00D80996">
      <w:pPr>
        <w:pStyle w:val="BasicParagraph"/>
        <w:numPr>
          <w:ilvl w:val="0"/>
          <w:numId w:val="15"/>
        </w:numPr>
        <w:ind w:left="108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>current["</w:t>
      </w:r>
      <w:proofErr w:type="spellStart"/>
      <w:r w:rsidRPr="00D80996">
        <w:rPr>
          <w:rFonts w:asciiTheme="majorHAnsi" w:hAnsiTheme="majorHAnsi" w:cs="Calibri"/>
          <w:szCs w:val="18"/>
        </w:rPr>
        <w:t>num_emp_growth_rate</w:t>
      </w:r>
      <w:proofErr w:type="spellEnd"/>
      <w:r w:rsidRPr="00D80996">
        <w:rPr>
          <w:rFonts w:asciiTheme="majorHAnsi" w:hAnsiTheme="majorHAnsi" w:cs="Calibri"/>
          <w:szCs w:val="18"/>
        </w:rPr>
        <w:t>"] = (current["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 xml:space="preserve">"] / </w:t>
      </w:r>
      <w:proofErr w:type="spellStart"/>
      <w:r w:rsidRPr="00D80996">
        <w:rPr>
          <w:rFonts w:asciiTheme="majorHAnsi" w:hAnsiTheme="majorHAnsi" w:cs="Calibri"/>
          <w:szCs w:val="18"/>
        </w:rPr>
        <w:t>prev</w:t>
      </w:r>
      <w:proofErr w:type="spellEnd"/>
      <w:r w:rsidRPr="00D80996">
        <w:rPr>
          <w:rFonts w:asciiTheme="majorHAnsi" w:hAnsiTheme="majorHAnsi" w:cs="Calibri"/>
          <w:szCs w:val="18"/>
        </w:rPr>
        <w:t>["</w:t>
      </w:r>
      <w:proofErr w:type="spellStart"/>
      <w:r w:rsidRPr="00D80996">
        <w:rPr>
          <w:rFonts w:asciiTheme="majorHAnsi" w:hAnsiTheme="majorHAnsi" w:cs="Calibri"/>
          <w:szCs w:val="18"/>
        </w:rPr>
        <w:t>num_emp</w:t>
      </w:r>
      <w:proofErr w:type="spellEnd"/>
      <w:r w:rsidRPr="00D80996">
        <w:rPr>
          <w:rFonts w:asciiTheme="majorHAnsi" w:hAnsiTheme="majorHAnsi" w:cs="Calibri"/>
          <w:szCs w:val="18"/>
        </w:rPr>
        <w:t>"]) - 1</w:t>
      </w:r>
    </w:p>
    <w:p w:rsidR="00D80996" w:rsidRPr="00D80996" w:rsidRDefault="00D80996" w:rsidP="00D8099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  <w:r w:rsidRPr="00D80996">
        <w:rPr>
          <w:rFonts w:asciiTheme="majorHAnsi" w:hAnsiTheme="majorHAnsi" w:cs="Calibri"/>
          <w:szCs w:val="18"/>
        </w:rPr>
        <w:t xml:space="preserve">    </w:t>
      </w:r>
    </w:p>
    <w:p w:rsidR="00D80996" w:rsidRPr="00D80996" w:rsidRDefault="00D80996" w:rsidP="008F1B09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</w:rPr>
      </w:pPr>
    </w:p>
    <w:p w:rsidR="00FC6D29" w:rsidRPr="00572F38" w:rsidRDefault="00D80996" w:rsidP="00CD2BC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 é realizado </w:t>
      </w:r>
      <w:r w:rsidR="008F1B09">
        <w:rPr>
          <w:rFonts w:asciiTheme="majorHAnsi" w:hAnsiTheme="majorHAnsi" w:cs="Calibri"/>
          <w:szCs w:val="18"/>
          <w:lang w:val="pt-BR"/>
        </w:rPr>
        <w:t xml:space="preserve">tanto para anual como para plurianual </w:t>
      </w:r>
      <w:proofErr w:type="gramStart"/>
      <w:r w:rsidR="008F1B09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8F1B09">
        <w:rPr>
          <w:rFonts w:asciiTheme="majorHAnsi" w:hAnsiTheme="majorHAnsi" w:cs="Calibri"/>
          <w:szCs w:val="18"/>
          <w:lang w:val="pt-BR"/>
        </w:rPr>
        <w:t>5 anos)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current["wage_growth_val_5"] = current["wage"] - prev_5["wage"]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print "calculating 5 year wage growth rate"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>current["wage_growth_rate_5"] = (current["wage"] / prev_5["wage"]) ** (1.0/5.0) - 1</w:t>
      </w:r>
    </w:p>
    <w:p w:rsidR="00FC6D29" w:rsidRPr="00FC6D29" w:rsidRDefault="00FC6D29" w:rsidP="008F1B09">
      <w:pPr>
        <w:pStyle w:val="BasicParagraph"/>
        <w:ind w:firstLine="480"/>
        <w:jc w:val="both"/>
        <w:rPr>
          <w:rFonts w:asciiTheme="majorHAnsi" w:hAnsiTheme="majorHAnsi" w:cs="Calibri"/>
          <w:szCs w:val="18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value"</w:t>
      </w: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 xml:space="preserve">["num_emp_growth_val_5"] = 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-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</w:t>
      </w:r>
    </w:p>
    <w:p w:rsidR="00FC6D29" w:rsidRPr="00FC6D29" w:rsidRDefault="00FC6D29" w:rsidP="008F1B09">
      <w:pPr>
        <w:pStyle w:val="BasicParagraph"/>
        <w:ind w:firstLine="240"/>
        <w:jc w:val="both"/>
        <w:rPr>
          <w:rFonts w:asciiTheme="majorHAnsi" w:hAnsiTheme="majorHAnsi" w:cs="Calibri"/>
          <w:szCs w:val="18"/>
          <w:lang w:val="pt-BR"/>
        </w:rPr>
      </w:pPr>
    </w:p>
    <w:p w:rsidR="00FC6D29" w:rsidRPr="00FC6D29" w:rsidRDefault="00FC6D29" w:rsidP="00D80996">
      <w:pPr>
        <w:pStyle w:val="BasicParagraph"/>
        <w:numPr>
          <w:ilvl w:val="0"/>
          <w:numId w:val="14"/>
        </w:numPr>
        <w:jc w:val="both"/>
        <w:rPr>
          <w:rFonts w:asciiTheme="majorHAnsi" w:hAnsiTheme="majorHAnsi" w:cs="Calibri"/>
          <w:szCs w:val="18"/>
        </w:rPr>
      </w:pPr>
      <w:r w:rsidRPr="00FC6D29">
        <w:rPr>
          <w:rFonts w:asciiTheme="majorHAnsi" w:hAnsiTheme="majorHAnsi" w:cs="Calibri"/>
          <w:szCs w:val="18"/>
        </w:rPr>
        <w:t xml:space="preserve">print "calculating 5 year </w:t>
      </w:r>
      <w:proofErr w:type="spellStart"/>
      <w:r w:rsidRPr="00FC6D29">
        <w:rPr>
          <w:rFonts w:asciiTheme="majorHAnsi" w:hAnsiTheme="majorHAnsi" w:cs="Calibri"/>
          <w:szCs w:val="18"/>
        </w:rPr>
        <w:t>num_emp</w:t>
      </w:r>
      <w:proofErr w:type="spellEnd"/>
      <w:r w:rsidRPr="00FC6D29">
        <w:rPr>
          <w:rFonts w:asciiTheme="majorHAnsi" w:hAnsiTheme="majorHAnsi" w:cs="Calibri"/>
          <w:szCs w:val="18"/>
        </w:rPr>
        <w:t xml:space="preserve"> growth rate"</w:t>
      </w:r>
    </w:p>
    <w:p w:rsidR="00E00926" w:rsidRDefault="00FC6D29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proofErr w:type="gramEnd"/>
      <w:r w:rsidRPr="00FC6D29">
        <w:rPr>
          <w:rFonts w:asciiTheme="majorHAnsi" w:hAnsiTheme="majorHAnsi" w:cs="Calibri"/>
          <w:szCs w:val="18"/>
          <w:lang w:val="pt-BR"/>
        </w:rPr>
        <w:t>["num_emp_growth_rate_5"] = (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current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>"] / prev_5["</w:t>
      </w:r>
      <w:proofErr w:type="spellStart"/>
      <w:r w:rsidRPr="00FC6D29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FC6D29">
        <w:rPr>
          <w:rFonts w:asciiTheme="majorHAnsi" w:hAnsiTheme="majorHAnsi" w:cs="Calibri"/>
          <w:szCs w:val="18"/>
          <w:lang w:val="pt-BR"/>
        </w:rPr>
        <w:t xml:space="preserve">"]) ** (1.0/5.0) </w:t>
      </w:r>
      <w:r>
        <w:rPr>
          <w:rFonts w:asciiTheme="majorHAnsi" w:hAnsiTheme="majorHAnsi" w:cs="Calibri"/>
          <w:szCs w:val="18"/>
          <w:lang w:val="pt-BR"/>
        </w:rPr>
        <w:t>–</w:t>
      </w:r>
      <w:r w:rsidRPr="00FC6D29">
        <w:rPr>
          <w:rFonts w:asciiTheme="majorHAnsi" w:hAnsiTheme="majorHAnsi" w:cs="Calibri"/>
          <w:szCs w:val="18"/>
          <w:lang w:val="pt-BR"/>
        </w:rPr>
        <w:t xml:space="preserve"> 1</w:t>
      </w:r>
    </w:p>
    <w:p w:rsidR="00FC6D29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Lembrando que para termos a data de crescimento, a seguinte fórmula é respeitada:</w:t>
      </w:r>
    </w:p>
    <w:p w:rsidR="00D80996" w:rsidRDefault="00D80996" w:rsidP="00D8099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D80996" w:rsidRDefault="00D80996" w:rsidP="00D80996">
      <w:pPr>
        <w:pStyle w:val="BasicParagraph"/>
        <w:numPr>
          <w:ilvl w:val="0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Taxa de Crescimento =</w:t>
      </w:r>
      <w:proofErr w:type="gramStart"/>
      <w:r>
        <w:rPr>
          <w:rFonts w:asciiTheme="majorHAnsi" w:hAnsiTheme="majorHAnsi" w:cs="Calibri"/>
          <w:szCs w:val="18"/>
          <w:lang w:val="pt-BR"/>
        </w:rPr>
        <w:t>(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 presente / passado) ** (1/n) ) -1</w:t>
      </w:r>
    </w:p>
    <w:p w:rsidR="00D80996" w:rsidRDefault="00D80996" w:rsidP="00D80996">
      <w:pPr>
        <w:pStyle w:val="BasicParagraph"/>
        <w:numPr>
          <w:ilvl w:val="1"/>
          <w:numId w:val="14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Onde n é o valor de anos entre o presente e passado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Pr="00316348" w:rsidRDefault="00D07057" w:rsidP="00D80996">
      <w:pPr>
        <w:pStyle w:val="Escritorio-TituloCaptulo0"/>
        <w:numPr>
          <w:ilvl w:val="1"/>
          <w:numId w:val="12"/>
        </w:numPr>
      </w:pPr>
      <w:bookmarkStart w:id="12" w:name="_Toc404186725"/>
      <w:r>
        <w:t>Diversidade</w:t>
      </w:r>
      <w:bookmarkEnd w:id="12"/>
      <w:r>
        <w:t xml:space="preserve"> </w:t>
      </w:r>
    </w:p>
    <w:p w:rsidR="00D07057" w:rsidRDefault="00D07057" w:rsidP="00D0705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07057" w:rsidRDefault="00D07057" w:rsidP="00D07057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da diversidade identifica o número de indústrias e ocupações </w:t>
      </w:r>
      <w:proofErr w:type="gramStart"/>
      <w:r>
        <w:rPr>
          <w:rFonts w:asciiTheme="majorHAnsi" w:hAnsiTheme="majorHAnsi" w:cs="Calibri"/>
          <w:szCs w:val="18"/>
          <w:lang w:val="pt-BR"/>
        </w:rPr>
        <w:t>únicas dado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determinada localidade, seja cidade, regiões de planejamento ou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regiões. Este é aplicado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para as agregações YB, YI e YO. Portanto foi </w:t>
      </w:r>
      <w:proofErr w:type="gramStart"/>
      <w:r>
        <w:rPr>
          <w:rFonts w:asciiTheme="majorHAnsi" w:hAnsiTheme="majorHAnsi" w:cs="Calibri"/>
          <w:szCs w:val="18"/>
          <w:lang w:val="pt-BR"/>
        </w:rPr>
        <w:t>criado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uma função para calcular utilizando como parâmetro o nome do arquivo desagregado. Vamos tomar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por 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YB, que utiliza de entrada o </w:t>
      </w:r>
      <w:proofErr w:type="spellStart"/>
      <w:r>
        <w:rPr>
          <w:rFonts w:asciiTheme="majorHAnsi" w:hAnsiTheme="majorHAnsi" w:cs="Calibri"/>
          <w:szCs w:val="18"/>
          <w:lang w:val="pt-BR"/>
        </w:rPr>
        <w:t>ybi.tsv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o </w:t>
      </w:r>
      <w:proofErr w:type="spellStart"/>
      <w:r>
        <w:rPr>
          <w:rFonts w:asciiTheme="majorHAnsi" w:hAnsiTheme="majorHAnsi" w:cs="Calibri"/>
          <w:szCs w:val="18"/>
          <w:lang w:val="pt-BR"/>
        </w:rPr>
        <w:t>ybo.tsv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</w:t>
      </w:r>
      <w:r w:rsidRPr="00946B15">
        <w:rPr>
          <w:rFonts w:asciiTheme="majorHAnsi" w:hAnsiTheme="majorHAnsi" w:cs="Calibri"/>
          <w:szCs w:val="18"/>
        </w:rPr>
        <w:t>_isic_diversity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</w:t>
      </w:r>
      <w:r>
        <w:rPr>
          <w:rFonts w:asciiTheme="majorHAnsi" w:hAnsiTheme="majorHAnsi" w:cs="Calibri"/>
          <w:szCs w:val="18"/>
        </w:rPr>
        <w:t>bi</w:t>
      </w:r>
      <w:r w:rsidRPr="00946B15">
        <w:rPr>
          <w:rFonts w:asciiTheme="majorHAnsi" w:hAnsiTheme="majorHAnsi" w:cs="Calibri"/>
          <w:szCs w:val="18"/>
        </w:rPr>
        <w:t>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 w:rsidRPr="00946B15">
        <w:rPr>
          <w:rFonts w:asciiTheme="majorHAnsi" w:hAnsiTheme="majorHAnsi" w:cs="Calibri"/>
          <w:szCs w:val="18"/>
        </w:rPr>
        <w:t>isic_id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yb</w:t>
      </w:r>
      <w:r w:rsidRPr="00946B15">
        <w:rPr>
          <w:rFonts w:asciiTheme="majorHAnsi" w:hAnsiTheme="majorHAnsi" w:cs="Calibri"/>
          <w:szCs w:val="18"/>
        </w:rPr>
        <w:t>_</w:t>
      </w:r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_diversity</w:t>
      </w:r>
      <w:proofErr w:type="spellEnd"/>
      <w:r w:rsidRPr="00946B15">
        <w:rPr>
          <w:rFonts w:asciiTheme="majorHAnsi" w:hAnsiTheme="majorHAnsi" w:cs="Calibri"/>
          <w:szCs w:val="18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</w:rPr>
        <w:t>get_diversity</w:t>
      </w:r>
      <w:proofErr w:type="spellEnd"/>
      <w:r w:rsidRPr="00946B15">
        <w:rPr>
          <w:rFonts w:asciiTheme="majorHAnsi" w:hAnsiTheme="majorHAnsi" w:cs="Calibri"/>
          <w:szCs w:val="18"/>
        </w:rPr>
        <w:t>(</w:t>
      </w:r>
      <w:proofErr w:type="spellStart"/>
      <w:r w:rsidRPr="00946B15">
        <w:rPr>
          <w:rFonts w:asciiTheme="majorHAnsi" w:hAnsiTheme="majorHAnsi" w:cs="Calibri"/>
          <w:szCs w:val="18"/>
        </w:rPr>
        <w:t>ybo_file</w:t>
      </w:r>
      <w:proofErr w:type="spellEnd"/>
      <w:r w:rsidRPr="00946B15">
        <w:rPr>
          <w:rFonts w:asciiTheme="majorHAnsi" w:hAnsiTheme="majorHAnsi" w:cs="Calibri"/>
          <w:szCs w:val="18"/>
        </w:rPr>
        <w:t>, "</w:t>
      </w:r>
      <w:proofErr w:type="spellStart"/>
      <w:r>
        <w:rPr>
          <w:rFonts w:asciiTheme="majorHAnsi" w:hAnsiTheme="majorHAnsi" w:cs="Calibri"/>
          <w:szCs w:val="18"/>
        </w:rPr>
        <w:t>bra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", "</w:t>
      </w:r>
      <w:proofErr w:type="spellStart"/>
      <w:r>
        <w:rPr>
          <w:rFonts w:asciiTheme="majorHAnsi" w:hAnsiTheme="majorHAnsi" w:cs="Calibri"/>
          <w:szCs w:val="18"/>
        </w:rPr>
        <w:t>cbo</w:t>
      </w:r>
      <w:r w:rsidRPr="00946B15">
        <w:rPr>
          <w:rFonts w:asciiTheme="majorHAnsi" w:hAnsiTheme="majorHAnsi" w:cs="Calibri"/>
          <w:szCs w:val="18"/>
        </w:rPr>
        <w:t>_id</w:t>
      </w:r>
      <w:proofErr w:type="spellEnd"/>
      <w:r w:rsidRPr="00946B15">
        <w:rPr>
          <w:rFonts w:asciiTheme="majorHAnsi" w:hAnsiTheme="majorHAnsi" w:cs="Calibri"/>
          <w:szCs w:val="18"/>
        </w:rPr>
        <w:t>")</w:t>
      </w:r>
    </w:p>
    <w:p w:rsidR="00D07057" w:rsidRPr="000011C8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Desta informação, é realizado o filtro para obter os dados com o máximo de tamanho para as variáveis. Se tomarmos o exemplo do YB_ISIC, teremos filtro para a atividade econômica com </w:t>
      </w:r>
      <w:proofErr w:type="gramStart"/>
      <w:r>
        <w:rPr>
          <w:rFonts w:asciiTheme="majorHAnsi" w:hAnsiTheme="majorHAnsi" w:cs="Calibri"/>
          <w:szCs w:val="18"/>
          <w:lang w:val="pt-BR"/>
        </w:rPr>
        <w:t>4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dígitos, portanto a informação totalmente desagregada. </w:t>
      </w:r>
    </w:p>
    <w:p w:rsidR="00D07057" w:rsidRPr="009C1DC3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C1DC3">
        <w:rPr>
          <w:rFonts w:asciiTheme="majorHAnsi" w:hAnsiTheme="majorHAnsi" w:cs="Calibri"/>
          <w:szCs w:val="18"/>
        </w:rPr>
        <w:t xml:space="preserve">criterion = </w:t>
      </w:r>
      <w:proofErr w:type="spellStart"/>
      <w:r w:rsidRPr="009C1DC3">
        <w:rPr>
          <w:rFonts w:asciiTheme="majorHAnsi" w:hAnsiTheme="majorHAnsi" w:cs="Calibri"/>
          <w:szCs w:val="18"/>
        </w:rPr>
        <w:t>tbl</w:t>
      </w:r>
      <w:proofErr w:type="spellEnd"/>
      <w:r w:rsidRPr="009C1DC3">
        <w:rPr>
          <w:rFonts w:asciiTheme="majorHAnsi" w:hAnsiTheme="majorHAnsi" w:cs="Calibri"/>
          <w:szCs w:val="18"/>
        </w:rPr>
        <w:t xml:space="preserve">[column].map(lambda x: </w:t>
      </w:r>
      <w:proofErr w:type="spellStart"/>
      <w:r w:rsidRPr="009C1DC3">
        <w:rPr>
          <w:rFonts w:asciiTheme="majorHAnsi" w:hAnsiTheme="majorHAnsi" w:cs="Calibri"/>
          <w:szCs w:val="18"/>
        </w:rPr>
        <w:t>len</w:t>
      </w:r>
      <w:proofErr w:type="spellEnd"/>
      <w:r w:rsidRPr="009C1DC3">
        <w:rPr>
          <w:rFonts w:asciiTheme="majorHAnsi" w:hAnsiTheme="majorHAnsi" w:cs="Calibri"/>
          <w:szCs w:val="18"/>
        </w:rPr>
        <w:t xml:space="preserve">(x) == </w:t>
      </w:r>
      <w:proofErr w:type="spellStart"/>
      <w:r w:rsidRPr="009C1DC3">
        <w:rPr>
          <w:rFonts w:asciiTheme="majorHAnsi" w:hAnsiTheme="majorHAnsi" w:cs="Calibri"/>
          <w:szCs w:val="18"/>
        </w:rPr>
        <w:t>get_deepest</w:t>
      </w:r>
      <w:proofErr w:type="spellEnd"/>
      <w:r w:rsidRPr="009C1DC3">
        <w:rPr>
          <w:rFonts w:asciiTheme="majorHAnsi" w:hAnsiTheme="majorHAnsi" w:cs="Calibri"/>
          <w:szCs w:val="18"/>
        </w:rPr>
        <w:t>(column))</w:t>
      </w:r>
    </w:p>
    <w:p w:rsidR="00D07057" w:rsidRP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Utilizando do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cria-se uma tabela utilizando na linha o </w:t>
      </w:r>
      <w:proofErr w:type="spellStart"/>
      <w:r>
        <w:rPr>
          <w:rFonts w:asciiTheme="majorHAnsi" w:hAnsiTheme="majorHAnsi" w:cs="Calibri"/>
          <w:szCs w:val="18"/>
          <w:lang w:val="pt-BR"/>
        </w:rPr>
        <w:t>bra_id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na coluna o </w:t>
      </w:r>
      <w:proofErr w:type="spellStart"/>
      <w:r>
        <w:rPr>
          <w:rFonts w:asciiTheme="majorHAnsi" w:hAnsiTheme="majorHAnsi" w:cs="Calibri"/>
          <w:szCs w:val="18"/>
          <w:lang w:val="pt-BR"/>
        </w:rPr>
        <w:t>isic_id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os valores o numero de empregados. Realiza o truncamento para quando houver empregados ser igual a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no caso oposto a 0. 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diversity = </w:t>
      </w:r>
      <w:proofErr w:type="spellStart"/>
      <w:r w:rsidRPr="00946B15">
        <w:rPr>
          <w:rFonts w:asciiTheme="majorHAnsi" w:hAnsiTheme="majorHAnsi" w:cs="Calibri"/>
          <w:szCs w:val="18"/>
        </w:rPr>
        <w:t>tbl.pivot</w:t>
      </w:r>
      <w:proofErr w:type="spellEnd"/>
      <w:r w:rsidRPr="00946B15">
        <w:rPr>
          <w:rFonts w:asciiTheme="majorHAnsi" w:hAnsiTheme="majorHAnsi" w:cs="Calibri"/>
          <w:szCs w:val="18"/>
        </w:rPr>
        <w:t>(index=index, columns=column, values="</w:t>
      </w:r>
      <w:proofErr w:type="spellStart"/>
      <w:r w:rsidRPr="00946B15">
        <w:rPr>
          <w:rFonts w:asciiTheme="majorHAnsi" w:hAnsiTheme="majorHAnsi" w:cs="Calibri"/>
          <w:szCs w:val="18"/>
        </w:rPr>
        <w:t>num_emp</w:t>
      </w:r>
      <w:proofErr w:type="spellEnd"/>
      <w:r w:rsidRPr="00946B15">
        <w:rPr>
          <w:rFonts w:asciiTheme="majorHAnsi" w:hAnsiTheme="majorHAnsi" w:cs="Calibri"/>
          <w:szCs w:val="18"/>
        </w:rPr>
        <w:t>").</w:t>
      </w:r>
      <w:proofErr w:type="spellStart"/>
      <w:r w:rsidRPr="00946B15">
        <w:rPr>
          <w:rFonts w:asciiTheme="majorHAnsi" w:hAnsiTheme="majorHAnsi" w:cs="Calibri"/>
          <w:szCs w:val="18"/>
        </w:rPr>
        <w:t>fillna</w:t>
      </w:r>
      <w:proofErr w:type="spellEnd"/>
      <w:r w:rsidRPr="00946B15">
        <w:rPr>
          <w:rFonts w:asciiTheme="majorHAnsi" w:hAnsiTheme="majorHAnsi" w:cs="Calibri"/>
          <w:szCs w:val="18"/>
        </w:rPr>
        <w:t>(0)</w:t>
      </w: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946B15">
        <w:rPr>
          <w:rFonts w:asciiTheme="majorHAnsi" w:hAnsiTheme="majorHAnsi" w:cs="Calibri"/>
          <w:szCs w:val="18"/>
        </w:rPr>
        <w:t xml:space="preserve">    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P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07057" w:rsidRPr="00946B15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faz-se a soma de atividades econômicas que empregam alguém para uma determinada localidade:</w:t>
      </w:r>
    </w:p>
    <w:p w:rsidR="00D07057" w:rsidRPr="00946B15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46B15">
        <w:rPr>
          <w:rFonts w:asciiTheme="majorHAnsi" w:hAnsiTheme="majorHAnsi" w:cs="Calibri"/>
          <w:szCs w:val="18"/>
          <w:lang w:val="pt-BR"/>
        </w:rPr>
        <w:t>diversity</w:t>
      </w:r>
      <w:proofErr w:type="spellEnd"/>
      <w:proofErr w:type="gramEnd"/>
      <w:r w:rsidRPr="00946B15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diversity.sum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46B15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46B15">
        <w:rPr>
          <w:rFonts w:asciiTheme="majorHAnsi" w:hAnsiTheme="majorHAnsi" w:cs="Calibri"/>
          <w:szCs w:val="18"/>
          <w:lang w:val="pt-BR"/>
        </w:rPr>
        <w:t>=1)</w:t>
      </w:r>
    </w:p>
    <w:p w:rsidR="00D07057" w:rsidRDefault="00D07057" w:rsidP="00D0705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D07057" w:rsidTr="008A62D0">
        <w:tc>
          <w:tcPr>
            <w:tcW w:w="2444" w:type="dxa"/>
          </w:tcPr>
          <w:p w:rsidR="00D07057" w:rsidRDefault="00D07057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lastRenderedPageBreak/>
              <w:t>Diversidade</w:t>
            </w:r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D07057" w:rsidRDefault="00D07057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D07057" w:rsidRPr="004D3686" w:rsidRDefault="00D07057" w:rsidP="00D07057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D3686">
        <w:rPr>
          <w:rFonts w:asciiTheme="majorHAnsi" w:hAnsiTheme="majorHAnsi" w:cs="Calibri"/>
          <w:szCs w:val="18"/>
          <w:lang w:val="pt-BR"/>
        </w:rPr>
        <w:t>O mesmo cálculo é repetido para obter esta informaç</w:t>
      </w:r>
      <w:r>
        <w:rPr>
          <w:rFonts w:asciiTheme="majorHAnsi" w:hAnsiTheme="majorHAnsi" w:cs="Calibri"/>
          <w:szCs w:val="18"/>
          <w:lang w:val="pt-BR"/>
        </w:rPr>
        <w:t>ão utilizando escala logarítmica</w:t>
      </w:r>
      <w:proofErr w:type="gramStart"/>
      <w:r>
        <w:rPr>
          <w:rFonts w:asciiTheme="majorHAnsi" w:hAnsiTheme="majorHAnsi" w:cs="Calibri"/>
          <w:szCs w:val="18"/>
          <w:lang w:val="pt-BR"/>
        </w:rPr>
        <w:t>.,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através do método:</w:t>
      </w:r>
    </w:p>
    <w:p w:rsidR="00D07057" w:rsidRPr="004D3686" w:rsidRDefault="00D07057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yb_isic_effective_diversity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get_effective_diversity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ybi_file</w:t>
      </w:r>
      <w:proofErr w:type="spellEnd"/>
      <w:r w:rsidRPr="004D3686">
        <w:rPr>
          <w:rFonts w:asciiTheme="majorHAnsi" w:hAnsiTheme="majorHAnsi" w:cs="Calibri"/>
          <w:szCs w:val="18"/>
        </w:rPr>
        <w:t>, "</w:t>
      </w:r>
      <w:proofErr w:type="spellStart"/>
      <w:r w:rsidRPr="004D3686">
        <w:rPr>
          <w:rFonts w:asciiTheme="majorHAnsi" w:hAnsiTheme="majorHAnsi" w:cs="Calibri"/>
          <w:szCs w:val="18"/>
        </w:rPr>
        <w:t>bra_id</w:t>
      </w:r>
      <w:proofErr w:type="spellEnd"/>
      <w:r w:rsidRPr="004D3686">
        <w:rPr>
          <w:rFonts w:asciiTheme="majorHAnsi" w:hAnsiTheme="majorHAnsi" w:cs="Calibri"/>
          <w:szCs w:val="18"/>
        </w:rPr>
        <w:t>", "</w:t>
      </w:r>
      <w:proofErr w:type="spellStart"/>
      <w:r w:rsidRPr="004D3686">
        <w:rPr>
          <w:rFonts w:asciiTheme="majorHAnsi" w:hAnsiTheme="majorHAnsi" w:cs="Calibri"/>
          <w:szCs w:val="18"/>
        </w:rPr>
        <w:t>isic_id</w:t>
      </w:r>
      <w:proofErr w:type="spellEnd"/>
      <w:r w:rsidRPr="004D3686">
        <w:rPr>
          <w:rFonts w:asciiTheme="majorHAnsi" w:hAnsiTheme="majorHAnsi" w:cs="Calibri"/>
          <w:szCs w:val="18"/>
        </w:rPr>
        <w:t>")</w:t>
      </w:r>
    </w:p>
    <w:p w:rsidR="00EB347F" w:rsidRPr="00D07057" w:rsidRDefault="00EB347F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9E25B8" w:rsidRPr="00D07057" w:rsidRDefault="009E25B8" w:rsidP="009E25B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9E25B8" w:rsidRPr="00316348" w:rsidRDefault="009E25B8" w:rsidP="00D80996">
      <w:pPr>
        <w:pStyle w:val="Escritorio-TituloCaptulo0"/>
        <w:numPr>
          <w:ilvl w:val="1"/>
          <w:numId w:val="4"/>
        </w:numPr>
      </w:pPr>
      <w:bookmarkStart w:id="13" w:name="_Toc404186726"/>
      <w:r>
        <w:t>Funções</w:t>
      </w:r>
      <w:bookmarkEnd w:id="13"/>
      <w:r>
        <w:t xml:space="preserve"> </w:t>
      </w: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9E25B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Passaremos pelas funções mais utilizadas durante o processo de cálculo, </w:t>
      </w:r>
      <w:r w:rsidR="00E51500">
        <w:rPr>
          <w:rFonts w:asciiTheme="majorHAnsi" w:hAnsiTheme="majorHAnsi" w:cs="Calibri"/>
          <w:szCs w:val="18"/>
          <w:lang w:val="pt-BR"/>
        </w:rPr>
        <w:t xml:space="preserve">possibilitando assim uma análise mais profunda </w:t>
      </w:r>
      <w:r>
        <w:rPr>
          <w:rFonts w:asciiTheme="majorHAnsi" w:hAnsiTheme="majorHAnsi" w:cs="Calibri"/>
          <w:szCs w:val="18"/>
          <w:lang w:val="pt-BR"/>
        </w:rPr>
        <w:t xml:space="preserve">assim para ir a fundo durante o a análise do código. </w:t>
      </w: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9E25B8">
        <w:rPr>
          <w:rFonts w:asciiTheme="majorHAnsi" w:hAnsiTheme="majorHAnsi" w:cs="Calibri"/>
          <w:i/>
          <w:szCs w:val="18"/>
          <w:lang w:val="pt-BR"/>
        </w:rPr>
        <w:t>Sum</w:t>
      </w:r>
      <w:r>
        <w:rPr>
          <w:rFonts w:asciiTheme="majorHAnsi" w:hAnsiTheme="majorHAnsi" w:cs="Calibri"/>
          <w:szCs w:val="18"/>
          <w:lang w:val="pt-BR"/>
        </w:rPr>
        <w:t xml:space="preserve">: </w:t>
      </w:r>
      <w:r w:rsidR="00E51500">
        <w:rPr>
          <w:rFonts w:asciiTheme="majorHAnsi" w:hAnsiTheme="majorHAnsi" w:cs="Calibri"/>
          <w:szCs w:val="18"/>
          <w:lang w:val="pt-BR"/>
        </w:rPr>
        <w:t xml:space="preserve">Utilizando como entrada uma matriz, é </w:t>
      </w:r>
      <w:proofErr w:type="spellStart"/>
      <w:r w:rsidR="00E51500">
        <w:rPr>
          <w:rFonts w:asciiTheme="majorHAnsi" w:hAnsiTheme="majorHAnsi" w:cs="Calibri"/>
          <w:szCs w:val="18"/>
          <w:lang w:val="pt-BR"/>
        </w:rPr>
        <w:t>relizado</w:t>
      </w:r>
      <w:proofErr w:type="spellEnd"/>
      <w:r w:rsidR="00E51500">
        <w:rPr>
          <w:rFonts w:asciiTheme="majorHAnsi" w:hAnsiTheme="majorHAnsi" w:cs="Calibri"/>
          <w:szCs w:val="18"/>
          <w:lang w:val="pt-BR"/>
        </w:rPr>
        <w:t xml:space="preserve"> a soma </w:t>
      </w:r>
      <w:proofErr w:type="spellStart"/>
      <w:proofErr w:type="gramStart"/>
      <w:r w:rsidR="00E51500">
        <w:rPr>
          <w:rFonts w:asciiTheme="majorHAnsi" w:hAnsiTheme="majorHAnsi" w:cs="Calibri"/>
          <w:szCs w:val="18"/>
          <w:lang w:val="pt-BR"/>
        </w:rPr>
        <w:t>dops</w:t>
      </w:r>
      <w:proofErr w:type="spellEnd"/>
      <w:proofErr w:type="gramEnd"/>
      <w:r w:rsidR="00E51500">
        <w:rPr>
          <w:rFonts w:asciiTheme="majorHAnsi" w:hAnsiTheme="majorHAnsi" w:cs="Calibri"/>
          <w:szCs w:val="18"/>
          <w:lang w:val="pt-BR"/>
        </w:rPr>
        <w:t xml:space="preserve"> valores encontrados na coluna. Portanto o resultado final é um vetor, com os valores totais encontrados para cada linha. A forma de uso desta função é conforme abaixo:</w:t>
      </w:r>
    </w:p>
    <w:p w:rsid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 w:rsidRPr="009E25B8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rcas.sum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()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uma matriz </w:t>
      </w:r>
    </w:p>
    <w:p w:rsidR="00E51500" w:rsidRDefault="00E51500" w:rsidP="00E5150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denoms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um vetor com os valores somados</w:t>
      </w:r>
    </w:p>
    <w:p w:rsidR="00763FFA" w:rsidRPr="00763FFA" w:rsidRDefault="00763FFA" w:rsidP="00E5150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Exemplificando, uma matriz de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Indústria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Manufatura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1,001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  <w:tr w:rsidR="00763FFA" w:rsidTr="00763FFA">
        <w:tc>
          <w:tcPr>
            <w:tcW w:w="2444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0,33</w:t>
            </w:r>
          </w:p>
        </w:tc>
        <w:tc>
          <w:tcPr>
            <w:tcW w:w="2444" w:type="dxa"/>
          </w:tcPr>
          <w:p w:rsidR="00763FFA" w:rsidRDefault="00763FFA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</w:t>
            </w:r>
          </w:p>
        </w:tc>
        <w:tc>
          <w:tcPr>
            <w:tcW w:w="2445" w:type="dxa"/>
          </w:tcPr>
          <w:p w:rsidR="00763FFA" w:rsidRDefault="00763FFA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1,23</w:t>
            </w:r>
          </w:p>
        </w:tc>
      </w:tr>
    </w:tbl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51500" w:rsidRDefault="00E51500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o exemplo do vetor encontrado após a aplicação de soma na matriz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51500" w:rsidRDefault="00E51500" w:rsidP="009A0A3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Contagem</w:t>
            </w:r>
          </w:p>
        </w:tc>
      </w:tr>
      <w:tr w:rsidR="00E51500" w:rsidTr="00763FFA"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2,531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2,12</w:t>
            </w:r>
          </w:p>
        </w:tc>
        <w:tc>
          <w:tcPr>
            <w:tcW w:w="2444" w:type="dxa"/>
          </w:tcPr>
          <w:p w:rsidR="00E51500" w:rsidRDefault="00E51500" w:rsidP="00C92DBF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2,76</w:t>
            </w:r>
          </w:p>
        </w:tc>
      </w:tr>
    </w:tbl>
    <w:p w:rsidR="00763FFA" w:rsidRDefault="00763FFA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E25B8" w:rsidRDefault="009E25B8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9E25B8">
        <w:rPr>
          <w:rFonts w:asciiTheme="majorHAnsi" w:hAnsiTheme="majorHAnsi" w:cs="Calibri"/>
          <w:i/>
          <w:szCs w:val="18"/>
          <w:lang w:val="pt-BR"/>
        </w:rPr>
        <w:t>Drop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Apenas remove as colunas, ou linhas, para diminuir o tamanho da matriz e aumentar o poder de processamento. Neste exemplo, foi escolhido o eixo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>
        <w:rPr>
          <w:rFonts w:asciiTheme="majorHAnsi" w:hAnsiTheme="majorHAnsi" w:cs="Calibri"/>
          <w:szCs w:val="18"/>
          <w:lang w:val="pt-BR"/>
        </w:rPr>
        <w:t>axis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=1) e então excluído 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year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>
        <w:rPr>
          <w:rFonts w:asciiTheme="majorHAnsi" w:hAnsiTheme="majorHAnsi" w:cs="Calibri"/>
          <w:szCs w:val="18"/>
          <w:lang w:val="pt-BR"/>
        </w:rPr>
        <w:t>num_emp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num_est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9E25B8" w:rsidRDefault="009E25B8" w:rsidP="00D8099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E25B8">
        <w:rPr>
          <w:rFonts w:asciiTheme="majorHAnsi" w:hAnsiTheme="majorHAnsi" w:cs="Calibri"/>
          <w:szCs w:val="18"/>
          <w:lang w:val="pt-BR"/>
        </w:rPr>
        <w:t>ybi</w:t>
      </w:r>
      <w:proofErr w:type="gramEnd"/>
      <w:r w:rsidRPr="009E25B8">
        <w:rPr>
          <w:rFonts w:asciiTheme="majorHAnsi" w:hAnsiTheme="majorHAnsi" w:cs="Calibri"/>
          <w:szCs w:val="18"/>
          <w:lang w:val="pt-BR"/>
        </w:rPr>
        <w:t>.drop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(["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year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", "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num_est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 xml:space="preserve">"], </w:t>
      </w:r>
      <w:proofErr w:type="spellStart"/>
      <w:r w:rsidRPr="009E25B8">
        <w:rPr>
          <w:rFonts w:asciiTheme="majorHAnsi" w:hAnsiTheme="majorHAnsi" w:cs="Calibri"/>
          <w:szCs w:val="18"/>
          <w:lang w:val="pt-BR"/>
        </w:rPr>
        <w:t>axis</w:t>
      </w:r>
      <w:proofErr w:type="spellEnd"/>
      <w:r w:rsidRPr="009E25B8">
        <w:rPr>
          <w:rFonts w:asciiTheme="majorHAnsi" w:hAnsiTheme="majorHAnsi" w:cs="Calibri"/>
          <w:szCs w:val="18"/>
          <w:lang w:val="pt-BR"/>
        </w:rPr>
        <w:t>=1)</w:t>
      </w:r>
    </w:p>
    <w:p w:rsidR="00F36084" w:rsidRPr="00747934" w:rsidRDefault="00763FFA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763FFA">
        <w:rPr>
          <w:rFonts w:asciiTheme="majorHAnsi" w:hAnsiTheme="majorHAnsi" w:cs="Calibri"/>
          <w:i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  <w:r w:rsidR="00F7364D">
        <w:rPr>
          <w:rFonts w:asciiTheme="majorHAnsi" w:hAnsiTheme="majorHAnsi" w:cs="Calibri"/>
          <w:szCs w:val="18"/>
          <w:lang w:val="pt-BR"/>
        </w:rPr>
        <w:t xml:space="preserve"> </w:t>
      </w:r>
      <w:r w:rsidR="00E51500">
        <w:rPr>
          <w:rFonts w:asciiTheme="majorHAnsi" w:hAnsiTheme="majorHAnsi" w:cs="Calibri"/>
          <w:szCs w:val="18"/>
          <w:lang w:val="pt-BR"/>
        </w:rPr>
        <w:t>Reconstrói</w:t>
      </w:r>
      <w:r w:rsidR="00F7364D">
        <w:rPr>
          <w:rFonts w:asciiTheme="majorHAnsi" w:hAnsiTheme="majorHAnsi" w:cs="Calibri"/>
          <w:szCs w:val="18"/>
          <w:lang w:val="pt-BR"/>
        </w:rPr>
        <w:t xml:space="preserve"> uma tab</w:t>
      </w:r>
      <w:r w:rsidR="00F36084">
        <w:rPr>
          <w:rFonts w:asciiTheme="majorHAnsi" w:hAnsiTheme="majorHAnsi" w:cs="Calibri"/>
          <w:szCs w:val="18"/>
          <w:lang w:val="pt-BR"/>
        </w:rPr>
        <w:t>ela de dados utilizando valores nas colunas, em um formato onde temos eixo X e Y e no centro o valor.</w:t>
      </w:r>
      <w:r w:rsidR="00F36084" w:rsidRPr="00F36084">
        <w:rPr>
          <w:rFonts w:asciiTheme="majorHAnsi" w:hAnsiTheme="majorHAnsi" w:cs="Calibri"/>
          <w:szCs w:val="18"/>
          <w:lang w:val="pt-BR"/>
        </w:rPr>
        <w:t xml:space="preserve">  </w:t>
      </w:r>
      <w:r w:rsidR="00F36084"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 w:rsidR="00F36084">
        <w:rPr>
          <w:rFonts w:asciiTheme="majorHAnsi" w:hAnsiTheme="majorHAnsi" w:cs="Calibri"/>
          <w:szCs w:val="18"/>
          <w:lang w:val="pt-BR"/>
        </w:rPr>
        <w:t>parâmetros temos</w:t>
      </w:r>
      <w:proofErr w:type="gramEnd"/>
      <w:r w:rsidR="00F36084">
        <w:rPr>
          <w:rFonts w:asciiTheme="majorHAnsi" w:hAnsiTheme="majorHAnsi" w:cs="Calibri"/>
          <w:szCs w:val="18"/>
          <w:lang w:val="pt-BR"/>
        </w:rPr>
        <w:t>: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index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</w:t>
      </w:r>
      <w:proofErr w:type="gramStart"/>
      <w:r w:rsidRPr="00F36084">
        <w:rPr>
          <w:rFonts w:asciiTheme="majorHAnsi" w:hAnsiTheme="majorHAnsi" w:cs="Calibri"/>
          <w:szCs w:val="18"/>
          <w:lang w:val="pt-BR"/>
        </w:rPr>
        <w:t>linha ,</w:t>
      </w:r>
      <w:proofErr w:type="gramEnd"/>
      <w:r w:rsidRPr="00F36084">
        <w:rPr>
          <w:rFonts w:asciiTheme="majorHAnsi" w:hAnsiTheme="majorHAnsi" w:cs="Calibri"/>
          <w:szCs w:val="18"/>
          <w:lang w:val="pt-BR"/>
        </w:rPr>
        <w:t xml:space="preserve"> ou index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columns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>Coluna de dados a ser utilizada como coluna na nova tabela</w:t>
      </w:r>
    </w:p>
    <w:p w:rsidR="00F36084" w:rsidRPr="00F36084" w:rsidRDefault="00F36084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F36084">
        <w:rPr>
          <w:rFonts w:asciiTheme="majorHAnsi" w:hAnsiTheme="majorHAnsi" w:cs="Calibri"/>
          <w:i/>
          <w:szCs w:val="18"/>
        </w:rPr>
        <w:t>values</w:t>
      </w:r>
      <w:r w:rsidRPr="00F36084">
        <w:rPr>
          <w:rFonts w:asciiTheme="majorHAnsi" w:hAnsiTheme="majorHAnsi" w:cs="Calibri"/>
          <w:szCs w:val="18"/>
        </w:rPr>
        <w:t xml:space="preserve"> : string </w:t>
      </w:r>
      <w:proofErr w:type="spellStart"/>
      <w:r w:rsidRPr="00F36084">
        <w:rPr>
          <w:rFonts w:asciiTheme="majorHAnsi" w:hAnsiTheme="majorHAnsi" w:cs="Calibri"/>
          <w:szCs w:val="18"/>
        </w:rPr>
        <w:t>o</w:t>
      </w:r>
      <w:r>
        <w:rPr>
          <w:rFonts w:asciiTheme="majorHAnsi" w:hAnsiTheme="majorHAnsi" w:cs="Calibri"/>
          <w:szCs w:val="18"/>
        </w:rPr>
        <w:t>u</w:t>
      </w:r>
      <w:proofErr w:type="spellEnd"/>
      <w:r w:rsidRPr="00F36084">
        <w:rPr>
          <w:rFonts w:asciiTheme="majorHAnsi" w:hAnsiTheme="majorHAnsi" w:cs="Calibri"/>
          <w:szCs w:val="18"/>
        </w:rPr>
        <w:t xml:space="preserve"> object, optional</w:t>
      </w:r>
    </w:p>
    <w:p w:rsidR="00F36084" w:rsidRPr="00F36084" w:rsidRDefault="00F36084" w:rsidP="00F36084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Coluna de dados a ser utilizado como o valor da nova tabela. </w:t>
      </w:r>
    </w:p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No exemplo abaixo temos uma tabela de dados com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as colunas </w:t>
      </w:r>
      <w:proofErr w:type="spellStart"/>
      <w:r>
        <w:rPr>
          <w:rFonts w:asciiTheme="majorHAnsi" w:hAnsiTheme="majorHAnsi" w:cs="Calibri"/>
          <w:szCs w:val="18"/>
          <w:lang w:val="pt-BR"/>
        </w:rPr>
        <w:t>Foo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Bar e </w:t>
      </w:r>
      <w:proofErr w:type="spellStart"/>
      <w:r>
        <w:rPr>
          <w:rFonts w:asciiTheme="majorHAnsi" w:hAnsiTheme="majorHAnsi" w:cs="Calibri"/>
          <w:szCs w:val="18"/>
          <w:lang w:val="pt-BR"/>
        </w:rPr>
        <w:t>Baz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#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Foo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Bar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Baz</w:t>
            </w:r>
            <w:proofErr w:type="spell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36084" w:rsidRPr="00F36084" w:rsidRDefault="00F36084" w:rsidP="00EB347F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F36084">
        <w:rPr>
          <w:rFonts w:asciiTheme="majorHAnsi" w:hAnsiTheme="majorHAnsi" w:cs="Calibri"/>
          <w:szCs w:val="18"/>
          <w:lang w:val="pt-BR"/>
        </w:rPr>
        <w:t xml:space="preserve">Se criarmos um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 com a linha sendo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Foo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a coluna o Bar e o valor o </w:t>
      </w:r>
      <w:proofErr w:type="spellStart"/>
      <w:r w:rsidRPr="00F36084">
        <w:rPr>
          <w:rFonts w:asciiTheme="majorHAnsi" w:hAnsiTheme="majorHAnsi" w:cs="Calibri"/>
          <w:szCs w:val="18"/>
          <w:lang w:val="pt-BR"/>
        </w:rPr>
        <w:t>Baz</w:t>
      </w:r>
      <w:proofErr w:type="spellEnd"/>
      <w:r w:rsidRPr="00F36084">
        <w:rPr>
          <w:rFonts w:asciiTheme="majorHAnsi" w:hAnsiTheme="majorHAnsi" w:cs="Calibri"/>
          <w:szCs w:val="18"/>
          <w:lang w:val="pt-BR"/>
        </w:rPr>
        <w:t xml:space="preserve">, teremos como resultado: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</w:t>
            </w:r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</w:t>
            </w:r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C</w:t>
            </w:r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One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</w:tr>
      <w:tr w:rsidR="00F36084" w:rsidTr="00F36084"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Two</w:t>
            </w:r>
            <w:proofErr w:type="spell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2444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2445" w:type="dxa"/>
          </w:tcPr>
          <w:p w:rsidR="00F36084" w:rsidRDefault="00F36084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6</w:t>
            </w:r>
            <w:proofErr w:type="gramEnd"/>
          </w:p>
        </w:tc>
      </w:tr>
    </w:tbl>
    <w:p w:rsidR="00F36084" w:rsidRPr="00F36084" w:rsidRDefault="00F36084" w:rsidP="00F3608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36084" w:rsidRDefault="00F36084" w:rsidP="00C92DB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 exemplo de uso 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9E25B8" w:rsidRPr="00F36084" w:rsidRDefault="00763FFA" w:rsidP="00F36084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F36084">
        <w:rPr>
          <w:rFonts w:asciiTheme="majorHAnsi" w:hAnsiTheme="majorHAnsi" w:cs="Calibri"/>
          <w:szCs w:val="18"/>
        </w:rPr>
        <w:t>ybi</w:t>
      </w:r>
      <w:proofErr w:type="spellEnd"/>
      <w:r w:rsidRPr="00F36084">
        <w:rPr>
          <w:rFonts w:asciiTheme="majorHAnsi" w:hAnsiTheme="majorHAnsi" w:cs="Calibri"/>
          <w:szCs w:val="18"/>
        </w:rPr>
        <w:t xml:space="preserve"> = </w:t>
      </w:r>
      <w:proofErr w:type="spellStart"/>
      <w:r w:rsidRPr="00F36084">
        <w:rPr>
          <w:rFonts w:asciiTheme="majorHAnsi" w:hAnsiTheme="majorHAnsi" w:cs="Calibri"/>
          <w:szCs w:val="18"/>
        </w:rPr>
        <w:t>ybi.pivot</w:t>
      </w:r>
      <w:proofErr w:type="spellEnd"/>
      <w:r w:rsidRPr="00F36084">
        <w:rPr>
          <w:rFonts w:asciiTheme="majorHAnsi" w:hAnsiTheme="majorHAnsi" w:cs="Calibri"/>
          <w:szCs w:val="18"/>
        </w:rPr>
        <w:t>(index="</w:t>
      </w:r>
      <w:proofErr w:type="spellStart"/>
      <w:r w:rsidRPr="00F36084">
        <w:rPr>
          <w:rFonts w:asciiTheme="majorHAnsi" w:hAnsiTheme="majorHAnsi" w:cs="Calibri"/>
          <w:szCs w:val="18"/>
        </w:rPr>
        <w:t>bra_id</w:t>
      </w:r>
      <w:proofErr w:type="spellEnd"/>
      <w:r w:rsidRPr="00F36084">
        <w:rPr>
          <w:rFonts w:asciiTheme="majorHAnsi" w:hAnsiTheme="majorHAnsi" w:cs="Calibri"/>
          <w:szCs w:val="18"/>
        </w:rPr>
        <w:t>", columns="</w:t>
      </w:r>
      <w:proofErr w:type="spellStart"/>
      <w:r w:rsidRPr="00F36084">
        <w:rPr>
          <w:rFonts w:asciiTheme="majorHAnsi" w:hAnsiTheme="majorHAnsi" w:cs="Calibri"/>
          <w:szCs w:val="18"/>
        </w:rPr>
        <w:t>isic_id</w:t>
      </w:r>
      <w:proofErr w:type="spellEnd"/>
      <w:r w:rsidRPr="00F36084">
        <w:rPr>
          <w:rFonts w:asciiTheme="majorHAnsi" w:hAnsiTheme="majorHAnsi" w:cs="Calibri"/>
          <w:szCs w:val="18"/>
        </w:rPr>
        <w:t>", values="wage").</w:t>
      </w:r>
      <w:proofErr w:type="spellStart"/>
      <w:r w:rsidRPr="00F36084">
        <w:rPr>
          <w:rFonts w:asciiTheme="majorHAnsi" w:hAnsiTheme="majorHAnsi" w:cs="Calibri"/>
          <w:szCs w:val="18"/>
        </w:rPr>
        <w:t>fillna</w:t>
      </w:r>
      <w:proofErr w:type="spellEnd"/>
      <w:r w:rsidRPr="00F36084">
        <w:rPr>
          <w:rFonts w:asciiTheme="majorHAnsi" w:hAnsiTheme="majorHAnsi" w:cs="Calibri"/>
          <w:szCs w:val="18"/>
        </w:rPr>
        <w:t>(0)</w:t>
      </w:r>
    </w:p>
    <w:p w:rsidR="00763FFA" w:rsidRPr="00763FFA" w:rsidRDefault="00763FFA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176B51" w:rsidRPr="00D07057" w:rsidRDefault="00176B51" w:rsidP="00176B5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176B51" w:rsidRPr="00316348" w:rsidRDefault="00176B51" w:rsidP="00176B51">
      <w:pPr>
        <w:pStyle w:val="Escritorio-TituloCaptulo0"/>
        <w:numPr>
          <w:ilvl w:val="2"/>
          <w:numId w:val="4"/>
        </w:numPr>
      </w:pPr>
      <w:bookmarkStart w:id="14" w:name="_Toc404186727"/>
      <w:proofErr w:type="spellStart"/>
      <w:proofErr w:type="gramStart"/>
      <w:r>
        <w:t>NumPy</w:t>
      </w:r>
      <w:bookmarkEnd w:id="14"/>
      <w:proofErr w:type="spellEnd"/>
      <w:proofErr w:type="gramEnd"/>
      <w:r>
        <w:t xml:space="preserve"> </w:t>
      </w:r>
    </w:p>
    <w:p w:rsidR="00176B51" w:rsidRDefault="00176B51" w:rsidP="00176B51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A0A30" w:rsidRDefault="00176B51" w:rsidP="00932FE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funç</w:t>
      </w:r>
      <w:r w:rsidR="00353F13">
        <w:rPr>
          <w:rFonts w:asciiTheme="majorHAnsi" w:hAnsiTheme="majorHAnsi" w:cs="Calibri"/>
          <w:szCs w:val="18"/>
          <w:lang w:val="pt-BR"/>
        </w:rPr>
        <w:t xml:space="preserve">ões específicas da biblioteca </w:t>
      </w:r>
      <w:proofErr w:type="spellStart"/>
      <w:proofErr w:type="gramStart"/>
      <w:r w:rsidR="00353F13">
        <w:rPr>
          <w:rFonts w:asciiTheme="majorHAnsi" w:hAnsiTheme="majorHAnsi" w:cs="Calibri"/>
          <w:szCs w:val="18"/>
          <w:lang w:val="pt-BR"/>
        </w:rPr>
        <w:t>Nu</w:t>
      </w:r>
      <w:r>
        <w:rPr>
          <w:rFonts w:asciiTheme="majorHAnsi" w:hAnsiTheme="majorHAnsi" w:cs="Calibri"/>
          <w:szCs w:val="18"/>
          <w:lang w:val="pt-BR"/>
        </w:rPr>
        <w:t>mPy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utilizadas durante o processo de cálculo, são elas: </w:t>
      </w:r>
    </w:p>
    <w:p w:rsidR="009A0A30" w:rsidRDefault="009A0A30" w:rsidP="009A0A30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Divisão:</w:t>
      </w:r>
      <w:r w:rsidR="00932FE6">
        <w:rPr>
          <w:rFonts w:asciiTheme="majorHAnsi" w:hAnsiTheme="majorHAnsi" w:cs="Calibri"/>
          <w:szCs w:val="18"/>
          <w:lang w:val="pt-BR"/>
        </w:rPr>
        <w:t xml:space="preserve"> Realiza a divisão de vetores, onde o primeiro argumento é o dividendo e o segundo o divisor, abaixo um exemplo de uso:</w:t>
      </w:r>
    </w:p>
    <w:p w:rsidR="009A0A30" w:rsidRDefault="00932FE6" w:rsidP="009A0A3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A0A30">
        <w:rPr>
          <w:rFonts w:asciiTheme="majorHAnsi" w:hAnsiTheme="majorHAnsi" w:cs="Calibri"/>
          <w:szCs w:val="18"/>
          <w:lang w:val="pt-BR"/>
        </w:rPr>
        <w:t>rca_numerator</w:t>
      </w:r>
      <w:proofErr w:type="spellEnd"/>
      <w:proofErr w:type="gramEnd"/>
      <w:r w:rsidRPr="009A0A30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np.divide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bra_tbl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A0A30">
        <w:rPr>
          <w:rFonts w:asciiTheme="majorHAnsi" w:hAnsiTheme="majorHAnsi" w:cs="Calibri"/>
          <w:szCs w:val="18"/>
          <w:lang w:val="pt-BR"/>
        </w:rPr>
        <w:t>col_sums</w:t>
      </w:r>
      <w:proofErr w:type="spellEnd"/>
      <w:r w:rsidRPr="009A0A30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932FE6">
        <w:rPr>
          <w:rFonts w:asciiTheme="majorHAnsi" w:hAnsiTheme="majorHAnsi" w:cs="Calibri"/>
          <w:szCs w:val="18"/>
          <w:lang w:val="pt-BR"/>
        </w:rPr>
        <w:t xml:space="preserve">Como uma divisão pode gerar infinito ou ser necessário ter algo diferente de </w:t>
      </w:r>
      <w:proofErr w:type="gramStart"/>
      <w:r w:rsidRPr="00932FE6"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, o </w:t>
      </w:r>
      <w:proofErr w:type="spellStart"/>
      <w:r>
        <w:rPr>
          <w:rFonts w:asciiTheme="majorHAnsi" w:hAnsiTheme="majorHAnsi" w:cs="Calibri"/>
          <w:szCs w:val="18"/>
          <w:lang w:val="pt-BR"/>
        </w:rPr>
        <w:t>Numpy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possibilita criar campos com os valores: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Valor</w:t>
      </w:r>
      <w:r w:rsidRPr="00932FE6">
        <w:rPr>
          <w:rFonts w:asciiTheme="majorHAnsi" w:hAnsiTheme="majorHAnsi" w:cs="Calibri"/>
          <w:szCs w:val="18"/>
          <w:lang w:val="pt-BR"/>
        </w:rPr>
        <w:t xml:space="preserve"> Vazio: Seta nula em valores que precisam ser tratados como tal.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exemplo tudo que for zero </w:t>
      </w:r>
      <w:proofErr w:type="gramStart"/>
      <w:r>
        <w:rPr>
          <w:rFonts w:asciiTheme="majorHAnsi" w:hAnsiTheme="majorHAnsi" w:cs="Calibri"/>
          <w:szCs w:val="18"/>
          <w:lang w:val="pt-BR"/>
        </w:rPr>
        <w:t>trocamos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por nulo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rcas_dom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rcas_dom.replace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(0, 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np.nan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>)</w:t>
      </w:r>
    </w:p>
    <w:p w:rsidR="00932FE6" w:rsidRPr="00176B51" w:rsidRDefault="00932FE6" w:rsidP="00932FE6">
      <w:pPr>
        <w:pStyle w:val="PargrafodaLista"/>
        <w:ind w:left="180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Valor </w:t>
      </w:r>
      <w:proofErr w:type="spellStart"/>
      <w:r>
        <w:rPr>
          <w:rFonts w:asciiTheme="majorHAnsi" w:hAnsiTheme="majorHAnsi" w:cs="Calibri"/>
          <w:szCs w:val="18"/>
          <w:lang w:val="pt-BR"/>
        </w:rPr>
        <w:t>Inifito</w:t>
      </w:r>
      <w:proofErr w:type="spellEnd"/>
      <w:r>
        <w:rPr>
          <w:rFonts w:asciiTheme="majorHAnsi" w:hAnsiTheme="majorHAnsi" w:cs="Calibri"/>
          <w:szCs w:val="18"/>
          <w:lang w:val="pt-BR"/>
        </w:rPr>
        <w:t>: Possível também ter um valor que representa o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exemplo verificamos se um determinado valor é infinito</w:t>
      </w:r>
    </w:p>
    <w:p w:rsidR="00932FE6" w:rsidRDefault="00932FE6" w:rsidP="00932FE6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proofErr w:type="gramEnd"/>
      <w:r w:rsidRPr="00176B51">
        <w:rPr>
          <w:rFonts w:asciiTheme="majorHAnsi" w:hAnsiTheme="majorHAnsi" w:cs="Calibri"/>
          <w:szCs w:val="18"/>
          <w:lang w:val="pt-BR"/>
        </w:rPr>
        <w:t>[</w:t>
      </w:r>
      <w:proofErr w:type="spellStart"/>
      <w:r w:rsidRPr="00176B51">
        <w:rPr>
          <w:rFonts w:asciiTheme="majorHAnsi" w:hAnsiTheme="majorHAnsi" w:cs="Calibri"/>
          <w:szCs w:val="18"/>
          <w:lang w:val="pt-BR"/>
        </w:rPr>
        <w:t>mcp</w:t>
      </w:r>
      <w:proofErr w:type="spellEnd"/>
      <w:r w:rsidRPr="00176B51">
        <w:rPr>
          <w:rFonts w:asciiTheme="majorHAnsi" w:hAnsiTheme="majorHAnsi" w:cs="Calibri"/>
          <w:szCs w:val="18"/>
          <w:lang w:val="pt-BR"/>
        </w:rPr>
        <w:t xml:space="preserve"> == np.inf] = 0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6B51" w:rsidRDefault="00176B51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32FE6" w:rsidRP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176B51" w:rsidRDefault="00932FE6" w:rsidP="00176B5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>Funcionalidades específicas para Log podem ser usadas tamb</w:t>
      </w:r>
      <w:r w:rsidR="001F2E07">
        <w:rPr>
          <w:rFonts w:asciiTheme="majorHAnsi" w:hAnsiTheme="majorHAnsi" w:cs="Calibri"/>
          <w:szCs w:val="18"/>
          <w:lang w:val="pt-BR"/>
        </w:rPr>
        <w:t xml:space="preserve">ém nesta biblioteca, trabalhando com entrada e saída em </w:t>
      </w:r>
      <w:proofErr w:type="spellStart"/>
      <w:r w:rsid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r w:rsidR="001F2E07">
        <w:rPr>
          <w:rFonts w:asciiTheme="majorHAnsi" w:hAnsiTheme="majorHAnsi" w:cs="Calibri"/>
          <w:szCs w:val="18"/>
          <w:lang w:val="pt-BR"/>
        </w:rPr>
        <w:t xml:space="preserve">. </w:t>
      </w:r>
      <w:r w:rsidR="00F95E8B">
        <w:rPr>
          <w:rFonts w:asciiTheme="majorHAnsi" w:hAnsiTheme="majorHAnsi" w:cs="Calibri"/>
          <w:szCs w:val="18"/>
          <w:lang w:val="pt-BR"/>
        </w:rPr>
        <w:t>Abaixo temos um exemplo de execuç</w:t>
      </w:r>
      <w:r w:rsidR="00AE0990">
        <w:rPr>
          <w:rFonts w:asciiTheme="majorHAnsi" w:hAnsiTheme="majorHAnsi" w:cs="Calibri"/>
          <w:szCs w:val="18"/>
          <w:lang w:val="pt-BR"/>
        </w:rPr>
        <w:t xml:space="preserve">ão desta função com um vetor contendo valor 0, 1 e o número </w:t>
      </w:r>
      <w:proofErr w:type="spellStart"/>
      <w:r w:rsidR="00AE0990">
        <w:rPr>
          <w:rFonts w:asciiTheme="majorHAnsi" w:hAnsiTheme="majorHAnsi" w:cs="Calibri"/>
          <w:szCs w:val="18"/>
          <w:lang w:val="pt-BR"/>
        </w:rPr>
        <w:t>Neperiano</w:t>
      </w:r>
      <w:proofErr w:type="spellEnd"/>
      <w:r w:rsidR="00AE0990">
        <w:rPr>
          <w:rFonts w:asciiTheme="majorHAnsi" w:hAnsiTheme="majorHAnsi" w:cs="Calibri"/>
          <w:szCs w:val="18"/>
          <w:lang w:val="pt-BR"/>
        </w:rPr>
        <w:t>.</w:t>
      </w:r>
    </w:p>
    <w:p w:rsidR="001F2E07" w:rsidRPr="006378D2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6378D2">
        <w:rPr>
          <w:rFonts w:asciiTheme="majorHAnsi" w:hAnsiTheme="majorHAnsi" w:cs="Calibri"/>
          <w:szCs w:val="18"/>
        </w:rPr>
        <w:t xml:space="preserve">np.log([1,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np.e</w:t>
      </w:r>
      <w:proofErr w:type="spellEnd"/>
      <w:r w:rsidRPr="006378D2">
        <w:rPr>
          <w:rFonts w:asciiTheme="majorHAnsi" w:hAnsiTheme="majorHAnsi" w:cs="Calibri"/>
          <w:szCs w:val="18"/>
        </w:rPr>
        <w:t>**2, 0])</w:t>
      </w:r>
    </w:p>
    <w:p w:rsidR="001F2E07" w:rsidRDefault="001F2E07" w:rsidP="001F2E0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F2E07">
        <w:rPr>
          <w:rFonts w:asciiTheme="majorHAnsi" w:hAnsiTheme="majorHAnsi" w:cs="Calibri"/>
          <w:szCs w:val="18"/>
          <w:lang w:val="pt-BR"/>
        </w:rPr>
        <w:t>array</w:t>
      </w:r>
      <w:proofErr w:type="spellEnd"/>
      <w:proofErr w:type="gramEnd"/>
      <w:r w:rsidRPr="001F2E07">
        <w:rPr>
          <w:rFonts w:asciiTheme="majorHAnsi" w:hAnsiTheme="majorHAnsi" w:cs="Calibri"/>
          <w:szCs w:val="18"/>
          <w:lang w:val="pt-BR"/>
        </w:rPr>
        <w:t>([  0.,   1.,   2., -</w:t>
      </w:r>
      <w:proofErr w:type="spellStart"/>
      <w:r w:rsidRPr="001F2E07">
        <w:rPr>
          <w:rFonts w:asciiTheme="majorHAnsi" w:hAnsiTheme="majorHAnsi" w:cs="Calibri"/>
          <w:szCs w:val="18"/>
          <w:lang w:val="pt-BR"/>
        </w:rPr>
        <w:t>Inf</w:t>
      </w:r>
      <w:proofErr w:type="spellEnd"/>
      <w:r w:rsidRPr="001F2E07">
        <w:rPr>
          <w:rFonts w:asciiTheme="majorHAnsi" w:hAnsiTheme="majorHAnsi" w:cs="Calibri"/>
          <w:szCs w:val="18"/>
          <w:lang w:val="pt-BR"/>
        </w:rPr>
        <w:t>])</w:t>
      </w:r>
    </w:p>
    <w:p w:rsidR="00AE0990" w:rsidRPr="001F2E07" w:rsidRDefault="00AE0990" w:rsidP="00AE0990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Veja que o número </w:t>
      </w:r>
      <w:proofErr w:type="spellStart"/>
      <w:r>
        <w:rPr>
          <w:rFonts w:asciiTheme="majorHAnsi" w:hAnsiTheme="majorHAnsi" w:cs="Calibri"/>
          <w:szCs w:val="18"/>
          <w:lang w:val="pt-BR"/>
        </w:rPr>
        <w:t>Neperiano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 ser utilizado através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np</w:t>
      </w:r>
      <w:proofErr w:type="gramEnd"/>
      <w:r>
        <w:rPr>
          <w:rFonts w:asciiTheme="majorHAnsi" w:hAnsiTheme="majorHAnsi" w:cs="Calibri"/>
          <w:szCs w:val="18"/>
          <w:lang w:val="pt-BR"/>
        </w:rPr>
        <w:t>.e</w:t>
      </w:r>
      <w:proofErr w:type="spellEnd"/>
    </w:p>
    <w:p w:rsidR="001F2E07" w:rsidRPr="00176B51" w:rsidRDefault="001F2E07" w:rsidP="001F2E0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esta funcionalidade é utilizada para criar uma escala logarítmica de valores de complexidade, utilizado no gráfico de </w:t>
      </w:r>
      <w:proofErr w:type="spellStart"/>
      <w:r>
        <w:rPr>
          <w:rFonts w:asciiTheme="majorHAnsi" w:hAnsiTheme="majorHAnsi" w:cs="Calibri"/>
          <w:szCs w:val="18"/>
          <w:lang w:val="pt-BR"/>
        </w:rPr>
        <w:t>Scatter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tbl.pivot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(index=index,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column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,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values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="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num_emp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").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fillna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(0)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/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entropy.T.sum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 * np.log(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 xml:space="preserve">)    </w:t>
      </w:r>
    </w:p>
    <w:p w:rsidR="00932FE6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32FE6">
        <w:rPr>
          <w:rFonts w:asciiTheme="majorHAnsi" w:hAnsiTheme="majorHAnsi" w:cs="Calibri"/>
          <w:szCs w:val="18"/>
          <w:lang w:val="pt-BR"/>
        </w:rPr>
        <w:t>entropy</w:t>
      </w:r>
      <w:proofErr w:type="spellEnd"/>
      <w:proofErr w:type="gramEnd"/>
      <w:r w:rsidRPr="00932FE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  <w:lang w:val="pt-BR"/>
        </w:rPr>
        <w:t>entropy.sum</w:t>
      </w:r>
      <w:proofErr w:type="spellEnd"/>
      <w:r w:rsidRPr="00932FE6">
        <w:rPr>
          <w:rFonts w:asciiTheme="majorHAnsi" w:hAnsiTheme="majorHAnsi" w:cs="Calibri"/>
          <w:szCs w:val="18"/>
          <w:lang w:val="pt-BR"/>
        </w:rPr>
        <w:t>() * -1</w:t>
      </w:r>
    </w:p>
    <w:p w:rsidR="00176B51" w:rsidRPr="00932FE6" w:rsidRDefault="00932FE6" w:rsidP="00932FE6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932FE6">
        <w:rPr>
          <w:rFonts w:asciiTheme="majorHAnsi" w:hAnsiTheme="majorHAnsi" w:cs="Calibri"/>
          <w:szCs w:val="18"/>
        </w:rPr>
        <w:t>es</w:t>
      </w:r>
      <w:proofErr w:type="spellEnd"/>
      <w:r w:rsidRPr="00932FE6">
        <w:rPr>
          <w:rFonts w:asciiTheme="majorHAnsi" w:hAnsiTheme="majorHAnsi" w:cs="Calibri"/>
          <w:szCs w:val="18"/>
        </w:rPr>
        <w:t xml:space="preserve"> = </w:t>
      </w:r>
      <w:proofErr w:type="spellStart"/>
      <w:r w:rsidRPr="00932FE6">
        <w:rPr>
          <w:rFonts w:asciiTheme="majorHAnsi" w:hAnsiTheme="majorHAnsi" w:cs="Calibri"/>
          <w:szCs w:val="18"/>
        </w:rPr>
        <w:t>pd.Series</w:t>
      </w:r>
      <w:proofErr w:type="spellEnd"/>
      <w:r w:rsidRPr="00932FE6">
        <w:rPr>
          <w:rFonts w:asciiTheme="majorHAnsi" w:hAnsiTheme="majorHAnsi" w:cs="Calibri"/>
          <w:szCs w:val="18"/>
        </w:rPr>
        <w:t>([</w:t>
      </w:r>
      <w:proofErr w:type="spellStart"/>
      <w:r w:rsidRPr="00932FE6">
        <w:rPr>
          <w:rFonts w:asciiTheme="majorHAnsi" w:hAnsiTheme="majorHAnsi" w:cs="Calibri"/>
          <w:szCs w:val="18"/>
        </w:rPr>
        <w:t>np.e</w:t>
      </w:r>
      <w:proofErr w:type="spellEnd"/>
      <w:r w:rsidRPr="00932FE6">
        <w:rPr>
          <w:rFonts w:asciiTheme="majorHAnsi" w:hAnsiTheme="majorHAnsi" w:cs="Calibri"/>
          <w:szCs w:val="18"/>
        </w:rPr>
        <w:t>]*</w:t>
      </w:r>
      <w:proofErr w:type="spellStart"/>
      <w:r w:rsidRPr="00932FE6">
        <w:rPr>
          <w:rFonts w:asciiTheme="majorHAnsi" w:hAnsiTheme="majorHAnsi" w:cs="Calibri"/>
          <w:szCs w:val="18"/>
        </w:rPr>
        <w:t>len</w:t>
      </w:r>
      <w:proofErr w:type="spellEnd"/>
      <w:r w:rsidRPr="00932FE6">
        <w:rPr>
          <w:rFonts w:asciiTheme="majorHAnsi" w:hAnsiTheme="majorHAnsi" w:cs="Calibri"/>
          <w:szCs w:val="18"/>
        </w:rPr>
        <w:t>(entropy), index=</w:t>
      </w:r>
      <w:proofErr w:type="spellStart"/>
      <w:r w:rsidRPr="00932FE6">
        <w:rPr>
          <w:rFonts w:asciiTheme="majorHAnsi" w:hAnsiTheme="majorHAnsi" w:cs="Calibri"/>
          <w:szCs w:val="18"/>
        </w:rPr>
        <w:t>entropy.index</w:t>
      </w:r>
      <w:proofErr w:type="spellEnd"/>
      <w:r w:rsidRPr="00932FE6">
        <w:rPr>
          <w:rFonts w:asciiTheme="majorHAnsi" w:hAnsiTheme="majorHAnsi" w:cs="Calibri"/>
          <w:szCs w:val="18"/>
        </w:rPr>
        <w:t>)</w:t>
      </w:r>
    </w:p>
    <w:p w:rsidR="00EB347F" w:rsidRPr="006378D2" w:rsidRDefault="00176B51" w:rsidP="00932FE6">
      <w:pPr>
        <w:ind w:firstLine="720"/>
        <w:jc w:val="both"/>
        <w:rPr>
          <w:rFonts w:asciiTheme="majorHAnsi" w:hAnsiTheme="majorHAnsi" w:cs="Calibri"/>
          <w:szCs w:val="18"/>
        </w:rPr>
      </w:pPr>
      <w:r w:rsidRPr="00932FE6">
        <w:rPr>
          <w:rFonts w:asciiTheme="majorHAnsi" w:hAnsiTheme="majorHAnsi" w:cs="Calibri"/>
          <w:szCs w:val="18"/>
        </w:rPr>
        <w:tab/>
      </w:r>
    </w:p>
    <w:p w:rsidR="00EB347F" w:rsidRPr="006378D2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353F13" w:rsidRPr="00D07057" w:rsidRDefault="00353F13" w:rsidP="00353F13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353F13" w:rsidRPr="00316348" w:rsidRDefault="00353F13" w:rsidP="00353F13">
      <w:pPr>
        <w:pStyle w:val="Escritorio-TituloCaptulo0"/>
        <w:numPr>
          <w:ilvl w:val="2"/>
          <w:numId w:val="4"/>
        </w:numPr>
      </w:pPr>
      <w:bookmarkStart w:id="15" w:name="_Toc404186728"/>
      <w:r>
        <w:t>Pandas</w:t>
      </w:r>
      <w:bookmarkEnd w:id="15"/>
      <w:r>
        <w:t xml:space="preserve"> </w:t>
      </w:r>
    </w:p>
    <w:p w:rsidR="00353F13" w:rsidRDefault="00353F13" w:rsidP="00353F1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53F13" w:rsidRDefault="00353F13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funções específicas da biblioteca Pandas, utilizadas durante o processo de cálculo, que serão detalhadas neste capítulo. </w:t>
      </w:r>
      <w:r w:rsidR="00AE25C9">
        <w:rPr>
          <w:rFonts w:asciiTheme="majorHAnsi" w:hAnsiTheme="majorHAnsi" w:cs="Calibri"/>
          <w:szCs w:val="18"/>
          <w:lang w:val="pt-BR"/>
        </w:rPr>
        <w:t xml:space="preserve"> Os módulos utilizados são:</w:t>
      </w:r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pandas as </w:t>
      </w:r>
      <w:proofErr w:type="spellStart"/>
      <w:r w:rsidRPr="00AE25C9">
        <w:rPr>
          <w:rFonts w:asciiTheme="majorHAnsi" w:hAnsiTheme="majorHAnsi" w:cs="Calibri"/>
          <w:szCs w:val="18"/>
        </w:rPr>
        <w:t>pd</w:t>
      </w:r>
      <w:proofErr w:type="spellEnd"/>
    </w:p>
    <w:p w:rsidR="00AE25C9" w:rsidRPr="00AE25C9" w:rsidRDefault="00AE25C9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szCs w:val="18"/>
        </w:rPr>
        <w:t xml:space="preserve">import </w:t>
      </w:r>
      <w:proofErr w:type="spellStart"/>
      <w:r w:rsidRPr="00AE25C9">
        <w:rPr>
          <w:rFonts w:asciiTheme="majorHAnsi" w:hAnsiTheme="majorHAnsi" w:cs="Calibri"/>
          <w:szCs w:val="18"/>
        </w:rPr>
        <w:t>pandas.io.sql</w:t>
      </w:r>
      <w:proofErr w:type="spellEnd"/>
      <w:r w:rsidRPr="00AE25C9">
        <w:rPr>
          <w:rFonts w:asciiTheme="majorHAnsi" w:hAnsiTheme="majorHAnsi" w:cs="Calibri"/>
          <w:szCs w:val="18"/>
        </w:rPr>
        <w:t xml:space="preserve"> as </w:t>
      </w:r>
      <w:proofErr w:type="spellStart"/>
      <w:r w:rsidRPr="00AE25C9">
        <w:rPr>
          <w:rFonts w:asciiTheme="majorHAnsi" w:hAnsiTheme="majorHAnsi" w:cs="Calibri"/>
          <w:szCs w:val="18"/>
        </w:rPr>
        <w:t>sql</w:t>
      </w:r>
      <w:proofErr w:type="spellEnd"/>
    </w:p>
    <w:p w:rsidR="00AE25C9" w:rsidRDefault="00AE25C9" w:rsidP="00353F1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E28C9" w:rsidRDefault="00BD6455" w:rsidP="00EE28C9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BD6455">
        <w:rPr>
          <w:rFonts w:asciiTheme="majorHAnsi" w:hAnsiTheme="majorHAnsi" w:cs="Calibri"/>
          <w:i/>
          <w:szCs w:val="18"/>
          <w:lang w:val="pt-BR"/>
        </w:rPr>
        <w:t>Read_csv</w:t>
      </w:r>
      <w:proofErr w:type="spellEnd"/>
      <w:r w:rsidR="00EE28C9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Por meio desta</w:t>
      </w:r>
      <w:r w:rsidR="00EE28C9">
        <w:rPr>
          <w:rFonts w:asciiTheme="majorHAnsi" w:hAnsiTheme="majorHAnsi" w:cs="Calibri"/>
          <w:szCs w:val="18"/>
          <w:lang w:val="pt-BR"/>
        </w:rPr>
        <w:t xml:space="preserve"> funç</w:t>
      </w:r>
      <w:r>
        <w:rPr>
          <w:rFonts w:asciiTheme="majorHAnsi" w:hAnsiTheme="majorHAnsi" w:cs="Calibri"/>
          <w:szCs w:val="18"/>
          <w:lang w:val="pt-BR"/>
        </w:rPr>
        <w:t>ão realiza-se a leitura de arquivos textos, em formato CSV, resultando em uma matriz de dados.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os.path.abspath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os.path.join</w:t>
      </w:r>
      <w:proofErr w:type="spellEnd"/>
      <w:r w:rsidRPr="00BD6455">
        <w:rPr>
          <w:rFonts w:asciiTheme="majorHAnsi" w:hAnsiTheme="majorHAnsi" w:cs="Calibri"/>
          <w:szCs w:val="18"/>
        </w:rPr>
        <w:t>(DATA_DIR, '</w:t>
      </w:r>
      <w:proofErr w:type="spellStart"/>
      <w:r w:rsidRPr="00BD6455">
        <w:rPr>
          <w:rFonts w:asciiTheme="majorHAnsi" w:hAnsiTheme="majorHAnsi" w:cs="Calibri"/>
          <w:szCs w:val="18"/>
        </w:rPr>
        <w:t>rais</w:t>
      </w:r>
      <w:proofErr w:type="spellEnd"/>
      <w:r w:rsidRPr="00BD6455">
        <w:rPr>
          <w:rFonts w:asciiTheme="majorHAnsi" w:hAnsiTheme="majorHAnsi" w:cs="Calibri"/>
          <w:szCs w:val="18"/>
        </w:rPr>
        <w:t>', year, '</w:t>
      </w:r>
      <w:proofErr w:type="spellStart"/>
      <w:r w:rsidRPr="00BD6455">
        <w:rPr>
          <w:rFonts w:asciiTheme="majorHAnsi" w:hAnsiTheme="majorHAnsi" w:cs="Calibri"/>
          <w:szCs w:val="18"/>
        </w:rPr>
        <w:t>ybi.tsv</w:t>
      </w:r>
      <w:proofErr w:type="spellEnd"/>
      <w:r w:rsidRPr="00BD6455">
        <w:rPr>
          <w:rFonts w:asciiTheme="majorHAnsi" w:hAnsiTheme="majorHAnsi" w:cs="Calibri"/>
          <w:szCs w:val="18"/>
        </w:rPr>
        <w:t>'))</w:t>
      </w:r>
    </w:p>
    <w:p w:rsidR="00EE28C9" w:rsidRPr="00BD6455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get_file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ybi_file_path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E28C9" w:rsidRPr="006378D2" w:rsidRDefault="00EE28C9" w:rsidP="00EE28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6378D2">
        <w:rPr>
          <w:rFonts w:asciiTheme="majorHAnsi" w:hAnsiTheme="majorHAnsi" w:cs="Calibri"/>
          <w:szCs w:val="18"/>
        </w:rPr>
        <w:t>ybi</w:t>
      </w:r>
      <w:proofErr w:type="spellEnd"/>
      <w:r w:rsidRPr="006378D2">
        <w:rPr>
          <w:rFonts w:asciiTheme="majorHAnsi" w:hAnsiTheme="majorHAnsi" w:cs="Calibri"/>
          <w:szCs w:val="18"/>
        </w:rPr>
        <w:t xml:space="preserve"> = </w:t>
      </w:r>
      <w:proofErr w:type="spellStart"/>
      <w:r w:rsidRPr="006378D2">
        <w:rPr>
          <w:rFonts w:asciiTheme="majorHAnsi" w:hAnsiTheme="majorHAnsi" w:cs="Calibri"/>
          <w:szCs w:val="18"/>
        </w:rPr>
        <w:t>pd.read_csv</w:t>
      </w:r>
      <w:proofErr w:type="spellEnd"/>
      <w:r w:rsidRPr="006378D2">
        <w:rPr>
          <w:rFonts w:asciiTheme="majorHAnsi" w:hAnsiTheme="majorHAnsi" w:cs="Calibri"/>
          <w:szCs w:val="18"/>
        </w:rPr>
        <w:t>(</w:t>
      </w:r>
      <w:proofErr w:type="spellStart"/>
      <w:r w:rsidRPr="006378D2">
        <w:rPr>
          <w:rFonts w:asciiTheme="majorHAnsi" w:hAnsiTheme="majorHAnsi" w:cs="Calibri"/>
          <w:szCs w:val="18"/>
        </w:rPr>
        <w:t>ybi_file_path</w:t>
      </w:r>
      <w:proofErr w:type="spellEnd"/>
      <w:r w:rsidRPr="006378D2">
        <w:rPr>
          <w:rFonts w:asciiTheme="majorHAnsi" w:hAnsiTheme="majorHAnsi" w:cs="Calibri"/>
          <w:szCs w:val="18"/>
        </w:rPr>
        <w:t xml:space="preserve">, </w:t>
      </w:r>
      <w:proofErr w:type="spellStart"/>
      <w:r w:rsidRPr="006378D2">
        <w:rPr>
          <w:rFonts w:asciiTheme="majorHAnsi" w:hAnsiTheme="majorHAnsi" w:cs="Calibri"/>
          <w:szCs w:val="18"/>
        </w:rPr>
        <w:t>sep</w:t>
      </w:r>
      <w:proofErr w:type="spellEnd"/>
      <w:r w:rsidRPr="006378D2">
        <w:rPr>
          <w:rFonts w:asciiTheme="majorHAnsi" w:hAnsiTheme="majorHAnsi" w:cs="Calibri"/>
          <w:szCs w:val="18"/>
        </w:rPr>
        <w:t>="\t")</w:t>
      </w:r>
    </w:p>
    <w:p w:rsidR="00EB347F" w:rsidRPr="006378D2" w:rsidRDefault="00EB347F" w:rsidP="00BD6455">
      <w:pPr>
        <w:ind w:firstLine="720"/>
        <w:jc w:val="both"/>
        <w:rPr>
          <w:rFonts w:asciiTheme="majorHAnsi" w:hAnsiTheme="majorHAnsi" w:cs="Calibri"/>
          <w:szCs w:val="18"/>
        </w:rPr>
      </w:pPr>
    </w:p>
    <w:p w:rsidR="00BD6455" w:rsidRPr="00BD6455" w:rsidRDefault="00BD6455" w:rsidP="00BD6455">
      <w:pPr>
        <w:ind w:firstLine="720"/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i/>
          <w:szCs w:val="18"/>
        </w:rPr>
        <w:t>DataFrame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: # </w:t>
      </w:r>
      <w:proofErr w:type="gramStart"/>
      <w:r w:rsidRPr="00BD6455">
        <w:rPr>
          <w:rFonts w:asciiTheme="majorHAnsi" w:hAnsiTheme="majorHAnsi" w:cs="Calibri"/>
          <w:szCs w:val="18"/>
        </w:rPr>
        <w:t>merge</w:t>
      </w:r>
      <w:proofErr w:type="gramEnd"/>
      <w:r w:rsidRPr="00BD6455">
        <w:rPr>
          <w:rFonts w:asciiTheme="majorHAnsi" w:hAnsiTheme="majorHAnsi" w:cs="Calibri"/>
          <w:szCs w:val="18"/>
        </w:rPr>
        <w:t xml:space="preserve">    print "merging datasets..."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pd.DataFrame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columns=["year",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", "required"])</w:t>
      </w:r>
    </w:p>
    <w:p w:rsid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</w:rPr>
      </w:pPr>
    </w:p>
    <w:p w:rsidR="00587EC9" w:rsidRDefault="00BD6455" w:rsidP="00BD6455">
      <w:pPr>
        <w:ind w:left="71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i/>
          <w:szCs w:val="18"/>
          <w:lang w:val="pt-BR"/>
        </w:rPr>
        <w:t>Merge</w:t>
      </w:r>
      <w:r w:rsidRPr="00587EC9">
        <w:rPr>
          <w:rFonts w:asciiTheme="majorHAnsi" w:hAnsiTheme="majorHAnsi" w:cs="Calibri"/>
          <w:szCs w:val="18"/>
          <w:lang w:val="pt-BR"/>
        </w:rPr>
        <w:t xml:space="preserve">: </w:t>
      </w:r>
      <w:r w:rsidR="00587EC9" w:rsidRPr="00587EC9">
        <w:rPr>
          <w:rFonts w:asciiTheme="majorHAnsi" w:hAnsiTheme="majorHAnsi" w:cs="Calibri"/>
          <w:szCs w:val="18"/>
          <w:lang w:val="pt-BR"/>
        </w:rPr>
        <w:t>R</w:t>
      </w:r>
      <w:r w:rsidRPr="00587EC9">
        <w:rPr>
          <w:rFonts w:asciiTheme="majorHAnsi" w:hAnsiTheme="majorHAnsi" w:cs="Calibri"/>
          <w:szCs w:val="18"/>
          <w:lang w:val="pt-BR"/>
        </w:rPr>
        <w:t>ealização de unificação de</w:t>
      </w:r>
      <w:r w:rsidR="00587EC9" w:rsidRPr="00587EC9">
        <w:rPr>
          <w:rFonts w:asciiTheme="majorHAnsi" w:hAnsiTheme="majorHAnsi" w:cs="Calibri"/>
          <w:szCs w:val="18"/>
          <w:lang w:val="pt-BR"/>
        </w:rPr>
        <w:t xml:space="preserve"> dois </w:t>
      </w:r>
      <w:proofErr w:type="spellStart"/>
      <w:proofErr w:type="gramStart"/>
      <w:r w:rsidR="00587EC9"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proofErr w:type="gramEnd"/>
      <w:r w:rsidR="00587EC9" w:rsidRPr="00587EC9">
        <w:rPr>
          <w:rFonts w:asciiTheme="majorHAnsi" w:hAnsiTheme="majorHAnsi" w:cs="Calibri"/>
          <w:szCs w:val="18"/>
          <w:lang w:val="pt-BR"/>
        </w:rPr>
        <w:t xml:space="preserve">, </w:t>
      </w:r>
      <w:r w:rsidR="00587EC9">
        <w:rPr>
          <w:rFonts w:asciiTheme="majorHAnsi" w:hAnsiTheme="majorHAnsi" w:cs="Calibri"/>
          <w:szCs w:val="18"/>
          <w:lang w:val="pt-BR"/>
        </w:rPr>
        <w:t xml:space="preserve">utilizando os seguintes parâmetros.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O primeiro e segundo parâmetros são os dois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Dataframes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 a serem unificados.</w:t>
      </w:r>
    </w:p>
    <w:p w:rsidR="00BD6455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lastRenderedPageBreak/>
        <w:t xml:space="preserve">O terceiro parâmetro é 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on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ou seja, quais campos serão utilizados para unificar, identificando </w:t>
      </w:r>
      <w:proofErr w:type="gramStart"/>
      <w:r w:rsidRPr="00587EC9">
        <w:rPr>
          <w:rFonts w:asciiTheme="majorHAnsi" w:hAnsiTheme="majorHAnsi" w:cs="Calibri"/>
          <w:szCs w:val="18"/>
          <w:lang w:val="pt-BR"/>
        </w:rPr>
        <w:t>duplicatas</w:t>
      </w:r>
      <w:proofErr w:type="gramEnd"/>
      <w:r w:rsidRPr="00587EC9">
        <w:rPr>
          <w:rFonts w:asciiTheme="majorHAnsi" w:hAnsiTheme="majorHAnsi" w:cs="Calibri"/>
          <w:szCs w:val="18"/>
          <w:lang w:val="pt-BR"/>
        </w:rPr>
        <w:t xml:space="preserve"> 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Por último especifica como será feita essa união, seja por meio de </w:t>
      </w:r>
      <w:proofErr w:type="spellStart"/>
      <w:r>
        <w:rPr>
          <w:rFonts w:asciiTheme="majorHAnsi" w:hAnsiTheme="majorHAnsi" w:cs="Calibri"/>
          <w:szCs w:val="18"/>
          <w:lang w:val="pt-BR"/>
        </w:rPr>
        <w:t>outer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</w:t>
      </w:r>
      <w:proofErr w:type="spellStart"/>
      <w:r>
        <w:rPr>
          <w:rFonts w:asciiTheme="majorHAnsi" w:hAnsiTheme="majorHAnsi" w:cs="Calibri"/>
          <w:szCs w:val="18"/>
          <w:lang w:val="pt-BR"/>
        </w:rPr>
        <w:t>inner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join</w:t>
      </w:r>
      <w:proofErr w:type="spellEnd"/>
      <w:r>
        <w:rPr>
          <w:rFonts w:asciiTheme="majorHAnsi" w:hAnsiTheme="majorHAnsi" w:cs="Calibri"/>
          <w:szCs w:val="18"/>
          <w:lang w:val="pt-BR"/>
        </w:rPr>
        <w:t>.</w:t>
      </w: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6378D2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Exemplo de uma utilização de merge feito pelo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>:</w:t>
      </w:r>
    </w:p>
    <w:p w:rsidR="00587EC9" w:rsidRPr="00587EC9" w:rsidRDefault="00587EC9" w:rsidP="00587EC9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pd.merge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ybio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ybio_required</w:t>
      </w:r>
      <w:proofErr w:type="spellEnd"/>
      <w:r w:rsidRPr="00BD6455">
        <w:rPr>
          <w:rFonts w:asciiTheme="majorHAnsi" w:hAnsiTheme="majorHAnsi" w:cs="Calibri"/>
          <w:szCs w:val="18"/>
        </w:rPr>
        <w:t>, on=["year", 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cbo_id</w:t>
      </w:r>
      <w:proofErr w:type="spellEnd"/>
      <w:r w:rsidRPr="00BD6455">
        <w:rPr>
          <w:rFonts w:asciiTheme="majorHAnsi" w:hAnsiTheme="majorHAnsi" w:cs="Calibri"/>
          <w:szCs w:val="18"/>
        </w:rPr>
        <w:t>"], how="outer").</w:t>
      </w:r>
      <w:proofErr w:type="spellStart"/>
      <w:r w:rsidRPr="00BD6455">
        <w:rPr>
          <w:rFonts w:asciiTheme="majorHAnsi" w:hAnsiTheme="majorHAnsi" w:cs="Calibri"/>
          <w:szCs w:val="18"/>
        </w:rPr>
        <w:t>fillna</w:t>
      </w:r>
      <w:proofErr w:type="spellEnd"/>
      <w:r w:rsidRPr="00BD6455">
        <w:rPr>
          <w:rFonts w:asciiTheme="majorHAnsi" w:hAnsiTheme="majorHAnsi" w:cs="Calibri"/>
          <w:szCs w:val="18"/>
        </w:rPr>
        <w:t>(0)</w:t>
      </w:r>
    </w:p>
    <w:p w:rsidR="00EB347F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</w:p>
    <w:p w:rsidR="00587EC9" w:rsidRPr="00587EC9" w:rsidRDefault="00587EC9" w:rsidP="00587EC9">
      <w:pPr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 w:rsidRPr="00587EC9">
        <w:rPr>
          <w:rFonts w:asciiTheme="majorHAnsi" w:hAnsiTheme="majorHAnsi" w:cs="Calibri"/>
          <w:szCs w:val="18"/>
          <w:lang w:val="pt-BR"/>
        </w:rPr>
        <w:t xml:space="preserve">Agora um exemplo de dois pequenos </w:t>
      </w:r>
      <w:proofErr w:type="spellStart"/>
      <w:r w:rsidRPr="00587EC9">
        <w:rPr>
          <w:rFonts w:asciiTheme="majorHAnsi" w:hAnsiTheme="majorHAnsi" w:cs="Calibri"/>
          <w:szCs w:val="18"/>
          <w:lang w:val="pt-BR"/>
        </w:rPr>
        <w:t>datasets</w:t>
      </w:r>
      <w:proofErr w:type="spellEnd"/>
      <w:r w:rsidRPr="00587EC9">
        <w:rPr>
          <w:rFonts w:asciiTheme="majorHAnsi" w:hAnsiTheme="majorHAnsi" w:cs="Calibri"/>
          <w:szCs w:val="18"/>
          <w:lang w:val="pt-BR"/>
        </w:rPr>
        <w:t xml:space="preserve">, </w:t>
      </w:r>
      <w:r>
        <w:rPr>
          <w:rFonts w:asciiTheme="majorHAnsi" w:hAnsiTheme="majorHAnsi" w:cs="Calibri"/>
          <w:szCs w:val="18"/>
          <w:lang w:val="pt-BR"/>
        </w:rPr>
        <w:t>a sua execução e o resultado encontrado.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left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2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right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5</w:t>
      </w:r>
    </w:p>
    <w:p w:rsidR="00587EC9" w:rsidRPr="00587EC9" w:rsidRDefault="00587EC9" w:rsidP="00587E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merge(left, right, on='key')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 xml:space="preserve">key  </w:t>
      </w:r>
      <w:proofErr w:type="spellStart"/>
      <w:r w:rsidRPr="00587EC9">
        <w:rPr>
          <w:rFonts w:asciiTheme="majorHAnsi" w:hAnsiTheme="majorHAnsi" w:cs="Calibri"/>
          <w:szCs w:val="18"/>
        </w:rPr>
        <w:t>lval</w:t>
      </w:r>
      <w:proofErr w:type="spellEnd"/>
      <w:r w:rsidRPr="00587EC9">
        <w:rPr>
          <w:rFonts w:asciiTheme="majorHAnsi" w:hAnsiTheme="majorHAnsi" w:cs="Calibri"/>
          <w:szCs w:val="18"/>
        </w:rPr>
        <w:t xml:space="preserve">  </w:t>
      </w:r>
      <w:proofErr w:type="spellStart"/>
      <w:r w:rsidRPr="00587EC9">
        <w:rPr>
          <w:rFonts w:asciiTheme="majorHAnsi" w:hAnsiTheme="majorHAnsi" w:cs="Calibri"/>
          <w:szCs w:val="18"/>
        </w:rPr>
        <w:t>rval</w:t>
      </w:r>
      <w:proofErr w:type="spellEnd"/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0  foo     1     4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1  foo     1     5</w:t>
      </w:r>
    </w:p>
    <w:p w:rsidR="00587EC9" w:rsidRP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2  foo     2     4</w:t>
      </w:r>
    </w:p>
    <w:p w:rsidR="00587EC9" w:rsidRDefault="00587EC9" w:rsidP="00587EC9">
      <w:pPr>
        <w:pStyle w:val="PargrafodaLista"/>
        <w:numPr>
          <w:ilvl w:val="1"/>
          <w:numId w:val="8"/>
        </w:numPr>
        <w:jc w:val="both"/>
        <w:rPr>
          <w:rFonts w:asciiTheme="majorHAnsi" w:hAnsiTheme="majorHAnsi" w:cs="Calibri"/>
          <w:szCs w:val="18"/>
        </w:rPr>
      </w:pPr>
      <w:r w:rsidRPr="00587EC9">
        <w:rPr>
          <w:rFonts w:asciiTheme="majorHAnsi" w:hAnsiTheme="majorHAnsi" w:cs="Calibri"/>
          <w:szCs w:val="18"/>
        </w:rPr>
        <w:t>3  foo     2     5</w:t>
      </w:r>
    </w:p>
    <w:p w:rsidR="00587EC9" w:rsidRDefault="00587EC9" w:rsidP="00587EC9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587EC9" w:rsidRDefault="00587EC9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M</w:t>
      </w:r>
      <w:r w:rsidR="00AE25C9">
        <w:rPr>
          <w:rFonts w:asciiTheme="majorHAnsi" w:hAnsiTheme="majorHAnsi" w:cs="Calibri"/>
          <w:szCs w:val="18"/>
        </w:rPr>
        <w:t>u</w:t>
      </w:r>
      <w:r>
        <w:rPr>
          <w:rFonts w:asciiTheme="majorHAnsi" w:hAnsiTheme="majorHAnsi" w:cs="Calibri"/>
          <w:szCs w:val="18"/>
        </w:rPr>
        <w:t>ltiIndex</w:t>
      </w:r>
      <w:proofErr w:type="spellEnd"/>
      <w:r>
        <w:rPr>
          <w:rFonts w:asciiTheme="majorHAnsi" w:hAnsiTheme="majorHAnsi" w:cs="Calibri"/>
          <w:szCs w:val="18"/>
        </w:rPr>
        <w:t>:</w:t>
      </w:r>
      <w:r w:rsidR="00AE25C9">
        <w:rPr>
          <w:rFonts w:asciiTheme="majorHAnsi" w:hAnsiTheme="majorHAnsi" w:cs="Calibri"/>
          <w:szCs w:val="18"/>
        </w:rPr>
        <w:t xml:space="preserve"> 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ybi.reset_index</w:t>
      </w:r>
      <w:proofErr w:type="spellEnd"/>
      <w:r w:rsidRPr="00BD6455">
        <w:rPr>
          <w:rFonts w:asciiTheme="majorHAnsi" w:hAnsiTheme="majorHAnsi" w:cs="Calibri"/>
          <w:szCs w:val="18"/>
        </w:rPr>
        <w:t>(level="year")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[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for 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in </w:t>
      </w:r>
      <w:proofErr w:type="spellStart"/>
      <w:r w:rsidRPr="00BD6455">
        <w:rPr>
          <w:rFonts w:asciiTheme="majorHAnsi" w:hAnsiTheme="majorHAnsi" w:cs="Calibri"/>
          <w:szCs w:val="18"/>
        </w:rPr>
        <w:t>ybi.index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if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 xml:space="preserve">[0]) == </w:t>
      </w:r>
      <w:proofErr w:type="spellStart"/>
      <w:r w:rsidRPr="00BD6455">
        <w:rPr>
          <w:rFonts w:asciiTheme="majorHAnsi" w:hAnsiTheme="majorHAnsi" w:cs="Calibri"/>
          <w:szCs w:val="18"/>
        </w:rPr>
        <w:t>geo_level</w:t>
      </w:r>
      <w:proofErr w:type="spellEnd"/>
      <w:r w:rsidRPr="00BD6455">
        <w:rPr>
          <w:rFonts w:asciiTheme="majorHAnsi" w:hAnsiTheme="majorHAnsi" w:cs="Calibri"/>
          <w:szCs w:val="18"/>
        </w:rPr>
        <w:t xml:space="preserve"> and 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i</w:t>
      </w:r>
      <w:proofErr w:type="spellEnd"/>
      <w:r w:rsidRPr="00BD6455">
        <w:rPr>
          <w:rFonts w:asciiTheme="majorHAnsi" w:hAnsiTheme="majorHAnsi" w:cs="Calibri"/>
          <w:szCs w:val="18"/>
        </w:rPr>
        <w:t>[1]) == 5]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pd.MultiIndex.from_tuples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, names=["</w:t>
      </w:r>
      <w:proofErr w:type="spellStart"/>
      <w:r w:rsidRPr="00BD6455">
        <w:rPr>
          <w:rFonts w:asciiTheme="majorHAnsi" w:hAnsiTheme="majorHAnsi" w:cs="Calibri"/>
          <w:szCs w:val="18"/>
        </w:rPr>
        <w:t>bra_id</w:t>
      </w:r>
      <w:proofErr w:type="spellEnd"/>
      <w:r w:rsidRPr="00BD6455">
        <w:rPr>
          <w:rFonts w:asciiTheme="majorHAnsi" w:hAnsiTheme="majorHAnsi" w:cs="Calibri"/>
          <w:szCs w:val="18"/>
        </w:rPr>
        <w:t>", "</w:t>
      </w:r>
      <w:proofErr w:type="spellStart"/>
      <w:r w:rsidRPr="00BD6455">
        <w:rPr>
          <w:rFonts w:asciiTheme="majorHAnsi" w:hAnsiTheme="majorHAnsi" w:cs="Calibri"/>
          <w:szCs w:val="18"/>
        </w:rPr>
        <w:t>isic_id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ybi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ybi.reindex</w:t>
      </w:r>
      <w:proofErr w:type="spellEnd"/>
      <w:r w:rsidRPr="00BD6455">
        <w:rPr>
          <w:rFonts w:asciiTheme="majorHAnsi" w:hAnsiTheme="majorHAnsi" w:cs="Calibri"/>
          <w:szCs w:val="18"/>
        </w:rPr>
        <w:t>(index=</w:t>
      </w:r>
      <w:proofErr w:type="spellStart"/>
      <w:r w:rsidRPr="00BD6455">
        <w:rPr>
          <w:rFonts w:asciiTheme="majorHAnsi" w:hAnsiTheme="majorHAnsi" w:cs="Calibri"/>
          <w:szCs w:val="18"/>
        </w:rPr>
        <w:t>ybi_index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jc w:val="both"/>
        <w:rPr>
          <w:rFonts w:asciiTheme="majorHAnsi" w:hAnsiTheme="majorHAnsi" w:cs="Calibri"/>
          <w:szCs w:val="18"/>
        </w:rPr>
      </w:pPr>
    </w:p>
    <w:p w:rsidR="00BD6455" w:rsidRDefault="00BD6455" w:rsidP="00BD6455">
      <w:pPr>
        <w:ind w:left="717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Concat</w:t>
      </w:r>
      <w:proofErr w:type="spellEnd"/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BD6455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pd.concat</w:t>
      </w:r>
      <w:proofErr w:type="spellEnd"/>
      <w:r w:rsidRPr="00BD6455">
        <w:rPr>
          <w:rFonts w:asciiTheme="majorHAnsi" w:hAnsiTheme="majorHAnsi" w:cs="Calibri"/>
          <w:szCs w:val="18"/>
        </w:rPr>
        <w:t>(</w:t>
      </w:r>
      <w:proofErr w:type="spellStart"/>
      <w:r w:rsidRPr="00BD6455">
        <w:rPr>
          <w:rFonts w:asciiTheme="majorHAnsi" w:hAnsiTheme="majorHAnsi" w:cs="Calibri"/>
          <w:szCs w:val="18"/>
        </w:rPr>
        <w:t>ecis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EB347F" w:rsidRPr="00EE28C9" w:rsidRDefault="00EB347F" w:rsidP="00BD6455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Pr="00AE25C9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</w:t>
      </w:r>
      <w:r w:rsidR="0001611B">
        <w:rPr>
          <w:rFonts w:asciiTheme="majorHAnsi" w:hAnsiTheme="majorHAnsi" w:cs="Calibri"/>
          <w:szCs w:val="18"/>
        </w:rPr>
        <w:t>Series:</w:t>
      </w:r>
    </w:p>
    <w:p w:rsidR="00EB347F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01611B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es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pd.Series</w:t>
      </w:r>
      <w:proofErr w:type="spellEnd"/>
      <w:r w:rsidRPr="00BD6455">
        <w:rPr>
          <w:rFonts w:asciiTheme="majorHAnsi" w:hAnsiTheme="majorHAnsi" w:cs="Calibri"/>
          <w:szCs w:val="18"/>
        </w:rPr>
        <w:t>([</w:t>
      </w:r>
      <w:proofErr w:type="spellStart"/>
      <w:r w:rsidRPr="00BD6455">
        <w:rPr>
          <w:rFonts w:asciiTheme="majorHAnsi" w:hAnsiTheme="majorHAnsi" w:cs="Calibri"/>
          <w:szCs w:val="18"/>
        </w:rPr>
        <w:t>np.e</w:t>
      </w:r>
      <w:proofErr w:type="spellEnd"/>
      <w:r w:rsidRPr="00BD6455">
        <w:rPr>
          <w:rFonts w:asciiTheme="majorHAnsi" w:hAnsiTheme="majorHAnsi" w:cs="Calibri"/>
          <w:szCs w:val="18"/>
        </w:rPr>
        <w:t>]*</w:t>
      </w:r>
      <w:proofErr w:type="spellStart"/>
      <w:r w:rsidRPr="00BD6455">
        <w:rPr>
          <w:rFonts w:asciiTheme="majorHAnsi" w:hAnsiTheme="majorHAnsi" w:cs="Calibri"/>
          <w:szCs w:val="18"/>
        </w:rPr>
        <w:t>len</w:t>
      </w:r>
      <w:proofErr w:type="spellEnd"/>
      <w:r w:rsidRPr="00BD6455">
        <w:rPr>
          <w:rFonts w:asciiTheme="majorHAnsi" w:hAnsiTheme="majorHAnsi" w:cs="Calibri"/>
          <w:szCs w:val="18"/>
        </w:rPr>
        <w:t>(entropy), index=</w:t>
      </w:r>
      <w:proofErr w:type="spellStart"/>
      <w:r w:rsidRPr="00BD6455">
        <w:rPr>
          <w:rFonts w:asciiTheme="majorHAnsi" w:hAnsiTheme="majorHAnsi" w:cs="Calibri"/>
          <w:szCs w:val="18"/>
        </w:rPr>
        <w:t>entropy.index</w:t>
      </w:r>
      <w:proofErr w:type="spellEnd"/>
      <w:r w:rsidRPr="00BD6455">
        <w:rPr>
          <w:rFonts w:asciiTheme="majorHAnsi" w:hAnsiTheme="majorHAnsi" w:cs="Calibri"/>
          <w:szCs w:val="18"/>
        </w:rPr>
        <w:t>)</w:t>
      </w:r>
    </w:p>
    <w:p w:rsidR="00BD6455" w:rsidRDefault="00BD6455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BD6455" w:rsidRDefault="00BD6455" w:rsidP="00AE25C9">
      <w:pPr>
        <w:ind w:left="717"/>
        <w:jc w:val="both"/>
        <w:rPr>
          <w:rFonts w:asciiTheme="majorHAnsi" w:hAnsiTheme="majorHAnsi" w:cs="Calibri"/>
          <w:szCs w:val="18"/>
        </w:rPr>
      </w:pPr>
    </w:p>
    <w:p w:rsidR="00BD6455" w:rsidRDefault="00AE25C9" w:rsidP="00AE25C9">
      <w:pPr>
        <w:ind w:left="71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Read Frame</w:t>
      </w:r>
      <w:r>
        <w:rPr>
          <w:rFonts w:asciiTheme="majorHAnsi" w:hAnsiTheme="majorHAnsi" w:cs="Calibri"/>
          <w:szCs w:val="18"/>
        </w:rPr>
        <w:t>: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q = "select year, 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rca</w:t>
      </w:r>
      <w:proofErr w:type="spellEnd"/>
      <w:r w:rsidRPr="00BD6455">
        <w:rPr>
          <w:rFonts w:asciiTheme="majorHAnsi" w:hAnsiTheme="majorHAnsi" w:cs="Calibri"/>
          <w:szCs w:val="18"/>
        </w:rPr>
        <w:t xml:space="preserve"> from </w:t>
      </w:r>
      <w:proofErr w:type="spellStart"/>
      <w:r w:rsidRPr="00BD6455">
        <w:rPr>
          <w:rFonts w:asciiTheme="majorHAnsi" w:hAnsiTheme="majorHAnsi" w:cs="Calibri"/>
          <w:szCs w:val="18"/>
        </w:rPr>
        <w:t>comtrade_ypw</w:t>
      </w:r>
      <w:proofErr w:type="spellEnd"/>
      <w:r w:rsidRPr="00BD6455">
        <w:rPr>
          <w:rFonts w:asciiTheme="majorHAnsi" w:hAnsiTheme="majorHAnsi" w:cs="Calibri"/>
          <w:szCs w:val="18"/>
        </w:rPr>
        <w:t xml:space="preserve"> where year = {0} and "\</w:t>
      </w:r>
    </w:p>
    <w:p w:rsidR="00BD6455" w:rsidRP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    "</w:t>
      </w:r>
      <w:proofErr w:type="spellStart"/>
      <w:r w:rsidRPr="00BD6455">
        <w:rPr>
          <w:rFonts w:asciiTheme="majorHAnsi" w:hAnsiTheme="majorHAnsi" w:cs="Calibri"/>
          <w:szCs w:val="18"/>
        </w:rPr>
        <w:t>wld_id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'</w:t>
      </w:r>
      <w:proofErr w:type="spellStart"/>
      <w:r w:rsidRPr="00BD6455">
        <w:rPr>
          <w:rFonts w:asciiTheme="majorHAnsi" w:hAnsiTheme="majorHAnsi" w:cs="Calibri"/>
          <w:szCs w:val="18"/>
        </w:rPr>
        <w:t>sabra'".format</w:t>
      </w:r>
      <w:proofErr w:type="spellEnd"/>
      <w:r w:rsidRPr="00BD6455">
        <w:rPr>
          <w:rFonts w:asciiTheme="majorHAnsi" w:hAnsiTheme="majorHAnsi" w:cs="Calibri"/>
          <w:szCs w:val="18"/>
        </w:rPr>
        <w:t>(year)</w:t>
      </w:r>
    </w:p>
    <w:p w:rsidR="00BD6455" w:rsidRDefault="00BD6455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r w:rsidRPr="00BD6455">
        <w:rPr>
          <w:rFonts w:asciiTheme="majorHAnsi" w:hAnsiTheme="majorHAnsi" w:cs="Calibri"/>
          <w:szCs w:val="18"/>
        </w:rPr>
        <w:t xml:space="preserve">    </w:t>
      </w:r>
      <w:proofErr w:type="spellStart"/>
      <w:r w:rsidRPr="00BD6455">
        <w:rPr>
          <w:rFonts w:asciiTheme="majorHAnsi" w:hAnsiTheme="majorHAnsi" w:cs="Calibri"/>
          <w:szCs w:val="18"/>
        </w:rPr>
        <w:t>bra_rcas</w:t>
      </w:r>
      <w:proofErr w:type="spellEnd"/>
      <w:r w:rsidRPr="00BD6455">
        <w:rPr>
          <w:rFonts w:asciiTheme="majorHAnsi" w:hAnsiTheme="majorHAnsi" w:cs="Calibri"/>
          <w:szCs w:val="18"/>
        </w:rPr>
        <w:t xml:space="preserve"> = </w:t>
      </w:r>
      <w:proofErr w:type="spellStart"/>
      <w:r w:rsidRPr="00BD6455">
        <w:rPr>
          <w:rFonts w:asciiTheme="majorHAnsi" w:hAnsiTheme="majorHAnsi" w:cs="Calibri"/>
          <w:szCs w:val="18"/>
        </w:rPr>
        <w:t>sql.read_frame</w:t>
      </w:r>
      <w:proofErr w:type="spellEnd"/>
      <w:r w:rsidRPr="00BD6455">
        <w:rPr>
          <w:rFonts w:asciiTheme="majorHAnsi" w:hAnsiTheme="majorHAnsi" w:cs="Calibri"/>
          <w:szCs w:val="18"/>
        </w:rPr>
        <w:t xml:space="preserve">(q, </w:t>
      </w:r>
      <w:proofErr w:type="spellStart"/>
      <w:r w:rsidRPr="00BD6455">
        <w:rPr>
          <w:rFonts w:asciiTheme="majorHAnsi" w:hAnsiTheme="majorHAnsi" w:cs="Calibri"/>
          <w:szCs w:val="18"/>
        </w:rPr>
        <w:t>db</w:t>
      </w:r>
      <w:proofErr w:type="spellEnd"/>
      <w:r w:rsidRPr="00BD6455">
        <w:rPr>
          <w:rFonts w:asciiTheme="majorHAnsi" w:hAnsiTheme="majorHAnsi" w:cs="Calibri"/>
          <w:szCs w:val="18"/>
        </w:rPr>
        <w:t xml:space="preserve">, </w:t>
      </w:r>
      <w:proofErr w:type="spellStart"/>
      <w:r w:rsidRPr="00BD6455">
        <w:rPr>
          <w:rFonts w:asciiTheme="majorHAnsi" w:hAnsiTheme="majorHAnsi" w:cs="Calibri"/>
          <w:szCs w:val="18"/>
        </w:rPr>
        <w:t>index_col</w:t>
      </w:r>
      <w:proofErr w:type="spellEnd"/>
      <w:r w:rsidRPr="00BD6455">
        <w:rPr>
          <w:rFonts w:asciiTheme="majorHAnsi" w:hAnsiTheme="majorHAnsi" w:cs="Calibri"/>
          <w:szCs w:val="18"/>
        </w:rPr>
        <w:t>=["year", "</w:t>
      </w:r>
      <w:proofErr w:type="spellStart"/>
      <w:r w:rsidRPr="00BD6455">
        <w:rPr>
          <w:rFonts w:asciiTheme="majorHAnsi" w:hAnsiTheme="majorHAnsi" w:cs="Calibri"/>
          <w:szCs w:val="18"/>
        </w:rPr>
        <w:t>hs_id</w:t>
      </w:r>
      <w:proofErr w:type="spellEnd"/>
      <w:r w:rsidRPr="00BD6455">
        <w:rPr>
          <w:rFonts w:asciiTheme="majorHAnsi" w:hAnsiTheme="majorHAnsi" w:cs="Calibri"/>
          <w:szCs w:val="18"/>
        </w:rPr>
        <w:t>"])</w:t>
      </w:r>
    </w:p>
    <w:p w:rsidR="0088417E" w:rsidRDefault="0088417E" w:rsidP="00BD6455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88417E" w:rsidRDefault="00AE25C9" w:rsidP="00AE25C9">
      <w:pPr>
        <w:ind w:left="360" w:firstLine="357"/>
        <w:jc w:val="both"/>
        <w:rPr>
          <w:rFonts w:asciiTheme="majorHAnsi" w:hAnsiTheme="majorHAnsi" w:cs="Calibri"/>
          <w:szCs w:val="18"/>
        </w:rPr>
      </w:pPr>
      <w:r w:rsidRPr="00AE25C9">
        <w:rPr>
          <w:rFonts w:asciiTheme="majorHAnsi" w:hAnsiTheme="majorHAnsi" w:cs="Calibri"/>
          <w:i/>
          <w:szCs w:val="18"/>
        </w:rPr>
        <w:t>Not Null</w:t>
      </w:r>
      <w:r>
        <w:rPr>
          <w:rFonts w:asciiTheme="majorHAnsi" w:hAnsiTheme="majorHAnsi" w:cs="Calibri"/>
          <w:szCs w:val="18"/>
        </w:rPr>
        <w:t xml:space="preserve">: </w:t>
      </w:r>
    </w:p>
    <w:p w:rsidR="0088417E" w:rsidRPr="00EE28C9" w:rsidRDefault="0088417E" w:rsidP="00AE25C9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 xml:space="preserve"> = </w:t>
      </w:r>
      <w:proofErr w:type="spellStart"/>
      <w:r w:rsidRPr="0088417E">
        <w:rPr>
          <w:rFonts w:asciiTheme="majorHAnsi" w:hAnsiTheme="majorHAnsi" w:cs="Calibri"/>
          <w:szCs w:val="18"/>
        </w:rPr>
        <w:t>yp</w:t>
      </w:r>
      <w:proofErr w:type="spellEnd"/>
      <w:r w:rsidRPr="0088417E">
        <w:rPr>
          <w:rFonts w:asciiTheme="majorHAnsi" w:hAnsiTheme="majorHAnsi" w:cs="Calibri"/>
          <w:szCs w:val="18"/>
        </w:rPr>
        <w:t>[</w:t>
      </w:r>
      <w:proofErr w:type="spellStart"/>
      <w:r w:rsidRPr="0088417E">
        <w:rPr>
          <w:rFonts w:asciiTheme="majorHAnsi" w:hAnsiTheme="majorHAnsi" w:cs="Calibri"/>
          <w:szCs w:val="18"/>
        </w:rPr>
        <w:t>pd.notnull</w:t>
      </w:r>
      <w:proofErr w:type="spellEnd"/>
      <w:r w:rsidRPr="0088417E">
        <w:rPr>
          <w:rFonts w:asciiTheme="majorHAnsi" w:hAnsiTheme="majorHAnsi" w:cs="Calibri"/>
          <w:szCs w:val="18"/>
        </w:rPr>
        <w:t>(</w:t>
      </w:r>
      <w:proofErr w:type="spellStart"/>
      <w:r w:rsidRPr="0088417E">
        <w:rPr>
          <w:rFonts w:asciiTheme="majorHAnsi" w:hAnsiTheme="majorHAnsi" w:cs="Calibri"/>
          <w:szCs w:val="18"/>
        </w:rPr>
        <w:t>yp.pci</w:t>
      </w:r>
      <w:proofErr w:type="spellEnd"/>
      <w:r w:rsidRPr="0088417E">
        <w:rPr>
          <w:rFonts w:asciiTheme="majorHAnsi" w:hAnsiTheme="majorHAnsi" w:cs="Calibri"/>
          <w:szCs w:val="18"/>
        </w:rPr>
        <w:t>)]</w:t>
      </w: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EB347F" w:rsidRPr="00EE28C9" w:rsidRDefault="00EB347F" w:rsidP="00763FFA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FA2147" w:rsidRPr="00D0705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bookmarkStart w:id="16" w:name="_Toc404186729"/>
      <w:r>
        <w:t>Arquitetura</w:t>
      </w:r>
      <w:bookmarkEnd w:id="16"/>
      <w:r>
        <w:t xml:space="preserve"> </w:t>
      </w:r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Consideramos como um processo de arquitetura onde este está relacionado a questões de arquitetura de sistemas, portanto puramente técnico. Pode haver uma necessidade de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ou de organização de dados. </w:t>
      </w:r>
    </w:p>
    <w:p w:rsidR="00FA2147" w:rsidRDefault="00FA2147" w:rsidP="00FA214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 w:rsidRPr="00FA2147">
        <w:rPr>
          <w:rFonts w:asciiTheme="majorHAnsi" w:hAnsiTheme="majorHAnsi" w:cs="Calibri"/>
          <w:b/>
          <w:szCs w:val="18"/>
          <w:lang w:val="pt-BR"/>
        </w:rPr>
        <w:t>Tamanho das colunas</w:t>
      </w:r>
      <w:r w:rsidRPr="00FA2147">
        <w:rPr>
          <w:rFonts w:asciiTheme="majorHAnsi" w:hAnsiTheme="majorHAnsi" w:cs="Calibri"/>
          <w:szCs w:val="18"/>
          <w:lang w:val="pt-BR"/>
        </w:rPr>
        <w:t xml:space="preserve">: </w:t>
      </w:r>
      <w:proofErr w:type="spellStart"/>
      <w:r w:rsidRPr="00FA2147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Pr="00FA2147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gramStart"/>
      <w:r w:rsidRPr="00FA2147">
        <w:rPr>
          <w:rFonts w:asciiTheme="majorHAnsi" w:hAnsiTheme="majorHAnsi" w:cs="Calibri"/>
          <w:i/>
          <w:szCs w:val="18"/>
          <w:lang w:val="pt-BR"/>
        </w:rPr>
        <w:t>2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dado agregado ou desagregado, podemos tomar como exemplo a variável de lo</w:t>
      </w:r>
      <w:r w:rsidR="00672644">
        <w:rPr>
          <w:rFonts w:asciiTheme="majorHAnsi" w:hAnsiTheme="majorHAnsi" w:cs="Calibri"/>
          <w:szCs w:val="18"/>
          <w:lang w:val="pt-BR"/>
        </w:rPr>
        <w:t>calidade. Temos informações par</w:t>
      </w:r>
      <w:r>
        <w:rPr>
          <w:rFonts w:asciiTheme="majorHAnsi" w:hAnsiTheme="majorHAnsi" w:cs="Calibri"/>
          <w:szCs w:val="18"/>
          <w:lang w:val="pt-BR"/>
        </w:rPr>
        <w:t>a</w:t>
      </w:r>
      <w:r w:rsidR="00672644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o município, para micro região, </w:t>
      </w:r>
      <w:proofErr w:type="spellStart"/>
      <w:r>
        <w:rPr>
          <w:rFonts w:asciiTheme="majorHAnsi" w:hAnsiTheme="majorHAnsi" w:cs="Calibri"/>
          <w:szCs w:val="18"/>
          <w:lang w:val="pt-BR"/>
        </w:rPr>
        <w:t>meso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região, estados e país. Sendo assim o sistema precisa perguntar ao banco de dados se tal informação é de um nível de agregação, para isso ele consulta o tamanho da coluna de localidade. Se o identificador desta localidade tem apenas </w:t>
      </w:r>
      <w:proofErr w:type="gramStart"/>
      <w:r>
        <w:rPr>
          <w:rFonts w:asciiTheme="majorHAnsi" w:hAnsiTheme="majorHAnsi" w:cs="Calibri"/>
          <w:szCs w:val="18"/>
          <w:lang w:val="pt-BR"/>
        </w:rPr>
        <w:t>2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caracteres, por exemplo MG, quer dizer que é um estado. E assim por diante, portanto ter no banco de dados o tamanho do campo é muito importante para termos uma alta </w:t>
      </w:r>
      <w:proofErr w:type="gramStart"/>
      <w:r>
        <w:rPr>
          <w:rFonts w:asciiTheme="majorHAnsi" w:hAnsiTheme="majorHAnsi" w:cs="Calibri"/>
          <w:szCs w:val="18"/>
          <w:lang w:val="pt-BR"/>
        </w:rPr>
        <w:t>performance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consulta de dados. Para isso existem processos de cálculo onde realiza a criação desta coluna de tamanho. </w:t>
      </w:r>
    </w:p>
    <w:p w:rsidR="003C664B" w:rsidRDefault="003C664B" w:rsidP="003C664B">
      <w:pPr>
        <w:pStyle w:val="PargrafodaLista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Pr="00FA2147" w:rsidRDefault="00FA2147" w:rsidP="00FA2147">
      <w:pPr>
        <w:pStyle w:val="PargrafodaLista"/>
        <w:numPr>
          <w:ilvl w:val="0"/>
          <w:numId w:val="8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b/>
          <w:szCs w:val="18"/>
          <w:lang w:val="pt-BR"/>
        </w:rPr>
        <w:t>Identificador de Atributos</w:t>
      </w:r>
      <w:r w:rsidRPr="00FA2147">
        <w:rPr>
          <w:rFonts w:asciiTheme="majorHAnsi" w:hAnsiTheme="majorHAnsi" w:cs="Calibri"/>
          <w:szCs w:val="18"/>
          <w:lang w:val="pt-BR"/>
        </w:rPr>
        <w:t>:</w:t>
      </w:r>
      <w:r>
        <w:rPr>
          <w:rFonts w:asciiTheme="majorHAnsi" w:hAnsiTheme="majorHAnsi" w:cs="Calibri"/>
          <w:szCs w:val="18"/>
          <w:lang w:val="pt-BR"/>
        </w:rPr>
        <w:t xml:space="preserve"> Neste projeto temos tabelas próprias para designar atributos, </w:t>
      </w:r>
      <w:r w:rsidR="001B5069">
        <w:rPr>
          <w:rFonts w:asciiTheme="majorHAnsi" w:hAnsiTheme="majorHAnsi" w:cs="Calibri"/>
          <w:szCs w:val="18"/>
          <w:lang w:val="pt-BR"/>
        </w:rPr>
        <w:t xml:space="preserve">como </w:t>
      </w:r>
      <w:proofErr w:type="gramStart"/>
      <w:r w:rsidR="001B5069">
        <w:rPr>
          <w:rFonts w:asciiTheme="majorHAnsi" w:hAnsiTheme="majorHAnsi" w:cs="Calibri"/>
          <w:szCs w:val="18"/>
          <w:lang w:val="pt-BR"/>
        </w:rPr>
        <w:t xml:space="preserve">por </w:t>
      </w:r>
      <w:r>
        <w:rPr>
          <w:rFonts w:asciiTheme="majorHAnsi" w:hAnsiTheme="majorHAnsi" w:cs="Calibri"/>
          <w:szCs w:val="18"/>
          <w:lang w:val="pt-BR"/>
        </w:rPr>
        <w:t>exemplo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 tabela </w:t>
      </w:r>
      <w:proofErr w:type="spellStart"/>
      <w:r w:rsidRPr="00E66762">
        <w:rPr>
          <w:rFonts w:asciiTheme="majorHAnsi" w:hAnsiTheme="majorHAnsi" w:cs="Calibri"/>
          <w:i/>
          <w:szCs w:val="18"/>
          <w:lang w:val="pt-BR"/>
        </w:rPr>
        <w:t>attrs_bra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onde temos todos estados, municípios e regiões do Brasil. </w:t>
      </w:r>
      <w:r w:rsidR="00672644">
        <w:rPr>
          <w:rFonts w:asciiTheme="majorHAnsi" w:hAnsiTheme="majorHAnsi" w:cs="Calibri"/>
          <w:szCs w:val="18"/>
          <w:lang w:val="pt-BR"/>
        </w:rPr>
        <w:t>Estas tabelas criam um identificador único para cada localidade, contendo alguns padrões como por exemplo seu tamanho, quanto menor o número de caracteres</w:t>
      </w:r>
      <w:r w:rsidR="00713C3E">
        <w:rPr>
          <w:rFonts w:asciiTheme="majorHAnsi" w:hAnsiTheme="majorHAnsi" w:cs="Calibri"/>
          <w:szCs w:val="18"/>
          <w:lang w:val="pt-BR"/>
        </w:rPr>
        <w:t>. Portanto existe a necessidade de fazer a tradução entre o identificador original da base</w:t>
      </w:r>
      <w:r w:rsidR="00E66762">
        <w:rPr>
          <w:rFonts w:asciiTheme="majorHAnsi" w:hAnsiTheme="majorHAnsi" w:cs="Calibri"/>
          <w:szCs w:val="18"/>
          <w:lang w:val="pt-BR"/>
        </w:rPr>
        <w:t xml:space="preserve"> e o utilizado pelo </w:t>
      </w:r>
      <w:proofErr w:type="spellStart"/>
      <w:r w:rsidR="00E66762" w:rsidRPr="00E66762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E66762">
        <w:rPr>
          <w:rFonts w:asciiTheme="majorHAnsi" w:hAnsiTheme="majorHAnsi" w:cs="Calibri"/>
          <w:szCs w:val="18"/>
          <w:lang w:val="pt-BR"/>
        </w:rPr>
        <w:t xml:space="preserve">. Tomando como exemplo o </w:t>
      </w:r>
      <w:proofErr w:type="spellStart"/>
      <w:r w:rsidR="00E66762" w:rsidRPr="00E66762">
        <w:rPr>
          <w:rFonts w:asciiTheme="majorHAnsi" w:hAnsiTheme="majorHAnsi" w:cs="Calibri"/>
          <w:i/>
          <w:szCs w:val="18"/>
          <w:lang w:val="pt-BR"/>
        </w:rPr>
        <w:t>attrs_bra</w:t>
      </w:r>
      <w:proofErr w:type="spellEnd"/>
      <w:r w:rsidR="00E66762">
        <w:rPr>
          <w:rFonts w:asciiTheme="majorHAnsi" w:hAnsiTheme="majorHAnsi" w:cs="Calibri"/>
          <w:szCs w:val="18"/>
          <w:lang w:val="pt-BR"/>
        </w:rPr>
        <w:t xml:space="preserve">, fazemos a migração do código de cidade em formato do IBGE para o formato </w:t>
      </w:r>
      <w:proofErr w:type="spellStart"/>
      <w:r w:rsidR="00E66762" w:rsidRPr="00E66762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E66762">
        <w:rPr>
          <w:rFonts w:asciiTheme="majorHAnsi" w:hAnsiTheme="majorHAnsi" w:cs="Calibri"/>
          <w:szCs w:val="18"/>
          <w:lang w:val="pt-BR"/>
        </w:rPr>
        <w:t>.</w:t>
      </w:r>
    </w:p>
    <w:p w:rsidR="00EB347F" w:rsidRPr="00FA2147" w:rsidRDefault="00EB347F" w:rsidP="00763FF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FA2147" w:rsidRDefault="00EB347F" w:rsidP="00572F3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FA2147">
        <w:rPr>
          <w:rFonts w:asciiTheme="majorHAnsi" w:hAnsiTheme="majorHAnsi" w:cs="Calibri"/>
          <w:szCs w:val="18"/>
          <w:lang w:val="pt-BR"/>
        </w:rPr>
        <w:br w:type="page"/>
      </w:r>
    </w:p>
    <w:p w:rsidR="000C4791" w:rsidRPr="00316348" w:rsidRDefault="000C4791" w:rsidP="000C4791">
      <w:pPr>
        <w:pStyle w:val="Escritorio-SubTitulo"/>
      </w:pPr>
      <w:bookmarkStart w:id="17" w:name="_Toc404186730"/>
      <w:r>
        <w:lastRenderedPageBreak/>
        <w:t>RAIS</w:t>
      </w:r>
      <w:bookmarkEnd w:id="17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da pasta </w:t>
      </w:r>
      <w:r w:rsidRPr="0048483D">
        <w:rPr>
          <w:rFonts w:asciiTheme="majorHAnsi" w:hAnsiTheme="majorHAnsi" w:cs="Calibri"/>
          <w:i/>
          <w:szCs w:val="18"/>
          <w:lang w:val="pt-BR"/>
        </w:rPr>
        <w:t>scripts/</w:t>
      </w:r>
      <w:proofErr w:type="spellStart"/>
      <w:r w:rsidRPr="0048483D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</w:t>
      </w:r>
      <w:r w:rsidR="00E51500">
        <w:rPr>
          <w:rFonts w:asciiTheme="majorHAnsi" w:hAnsiTheme="majorHAnsi" w:cs="Calibri"/>
          <w:szCs w:val="18"/>
          <w:lang w:val="pt-BR"/>
        </w:rPr>
        <w:t>do</w:t>
      </w:r>
      <w:r>
        <w:rPr>
          <w:rFonts w:asciiTheme="majorHAnsi" w:hAnsiTheme="majorHAnsi" w:cs="Calibri"/>
          <w:szCs w:val="18"/>
          <w:lang w:val="pt-BR"/>
        </w:rPr>
        <w:t xml:space="preserve"> processo de cálculo e também arquivos </w:t>
      </w:r>
      <w:proofErr w:type="spellStart"/>
      <w:r w:rsidRPr="0048483D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</w:t>
      </w:r>
      <w:r w:rsidR="00E51500">
        <w:rPr>
          <w:rFonts w:asciiTheme="majorHAnsi" w:hAnsiTheme="majorHAnsi" w:cs="Calibri"/>
          <w:szCs w:val="18"/>
          <w:lang w:val="pt-BR"/>
        </w:rPr>
        <w:t>ção da chamada destes scripts</w:t>
      </w:r>
      <w:r>
        <w:rPr>
          <w:rFonts w:asciiTheme="majorHAnsi" w:hAnsiTheme="majorHAnsi" w:cs="Calibri"/>
          <w:szCs w:val="18"/>
          <w:lang w:val="pt-BR"/>
        </w:rPr>
        <w:t>.</w:t>
      </w:r>
      <w:r w:rsidR="0048483D">
        <w:rPr>
          <w:rFonts w:asciiTheme="majorHAnsi" w:hAnsiTheme="majorHAnsi" w:cs="Calibri"/>
          <w:szCs w:val="18"/>
          <w:lang w:val="pt-BR"/>
        </w:rPr>
        <w:t xml:space="preserve"> Esta pasta é relativo aos scripts de cálculo do 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48483D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48483D">
        <w:rPr>
          <w:rFonts w:asciiTheme="majorHAnsi" w:hAnsiTheme="majorHAnsi" w:cs="Calibri"/>
          <w:szCs w:val="18"/>
          <w:lang w:val="pt-BR"/>
        </w:rPr>
        <w:t xml:space="preserve">, contendo também uma pasta chamada </w:t>
      </w:r>
      <w:r w:rsidR="0048483D" w:rsidRPr="0048483D">
        <w:rPr>
          <w:rFonts w:asciiTheme="majorHAnsi" w:hAnsiTheme="majorHAnsi" w:cs="Calibri"/>
          <w:i/>
          <w:szCs w:val="18"/>
          <w:lang w:val="pt-BR"/>
        </w:rPr>
        <w:t>script</w:t>
      </w:r>
      <w:r w:rsidR="0048483D">
        <w:rPr>
          <w:rFonts w:asciiTheme="majorHAnsi" w:hAnsiTheme="majorHAnsi" w:cs="Calibri"/>
          <w:i/>
          <w:szCs w:val="18"/>
          <w:lang w:val="pt-BR"/>
        </w:rPr>
        <w:t>s</w:t>
      </w:r>
      <w:r w:rsidR="0048483D" w:rsidRPr="0048483D">
        <w:rPr>
          <w:rFonts w:asciiTheme="majorHAnsi" w:hAnsiTheme="majorHAnsi" w:cs="Calibri"/>
          <w:i/>
          <w:szCs w:val="18"/>
          <w:lang w:val="pt-BR"/>
        </w:rPr>
        <w:t>/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rais_new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 com o novo processo de cálculo para a </w:t>
      </w:r>
      <w:proofErr w:type="spellStart"/>
      <w:r w:rsidR="0048483D" w:rsidRPr="0048483D">
        <w:rPr>
          <w:rFonts w:asciiTheme="majorHAnsi" w:hAnsiTheme="majorHAnsi" w:cs="Calibri"/>
          <w:i/>
          <w:szCs w:val="18"/>
          <w:lang w:val="pt-BR"/>
        </w:rPr>
        <w:t>Rais</w:t>
      </w:r>
      <w:proofErr w:type="spellEnd"/>
      <w:r w:rsidR="0048483D">
        <w:rPr>
          <w:rFonts w:asciiTheme="majorHAnsi" w:hAnsiTheme="majorHAnsi" w:cs="Calibri"/>
          <w:szCs w:val="18"/>
          <w:lang w:val="pt-BR"/>
        </w:rPr>
        <w:t xml:space="preserve">. </w:t>
      </w:r>
    </w:p>
    <w:p w:rsidR="000C4791" w:rsidRDefault="0010560A" w:rsidP="000C479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 de cálculo e a seg</w:t>
      </w:r>
      <w:r w:rsidR="00E51500">
        <w:rPr>
          <w:rFonts w:asciiTheme="majorHAnsi" w:hAnsiTheme="majorHAnsi" w:cs="Calibri"/>
          <w:szCs w:val="18"/>
          <w:lang w:val="pt-BR"/>
        </w:rPr>
        <w:t>uir explicaremos passo a passo.</w:t>
      </w:r>
      <w:r w:rsidR="00747934">
        <w:rPr>
          <w:rFonts w:asciiTheme="majorHAnsi" w:hAnsiTheme="majorHAnsi" w:cs="Calibri"/>
          <w:szCs w:val="18"/>
          <w:lang w:val="pt-BR"/>
        </w:rPr>
        <w:t xml:space="preserve"> 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6634"/>
      </w:tblGrid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Observações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a tabela com todas as agregações juntas, a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YBIO</w:t>
            </w:r>
            <w:proofErr w:type="gramEnd"/>
          </w:p>
          <w:p w:rsidR="00C80956" w:rsidRDefault="00C80956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C80956" w:rsidRDefault="00C80956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1-Digit, 3-Digit,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ISICs</w:t>
            </w:r>
            <w:proofErr w:type="spellEnd"/>
            <w:proofErr w:type="gramEnd"/>
          </w:p>
          <w:p w:rsidR="00C80956" w:rsidRPr="000C4791" w:rsidRDefault="00C80956" w:rsidP="00D8099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1-Digit, 2-Digit, and 4-Digit CBOs</w:t>
            </w:r>
          </w:p>
        </w:tc>
      </w:tr>
      <w:tr w:rsidR="00C80956" w:rsidRPr="0041110A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Cria tabelas com as diferentes agregações possíveis </w:t>
            </w:r>
          </w:p>
        </w:tc>
      </w:tr>
      <w:tr w:rsidR="00C80956" w:rsidRP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o número de empregados recomendado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 a importância</w:t>
            </w:r>
          </w:p>
        </w:tc>
      </w:tr>
      <w:tr w:rsidR="00C80956" w:rsidRP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3F2840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Calcula as ocupações e indústrias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únicas </w:t>
            </w:r>
          </w:p>
        </w:tc>
      </w:tr>
      <w:tr w:rsidR="00C80956" w:rsidRP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3F2840" w:rsidRDefault="00C80956" w:rsidP="00B51A01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 RCA, Dist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â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ncia e Ganho de 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Oportunidade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80956" w:rsidRP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3F2840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Calcula a taxa de crescimento para sal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ário e número de empregados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total)</w:t>
            </w:r>
          </w:p>
        </w:tc>
      </w:tr>
      <w:tr w:rsidR="00C80956" w:rsidRP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3F2840" w:rsidRDefault="00C80956" w:rsidP="003F2840">
            <w:pPr>
              <w:pStyle w:val="NormalWeb"/>
              <w:spacing w:before="0" w:beforeAutospacing="0" w:after="0" w:afterAutospacing="0" w:line="0" w:lineRule="atLeast"/>
            </w:pPr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Por fim, importa os dados calculados para o </w:t>
            </w:r>
            <w:proofErr w:type="gramStart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>MYSQL</w:t>
            </w:r>
            <w:proofErr w:type="gramEnd"/>
            <w:r w:rsidRPr="003F284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0C4791" w:rsidRDefault="000C4791" w:rsidP="000C4791">
      <w:pPr>
        <w:rPr>
          <w:lang w:val="pt-BR"/>
        </w:rPr>
      </w:pPr>
    </w:p>
    <w:p w:rsidR="007A383C" w:rsidRDefault="007A383C" w:rsidP="000C4791">
      <w:pPr>
        <w:rPr>
          <w:lang w:val="pt-BR"/>
        </w:rPr>
      </w:pPr>
    </w:p>
    <w:p w:rsidR="007A383C" w:rsidRDefault="007A383C" w:rsidP="000C4791">
      <w:pPr>
        <w:rPr>
          <w:lang w:val="pt-BR"/>
        </w:rPr>
      </w:pPr>
    </w:p>
    <w:p w:rsidR="007A383C" w:rsidRDefault="007A383C" w:rsidP="000C4791">
      <w:pPr>
        <w:rPr>
          <w:lang w:val="pt-BR"/>
        </w:rPr>
      </w:pPr>
    </w:p>
    <w:p w:rsidR="000C4791" w:rsidRDefault="0021659A" w:rsidP="0021659A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Existem alguns scripts que estão em análise de viabilidade e eles hoje não são utili</w:t>
      </w:r>
      <w:r w:rsidR="001135CC">
        <w:rPr>
          <w:rFonts w:asciiTheme="majorHAnsi" w:hAnsiTheme="majorHAnsi" w:cs="Calibri"/>
          <w:szCs w:val="18"/>
          <w:lang w:val="pt-BR"/>
        </w:rPr>
        <w:t xml:space="preserve">zados, portanto ainda em dúvida. O caso do </w:t>
      </w:r>
      <w:proofErr w:type="spellStart"/>
      <w:r w:rsidR="001135CC">
        <w:rPr>
          <w:rFonts w:asciiTheme="majorHAnsi" w:hAnsiTheme="majorHAnsi" w:cs="Calibri"/>
          <w:szCs w:val="18"/>
          <w:lang w:val="pt-BR"/>
        </w:rPr>
        <w:t>required</w:t>
      </w:r>
      <w:proofErr w:type="spellEnd"/>
      <w:r w:rsidR="001135CC">
        <w:rPr>
          <w:rFonts w:asciiTheme="majorHAnsi" w:hAnsiTheme="majorHAnsi" w:cs="Calibri"/>
          <w:szCs w:val="18"/>
          <w:lang w:val="pt-BR"/>
        </w:rPr>
        <w:t xml:space="preserve"> está sendo discutido qual metodologia utilizar e</w:t>
      </w:r>
      <w:proofErr w:type="gramStart"/>
      <w:r w:rsidR="001135CC">
        <w:rPr>
          <w:rFonts w:asciiTheme="majorHAnsi" w:hAnsiTheme="majorHAnsi" w:cs="Calibri"/>
          <w:szCs w:val="18"/>
          <w:lang w:val="pt-BR"/>
        </w:rPr>
        <w:t xml:space="preserve"> portanto</w:t>
      </w:r>
      <w:proofErr w:type="gramEnd"/>
      <w:r w:rsidR="001135CC">
        <w:rPr>
          <w:rFonts w:asciiTheme="majorHAnsi" w:hAnsiTheme="majorHAnsi" w:cs="Calibri"/>
          <w:szCs w:val="18"/>
          <w:lang w:val="pt-BR"/>
        </w:rPr>
        <w:t xml:space="preserve"> ainda não temos uma definição de como será realizado o cálculo:</w:t>
      </w:r>
    </w:p>
    <w:p w:rsidR="0021659A" w:rsidRDefault="0021659A" w:rsidP="0021659A">
      <w:pPr>
        <w:pStyle w:val="Basic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https://github.com/DataViva/dataviva-scripts/blob/master/scripts/rais_new/_required.py</w:t>
        </w:r>
      </w:hyperlink>
    </w:p>
    <w:p w:rsidR="0055552C" w:rsidRDefault="0055552C" w:rsidP="0055552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5552C" w:rsidRDefault="0055552C" w:rsidP="0055552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Outro script que é listado, mas ate o momento não utilizado </w:t>
      </w:r>
      <w:proofErr w:type="gramStart"/>
      <w:r>
        <w:rPr>
          <w:rFonts w:asciiTheme="majorHAnsi" w:hAnsiTheme="majorHAnsi" w:cs="Calibri"/>
          <w:szCs w:val="18"/>
          <w:lang w:val="pt-BR"/>
        </w:rPr>
        <w:t>é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calculado do </w:t>
      </w:r>
      <w:proofErr w:type="spellStart"/>
      <w:r>
        <w:rPr>
          <w:rFonts w:asciiTheme="majorHAnsi" w:hAnsiTheme="majorHAnsi" w:cs="Calibri"/>
          <w:szCs w:val="18"/>
          <w:lang w:val="pt-BR"/>
        </w:rPr>
        <w:t>Shard</w:t>
      </w:r>
      <w:proofErr w:type="spellEnd"/>
      <w:r>
        <w:rPr>
          <w:rFonts w:asciiTheme="majorHAnsi" w:hAnsiTheme="majorHAnsi" w:cs="Calibri"/>
          <w:szCs w:val="18"/>
          <w:lang w:val="pt-BR"/>
        </w:rPr>
        <w:t>, abaixo os scripts relacionados nesta operação.</w:t>
      </w:r>
    </w:p>
    <w:p w:rsidR="0055552C" w:rsidRDefault="0055552C" w:rsidP="007A383C">
      <w:pPr>
        <w:pStyle w:val="Basic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https://github.com/DataViva/dataviva-scripts/blob/master/scripts/rais_new/_shard.py</w:t>
        </w:r>
      </w:hyperlink>
    </w:p>
    <w:p w:rsidR="007A383C" w:rsidRDefault="007A383C" w:rsidP="007A383C">
      <w:pPr>
        <w:pStyle w:val="Basic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https://github.com/DataViva/dataviva-scripts/blob/master/scripts/rais_new/_shard_old.py</w:t>
        </w:r>
      </w:hyperlink>
    </w:p>
    <w:p w:rsidR="007A383C" w:rsidRDefault="007A383C" w:rsidP="007A383C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21659A" w:rsidRPr="003F2840" w:rsidRDefault="0021659A" w:rsidP="0021659A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572F38" w:rsidRDefault="0048483D" w:rsidP="0021659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Pr="00316348" w:rsidRDefault="0048483D" w:rsidP="0048483D">
      <w:pPr>
        <w:pStyle w:val="Escritorio-TituloCaptulo0"/>
        <w:numPr>
          <w:ilvl w:val="1"/>
          <w:numId w:val="4"/>
        </w:numPr>
      </w:pPr>
      <w:bookmarkStart w:id="18" w:name="_Toc404186731"/>
      <w:r>
        <w:t>Agregação</w:t>
      </w:r>
      <w:bookmarkEnd w:id="18"/>
      <w:r>
        <w:t xml:space="preserve"> </w:t>
      </w:r>
    </w:p>
    <w:p w:rsidR="0048483D" w:rsidRDefault="0048483D" w:rsidP="0048483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8483D" w:rsidRDefault="0048483D" w:rsidP="0048483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realizada através do script: </w:t>
      </w:r>
    </w:p>
    <w:p w:rsidR="0048483D" w:rsidRDefault="0048483D" w:rsidP="0048483D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https://github.com/DataViva/dataviva-scripts/blob/master/scripts/rais_new/_aggregate.py</w:t>
        </w:r>
      </w:hyperlink>
    </w:p>
    <w:p w:rsidR="0048483D" w:rsidRDefault="0048483D" w:rsidP="0048483D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Pr="00572F38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572F38" w:rsidP="00D80996">
      <w:pPr>
        <w:pStyle w:val="Escritorio-TituloCaptulo0"/>
        <w:numPr>
          <w:ilvl w:val="1"/>
          <w:numId w:val="4"/>
        </w:numPr>
      </w:pPr>
      <w:bookmarkStart w:id="19" w:name="_Toc404186732"/>
      <w:r>
        <w:t>Importância</w:t>
      </w:r>
      <w:bookmarkEnd w:id="19"/>
      <w:r>
        <w:t xml:space="preserve"> </w:t>
      </w:r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Default="00572F38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Calcula</w:t>
      </w:r>
      <w:r w:rsidR="00765750">
        <w:rPr>
          <w:rFonts w:asciiTheme="majorHAnsi" w:hAnsiTheme="majorHAnsi" w:cs="Calibri"/>
          <w:szCs w:val="18"/>
          <w:lang w:val="pt-BR"/>
        </w:rPr>
        <w:t xml:space="preserve"> qual 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importância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750">
        <w:rPr>
          <w:rFonts w:asciiTheme="majorHAnsi" w:hAnsiTheme="majorHAnsi" w:cs="Calibri"/>
          <w:szCs w:val="18"/>
          <w:lang w:val="pt-BR"/>
        </w:rPr>
        <w:t>de</w:t>
      </w:r>
      <w:r>
        <w:rPr>
          <w:rFonts w:asciiTheme="majorHAnsi" w:hAnsiTheme="majorHAnsi" w:cs="Calibri"/>
          <w:szCs w:val="18"/>
          <w:lang w:val="pt-BR"/>
        </w:rPr>
        <w:t xml:space="preserve"> uma determinada ocupação </w:t>
      </w:r>
      <w:r w:rsidR="00765750">
        <w:rPr>
          <w:rFonts w:asciiTheme="majorHAnsi" w:hAnsiTheme="majorHAnsi" w:cs="Calibri"/>
          <w:szCs w:val="18"/>
          <w:lang w:val="pt-BR"/>
        </w:rPr>
        <w:t>para uma indústria, dado um determinado</w:t>
      </w:r>
      <w:r>
        <w:rPr>
          <w:rFonts w:asciiTheme="majorHAnsi" w:hAnsiTheme="majorHAnsi" w:cs="Calibri"/>
          <w:szCs w:val="18"/>
          <w:lang w:val="pt-BR"/>
        </w:rPr>
        <w:t xml:space="preserve"> ano. </w:t>
      </w:r>
      <w:r w:rsidR="00765750">
        <w:rPr>
          <w:rFonts w:asciiTheme="majorHAnsi" w:hAnsiTheme="majorHAnsi" w:cs="Calibri"/>
          <w:szCs w:val="18"/>
          <w:lang w:val="pt-BR"/>
        </w:rPr>
        <w:t xml:space="preserve"> </w:t>
      </w:r>
      <w:r w:rsidR="00BA1EA6">
        <w:rPr>
          <w:rFonts w:asciiTheme="majorHAnsi" w:hAnsiTheme="majorHAnsi" w:cs="Calibri"/>
          <w:szCs w:val="18"/>
          <w:lang w:val="pt-BR"/>
        </w:rPr>
        <w:t>O arquivo que realiza este cálculo é o:</w:t>
      </w:r>
    </w:p>
    <w:p w:rsidR="00BA1EA6" w:rsidRDefault="00BA1EA6" w:rsidP="00BA1EA6">
      <w:pPr>
        <w:pStyle w:val="BasicParagraph"/>
        <w:numPr>
          <w:ilvl w:val="0"/>
          <w:numId w:val="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https://github.com/DataViva/dataviva-scripts/blob/master/scripts/rais_new/_importance.py</w:t>
        </w:r>
      </w:hyperlink>
    </w:p>
    <w:p w:rsidR="00BA1EA6" w:rsidRDefault="00BA1EA6" w:rsidP="00BA1EA6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BA1EA6" w:rsidRDefault="00BA1EA6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Iniciamos abrindo os arquivos:</w:t>
      </w:r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YBIO_required</w:t>
      </w:r>
      <w:proofErr w:type="gramEnd"/>
      <w:r>
        <w:rPr>
          <w:rFonts w:asciiTheme="majorHAnsi" w:hAnsiTheme="majorHAnsi" w:cs="Calibri"/>
          <w:szCs w:val="18"/>
          <w:lang w:val="pt-BR"/>
        </w:rPr>
        <w:t>.tsv</w:t>
      </w:r>
      <w:proofErr w:type="spellEnd"/>
    </w:p>
    <w:p w:rsidR="00765750" w:rsidRDefault="00765750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Get_all_cbo</w:t>
      </w:r>
      <w:proofErr w:type="spellEnd"/>
    </w:p>
    <w:p w:rsidR="00453042" w:rsidRDefault="00453042" w:rsidP="0045304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Default="00765750" w:rsidP="00453042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r w:rsidR="00453042">
        <w:rPr>
          <w:rFonts w:asciiTheme="majorHAnsi" w:hAnsiTheme="majorHAnsi" w:cs="Calibri"/>
          <w:szCs w:val="18"/>
          <w:lang w:val="pt-BR"/>
        </w:rPr>
        <w:t>: Realiza o cálculo do RCA utilizando a massa salarial. Retorna a matriz com valores de RCA para a linha Localidade, coluna a Atividade e valor a massa salarial.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572F38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Denominador</w:t>
      </w:r>
      <w:r>
        <w:rPr>
          <w:rFonts w:asciiTheme="majorHAnsi" w:hAnsiTheme="majorHAnsi" w:cs="Calibri"/>
          <w:szCs w:val="18"/>
          <w:lang w:val="pt-BR"/>
        </w:rPr>
        <w:t xml:space="preserve">: Com a matriz de RCA para as Localidade x </w:t>
      </w:r>
      <w:proofErr w:type="gramStart"/>
      <w:r>
        <w:rPr>
          <w:rFonts w:asciiTheme="majorHAnsi" w:hAnsiTheme="majorHAnsi" w:cs="Calibri"/>
          <w:szCs w:val="18"/>
          <w:lang w:val="pt-BR"/>
        </w:rPr>
        <w:t>Atividade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 realizado uma somatória de RCA considerando o eixo Atividade. Ou seja, cria-se um vetor com o total de RCA para uma determinada Atividade Econômica. </w:t>
      </w: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Exemplo: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872D59" w:rsidTr="00872D59">
        <w:tc>
          <w:tcPr>
            <w:tcW w:w="126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1264" w:type="dxa"/>
          </w:tcPr>
          <w:p w:rsidR="00872D59" w:rsidRDefault="00872D59" w:rsidP="0045304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1295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</w:tr>
    </w:tbl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Painel</w:t>
      </w:r>
      <w:r>
        <w:rPr>
          <w:rFonts w:asciiTheme="majorHAnsi" w:hAnsiTheme="majorHAnsi" w:cs="Calibri"/>
          <w:szCs w:val="18"/>
          <w:lang w:val="pt-BR"/>
        </w:rPr>
        <w:t xml:space="preserve">: Utilizando a tabela de YBIO, retiram-se colunas desnecessárias e realiza um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termos enfim uma matriz com Localidade na coluna, na linha Atividade e Ocupação, e nos valores o número de empregados. </w:t>
      </w: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72D59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BH 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[Agricultura,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[Agricultura,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233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 xml:space="preserve">[Mineração, </w:t>
            </w:r>
            <w:proofErr w:type="spellStart"/>
            <w:r>
              <w:rPr>
                <w:rFonts w:asciiTheme="majorHAnsi" w:hAnsiTheme="majorHAnsi" w:cs="Calibri"/>
                <w:szCs w:val="18"/>
                <w:lang w:val="pt-BR"/>
              </w:rPr>
              <w:t>Adminstrador</w:t>
            </w:r>
            <w:proofErr w:type="spellEnd"/>
            <w:r>
              <w:rPr>
                <w:rFonts w:asciiTheme="majorHAnsi" w:hAnsiTheme="majorHAnsi" w:cs="Calibri"/>
                <w:szCs w:val="18"/>
                <w:lang w:val="pt-BR"/>
              </w:rPr>
              <w:t>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[Mineração, Contador]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56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98</w:t>
            </w:r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53042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453042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Para </w:t>
      </w:r>
      <w:r w:rsidR="00765750">
        <w:rPr>
          <w:rFonts w:asciiTheme="majorHAnsi" w:hAnsiTheme="majorHAnsi" w:cs="Calibri"/>
          <w:szCs w:val="18"/>
          <w:lang w:val="pt-BR"/>
        </w:rPr>
        <w:t xml:space="preserve">cada </w:t>
      </w:r>
      <w:r>
        <w:rPr>
          <w:rFonts w:asciiTheme="majorHAnsi" w:hAnsiTheme="majorHAnsi" w:cs="Calibri"/>
          <w:szCs w:val="18"/>
          <w:lang w:val="pt-BR"/>
        </w:rPr>
        <w:t xml:space="preserve">Ocupação </w:t>
      </w:r>
      <w:r w:rsidR="00765750">
        <w:rPr>
          <w:rFonts w:asciiTheme="majorHAnsi" w:hAnsiTheme="majorHAnsi" w:cs="Calibri"/>
          <w:szCs w:val="18"/>
          <w:lang w:val="pt-BR"/>
        </w:rPr>
        <w:t>encontrad</w:t>
      </w:r>
      <w:r>
        <w:rPr>
          <w:rFonts w:asciiTheme="majorHAnsi" w:hAnsiTheme="majorHAnsi" w:cs="Calibri"/>
          <w:szCs w:val="18"/>
          <w:lang w:val="pt-BR"/>
        </w:rPr>
        <w:t>a</w:t>
      </w:r>
      <w:r w:rsidR="00765750">
        <w:rPr>
          <w:rFonts w:asciiTheme="majorHAnsi" w:hAnsiTheme="majorHAnsi" w:cs="Calibri"/>
          <w:szCs w:val="18"/>
          <w:lang w:val="pt-BR"/>
        </w:rPr>
        <w:t>:</w:t>
      </w:r>
      <w:r w:rsidR="00872D59">
        <w:rPr>
          <w:rFonts w:asciiTheme="majorHAnsi" w:hAnsiTheme="majorHAnsi" w:cs="Calibri"/>
          <w:szCs w:val="18"/>
          <w:lang w:val="pt-BR"/>
        </w:rPr>
        <w:t xml:space="preserve"> (vamos utilizar como exemplo Administrador)</w:t>
      </w:r>
    </w:p>
    <w:p w:rsidR="00453042" w:rsidRDefault="00453042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53042">
        <w:rPr>
          <w:rFonts w:asciiTheme="majorHAnsi" w:hAnsiTheme="majorHAnsi" w:cs="Calibri"/>
          <w:i/>
          <w:szCs w:val="18"/>
          <w:lang w:val="pt-BR"/>
        </w:rPr>
        <w:t>Numerador</w:t>
      </w:r>
      <w:r>
        <w:rPr>
          <w:rFonts w:asciiTheme="majorHAnsi" w:hAnsiTheme="majorHAnsi" w:cs="Calibri"/>
          <w:szCs w:val="18"/>
          <w:lang w:val="pt-BR"/>
        </w:rPr>
        <w:t xml:space="preserve">: Utilizando o Painel, pegamos os valores </w:t>
      </w:r>
      <w:r w:rsidR="00872D59">
        <w:rPr>
          <w:rFonts w:asciiTheme="majorHAnsi" w:hAnsiTheme="majorHAnsi" w:cs="Calibri"/>
          <w:szCs w:val="18"/>
          <w:lang w:val="pt-BR"/>
        </w:rPr>
        <w:t xml:space="preserve">apenas desta ocupação e multiplicamos pela matriz de RCA (no exemplo acima: </w:t>
      </w:r>
      <w:proofErr w:type="spellStart"/>
      <w:r w:rsidR="00872D59" w:rsidRPr="00453042">
        <w:rPr>
          <w:rFonts w:asciiTheme="majorHAnsi" w:hAnsiTheme="majorHAnsi" w:cs="Calibri"/>
          <w:i/>
          <w:szCs w:val="18"/>
          <w:lang w:val="pt-BR"/>
        </w:rPr>
        <w:t>Get_ybi_rcas</w:t>
      </w:r>
      <w:proofErr w:type="spellEnd"/>
      <w:proofErr w:type="gramStart"/>
      <w:r w:rsidR="00872D59">
        <w:rPr>
          <w:rFonts w:asciiTheme="majorHAnsi" w:hAnsiTheme="majorHAnsi" w:cs="Calibri"/>
          <w:szCs w:val="18"/>
          <w:lang w:val="pt-BR"/>
        </w:rPr>
        <w:t xml:space="preserve"> )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 xml:space="preserve"> . Temos como resultado final uma nova matriz que passa a ser truncada, onde o valor final for maior ou igual que </w:t>
      </w:r>
      <w:proofErr w:type="gramStart"/>
      <w:r w:rsidR="00872D59">
        <w:rPr>
          <w:rFonts w:asciiTheme="majorHAnsi" w:hAnsiTheme="majorHAnsi" w:cs="Calibri"/>
          <w:szCs w:val="18"/>
          <w:lang w:val="pt-BR"/>
        </w:rPr>
        <w:t>1</w:t>
      </w:r>
      <w:proofErr w:type="gramEnd"/>
      <w:r w:rsidR="00872D59">
        <w:rPr>
          <w:rFonts w:asciiTheme="majorHAnsi" w:hAnsiTheme="majorHAnsi" w:cs="Calibri"/>
          <w:szCs w:val="18"/>
          <w:lang w:val="pt-BR"/>
        </w:rPr>
        <w:t>, vira 1, caso contrário 0.</w:t>
      </w:r>
    </w:p>
    <w:p w:rsidR="00872D59" w:rsidRDefault="00872D59" w:rsidP="00872D59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872D59" w:rsidP="00872D5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Empregados:</w:t>
      </w:r>
    </w:p>
    <w:tbl>
      <w:tblPr>
        <w:tblStyle w:val="Tabelacomgrade"/>
        <w:tblW w:w="6204" w:type="dxa"/>
        <w:tblLook w:val="04A0" w:firstRow="1" w:lastRow="0" w:firstColumn="1" w:lastColumn="0" w:noHBand="0" w:noVBand="1"/>
      </w:tblPr>
      <w:tblGrid>
        <w:gridCol w:w="4041"/>
        <w:gridCol w:w="847"/>
        <w:gridCol w:w="1316"/>
      </w:tblGrid>
      <w:tr w:rsidR="00872D59" w:rsidTr="00872D59">
        <w:tc>
          <w:tcPr>
            <w:tcW w:w="4041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100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200</w:t>
            </w:r>
          </w:p>
        </w:tc>
      </w:tr>
      <w:tr w:rsidR="00872D59" w:rsidTr="00872D59">
        <w:tc>
          <w:tcPr>
            <w:tcW w:w="4041" w:type="dxa"/>
          </w:tcPr>
          <w:p w:rsidR="00872D59" w:rsidRDefault="00872D59" w:rsidP="00872D59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847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34</w:t>
            </w:r>
          </w:p>
        </w:tc>
        <w:tc>
          <w:tcPr>
            <w:tcW w:w="1316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RCA: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Resultado:</w:t>
      </w: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  <w:tr w:rsidR="00872D59" w:rsidTr="00872D59">
        <w:tc>
          <w:tcPr>
            <w:tcW w:w="2444" w:type="dxa"/>
          </w:tcPr>
          <w:p w:rsidR="00872D59" w:rsidRDefault="00872D59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2444" w:type="dxa"/>
          </w:tcPr>
          <w:p w:rsidR="00872D59" w:rsidRDefault="00872D5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72D59" w:rsidRDefault="00872D5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o resultado para </w:t>
      </w:r>
      <w:proofErr w:type="gramStart"/>
      <w:r>
        <w:rPr>
          <w:rFonts w:asciiTheme="majorHAnsi" w:hAnsiTheme="majorHAnsi" w:cs="Calibri"/>
          <w:szCs w:val="18"/>
          <w:lang w:val="pt-BR"/>
        </w:rPr>
        <w:t>as Localidade x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Atividade, é realizado uma somatória, considerando o eixo Atividade. Ou seja, cria-se um vetor com o total </w:t>
      </w:r>
      <w:r w:rsidR="00C84FB9">
        <w:rPr>
          <w:rFonts w:asciiTheme="majorHAnsi" w:hAnsiTheme="majorHAnsi" w:cs="Calibri"/>
          <w:szCs w:val="18"/>
          <w:lang w:val="pt-BR"/>
        </w:rPr>
        <w:t>encontrado</w:t>
      </w:r>
      <w:r>
        <w:rPr>
          <w:rFonts w:asciiTheme="majorHAnsi" w:hAnsiTheme="majorHAnsi" w:cs="Calibri"/>
          <w:szCs w:val="18"/>
          <w:lang w:val="pt-BR"/>
        </w:rPr>
        <w:t xml:space="preserve"> para uma determinada Atividade Econômica. </w:t>
      </w:r>
    </w:p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765750" w:rsidRDefault="00765750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65750" w:rsidRDefault="00C84FB9" w:rsidP="00572F3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importância é encontrada dividindo o vetor de numerador pelo denominador, conforme abaixo. </w:t>
      </w:r>
    </w:p>
    <w:tbl>
      <w:tblPr>
        <w:tblStyle w:val="Tabelacomgrade"/>
        <w:tblW w:w="2559" w:type="dxa"/>
        <w:tblInd w:w="1763" w:type="dxa"/>
        <w:tblLook w:val="04A0" w:firstRow="1" w:lastRow="0" w:firstColumn="1" w:lastColumn="0" w:noHBand="0" w:noVBand="1"/>
      </w:tblPr>
      <w:tblGrid>
        <w:gridCol w:w="1264"/>
        <w:gridCol w:w="1295"/>
      </w:tblGrid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Mineração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Agricultura</w:t>
            </w:r>
          </w:p>
        </w:tc>
      </w:tr>
      <w:tr w:rsidR="00C84FB9" w:rsidTr="008A62D0">
        <w:tc>
          <w:tcPr>
            <w:tcW w:w="1264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1/4</w:t>
            </w:r>
          </w:p>
        </w:tc>
        <w:tc>
          <w:tcPr>
            <w:tcW w:w="1295" w:type="dxa"/>
          </w:tcPr>
          <w:p w:rsidR="00C84FB9" w:rsidRDefault="00C84FB9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0/2 = 0</w:t>
            </w:r>
          </w:p>
        </w:tc>
      </w:tr>
    </w:tbl>
    <w:p w:rsidR="0010560A" w:rsidRDefault="00C84FB9" w:rsidP="00C84FB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55552C" w:rsidRPr="00572F38" w:rsidRDefault="0055552C" w:rsidP="00C84FB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Pr="00316348" w:rsidRDefault="007A383C" w:rsidP="00BA1EA6">
      <w:pPr>
        <w:pStyle w:val="Escritorio-TituloCaptulo0"/>
        <w:numPr>
          <w:ilvl w:val="1"/>
          <w:numId w:val="4"/>
        </w:numPr>
      </w:pPr>
      <w:bookmarkStart w:id="20" w:name="_Toc404186733"/>
      <w:r>
        <w:t>Diversidade</w:t>
      </w:r>
      <w:bookmarkEnd w:id="20"/>
      <w:r w:rsidR="00BA1EA6">
        <w:t xml:space="preserve"> </w:t>
      </w:r>
    </w:p>
    <w:p w:rsidR="00BA1EA6" w:rsidRDefault="00BA1EA6" w:rsidP="00BA1EA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Default="005434A3" w:rsidP="00BA1EA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cálculo da diversidade é realizado pelo script abaixo, onde são criados dois conceitos, a diversidade e a diversidade efetiva. Esta diversidade é calculada para localidade, atividade econômica e ocupação.</w:t>
      </w:r>
    </w:p>
    <w:p w:rsidR="00BA1EA6" w:rsidRDefault="00BA1EA6" w:rsidP="00BA1EA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https://github.com/DataViva/dataviva-scripts/blob/master/scripts/rais_new/_calc_diversity.py</w:t>
        </w:r>
      </w:hyperlink>
    </w:p>
    <w:p w:rsidR="00BA1EA6" w:rsidRDefault="00BA1EA6" w:rsidP="00BA1EA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B15B67" w:rsidRDefault="00B15B67" w:rsidP="005434A3">
      <w:pPr>
        <w:pStyle w:val="BasicParagraph"/>
        <w:spacing w:line="240" w:lineRule="auto"/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campos criados no banco com essas taxas são:</w:t>
      </w:r>
    </w:p>
    <w:p w:rsidR="00B15B67" w:rsidRDefault="00B15B67" w:rsidP="00B15B6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bra_diversity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bra_diversity_eff</w:t>
      </w:r>
      <w:proofErr w:type="spellEnd"/>
    </w:p>
    <w:p w:rsidR="00B15B67" w:rsidRDefault="00B15B67" w:rsidP="00B15B6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lastRenderedPageBreak/>
        <w:t>cnae_diversity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cnae_diversity_eff</w:t>
      </w:r>
      <w:proofErr w:type="spellEnd"/>
    </w:p>
    <w:p w:rsidR="00B15B67" w:rsidRDefault="00B15B67" w:rsidP="00B15B6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cbo_diversity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cbo_diversity_eff</w:t>
      </w:r>
      <w:proofErr w:type="spellEnd"/>
    </w:p>
    <w:p w:rsidR="00B15B67" w:rsidRDefault="00B15B67" w:rsidP="00B15B67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5434A3" w:rsidRDefault="005434A3" w:rsidP="005434A3">
      <w:pPr>
        <w:pStyle w:val="BasicParagraph"/>
        <w:spacing w:line="240" w:lineRule="auto"/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forma como este cálculo funciona é bem simples,</w:t>
      </w:r>
      <w:r w:rsidR="00B15B67">
        <w:rPr>
          <w:rFonts w:asciiTheme="majorHAnsi" w:hAnsiTheme="majorHAnsi" w:cs="Calibri"/>
          <w:szCs w:val="18"/>
          <w:lang w:val="pt-BR"/>
        </w:rPr>
        <w:t xml:space="preserve"> vamos demonstrar utilizando a </w:t>
      </w:r>
      <w:proofErr w:type="spellStart"/>
      <w:r w:rsidR="00B15B67">
        <w:rPr>
          <w:rFonts w:asciiTheme="majorHAnsi" w:hAnsiTheme="majorHAnsi" w:cs="Calibri"/>
          <w:szCs w:val="18"/>
          <w:lang w:val="pt-BR"/>
        </w:rPr>
        <w:t>cnae_diversity</w:t>
      </w:r>
      <w:proofErr w:type="spellEnd"/>
      <w:r w:rsidR="00B15B67">
        <w:rPr>
          <w:rFonts w:asciiTheme="majorHAnsi" w:hAnsiTheme="majorHAnsi" w:cs="Calibri"/>
          <w:szCs w:val="18"/>
          <w:lang w:val="pt-BR"/>
        </w:rPr>
        <w:t xml:space="preserve">. Neste caso o processo verifica se uma determinada atividade econômica em </w:t>
      </w:r>
      <w:proofErr w:type="gramStart"/>
      <w:r w:rsidR="00B15B67">
        <w:rPr>
          <w:rFonts w:asciiTheme="majorHAnsi" w:hAnsiTheme="majorHAnsi" w:cs="Calibri"/>
          <w:szCs w:val="18"/>
          <w:lang w:val="pt-BR"/>
        </w:rPr>
        <w:t>uma tal</w:t>
      </w:r>
      <w:proofErr w:type="gramEnd"/>
      <w:r w:rsidR="00B15B67">
        <w:rPr>
          <w:rFonts w:asciiTheme="majorHAnsi" w:hAnsiTheme="majorHAnsi" w:cs="Calibri"/>
          <w:szCs w:val="18"/>
          <w:lang w:val="pt-BR"/>
        </w:rPr>
        <w:t xml:space="preserve"> localidade tem um ou mais empregados, atribuindo o valor 1, ou se não houver empregados atribui 0. 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</w:tblGrid>
      <w:tr w:rsidR="005434A3" w:rsidRPr="005434A3" w:rsidTr="00543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4A3" w:rsidRPr="005434A3" w:rsidRDefault="005434A3" w:rsidP="005434A3">
            <w:pPr>
              <w:spacing w:after="0"/>
              <w:rPr>
                <w:rFonts w:ascii="Times New Roman" w:eastAsia="Times New Roman" w:hAnsi="Times New Roman" w:cs="Times New Roman"/>
                <w:lang w:val="pt-BR" w:eastAsia="pt-BR"/>
              </w:rPr>
            </w:pPr>
            <w:proofErr w:type="spellStart"/>
            <w:proofErr w:type="gramStart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diversity</w:t>
            </w:r>
            <w:proofErr w:type="spellEnd"/>
            <w:proofErr w:type="gramEnd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[</w:t>
            </w:r>
            <w:proofErr w:type="spellStart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diversity</w:t>
            </w:r>
            <w:proofErr w:type="spellEnd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&gt;= 1] = 1</w:t>
            </w:r>
          </w:p>
        </w:tc>
      </w:tr>
      <w:tr w:rsidR="005434A3" w:rsidRPr="005434A3" w:rsidTr="00543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4A3" w:rsidRPr="005434A3" w:rsidRDefault="005434A3" w:rsidP="005434A3">
            <w:pPr>
              <w:spacing w:after="0"/>
              <w:rPr>
                <w:rFonts w:ascii="Times New Roman" w:eastAsia="Times New Roman" w:hAnsi="Times New Roman" w:cs="Times New Roman"/>
                <w:lang w:val="pt-BR" w:eastAsia="pt-BR"/>
              </w:rPr>
            </w:pPr>
            <w:proofErr w:type="spellStart"/>
            <w:proofErr w:type="gramStart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diversity</w:t>
            </w:r>
            <w:proofErr w:type="spellEnd"/>
            <w:proofErr w:type="gramEnd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[</w:t>
            </w:r>
            <w:proofErr w:type="spellStart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>diversity</w:t>
            </w:r>
            <w:proofErr w:type="spellEnd"/>
            <w:r w:rsidRPr="005434A3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&lt; 1] = 0</w:t>
            </w:r>
          </w:p>
        </w:tc>
      </w:tr>
    </w:tbl>
    <w:p w:rsidR="005434A3" w:rsidRDefault="005434A3" w:rsidP="005434A3">
      <w:pPr>
        <w:pStyle w:val="BasicParagraph"/>
        <w:spacing w:line="240" w:lineRule="auto"/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434A3" w:rsidRDefault="00B15B67" w:rsidP="005434A3">
      <w:pPr>
        <w:pStyle w:val="BasicParagraph"/>
        <w:spacing w:line="240" w:lineRule="auto"/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 tabela binária realiza a soma de atividades econômicas que empregam na localidade, gerando a diversidade. </w:t>
      </w:r>
    </w:p>
    <w:p w:rsidR="005434A3" w:rsidRDefault="005434A3" w:rsidP="005434A3">
      <w:pPr>
        <w:pStyle w:val="BasicParagraph"/>
        <w:spacing w:line="240" w:lineRule="auto"/>
        <w:ind w:left="360"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A1EA6" w:rsidRPr="00BA1EA6" w:rsidRDefault="00BA1EA6" w:rsidP="00BA1EA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</w:p>
    <w:p w:rsidR="004D3686" w:rsidRPr="00BA1EA6" w:rsidRDefault="004D3686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316348" w:rsidRDefault="00BA1EA6" w:rsidP="00D80996">
      <w:pPr>
        <w:pStyle w:val="Escritorio-TituloCaptulo0"/>
        <w:numPr>
          <w:ilvl w:val="1"/>
          <w:numId w:val="4"/>
        </w:numPr>
      </w:pPr>
      <w:bookmarkStart w:id="21" w:name="_Toc404186734"/>
      <w:r>
        <w:t xml:space="preserve">RCA </w:t>
      </w:r>
      <w:r w:rsidR="00B67C3A">
        <w:t>e Oportunidade</w:t>
      </w:r>
      <w:bookmarkEnd w:id="21"/>
    </w:p>
    <w:p w:rsidR="0010560A" w:rsidRDefault="0010560A" w:rsidP="0010560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0560A" w:rsidRPr="00572F38" w:rsidRDefault="004D3686" w:rsidP="004D368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BA1EA6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BA1EA6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BA1EA6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BA1EA6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BA1EA6" w:rsidRPr="00BA1EA6">
        <w:rPr>
          <w:rFonts w:asciiTheme="majorHAnsi" w:hAnsiTheme="majorHAnsi" w:cs="Calibri"/>
          <w:i/>
          <w:szCs w:val="18"/>
          <w:lang w:val="pt-BR"/>
        </w:rPr>
        <w:t>P</w:t>
      </w:r>
      <w:r w:rsidRPr="00BA1EA6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BA1EA6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  <w:r w:rsidR="0010560A">
        <w:rPr>
          <w:rFonts w:asciiTheme="majorHAnsi" w:hAnsiTheme="majorHAnsi" w:cs="Calibri"/>
          <w:szCs w:val="18"/>
          <w:lang w:val="pt-BR"/>
        </w:rPr>
        <w:t>Neste momento temos</w:t>
      </w:r>
    </w:p>
    <w:p w:rsidR="0010560A" w:rsidRPr="00572F38" w:rsidRDefault="0010560A" w:rsidP="0010560A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D3686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D368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D3686">
        <w:rPr>
          <w:rFonts w:asciiTheme="majorHAnsi" w:hAnsiTheme="majorHAnsi" w:cs="Calibri"/>
          <w:szCs w:val="18"/>
          <w:lang w:val="pt-BR"/>
        </w:rPr>
        <w:t>ybi</w:t>
      </w:r>
      <w:proofErr w:type="spellEnd"/>
      <w:r w:rsidRPr="004D3686">
        <w:rPr>
          <w:rFonts w:asciiTheme="majorHAnsi" w:hAnsiTheme="majorHAnsi" w:cs="Calibri"/>
          <w:szCs w:val="18"/>
          <w:lang w:val="pt-BR"/>
        </w:rPr>
        <w:t>)</w:t>
      </w:r>
    </w:p>
    <w:p w:rsidR="00144216" w:rsidRPr="00144216" w:rsidRDefault="0014421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144216">
        <w:rPr>
          <w:rFonts w:asciiTheme="majorHAnsi" w:hAnsiTheme="majorHAnsi" w:cs="Calibri"/>
          <w:szCs w:val="18"/>
        </w:rPr>
        <w:t>dist</w:t>
      </w:r>
      <w:proofErr w:type="spellEnd"/>
      <w:r w:rsidRPr="00144216">
        <w:rPr>
          <w:rFonts w:asciiTheme="majorHAnsi" w:hAnsiTheme="majorHAnsi" w:cs="Calibri"/>
          <w:szCs w:val="18"/>
        </w:rPr>
        <w:t xml:space="preserve"> = </w:t>
      </w:r>
      <w:proofErr w:type="spellStart"/>
      <w:r w:rsidRPr="00144216">
        <w:rPr>
          <w:rFonts w:asciiTheme="majorHAnsi" w:hAnsiTheme="majorHAnsi" w:cs="Calibri"/>
          <w:szCs w:val="18"/>
        </w:rPr>
        <w:t>growth.distance</w:t>
      </w:r>
      <w:proofErr w:type="spellEnd"/>
      <w:r w:rsidRPr="00144216">
        <w:rPr>
          <w:rFonts w:asciiTheme="majorHAnsi" w:hAnsiTheme="majorHAnsi" w:cs="Calibri"/>
          <w:szCs w:val="18"/>
        </w:rPr>
        <w:t>(</w:t>
      </w:r>
      <w:proofErr w:type="spellStart"/>
      <w:r w:rsidRPr="00144216">
        <w:rPr>
          <w:rFonts w:asciiTheme="majorHAnsi" w:hAnsiTheme="majorHAnsi" w:cs="Calibri"/>
          <w:szCs w:val="18"/>
        </w:rPr>
        <w:t>rcas_binary</w:t>
      </w:r>
      <w:proofErr w:type="spellEnd"/>
      <w:r w:rsidRPr="00144216">
        <w:rPr>
          <w:rFonts w:asciiTheme="majorHAnsi" w:hAnsiTheme="majorHAnsi" w:cs="Calibri"/>
          <w:szCs w:val="18"/>
        </w:rPr>
        <w:t xml:space="preserve">, </w:t>
      </w:r>
      <w:proofErr w:type="spellStart"/>
      <w:r w:rsidRPr="00144216">
        <w:rPr>
          <w:rFonts w:asciiTheme="majorHAnsi" w:hAnsiTheme="majorHAnsi" w:cs="Calibri"/>
          <w:szCs w:val="18"/>
        </w:rPr>
        <w:t>prox</w:t>
      </w:r>
      <w:proofErr w:type="spellEnd"/>
      <w:r w:rsidRPr="00144216">
        <w:rPr>
          <w:rFonts w:asciiTheme="majorHAnsi" w:hAnsiTheme="majorHAnsi" w:cs="Calibri"/>
          <w:szCs w:val="18"/>
        </w:rPr>
        <w:t>).</w:t>
      </w:r>
      <w:proofErr w:type="spellStart"/>
      <w:r w:rsidRPr="00144216">
        <w:rPr>
          <w:rFonts w:asciiTheme="majorHAnsi" w:hAnsiTheme="majorHAnsi" w:cs="Calibri"/>
          <w:szCs w:val="18"/>
        </w:rPr>
        <w:t>fillna</w:t>
      </w:r>
      <w:proofErr w:type="spellEnd"/>
      <w:r w:rsidRPr="00144216">
        <w:rPr>
          <w:rFonts w:asciiTheme="majorHAnsi" w:hAnsiTheme="majorHAnsi" w:cs="Calibri"/>
          <w:szCs w:val="18"/>
        </w:rPr>
        <w:t>(0)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growth.proximity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4D3686" w:rsidRPr="004D3686" w:rsidRDefault="004D3686" w:rsidP="00D80996">
      <w:pPr>
        <w:pStyle w:val="BasicParagraph"/>
        <w:numPr>
          <w:ilvl w:val="0"/>
          <w:numId w:val="10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growth.complexity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>)[1]</w:t>
      </w:r>
    </w:p>
    <w:p w:rsidR="0010560A" w:rsidRPr="004D3686" w:rsidRDefault="004D3686" w:rsidP="00D8099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4D3686">
        <w:rPr>
          <w:rFonts w:asciiTheme="majorHAnsi" w:hAnsiTheme="majorHAnsi" w:cs="Calibri"/>
          <w:szCs w:val="18"/>
        </w:rPr>
        <w:t>opp_gain</w:t>
      </w:r>
      <w:proofErr w:type="spellEnd"/>
      <w:r w:rsidRPr="004D3686">
        <w:rPr>
          <w:rFonts w:asciiTheme="majorHAnsi" w:hAnsiTheme="majorHAnsi" w:cs="Calibri"/>
          <w:szCs w:val="18"/>
        </w:rPr>
        <w:t xml:space="preserve"> = </w:t>
      </w:r>
      <w:proofErr w:type="spellStart"/>
      <w:r w:rsidRPr="004D3686">
        <w:rPr>
          <w:rFonts w:asciiTheme="majorHAnsi" w:hAnsiTheme="majorHAnsi" w:cs="Calibri"/>
          <w:szCs w:val="18"/>
        </w:rPr>
        <w:t>growth.opportunity_gain</w:t>
      </w:r>
      <w:proofErr w:type="spellEnd"/>
      <w:r w:rsidRPr="004D3686">
        <w:rPr>
          <w:rFonts w:asciiTheme="majorHAnsi" w:hAnsiTheme="majorHAnsi" w:cs="Calibri"/>
          <w:szCs w:val="18"/>
        </w:rPr>
        <w:t>(</w:t>
      </w:r>
      <w:proofErr w:type="spellStart"/>
      <w:r w:rsidRPr="004D3686">
        <w:rPr>
          <w:rFonts w:asciiTheme="majorHAnsi" w:hAnsiTheme="majorHAnsi" w:cs="Calibri"/>
          <w:szCs w:val="18"/>
        </w:rPr>
        <w:t>rcas_binary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prox</w:t>
      </w:r>
      <w:proofErr w:type="spellEnd"/>
      <w:r w:rsidRPr="004D3686">
        <w:rPr>
          <w:rFonts w:asciiTheme="majorHAnsi" w:hAnsiTheme="majorHAnsi" w:cs="Calibri"/>
          <w:szCs w:val="18"/>
        </w:rPr>
        <w:t xml:space="preserve">, </w:t>
      </w:r>
      <w:proofErr w:type="spellStart"/>
      <w:r w:rsidRPr="004D3686">
        <w:rPr>
          <w:rFonts w:asciiTheme="majorHAnsi" w:hAnsiTheme="majorHAnsi" w:cs="Calibri"/>
          <w:szCs w:val="18"/>
        </w:rPr>
        <w:t>pci</w:t>
      </w:r>
      <w:proofErr w:type="spellEnd"/>
      <w:r w:rsidRPr="004D3686">
        <w:rPr>
          <w:rFonts w:asciiTheme="majorHAnsi" w:hAnsiTheme="majorHAnsi" w:cs="Calibri"/>
          <w:szCs w:val="18"/>
        </w:rPr>
        <w:t>)</w:t>
      </w:r>
    </w:p>
    <w:p w:rsidR="0010560A" w:rsidRPr="004D3686" w:rsidRDefault="0010560A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BA1EA6" w:rsidP="00BA1EA6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BA1EA6">
        <w:rPr>
          <w:rFonts w:asciiTheme="majorHAnsi" w:hAnsiTheme="majorHAnsi" w:cs="Calibri"/>
          <w:szCs w:val="18"/>
          <w:lang w:val="pt-BR"/>
        </w:rPr>
        <w:t xml:space="preserve">O script responsável por esta etapa </w:t>
      </w:r>
      <w:r>
        <w:rPr>
          <w:rFonts w:asciiTheme="majorHAnsi" w:hAnsiTheme="majorHAnsi" w:cs="Calibri"/>
          <w:szCs w:val="18"/>
          <w:lang w:val="pt-BR"/>
        </w:rPr>
        <w:t>é:</w:t>
      </w:r>
    </w:p>
    <w:p w:rsidR="00BA1EA6" w:rsidRDefault="00BA1EA6" w:rsidP="00BA1EA6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https://github.com/DataViva/dataviva-scripts/blob/master/scripts/rais_new/_rdo.py</w:t>
        </w:r>
      </w:hyperlink>
    </w:p>
    <w:p w:rsidR="00BA1EA6" w:rsidRPr="00BA1EA6" w:rsidRDefault="00BA1EA6" w:rsidP="00BA1EA6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bookmarkStart w:id="22" w:name="_Toc404186735"/>
      <w:r>
        <w:t>Geral</w:t>
      </w:r>
      <w:bookmarkEnd w:id="22"/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3C664B" w:rsidP="007A383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Descrevemos aqui etapas do processo de cálculo que são </w:t>
      </w:r>
      <w:r w:rsidR="007A383C">
        <w:rPr>
          <w:rFonts w:asciiTheme="majorHAnsi" w:hAnsiTheme="majorHAnsi" w:cs="Calibri"/>
          <w:szCs w:val="18"/>
          <w:lang w:val="pt-BR"/>
        </w:rPr>
        <w:t>comuns a grande parte das bases de dados</w:t>
      </w:r>
      <w:r>
        <w:rPr>
          <w:rFonts w:asciiTheme="majorHAnsi" w:hAnsiTheme="majorHAnsi" w:cs="Calibri"/>
          <w:szCs w:val="18"/>
          <w:lang w:val="pt-BR"/>
        </w:rPr>
        <w:t>. Primeiro temos o script que realiza a contagem do tamanho de campos de atributos e cria uma nova coluna no banco de dados</w:t>
      </w:r>
      <w:r w:rsidR="007A383C">
        <w:rPr>
          <w:rFonts w:asciiTheme="majorHAnsi" w:hAnsiTheme="majorHAnsi" w:cs="Calibri"/>
          <w:szCs w:val="18"/>
          <w:lang w:val="pt-BR"/>
        </w:rPr>
        <w:t xml:space="preserve">: </w:t>
      </w:r>
    </w:p>
    <w:p w:rsidR="00FA2147" w:rsidRDefault="00FA2147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1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https://github.com/DataViva/dataviva-scripts/blob/master/scripts/rais_new/_column_lengths.py</w:t>
        </w:r>
      </w:hyperlink>
    </w:p>
    <w:p w:rsidR="007A383C" w:rsidRDefault="007A383C" w:rsidP="007A383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1135CC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Outro processo é a realização de cálculos de taxa de crescimento, calculado para crescimento anual e plurianual (</w:t>
      </w:r>
      <w:proofErr w:type="gramStart"/>
      <w:r>
        <w:rPr>
          <w:rFonts w:asciiTheme="majorHAnsi" w:hAnsiTheme="majorHAnsi" w:cs="Calibri"/>
          <w:szCs w:val="18"/>
          <w:lang w:val="pt-BR"/>
        </w:rPr>
        <w:t>5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anos), utilizado para as variáveis Salário e Número de empregado. Estas taxas são gravadas nos campos:</w:t>
      </w:r>
    </w:p>
    <w:p w:rsidR="007A383C" w:rsidRDefault="001135C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lastRenderedPageBreak/>
        <w:t>w</w:t>
      </w:r>
      <w:r w:rsidRPr="001135CC">
        <w:rPr>
          <w:rFonts w:asciiTheme="majorHAnsi" w:hAnsiTheme="majorHAnsi" w:cs="Calibri"/>
          <w:szCs w:val="18"/>
        </w:rPr>
        <w:t>age_growth</w:t>
      </w:r>
      <w:proofErr w:type="spellEnd"/>
      <w:r w:rsidRPr="001135CC">
        <w:rPr>
          <w:rFonts w:asciiTheme="majorHAnsi" w:hAnsiTheme="majorHAnsi" w:cs="Calibri"/>
          <w:szCs w:val="18"/>
        </w:rPr>
        <w:t xml:space="preserve"> e wage_growth_5 </w:t>
      </w:r>
    </w:p>
    <w:p w:rsidR="001135CC" w:rsidRPr="001135CC" w:rsidRDefault="001135C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1135CC">
        <w:rPr>
          <w:rFonts w:asciiTheme="majorHAnsi" w:hAnsiTheme="majorHAnsi" w:cs="Calibri"/>
          <w:szCs w:val="18"/>
          <w:lang w:val="pt-BR"/>
        </w:rPr>
        <w:t>num_emp_growth</w:t>
      </w:r>
      <w:proofErr w:type="spellEnd"/>
      <w:proofErr w:type="gramEnd"/>
      <w:r w:rsidRPr="001135CC">
        <w:rPr>
          <w:rFonts w:asciiTheme="majorHAnsi" w:hAnsiTheme="majorHAnsi" w:cs="Calibri"/>
          <w:szCs w:val="18"/>
          <w:lang w:val="pt-BR"/>
        </w:rPr>
        <w:t xml:space="preserve"> e num_emp_growth_5</w:t>
      </w:r>
    </w:p>
    <w:p w:rsidR="001135CC" w:rsidRDefault="001135CC" w:rsidP="001135CC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1135CC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Pr="001135CC" w:rsidRDefault="001135CC" w:rsidP="001135CC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script contendo os métodos utilizados no cálculo da taxa de crescimento: </w:t>
      </w:r>
    </w:p>
    <w:p w:rsidR="001135CC" w:rsidRDefault="007A383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https://github.com/DataViva/dataviva-scripts/blob/master/scripts/rais_new/_growth.py</w:t>
        </w:r>
      </w:hyperlink>
    </w:p>
    <w:p w:rsidR="001135CC" w:rsidRDefault="001135CC" w:rsidP="001135C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1135CC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realizar a execução deste método, existe um script próprio pra isso:</w:t>
      </w:r>
    </w:p>
    <w:p w:rsidR="001135CC" w:rsidRDefault="001135C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https://github.com/DataViva/dataviva-scripts/blob/master/scripts/rais_new/compute_growth.py</w:t>
        </w:r>
      </w:hyperlink>
    </w:p>
    <w:p w:rsidR="001135CC" w:rsidRDefault="001135CC" w:rsidP="001135CC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1135C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Pr="00316348" w:rsidRDefault="001135CC" w:rsidP="001135CC">
      <w:pPr>
        <w:pStyle w:val="Escritorio-TituloCaptulo0"/>
        <w:numPr>
          <w:ilvl w:val="1"/>
          <w:numId w:val="4"/>
        </w:numPr>
      </w:pPr>
      <w:bookmarkStart w:id="23" w:name="_Toc404186736"/>
      <w:r>
        <w:t>Cálculo</w:t>
      </w:r>
      <w:bookmarkEnd w:id="23"/>
    </w:p>
    <w:p w:rsidR="001135CC" w:rsidRDefault="001135CC" w:rsidP="001135C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1135CC" w:rsidP="001135CC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Descrevemos aqui etapas</w:t>
      </w:r>
    </w:p>
    <w:p w:rsidR="00E00926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5552C" w:rsidRDefault="0055552C" w:rsidP="0055552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https://github.com/DataViva/dataviva-scripts/blob/master/scripts/rais_new/compute_mne.py</w:t>
        </w:r>
      </w:hyperlink>
    </w:p>
    <w:p w:rsidR="0055552C" w:rsidRDefault="0055552C" w:rsidP="0055552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https://github.com/DataViva/dataviva-scripts/blob/master/scripts/rais_new/est_and_emp_uniqueness.py</w:t>
        </w:r>
      </w:hyperlink>
    </w:p>
    <w:p w:rsidR="0055552C" w:rsidRDefault="0055552C" w:rsidP="0055552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https://github.com/DataViva/dataviva-scripts/blob/master/scripts/rais_new/format_demographic_data.py</w:t>
        </w:r>
      </w:hyperlink>
    </w:p>
    <w:p w:rsidR="0055552C" w:rsidRDefault="0055552C" w:rsidP="0055552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https://github.com/DataViva/dataviva-scripts/blob/master/scripts/rais_new/format_raw_data.py</w:t>
        </w:r>
      </w:hyperlink>
    </w:p>
    <w:p w:rsidR="0055552C" w:rsidRPr="0048483D" w:rsidRDefault="0055552C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48483D" w:rsidRDefault="00E00926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Default="00FA2147" w:rsidP="00FA2147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A2147" w:rsidRPr="00316348" w:rsidRDefault="00FA2147" w:rsidP="00FA2147">
      <w:pPr>
        <w:pStyle w:val="Escritorio-TituloCaptulo0"/>
        <w:numPr>
          <w:ilvl w:val="1"/>
          <w:numId w:val="4"/>
        </w:numPr>
      </w:pPr>
      <w:bookmarkStart w:id="24" w:name="_Toc404186737"/>
      <w:r>
        <w:t>Importar</w:t>
      </w:r>
      <w:bookmarkEnd w:id="24"/>
    </w:p>
    <w:p w:rsidR="00FA2147" w:rsidRDefault="00FA2147" w:rsidP="00FA2147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1135CC" w:rsidP="001135C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etapa final é importar os dados já calculados no banco de dados que irá ser utilizado no </w:t>
      </w:r>
      <w:proofErr w:type="spell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Conforme os demais processos de cálculo existem </w:t>
      </w:r>
      <w:proofErr w:type="gramStart"/>
      <w:r>
        <w:rPr>
          <w:rFonts w:asciiTheme="majorHAnsi" w:hAnsiTheme="majorHAnsi" w:cs="Calibri"/>
          <w:szCs w:val="18"/>
          <w:lang w:val="pt-BR"/>
        </w:rPr>
        <w:t>duas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diferentes formas de importar os dados, seja por meio de um script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ou através de um arquivo de lotes, o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do Windows.</w:t>
      </w: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Default="001135C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https://github.com/DataViva/dataviva-scripts/blob/master/scripts/rais_new/helpers/import.py</w:t>
        </w:r>
      </w:hyperlink>
    </w:p>
    <w:p w:rsidR="001135CC" w:rsidRDefault="001135CC" w:rsidP="001135CC">
      <w:pPr>
        <w:pStyle w:val="BasicParagraph"/>
        <w:numPr>
          <w:ilvl w:val="0"/>
          <w:numId w:val="1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https://github.com/DataViva/dataviva-scripts/blob/master/scripts/rais_new/helpers/db_importer.sh</w:t>
        </w:r>
      </w:hyperlink>
    </w:p>
    <w:p w:rsidR="001135CC" w:rsidRPr="0048483D" w:rsidRDefault="001135CC" w:rsidP="001135CC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B347F" w:rsidRPr="0048483D" w:rsidRDefault="00EB347F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48483D">
        <w:rPr>
          <w:rFonts w:asciiTheme="majorHAnsi" w:hAnsiTheme="majorHAnsi" w:cs="Calibri"/>
          <w:szCs w:val="18"/>
          <w:lang w:val="pt-BR"/>
        </w:rPr>
        <w:br w:type="page"/>
      </w:r>
    </w:p>
    <w:p w:rsidR="000C4791" w:rsidRPr="00316348" w:rsidRDefault="000C4791" w:rsidP="000C4791">
      <w:pPr>
        <w:pStyle w:val="Escritorio-SubTitulo"/>
      </w:pPr>
      <w:bookmarkStart w:id="25" w:name="_Toc404186738"/>
      <w:r>
        <w:lastRenderedPageBreak/>
        <w:t>SECEX</w:t>
      </w:r>
      <w:bookmarkEnd w:id="25"/>
      <w:r>
        <w:t xml:space="preserve"> </w:t>
      </w:r>
    </w:p>
    <w:p w:rsidR="000C4791" w:rsidRDefault="000C4791" w:rsidP="000C479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>, com a automação da chamada destes scripts.</w:t>
      </w:r>
    </w:p>
    <w:p w:rsidR="00747934" w:rsidRDefault="00747934" w:rsidP="0074793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temos uma tabela com o resumo de todo o processo de cálculo e a seguir explicaremos passo a passo. 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Desagregação, são bem similares e comuns aos processos da RAIS e SECEX, por isso foram comentados anteriormente e não estão detalhados neste capítulo, começaremos então explicando o passo 3.</w:t>
      </w:r>
    </w:p>
    <w:p w:rsidR="000C4791" w:rsidRDefault="000C4791" w:rsidP="000C4791">
      <w:pPr>
        <w:pStyle w:val="NormalWeb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42"/>
        <w:gridCol w:w="6624"/>
      </w:tblGrid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Purpose</w:t>
            </w:r>
            <w:proofErr w:type="spellEnd"/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Raw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YBPW file</w:t>
            </w:r>
          </w:p>
          <w:p w:rsidR="00C80956" w:rsidRDefault="00C80956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Meso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Planning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Munic</w:t>
            </w:r>
            <w:proofErr w:type="spellEnd"/>
            <w:proofErr w:type="gramEnd"/>
          </w:p>
          <w:p w:rsidR="00C80956" w:rsidRDefault="00C80956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4-Digit,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6-Digit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HS</w:t>
            </w:r>
            <w:proofErr w:type="gramEnd"/>
          </w:p>
          <w:p w:rsidR="00C80956" w:rsidRDefault="00C80956" w:rsidP="00D8099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2-Digit,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5-Digit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WLDs</w:t>
            </w:r>
            <w:proofErr w:type="spellEnd"/>
          </w:p>
        </w:tc>
      </w:tr>
      <w:tr w:rsidR="00C80956" w:rsidRPr="00EF04C4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Create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aggregate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files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PCIs and WLD ECIs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BRA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ECIs</w:t>
            </w:r>
            <w:proofErr w:type="spellEnd"/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comtrade_ypw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International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RCAs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Brazil</w:t>
            </w:r>
            <w:proofErr w:type="spellEnd"/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ybp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yp_pcis_rca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Domestic and International RCA, Distance, and Opportunity Gain (6 total)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yp_pcis_rca.tsv</w:t>
            </w:r>
            <w:proofErr w:type="spellEnd"/>
          </w:p>
          <w:p w:rsidR="00C80956" w:rsidRDefault="00C80956">
            <w:pPr>
              <w:pStyle w:val="NormalWeb"/>
              <w:spacing w:before="0" w:beforeAutospacing="0" w:after="0" w:afterAutospacing="0" w:line="0" w:lineRule="atLeas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yb_ecis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>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Calculate Trade Value Growth (4 total)</w:t>
            </w:r>
          </w:p>
        </w:tc>
      </w:tr>
      <w:tr w:rsidR="00C80956" w:rsidTr="000C47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Default="00C80956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ybpw_growth.tsv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ybw_growth.tsv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ybp_rcas_dist_opp_growth.tsv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ypw_growth.tsv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yw_ecis_growth.tsv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yp_pcis_rca_growth.tsv</w:t>
            </w:r>
            <w:proofErr w:type="spellEnd"/>
          </w:p>
          <w:p w:rsidR="00C80956" w:rsidRPr="000C4791" w:rsidRDefault="00C80956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proofErr w:type="spellStart"/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yb_ecis_growth.tsv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80956" w:rsidRPr="000C4791" w:rsidRDefault="00C80956">
            <w:pPr>
              <w:pStyle w:val="NormalWeb"/>
              <w:spacing w:before="0" w:beforeAutospacing="0" w:after="0" w:afterAutospacing="0" w:line="0" w:lineRule="atLeast"/>
              <w:rPr>
                <w:lang w:val="en-US"/>
              </w:rPr>
            </w:pPr>
            <w:r w:rsidRPr="000C479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Import Data into MYSQL database</w:t>
            </w:r>
          </w:p>
        </w:tc>
      </w:tr>
    </w:tbl>
    <w:p w:rsidR="000C4791" w:rsidRDefault="000C4791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532150" w:rsidRDefault="00532150" w:rsidP="003E08B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Default="00C80956" w:rsidP="003E08B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Default="00C80956" w:rsidP="003E08B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Default="00C80956" w:rsidP="003E08B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Pr="00532150" w:rsidRDefault="00C80956" w:rsidP="003E08B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532150" w:rsidRPr="00316348" w:rsidRDefault="00532150" w:rsidP="00532150">
      <w:pPr>
        <w:pStyle w:val="Escritorio-TituloCaptulo0"/>
        <w:numPr>
          <w:ilvl w:val="1"/>
          <w:numId w:val="4"/>
        </w:numPr>
      </w:pPr>
      <w:bookmarkStart w:id="26" w:name="_Toc404186739"/>
      <w:r>
        <w:lastRenderedPageBreak/>
        <w:t>Agregação</w:t>
      </w:r>
      <w:bookmarkEnd w:id="26"/>
      <w:r>
        <w:t xml:space="preserve"> </w:t>
      </w:r>
    </w:p>
    <w:p w:rsidR="00532150" w:rsidRDefault="00532150" w:rsidP="0053215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32150" w:rsidRDefault="00532150" w:rsidP="0053215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Os passos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2, Agregação e Desagregação</w:t>
      </w:r>
    </w:p>
    <w:p w:rsidR="00532150" w:rsidRDefault="00532150" w:rsidP="0053215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32150" w:rsidRDefault="00532150" w:rsidP="00532150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https://github.com/DataViva/dataviva-scripts/blob/master/scripts/secex_new/_aggregate.py</w:t>
        </w:r>
      </w:hyperlink>
    </w:p>
    <w:p w:rsidR="00532150" w:rsidRPr="00532150" w:rsidRDefault="00532150" w:rsidP="0053215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532150" w:rsidRPr="00532150" w:rsidRDefault="00532150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3F7998" w:rsidP="00D80996">
      <w:pPr>
        <w:pStyle w:val="Escritorio-TituloCaptulo0"/>
        <w:numPr>
          <w:ilvl w:val="1"/>
          <w:numId w:val="4"/>
        </w:numPr>
      </w:pPr>
      <w:bookmarkStart w:id="27" w:name="_Toc404186740"/>
      <w:r>
        <w:t xml:space="preserve">Indicadores de Complexidade: </w:t>
      </w:r>
      <w:proofErr w:type="spellStart"/>
      <w:r>
        <w:t>Observatory</w:t>
      </w:r>
      <w:bookmarkEnd w:id="27"/>
      <w:proofErr w:type="spellEnd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não são realizados cálculos, mas apenas leitura de indicadores de complexidade vindos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Observatory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Os indicadores incluídos no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são:</w:t>
      </w:r>
    </w:p>
    <w:p w:rsidR="00E00926" w:rsidRDefault="00E00926" w:rsidP="00E0092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PCI: </w:t>
      </w:r>
      <w:proofErr w:type="spellStart"/>
      <w:r>
        <w:rPr>
          <w:rFonts w:asciiTheme="majorHAnsi" w:hAnsiTheme="majorHAnsi" w:cs="Calibri"/>
          <w:szCs w:val="18"/>
          <w:lang w:val="pt-BR"/>
        </w:rPr>
        <w:t>Product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D8099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E00926">
        <w:rPr>
          <w:rFonts w:asciiTheme="majorHAnsi" w:hAnsiTheme="majorHAnsi" w:cs="Calibri"/>
          <w:szCs w:val="18"/>
          <w:lang w:val="pt-BR"/>
        </w:rPr>
        <w:t xml:space="preserve">WLD: World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 Index</w:t>
      </w:r>
    </w:p>
    <w:p w:rsidR="00E00926" w:rsidRDefault="00E00926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Pr="003E08B6" w:rsidRDefault="003E08B6" w:rsidP="003E08B6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29" w:history="1">
        <w:r w:rsidRPr="003E08B6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https://github.com/DataViva/dataviva-scripts/blob/master/scripts/secex_new/_brazil_rca.py</w:t>
        </w:r>
      </w:hyperlink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F45624" w:rsidRDefault="00F45624" w:rsidP="00E94A82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316348" w:rsidRDefault="00E00926" w:rsidP="00D80996">
      <w:pPr>
        <w:pStyle w:val="Escritorio-TituloCaptulo0"/>
        <w:numPr>
          <w:ilvl w:val="1"/>
          <w:numId w:val="4"/>
        </w:numPr>
      </w:pPr>
      <w:bookmarkStart w:id="28" w:name="_Toc404186741"/>
      <w:r>
        <w:t xml:space="preserve">Indicadores de Complexidade </w:t>
      </w:r>
      <w:r w:rsidR="00F45624">
        <w:t>Econômica</w:t>
      </w:r>
      <w:bookmarkEnd w:id="28"/>
    </w:p>
    <w:p w:rsidR="00E00926" w:rsidRDefault="00E00926" w:rsidP="00E0092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F45624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cálculo do Indicador de Complexidade </w:t>
      </w:r>
      <w:proofErr w:type="spellStart"/>
      <w:r>
        <w:rPr>
          <w:rFonts w:asciiTheme="majorHAnsi" w:hAnsiTheme="majorHAnsi" w:cs="Calibri"/>
          <w:szCs w:val="18"/>
          <w:lang w:val="pt-BR"/>
        </w:rPr>
        <w:t>Economica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(ECI – em inglês: </w:t>
      </w:r>
      <w:proofErr w:type="spellStart"/>
      <w:r>
        <w:rPr>
          <w:rFonts w:asciiTheme="majorHAnsi" w:hAnsiTheme="majorHAnsi" w:cs="Calibri"/>
          <w:szCs w:val="18"/>
          <w:lang w:val="pt-BR"/>
        </w:rPr>
        <w:t>Ecnonomic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Complexity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Index) é realizado para cada localidade, incluindo os níveis geográficos. </w:t>
      </w:r>
      <w:r w:rsidR="003E08B6">
        <w:rPr>
          <w:rFonts w:asciiTheme="majorHAnsi" w:hAnsiTheme="majorHAnsi" w:cs="Calibri"/>
          <w:szCs w:val="18"/>
          <w:lang w:val="pt-BR"/>
        </w:rPr>
        <w:t xml:space="preserve"> </w:t>
      </w:r>
    </w:p>
    <w:p w:rsidR="00532150" w:rsidRDefault="003E08B6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script responsável por esta etapa:</w:t>
      </w:r>
    </w:p>
    <w:p w:rsidR="00532150" w:rsidRDefault="00532150" w:rsidP="00532150">
      <w:pPr>
        <w:pStyle w:val="Basic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3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https://github.com/DataViva/dataviva-scripts/blob/master/scripts/secex_new/_domestic_eci.py</w:t>
        </w:r>
      </w:hyperlink>
    </w:p>
    <w:p w:rsidR="00532150" w:rsidRDefault="00532150" w:rsidP="00532150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F45624" w:rsidP="00F4562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Portanto o script percorre todos estes níveis e calcula o RCA para cada um</w:t>
      </w:r>
      <w:r w:rsidR="00E00926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 xml:space="preserve"> Daí f</w:t>
      </w:r>
      <w:r w:rsidR="00E00926">
        <w:rPr>
          <w:rFonts w:asciiTheme="majorHAnsi" w:hAnsiTheme="majorHAnsi" w:cs="Calibri"/>
          <w:szCs w:val="18"/>
          <w:lang w:val="pt-BR"/>
        </w:rPr>
        <w:t xml:space="preserve">az-se a leitura do YBP pegando o </w:t>
      </w:r>
      <w:r>
        <w:rPr>
          <w:rFonts w:asciiTheme="majorHAnsi" w:hAnsiTheme="majorHAnsi" w:cs="Calibri"/>
          <w:szCs w:val="18"/>
          <w:lang w:val="pt-BR"/>
        </w:rPr>
        <w:t>do código produto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) </w:t>
      </w:r>
      <w:r w:rsidR="00E00926">
        <w:rPr>
          <w:rFonts w:asciiTheme="majorHAnsi" w:hAnsiTheme="majorHAnsi" w:cs="Calibri"/>
          <w:szCs w:val="18"/>
          <w:lang w:val="pt-BR"/>
        </w:rPr>
        <w:t xml:space="preserve">mais desagregado e então para o YB do nível geográfico da vez. 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Pr="00E00926" w:rsidRDefault="00E00926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E00926">
        <w:rPr>
          <w:rFonts w:asciiTheme="majorHAnsi" w:hAnsiTheme="majorHAnsi" w:cs="Calibri"/>
          <w:szCs w:val="18"/>
        </w:rPr>
        <w:t>hs_criterion</w:t>
      </w:r>
      <w:proofErr w:type="spellEnd"/>
      <w:r w:rsidRPr="00E00926">
        <w:rPr>
          <w:rFonts w:asciiTheme="majorHAnsi" w:hAnsiTheme="majorHAnsi" w:cs="Calibri"/>
          <w:szCs w:val="18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</w:rPr>
        <w:t>ybp</w:t>
      </w:r>
      <w:proofErr w:type="spellEnd"/>
      <w:r w:rsidRPr="00E00926">
        <w:rPr>
          <w:rFonts w:asciiTheme="majorHAnsi" w:hAnsiTheme="majorHAnsi" w:cs="Calibri"/>
          <w:szCs w:val="18"/>
        </w:rPr>
        <w:t>['</w:t>
      </w:r>
      <w:proofErr w:type="spellStart"/>
      <w:r w:rsidRPr="00E00926">
        <w:rPr>
          <w:rFonts w:asciiTheme="majorHAnsi" w:hAnsiTheme="majorHAnsi" w:cs="Calibri"/>
          <w:szCs w:val="18"/>
        </w:rPr>
        <w:t>hs_id</w:t>
      </w:r>
      <w:proofErr w:type="spellEnd"/>
      <w:r w:rsidRPr="00E00926">
        <w:rPr>
          <w:rFonts w:asciiTheme="majorHAnsi" w:hAnsiTheme="majorHAnsi" w:cs="Calibri"/>
          <w:szCs w:val="18"/>
        </w:rPr>
        <w:t xml:space="preserve">'].map(lambda x: </w:t>
      </w:r>
      <w:proofErr w:type="spellStart"/>
      <w:r w:rsidRPr="00E00926">
        <w:rPr>
          <w:rFonts w:asciiTheme="majorHAnsi" w:hAnsiTheme="majorHAnsi" w:cs="Calibri"/>
          <w:szCs w:val="18"/>
        </w:rPr>
        <w:t>len</w:t>
      </w:r>
      <w:proofErr w:type="spellEnd"/>
      <w:r w:rsidRPr="00E00926">
        <w:rPr>
          <w:rFonts w:asciiTheme="majorHAnsi" w:hAnsiTheme="majorHAnsi" w:cs="Calibri"/>
          <w:szCs w:val="18"/>
        </w:rPr>
        <w:t>(x) == 6)</w:t>
      </w:r>
    </w:p>
    <w:p w:rsidR="00E00926" w:rsidRDefault="00E00926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E00926">
        <w:rPr>
          <w:rFonts w:asciiTheme="majorHAnsi" w:hAnsiTheme="majorHAnsi" w:cs="Calibri"/>
          <w:szCs w:val="18"/>
          <w:lang w:val="pt-BR"/>
        </w:rPr>
        <w:t>bra_criterion</w:t>
      </w:r>
      <w:proofErr w:type="spellEnd"/>
      <w:proofErr w:type="gramEnd"/>
      <w:r w:rsidRPr="00E00926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['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bra_id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'].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map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(lambda x: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len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 xml:space="preserve">(x) == </w:t>
      </w:r>
      <w:proofErr w:type="spellStart"/>
      <w:r w:rsidRPr="00E00926">
        <w:rPr>
          <w:rFonts w:asciiTheme="majorHAnsi" w:hAnsiTheme="majorHAnsi" w:cs="Calibri"/>
          <w:szCs w:val="18"/>
          <w:lang w:val="pt-BR"/>
        </w:rPr>
        <w:t>geo_level</w:t>
      </w:r>
      <w:proofErr w:type="spellEnd"/>
      <w:r w:rsidRPr="00E00926">
        <w:rPr>
          <w:rFonts w:asciiTheme="majorHAnsi" w:hAnsiTheme="majorHAnsi" w:cs="Calibri"/>
          <w:szCs w:val="18"/>
          <w:lang w:val="pt-BR"/>
        </w:rPr>
        <w:t>)</w:t>
      </w:r>
    </w:p>
    <w:p w:rsidR="00E00926" w:rsidRDefault="00E00926" w:rsidP="00E0092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00926" w:rsidRDefault="00E00926" w:rsidP="00E00926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Assim podemos criar uma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pivot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a localidade na linha, produto na coluna (</w:t>
      </w:r>
      <w:proofErr w:type="spellStart"/>
      <w:r>
        <w:rPr>
          <w:rFonts w:asciiTheme="majorHAnsi" w:hAnsiTheme="majorHAnsi" w:cs="Calibri"/>
          <w:szCs w:val="18"/>
          <w:lang w:val="pt-BR"/>
        </w:rPr>
        <w:t>hs_id</w:t>
      </w:r>
      <w:proofErr w:type="spellEnd"/>
      <w:r>
        <w:rPr>
          <w:rFonts w:asciiTheme="majorHAnsi" w:hAnsiTheme="majorHAnsi" w:cs="Calibri"/>
          <w:szCs w:val="18"/>
          <w:lang w:val="pt-BR"/>
        </w:rPr>
        <w:t>) e como valor o total exportado.</w:t>
      </w:r>
    </w:p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1223,00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4566,00</w:t>
            </w:r>
          </w:p>
        </w:tc>
      </w:tr>
      <w:tr w:rsidR="00E00926" w:rsidTr="008A62D0">
        <w:tc>
          <w:tcPr>
            <w:tcW w:w="2444" w:type="dxa"/>
          </w:tcPr>
          <w:p w:rsidR="00E00926" w:rsidRDefault="00E00926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234,00</w:t>
            </w:r>
          </w:p>
        </w:tc>
        <w:tc>
          <w:tcPr>
            <w:tcW w:w="2444" w:type="dxa"/>
          </w:tcPr>
          <w:p w:rsidR="00E00926" w:rsidRDefault="00E00926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23466,00</w:t>
            </w:r>
          </w:p>
        </w:tc>
      </w:tr>
    </w:tbl>
    <w:p w:rsidR="00E00926" w:rsidRDefault="00E00926" w:rsidP="00E00926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 entrada utiliza-se o módulo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calcular o RCA, aplicando o </w:t>
      </w:r>
      <w:r>
        <w:rPr>
          <w:rFonts w:asciiTheme="majorHAnsi" w:hAnsiTheme="majorHAnsi" w:cs="Calibri"/>
          <w:szCs w:val="18"/>
          <w:lang w:val="pt-BR"/>
        </w:rPr>
        <w:lastRenderedPageBreak/>
        <w:t xml:space="preserve">truncamento de valor maior que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1 e em caso contrário 0.</w:t>
      </w:r>
    </w:p>
    <w:p w:rsidR="00493E9C" w:rsidRDefault="00493E9C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493E9C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493E9C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493E9C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493E9C">
        <w:rPr>
          <w:rFonts w:asciiTheme="majorHAnsi" w:hAnsiTheme="majorHAnsi" w:cs="Calibri"/>
          <w:szCs w:val="18"/>
          <w:lang w:val="pt-BR"/>
        </w:rPr>
        <w:t>)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Outra informação necessária para este cálculo é o PCI, ou seja, o índice de complexidade para o produto dado uma determinada localidade e ano.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PCI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 estas duas informações, fazemos a multiplicação do RCA para com o índice de complexidade encontrado, resultando na listagem de PCI das cidades com RCA&gt;1. </w:t>
      </w: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960382" w:rsidP="00960382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0,44</w:t>
            </w:r>
          </w:p>
        </w:tc>
      </w:tr>
      <w:tr w:rsidR="00493E9C" w:rsidTr="008A62D0">
        <w:tc>
          <w:tcPr>
            <w:tcW w:w="2444" w:type="dxa"/>
          </w:tcPr>
          <w:p w:rsidR="00493E9C" w:rsidRDefault="00493E9C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r w:rsidR="00960382">
              <w:rPr>
                <w:rFonts w:asciiTheme="majorHAnsi" w:hAnsiTheme="majorHAnsi" w:cs="Calibri"/>
                <w:szCs w:val="18"/>
                <w:lang w:val="pt-BR"/>
              </w:rPr>
              <w:t>,22</w:t>
            </w:r>
          </w:p>
        </w:tc>
        <w:tc>
          <w:tcPr>
            <w:tcW w:w="2444" w:type="dxa"/>
          </w:tcPr>
          <w:p w:rsidR="00493E9C" w:rsidRDefault="00493E9C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493E9C" w:rsidRDefault="00960382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Fazemos </w:t>
      </w:r>
      <w:r w:rsidR="00493E9C">
        <w:rPr>
          <w:rFonts w:asciiTheme="majorHAnsi" w:hAnsiTheme="majorHAnsi" w:cs="Calibri"/>
          <w:szCs w:val="18"/>
          <w:lang w:val="pt-BR"/>
        </w:rPr>
        <w:t xml:space="preserve">a soma de todos os </w:t>
      </w:r>
      <w:proofErr w:type="spellStart"/>
      <w:r w:rsidR="00493E9C">
        <w:rPr>
          <w:rFonts w:asciiTheme="majorHAnsi" w:hAnsiTheme="majorHAnsi" w:cs="Calibri"/>
          <w:szCs w:val="18"/>
          <w:lang w:val="pt-BR"/>
        </w:rPr>
        <w:t>PCI’s</w:t>
      </w:r>
      <w:proofErr w:type="spellEnd"/>
      <w:r w:rsidR="00493E9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e RCA </w:t>
      </w:r>
      <w:r w:rsidR="00493E9C">
        <w:rPr>
          <w:rFonts w:asciiTheme="majorHAnsi" w:hAnsiTheme="majorHAnsi" w:cs="Calibri"/>
          <w:szCs w:val="18"/>
          <w:lang w:val="pt-BR"/>
        </w:rPr>
        <w:t>para determinada localidade</w:t>
      </w:r>
      <w:r>
        <w:rPr>
          <w:rFonts w:asciiTheme="majorHAnsi" w:hAnsiTheme="majorHAnsi" w:cs="Calibri"/>
          <w:szCs w:val="18"/>
          <w:lang w:val="pt-BR"/>
        </w:rPr>
        <w:t xml:space="preserve">: </w:t>
      </w:r>
    </w:p>
    <w:tbl>
      <w:tblPr>
        <w:tblStyle w:val="Tabelacomgrade"/>
        <w:tblW w:w="4888" w:type="dxa"/>
        <w:tblLook w:val="04A0" w:firstRow="1" w:lastRow="0" w:firstColumn="1" w:lastColumn="0" w:noHBand="0" w:noVBand="1"/>
      </w:tblPr>
      <w:tblGrid>
        <w:gridCol w:w="2444"/>
        <w:gridCol w:w="2444"/>
      </w:tblGrid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960382"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</w:t>
            </w:r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960382" w:rsidTr="008A62D0">
        <w:tc>
          <w:tcPr>
            <w:tcW w:w="2444" w:type="dxa"/>
          </w:tcPr>
          <w:p w:rsidR="00960382" w:rsidRDefault="00960382" w:rsidP="008A62D0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RCA</w:t>
            </w:r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2444" w:type="dxa"/>
          </w:tcPr>
          <w:p w:rsidR="00960382" w:rsidRDefault="00960382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Por fim fazemos a divisão destas duas, obtendo:</w:t>
      </w:r>
    </w:p>
    <w:p w:rsidR="00960382" w:rsidRDefault="00960382" w:rsidP="0096038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</w:tr>
      <w:tr w:rsidR="007376D1" w:rsidTr="007376D1"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ECI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1,66 / 2 = 0,83</w:t>
            </w:r>
          </w:p>
        </w:tc>
        <w:tc>
          <w:tcPr>
            <w:tcW w:w="2444" w:type="dxa"/>
          </w:tcPr>
          <w:p w:rsidR="007376D1" w:rsidRDefault="007376D1" w:rsidP="008A62D0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1,22 /1 = 1,22</w:t>
            </w:r>
          </w:p>
        </w:tc>
      </w:tr>
    </w:tbl>
    <w:p w:rsidR="00493E9C" w:rsidRDefault="00493E9C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7376D1" w:rsidRDefault="007376D1" w:rsidP="00493E9C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4D3686" w:rsidRDefault="00C521EF" w:rsidP="00C521E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521EF" w:rsidRPr="00316348" w:rsidRDefault="00C521EF" w:rsidP="00EC6614">
      <w:pPr>
        <w:pStyle w:val="Escritorio-TituloCaptulo0"/>
        <w:numPr>
          <w:ilvl w:val="1"/>
          <w:numId w:val="4"/>
        </w:numPr>
      </w:pPr>
      <w:bookmarkStart w:id="29" w:name="_Toc404186742"/>
      <w:r>
        <w:t xml:space="preserve">RCA, Distribuição e </w:t>
      </w:r>
      <w:proofErr w:type="gramStart"/>
      <w:r>
        <w:t>Oportunidade</w:t>
      </w:r>
      <w:bookmarkEnd w:id="29"/>
      <w:proofErr w:type="gramEnd"/>
    </w:p>
    <w:p w:rsidR="00C521EF" w:rsidRDefault="00C521EF" w:rsidP="00C521E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>. Desta forma</w:t>
      </w:r>
      <w:r w:rsidR="00F45624">
        <w:rPr>
          <w:rFonts w:asciiTheme="majorHAnsi" w:hAnsiTheme="majorHAnsi" w:cs="Calibri"/>
          <w:szCs w:val="18"/>
          <w:lang w:val="pt-BR"/>
        </w:rPr>
        <w:t xml:space="preserve"> utiliza-se o módulo criado em </w:t>
      </w:r>
      <w:r w:rsidR="00F45624" w:rsidRPr="00F45624">
        <w:rPr>
          <w:rFonts w:asciiTheme="majorHAnsi" w:hAnsiTheme="majorHAnsi" w:cs="Calibri"/>
          <w:i/>
          <w:szCs w:val="18"/>
          <w:lang w:val="pt-BR"/>
        </w:rPr>
        <w:t>P</w:t>
      </w:r>
      <w:r w:rsidRPr="00F45624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para esta aplicação, chamada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este cálculo é necessário as bases de </w:t>
      </w:r>
      <w:r w:rsidRPr="00F45624">
        <w:rPr>
          <w:rFonts w:asciiTheme="majorHAnsi" w:hAnsiTheme="majorHAnsi" w:cs="Calibri"/>
          <w:i/>
          <w:szCs w:val="18"/>
          <w:lang w:val="pt-BR"/>
        </w:rPr>
        <w:t>RCA</w:t>
      </w:r>
      <w:r>
        <w:rPr>
          <w:rFonts w:asciiTheme="majorHAnsi" w:hAnsiTheme="majorHAnsi" w:cs="Calibri"/>
          <w:szCs w:val="18"/>
          <w:lang w:val="pt-BR"/>
        </w:rPr>
        <w:t xml:space="preserve"> para domínio doméstico e internacional, truncados para se houver RCA&gt;=1 ganha valor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caso contrário 0. </w:t>
      </w:r>
    </w:p>
    <w:p w:rsidR="003E08B6" w:rsidRDefault="003E08B6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Pr="00C80956" w:rsidRDefault="003E08B6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Pr="00C80956" w:rsidRDefault="003E08B6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Pr="00C80956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Internacional</w:t>
      </w:r>
      <w:r>
        <w:rPr>
          <w:rFonts w:asciiTheme="majorHAnsi" w:hAnsiTheme="majorHAnsi" w:cs="Calibri"/>
          <w:szCs w:val="18"/>
          <w:lang w:val="pt-BR"/>
        </w:rPr>
        <w:t xml:space="preserve">: O valor internacional vem da tabela </w:t>
      </w:r>
      <w:proofErr w:type="spellStart"/>
      <w:r>
        <w:rPr>
          <w:rFonts w:asciiTheme="majorHAnsi" w:hAnsiTheme="majorHAnsi" w:cs="Calibri"/>
          <w:szCs w:val="18"/>
          <w:lang w:val="pt-BR"/>
        </w:rPr>
        <w:t>comtrade_ypw</w:t>
      </w:r>
      <w:proofErr w:type="spellEnd"/>
      <w:r>
        <w:rPr>
          <w:rFonts w:asciiTheme="majorHAnsi" w:hAnsiTheme="majorHAnsi" w:cs="Calibri"/>
          <w:szCs w:val="18"/>
          <w:lang w:val="pt-BR"/>
        </w:rPr>
        <w:t>, portanto sem realização de cálculos.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AA10E3">
        <w:rPr>
          <w:rFonts w:asciiTheme="majorHAnsi" w:hAnsiTheme="majorHAnsi" w:cs="Calibri"/>
          <w:i/>
          <w:szCs w:val="18"/>
          <w:lang w:val="pt-BR"/>
        </w:rPr>
        <w:t>RCA Doméstico</w:t>
      </w:r>
      <w:r>
        <w:rPr>
          <w:rFonts w:asciiTheme="majorHAnsi" w:hAnsiTheme="majorHAnsi" w:cs="Calibri"/>
          <w:szCs w:val="18"/>
          <w:lang w:val="pt-BR"/>
        </w:rPr>
        <w:t xml:space="preserve">: Já este é obtido através da tabela de dados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ybp.</w:t>
      </w:r>
      <w:proofErr w:type="gramEnd"/>
      <w:r>
        <w:rPr>
          <w:rFonts w:asciiTheme="majorHAnsi" w:hAnsiTheme="majorHAnsi" w:cs="Calibri"/>
          <w:szCs w:val="18"/>
          <w:lang w:val="pt-BR"/>
        </w:rPr>
        <w:t>tsv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repassado ao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lib.</w:t>
      </w:r>
      <w:r w:rsidR="00AA10E3">
        <w:rPr>
          <w:rFonts w:asciiTheme="majorHAnsi" w:hAnsiTheme="majorHAnsi" w:cs="Calibri"/>
          <w:szCs w:val="18"/>
          <w:lang w:val="pt-BR"/>
        </w:rPr>
        <w:t xml:space="preserve"> Para isso é feito o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pivot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desta 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ybp.tsv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 considerando a linha como localidade, coluna como produto (</w:t>
      </w:r>
      <w:proofErr w:type="spellStart"/>
      <w:r w:rsidR="00AA10E3">
        <w:rPr>
          <w:rFonts w:asciiTheme="majorHAnsi" w:hAnsiTheme="majorHAnsi" w:cs="Calibri"/>
          <w:szCs w:val="18"/>
          <w:lang w:val="pt-BR"/>
        </w:rPr>
        <w:t>hd_is</w:t>
      </w:r>
      <w:proofErr w:type="spellEnd"/>
      <w:r w:rsidR="00AA10E3">
        <w:rPr>
          <w:rFonts w:asciiTheme="majorHAnsi" w:hAnsiTheme="majorHAnsi" w:cs="Calibri"/>
          <w:szCs w:val="18"/>
          <w:lang w:val="pt-BR"/>
        </w:rPr>
        <w:t xml:space="preserve">) e o total de exportação como valor. 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ybp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ybp.pivot</w:t>
      </w:r>
      <w:proofErr w:type="spellEnd"/>
      <w:r w:rsidRPr="00AA10E3">
        <w:rPr>
          <w:rFonts w:asciiTheme="majorHAnsi" w:hAnsiTheme="majorHAnsi" w:cs="Calibri"/>
          <w:szCs w:val="18"/>
        </w:rPr>
        <w:t>(index="</w:t>
      </w:r>
      <w:proofErr w:type="spellStart"/>
      <w:r w:rsidRPr="00AA10E3">
        <w:rPr>
          <w:rFonts w:asciiTheme="majorHAnsi" w:hAnsiTheme="majorHAnsi" w:cs="Calibri"/>
          <w:szCs w:val="18"/>
        </w:rPr>
        <w:t>bra_id</w:t>
      </w:r>
      <w:proofErr w:type="spellEnd"/>
      <w:r w:rsidRPr="00AA10E3">
        <w:rPr>
          <w:rFonts w:asciiTheme="majorHAnsi" w:hAnsiTheme="majorHAnsi" w:cs="Calibri"/>
          <w:szCs w:val="18"/>
        </w:rPr>
        <w:t>", columns="</w:t>
      </w:r>
      <w:proofErr w:type="spellStart"/>
      <w:r w:rsidRPr="00AA10E3">
        <w:rPr>
          <w:rFonts w:asciiTheme="majorHAnsi" w:hAnsiTheme="majorHAnsi" w:cs="Calibri"/>
          <w:szCs w:val="18"/>
        </w:rPr>
        <w:t>hs_id</w:t>
      </w:r>
      <w:proofErr w:type="spellEnd"/>
      <w:r w:rsidRPr="00AA10E3">
        <w:rPr>
          <w:rFonts w:asciiTheme="majorHAnsi" w:hAnsiTheme="majorHAnsi" w:cs="Calibri"/>
          <w:szCs w:val="18"/>
        </w:rPr>
        <w:t>", values="</w:t>
      </w:r>
      <w:proofErr w:type="spellStart"/>
      <w:r w:rsidRPr="00AA10E3">
        <w:rPr>
          <w:rFonts w:asciiTheme="majorHAnsi" w:hAnsiTheme="majorHAnsi" w:cs="Calibri"/>
          <w:szCs w:val="18"/>
        </w:rPr>
        <w:t>val_usd</w:t>
      </w:r>
      <w:proofErr w:type="spellEnd"/>
      <w:r w:rsidRPr="00AA10E3">
        <w:rPr>
          <w:rFonts w:asciiTheme="majorHAnsi" w:hAnsiTheme="majorHAnsi" w:cs="Calibri"/>
          <w:szCs w:val="18"/>
        </w:rPr>
        <w:t>").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P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15675,22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234,44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1234,22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resultado desta tabela, após ser processada pelo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A10E3">
        <w:rPr>
          <w:rFonts w:asciiTheme="majorHAnsi" w:hAnsiTheme="majorHAnsi" w:cs="Calibri"/>
          <w:szCs w:val="18"/>
          <w:lang w:val="pt-BR"/>
        </w:rPr>
        <w:t>rcas</w:t>
      </w:r>
      <w:proofErr w:type="spellEnd"/>
      <w:proofErr w:type="gramEnd"/>
      <w:r w:rsidRPr="00AA10E3">
        <w:rPr>
          <w:rFonts w:asciiTheme="majorHAnsi" w:hAnsiTheme="majorHAnsi" w:cs="Calibri"/>
          <w:szCs w:val="18"/>
          <w:lang w:val="pt-BR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growth.rca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(</w:t>
      </w:r>
      <w:proofErr w:type="spellStart"/>
      <w:r w:rsidRPr="00AA10E3">
        <w:rPr>
          <w:rFonts w:asciiTheme="majorHAnsi" w:hAnsiTheme="majorHAnsi" w:cs="Calibri"/>
          <w:szCs w:val="18"/>
          <w:lang w:val="pt-BR"/>
        </w:rPr>
        <w:t>ybp</w:t>
      </w:r>
      <w:proofErr w:type="spellEnd"/>
      <w:r w:rsidRPr="00AA10E3">
        <w:rPr>
          <w:rFonts w:asciiTheme="majorHAnsi" w:hAnsiTheme="majorHAnsi" w:cs="Calibri"/>
          <w:szCs w:val="18"/>
          <w:lang w:val="pt-BR"/>
        </w:rPr>
        <w:t>)</w:t>
      </w: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BH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BETIM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0</w:t>
            </w:r>
            <w:proofErr w:type="gramEnd"/>
          </w:p>
        </w:tc>
      </w:tr>
    </w:tbl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o cálculo da distância, obtém-se antes a proximidade por meio da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 tabela mostrada acima. </w:t>
      </w:r>
    </w:p>
    <w:p w:rsidR="00C521EF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growth.proximity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>)</w:t>
      </w:r>
      <w:r>
        <w:rPr>
          <w:rFonts w:asciiTheme="majorHAnsi" w:hAnsiTheme="majorHAnsi" w:cs="Calibri"/>
          <w:szCs w:val="18"/>
        </w:rPr>
        <w:t xml:space="preserve"> </w:t>
      </w:r>
    </w:p>
    <w:p w:rsidR="00AA10E3" w:rsidRDefault="00AA10E3" w:rsidP="00AA10E3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</w:rPr>
      </w:pPr>
    </w:p>
    <w:tbl>
      <w:tblPr>
        <w:tblStyle w:val="Tabelacomgrade"/>
        <w:tblW w:w="7332" w:type="dxa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AA10E3" w:rsidTr="00F36084">
        <w:tc>
          <w:tcPr>
            <w:tcW w:w="2444" w:type="dxa"/>
          </w:tcPr>
          <w:p w:rsidR="00AA10E3" w:rsidRPr="00AA10E3" w:rsidRDefault="00AA10E3" w:rsidP="00F36084">
            <w:pPr>
              <w:pStyle w:val="BasicParagraph"/>
              <w:spacing w:line="240" w:lineRule="auto"/>
              <w:jc w:val="both"/>
              <w:rPr>
                <w:rFonts w:asciiTheme="majorHAnsi" w:hAnsiTheme="majorHAnsi" w:cs="Calibri"/>
                <w:szCs w:val="18"/>
              </w:rPr>
            </w:pP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Minério</w:t>
            </w:r>
          </w:p>
        </w:tc>
        <w:tc>
          <w:tcPr>
            <w:tcW w:w="2444" w:type="dxa"/>
          </w:tcPr>
          <w:p w:rsidR="00AA10E3" w:rsidRDefault="00AA10E3" w:rsidP="00AA10E3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0,56</w:t>
            </w:r>
          </w:p>
        </w:tc>
      </w:tr>
      <w:tr w:rsidR="00AA10E3" w:rsidTr="00F36084"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Arroz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0,22</w:t>
            </w:r>
          </w:p>
        </w:tc>
        <w:tc>
          <w:tcPr>
            <w:tcW w:w="2444" w:type="dxa"/>
          </w:tcPr>
          <w:p w:rsidR="00AA10E3" w:rsidRDefault="00AA10E3" w:rsidP="00F36084">
            <w:pPr>
              <w:jc w:val="both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</w:tr>
    </w:tbl>
    <w:p w:rsidR="00C521EF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AA10E3" w:rsidRPr="00AA10E3" w:rsidRDefault="00AA10E3" w:rsidP="00AA10E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a tabela de proximidade e RCA, calculamos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a distância, lembrando que este cálculo é realizado para doméstico e internacional:</w:t>
      </w:r>
    </w:p>
    <w:p w:rsidR="00AA10E3" w:rsidRPr="00AA10E3" w:rsidRDefault="00AA10E3" w:rsidP="00D8099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proofErr w:type="spellStart"/>
      <w:r w:rsidRPr="00AA10E3">
        <w:rPr>
          <w:rFonts w:asciiTheme="majorHAnsi" w:hAnsiTheme="majorHAnsi" w:cs="Calibri"/>
          <w:szCs w:val="18"/>
        </w:rPr>
        <w:t>dist_dom</w:t>
      </w:r>
      <w:proofErr w:type="spellEnd"/>
      <w:r w:rsidRPr="00AA10E3">
        <w:rPr>
          <w:rFonts w:asciiTheme="majorHAnsi" w:hAnsiTheme="majorHAnsi" w:cs="Calibri"/>
          <w:szCs w:val="18"/>
        </w:rPr>
        <w:t xml:space="preserve"> = </w:t>
      </w:r>
      <w:proofErr w:type="spellStart"/>
      <w:r w:rsidRPr="00AA10E3">
        <w:rPr>
          <w:rFonts w:asciiTheme="majorHAnsi" w:hAnsiTheme="majorHAnsi" w:cs="Calibri"/>
          <w:szCs w:val="18"/>
        </w:rPr>
        <w:t>growth.distance</w:t>
      </w:r>
      <w:proofErr w:type="spellEnd"/>
      <w:r w:rsidRPr="00AA10E3">
        <w:rPr>
          <w:rFonts w:asciiTheme="majorHAnsi" w:hAnsiTheme="majorHAnsi" w:cs="Calibri"/>
          <w:szCs w:val="18"/>
        </w:rPr>
        <w:t>(</w:t>
      </w:r>
      <w:proofErr w:type="spellStart"/>
      <w:r w:rsidRPr="00AA10E3">
        <w:rPr>
          <w:rFonts w:asciiTheme="majorHAnsi" w:hAnsiTheme="majorHAnsi" w:cs="Calibri"/>
          <w:szCs w:val="18"/>
        </w:rPr>
        <w:t>rcas_dom_binary</w:t>
      </w:r>
      <w:proofErr w:type="spellEnd"/>
      <w:r w:rsidRPr="00AA10E3">
        <w:rPr>
          <w:rFonts w:asciiTheme="majorHAnsi" w:hAnsiTheme="majorHAnsi" w:cs="Calibri"/>
          <w:szCs w:val="18"/>
        </w:rPr>
        <w:t xml:space="preserve">, </w:t>
      </w:r>
      <w:proofErr w:type="spellStart"/>
      <w:r w:rsidRPr="00AA10E3">
        <w:rPr>
          <w:rFonts w:asciiTheme="majorHAnsi" w:hAnsiTheme="majorHAnsi" w:cs="Calibri"/>
          <w:szCs w:val="18"/>
        </w:rPr>
        <w:t>prox_dom</w:t>
      </w:r>
      <w:proofErr w:type="spellEnd"/>
      <w:r w:rsidRPr="00AA10E3">
        <w:rPr>
          <w:rFonts w:asciiTheme="majorHAnsi" w:hAnsiTheme="majorHAnsi" w:cs="Calibri"/>
          <w:szCs w:val="18"/>
        </w:rPr>
        <w:t>).</w:t>
      </w:r>
      <w:proofErr w:type="spellStart"/>
      <w:r w:rsidRPr="00AA10E3">
        <w:rPr>
          <w:rFonts w:asciiTheme="majorHAnsi" w:hAnsiTheme="majorHAnsi" w:cs="Calibri"/>
          <w:szCs w:val="18"/>
        </w:rPr>
        <w:t>fillna</w:t>
      </w:r>
      <w:proofErr w:type="spellEnd"/>
      <w:r w:rsidRPr="00AA10E3">
        <w:rPr>
          <w:rFonts w:asciiTheme="majorHAnsi" w:hAnsiTheme="majorHAnsi" w:cs="Calibri"/>
          <w:szCs w:val="18"/>
        </w:rPr>
        <w:t>(0)</w:t>
      </w:r>
    </w:p>
    <w:p w:rsidR="00AA10E3" w:rsidRDefault="00AA10E3" w:rsidP="00AA10E3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Pr="00AA10E3" w:rsidRDefault="00C521EF" w:rsidP="00C521EF">
      <w:pPr>
        <w:pStyle w:val="BasicParagraph"/>
        <w:ind w:left="1077"/>
        <w:jc w:val="both"/>
        <w:rPr>
          <w:rFonts w:asciiTheme="majorHAnsi" w:hAnsiTheme="majorHAnsi" w:cs="Calibri"/>
          <w:szCs w:val="18"/>
        </w:rPr>
      </w:pPr>
    </w:p>
    <w:p w:rsidR="00C521EF" w:rsidRDefault="002114B7" w:rsidP="002114B7">
      <w:pPr>
        <w:pStyle w:val="BasicParagraph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 w:rsidRPr="002114B7">
        <w:rPr>
          <w:rFonts w:asciiTheme="majorHAnsi" w:hAnsiTheme="majorHAnsi" w:cs="Calibri"/>
          <w:szCs w:val="18"/>
          <w:lang w:val="pt-BR"/>
        </w:rPr>
        <w:t>O ganho de oportunidade utiliza a mesma l</w:t>
      </w:r>
      <w:r>
        <w:rPr>
          <w:rFonts w:asciiTheme="majorHAnsi" w:hAnsiTheme="majorHAnsi" w:cs="Calibri"/>
          <w:szCs w:val="18"/>
          <w:lang w:val="pt-BR"/>
        </w:rPr>
        <w:t xml:space="preserve">ógica,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Growth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Lib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para os dois domínios, doméstico e internacional:</w:t>
      </w:r>
    </w:p>
    <w:p w:rsidR="002114B7" w:rsidRPr="002114B7" w:rsidRDefault="002114B7" w:rsidP="00D80996">
      <w:pPr>
        <w:pStyle w:val="BasicParagraph"/>
        <w:numPr>
          <w:ilvl w:val="0"/>
          <w:numId w:val="1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114B7">
        <w:rPr>
          <w:rFonts w:asciiTheme="majorHAnsi" w:hAnsiTheme="majorHAnsi" w:cs="Calibri"/>
          <w:szCs w:val="18"/>
        </w:rPr>
        <w:t>opp_gain_dom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 = </w:t>
      </w:r>
      <w:proofErr w:type="spellStart"/>
      <w:r w:rsidRPr="002114B7">
        <w:rPr>
          <w:rFonts w:asciiTheme="majorHAnsi" w:hAnsiTheme="majorHAnsi" w:cs="Calibri"/>
          <w:szCs w:val="18"/>
        </w:rPr>
        <w:t>growth.opportunity_gain</w:t>
      </w:r>
      <w:proofErr w:type="spellEnd"/>
      <w:r w:rsidRPr="002114B7">
        <w:rPr>
          <w:rFonts w:asciiTheme="majorHAnsi" w:hAnsiTheme="majorHAnsi" w:cs="Calibri"/>
          <w:szCs w:val="18"/>
        </w:rPr>
        <w:t>(</w:t>
      </w:r>
      <w:proofErr w:type="spellStart"/>
      <w:r w:rsidRPr="002114B7">
        <w:rPr>
          <w:rFonts w:asciiTheme="majorHAnsi" w:hAnsiTheme="majorHAnsi" w:cs="Calibri"/>
          <w:szCs w:val="18"/>
        </w:rPr>
        <w:t>rcas_dom_binary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prox_dom</w:t>
      </w:r>
      <w:proofErr w:type="spellEnd"/>
      <w:r w:rsidRPr="002114B7">
        <w:rPr>
          <w:rFonts w:asciiTheme="majorHAnsi" w:hAnsiTheme="majorHAnsi" w:cs="Calibri"/>
          <w:szCs w:val="18"/>
        </w:rPr>
        <w:t xml:space="preserve">, </w:t>
      </w:r>
      <w:proofErr w:type="spellStart"/>
      <w:r w:rsidRPr="002114B7">
        <w:rPr>
          <w:rFonts w:asciiTheme="majorHAnsi" w:hAnsiTheme="majorHAnsi" w:cs="Calibri"/>
          <w:szCs w:val="18"/>
        </w:rPr>
        <w:t>pcis_dom</w:t>
      </w:r>
      <w:proofErr w:type="spellEnd"/>
      <w:r w:rsidRPr="002114B7">
        <w:rPr>
          <w:rFonts w:asciiTheme="majorHAnsi" w:hAnsiTheme="majorHAnsi" w:cs="Calibri"/>
          <w:szCs w:val="18"/>
        </w:rPr>
        <w:t>)</w:t>
      </w:r>
    </w:p>
    <w:p w:rsidR="00C521EF" w:rsidRPr="002114B7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114B7">
        <w:rPr>
          <w:rFonts w:asciiTheme="majorHAnsi" w:hAnsiTheme="majorHAnsi" w:cs="Calibri"/>
          <w:szCs w:val="18"/>
        </w:rPr>
        <w:t xml:space="preserve">        </w:t>
      </w:r>
    </w:p>
    <w:p w:rsidR="00C521EF" w:rsidRDefault="00C521EF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1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https://github.com/DataViva/dataviva-scripts/blob/master/scripts/secex_new/_merge.py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2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https://github.com/DataViva/dataviva-scripts/blob/master/scripts/secex_new/_pci_wld_eci.py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3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https://github.com/DataViva/dataviva-scripts/blob/master/scripts/secex_new/_rdo.py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4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https://github.com/DataViva/dataviva-scripts/blob/master/scripts/secex_new/_shard.py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5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https://github.com/DataViva/dataviva-scripts/blob/master/scripts/secex_new/_to_df.py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6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https://github.com/DataViva/dataviva-scripts/blob/master/scripts/secex_new/_val_per_unit.py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7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https://github.com/DataViva/dataviva-scripts/blob/master/scripts/secex_new/dominant_unit.py</w:t>
        </w:r>
      </w:hyperlink>
    </w:p>
    <w:p w:rsidR="00532150" w:rsidRDefault="00532150" w:rsidP="0053215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8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https://github.com/DataViva/dataviva-scripts/blob/master/scripts/secex_new/format_raw_data.py</w:t>
        </w:r>
      </w:hyperlink>
    </w:p>
    <w:p w:rsidR="003E08B6" w:rsidRDefault="003E08B6" w:rsidP="003E08B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hyperlink r:id="rId39" w:history="1">
        <w:r w:rsidRPr="00CF37F8">
          <w:rPr>
            <w:rStyle w:val="Hyperlink"/>
            <w:rFonts w:asciiTheme="majorHAnsi" w:hAnsiTheme="majorHAnsi" w:cs="Calibri"/>
            <w:szCs w:val="18"/>
          </w:rPr>
          <w:t>https://github.com/DataViva/dataviva-scripts/blob/master/scripts/secex_new/_calc_diversity.py</w:t>
        </w:r>
      </w:hyperlink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80956" w:rsidRDefault="00C80956" w:rsidP="00C8095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Pr="004D3686" w:rsidRDefault="00C80956" w:rsidP="00C80956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C80956" w:rsidRPr="00316348" w:rsidRDefault="00C80956" w:rsidP="00C80956">
      <w:pPr>
        <w:pStyle w:val="Escritorio-TituloCaptulo0"/>
        <w:numPr>
          <w:ilvl w:val="1"/>
          <w:numId w:val="4"/>
        </w:numPr>
      </w:pPr>
      <w:r>
        <w:t>Geral</w:t>
      </w:r>
    </w:p>
    <w:p w:rsidR="00C80956" w:rsidRDefault="00C80956" w:rsidP="00C8095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C1CA5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i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 xml:space="preserve">. Desta forma utiliza-se o módulo criado em </w:t>
      </w:r>
      <w:r w:rsidRPr="00F45624">
        <w:rPr>
          <w:rFonts w:asciiTheme="majorHAnsi" w:hAnsiTheme="majorHAnsi" w:cs="Calibri"/>
          <w:i/>
          <w:szCs w:val="18"/>
          <w:lang w:val="pt-BR"/>
        </w:rPr>
        <w:t>Python</w:t>
      </w:r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i/>
          <w:szCs w:val="18"/>
          <w:lang w:val="pt-BR"/>
        </w:rPr>
      </w:pPr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i/>
          <w:szCs w:val="18"/>
          <w:lang w:val="pt-BR"/>
        </w:rPr>
      </w:pPr>
    </w:p>
    <w:p w:rsidR="00C80956" w:rsidRPr="00C80956" w:rsidRDefault="00C80956" w:rsidP="00C8095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0" w:history="1">
        <w:r w:rsidRPr="00C80956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https://github.com/DataViva/dataviva-scripts/blob/master/scripts/secex_new/_column_lengths.py</w:t>
        </w:r>
      </w:hyperlink>
    </w:p>
    <w:p w:rsidR="00C80956" w:rsidRPr="00C80956" w:rsidRDefault="00C80956" w:rsidP="00C8095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1" w:history="1">
        <w:r w:rsidRPr="00C80956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https://github.com/DataViva/dataviva-scripts/blob/master/scripts/secex_new/_growth.py</w:t>
        </w:r>
      </w:hyperlink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i/>
          <w:szCs w:val="18"/>
          <w:lang w:val="pt-BR"/>
        </w:rPr>
      </w:pPr>
    </w:p>
    <w:p w:rsidR="00C80956" w:rsidRP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80956" w:rsidRPr="00316348" w:rsidRDefault="00C80956" w:rsidP="00C80956">
      <w:pPr>
        <w:pStyle w:val="Escritorio-TituloCaptulo0"/>
        <w:numPr>
          <w:ilvl w:val="1"/>
          <w:numId w:val="4"/>
        </w:numPr>
      </w:pPr>
      <w:r>
        <w:t>Cálculo</w:t>
      </w:r>
    </w:p>
    <w:p w:rsidR="00C80956" w:rsidRDefault="00C80956" w:rsidP="00C8095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 xml:space="preserve">. Desta forma utiliza-se o módulo criado em </w:t>
      </w:r>
      <w:r w:rsidRPr="00F45624">
        <w:rPr>
          <w:rFonts w:asciiTheme="majorHAnsi" w:hAnsiTheme="majorHAnsi" w:cs="Calibri"/>
          <w:i/>
          <w:szCs w:val="18"/>
          <w:lang w:val="pt-BR"/>
        </w:rPr>
        <w:t>Python</w:t>
      </w: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C80956" w:rsidRPr="00316348" w:rsidRDefault="00C80956" w:rsidP="00C80956">
      <w:pPr>
        <w:pStyle w:val="Escritorio-TituloCaptulo0"/>
        <w:numPr>
          <w:ilvl w:val="1"/>
          <w:numId w:val="4"/>
        </w:numPr>
      </w:pPr>
      <w:r>
        <w:t>Importar</w:t>
      </w:r>
    </w:p>
    <w:p w:rsidR="00C80956" w:rsidRDefault="00C80956" w:rsidP="00C8095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C80956" w:rsidRDefault="00C80956" w:rsidP="00C8095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o cálculo dos indicadores básicos do </w:t>
      </w:r>
      <w:r w:rsidRPr="00F45624">
        <w:rPr>
          <w:rFonts w:asciiTheme="majorHAnsi" w:hAnsiTheme="majorHAnsi" w:cs="Calibri"/>
          <w:i/>
          <w:szCs w:val="18"/>
          <w:lang w:val="pt-BR"/>
        </w:rPr>
        <w:t>Atlas</w:t>
      </w:r>
      <w:r>
        <w:rPr>
          <w:rFonts w:asciiTheme="majorHAnsi" w:hAnsiTheme="majorHAnsi" w:cs="Calibri"/>
          <w:szCs w:val="18"/>
          <w:lang w:val="pt-BR"/>
        </w:rPr>
        <w:t xml:space="preserve">, teoria do </w:t>
      </w:r>
      <w:proofErr w:type="spellStart"/>
      <w:r w:rsidRPr="00F45624">
        <w:rPr>
          <w:rFonts w:asciiTheme="majorHAnsi" w:hAnsiTheme="majorHAnsi" w:cs="Calibri"/>
          <w:i/>
          <w:szCs w:val="18"/>
          <w:lang w:val="pt-BR"/>
        </w:rPr>
        <w:t>Product</w:t>
      </w:r>
      <w:proofErr w:type="spellEnd"/>
      <w:r w:rsidRPr="00F45624">
        <w:rPr>
          <w:rFonts w:asciiTheme="majorHAnsi" w:hAnsiTheme="majorHAnsi" w:cs="Calibri"/>
          <w:i/>
          <w:szCs w:val="18"/>
          <w:lang w:val="pt-BR"/>
        </w:rPr>
        <w:t xml:space="preserve"> Space</w:t>
      </w:r>
      <w:r>
        <w:rPr>
          <w:rFonts w:asciiTheme="majorHAnsi" w:hAnsiTheme="majorHAnsi" w:cs="Calibri"/>
          <w:szCs w:val="18"/>
          <w:lang w:val="pt-BR"/>
        </w:rPr>
        <w:t xml:space="preserve">. Desta forma utiliza-se o módulo criado em </w:t>
      </w:r>
      <w:r w:rsidRPr="00F45624">
        <w:rPr>
          <w:rFonts w:asciiTheme="majorHAnsi" w:hAnsiTheme="majorHAnsi" w:cs="Calibri"/>
          <w:i/>
          <w:szCs w:val="18"/>
          <w:lang w:val="pt-BR"/>
        </w:rPr>
        <w:t>Python</w:t>
      </w:r>
    </w:p>
    <w:p w:rsidR="004C1CA5" w:rsidRDefault="004C1CA5" w:rsidP="00C521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</w:rPr>
      </w:pPr>
      <w:r>
        <w:rPr>
          <w:rFonts w:asciiTheme="majorHAnsi" w:hAnsiTheme="majorHAnsi" w:cs="Calibri"/>
          <w:szCs w:val="18"/>
        </w:rPr>
        <w:br w:type="page"/>
      </w:r>
    </w:p>
    <w:p w:rsidR="00E97EFD" w:rsidRPr="00316348" w:rsidRDefault="00E97EFD" w:rsidP="00E97EFD">
      <w:pPr>
        <w:pStyle w:val="Escritorio-SubTitulo"/>
      </w:pPr>
      <w:bookmarkStart w:id="30" w:name="_Toc404186743"/>
      <w:r>
        <w:lastRenderedPageBreak/>
        <w:t>EI</w:t>
      </w:r>
      <w:bookmarkEnd w:id="30"/>
      <w:r>
        <w:t xml:space="preserve"> </w:t>
      </w:r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da pasta scripts/ei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a execução da base de dados de Nota Fiscal Eletrônica, no inglês Eletronic </w:t>
      </w:r>
      <w:proofErr w:type="spellStart"/>
      <w:r>
        <w:rPr>
          <w:rFonts w:asciiTheme="majorHAnsi" w:hAnsiTheme="majorHAnsi" w:cs="Calibri"/>
          <w:szCs w:val="18"/>
          <w:lang w:val="pt-BR"/>
        </w:rPr>
        <w:t>Invoice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(EI). </w:t>
      </w:r>
    </w:p>
    <w:p w:rsidR="004C1CA5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Abaixo temos uma tabela com o resumo de todo o processo</w:t>
      </w:r>
    </w:p>
    <w:p w:rsidR="00EC6614" w:rsidRDefault="00EC661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Pr="00C80956" w:rsidRDefault="0072730E" w:rsidP="0072730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Pr="00316348" w:rsidRDefault="00D65683" w:rsidP="0072730E">
      <w:pPr>
        <w:pStyle w:val="Escritorio-TituloCaptulo0"/>
        <w:numPr>
          <w:ilvl w:val="1"/>
          <w:numId w:val="4"/>
        </w:numPr>
      </w:pPr>
      <w:bookmarkStart w:id="31" w:name="_Toc404186744"/>
      <w:r>
        <w:t>Geral</w:t>
      </w:r>
      <w:bookmarkEnd w:id="31"/>
    </w:p>
    <w:p w:rsidR="0072730E" w:rsidRDefault="0072730E" w:rsidP="007273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Default="00D65683" w:rsidP="0072730E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Helper</w:t>
      </w:r>
      <w:proofErr w:type="spellEnd"/>
      <w:r w:rsidRPr="00C80956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Columns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Após todo o processamento algumas colunas auxiliares devem ser criadas, pensando principalmente em desempenho. Portanto este arquivo faz a criação destas colunas, como a coluna de tamanho da localidade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bra_id_len</w:t>
      </w:r>
      <w:proofErr w:type="spellEnd"/>
      <w:proofErr w:type="gramEnd"/>
    </w:p>
    <w:p w:rsidR="00835E15" w:rsidRPr="00C80956" w:rsidRDefault="00835E15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C80956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C80956">
        <w:rPr>
          <w:rFonts w:asciiTheme="majorHAnsi" w:hAnsiTheme="majorHAnsi" w:cs="Calibri"/>
          <w:szCs w:val="18"/>
          <w:lang w:val="pt-BR"/>
        </w:rPr>
        <w:t>://github.com/DataViva/dataviva-scripts/blob/master/scripts/ei/_helper_columns.py</w:t>
      </w:r>
    </w:p>
    <w:p w:rsidR="00835E15" w:rsidRPr="00C80956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835E15" w:rsidRPr="00D65683" w:rsidRDefault="00D65683" w:rsidP="00D65683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C80956">
        <w:rPr>
          <w:rFonts w:asciiTheme="majorHAnsi" w:hAnsiTheme="majorHAnsi" w:cs="Calibri"/>
          <w:i/>
          <w:szCs w:val="18"/>
          <w:lang w:val="pt-BR"/>
        </w:rPr>
        <w:t>0</w:t>
      </w:r>
      <w:proofErr w:type="gramEnd"/>
      <w:r w:rsidRPr="00C80956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Month</w:t>
      </w:r>
      <w:proofErr w:type="spellEnd"/>
      <w:r w:rsidRPr="00D65683">
        <w:rPr>
          <w:rFonts w:asciiTheme="majorHAnsi" w:hAnsiTheme="majorHAnsi" w:cs="Calibri"/>
          <w:szCs w:val="18"/>
          <w:lang w:val="pt-BR"/>
        </w:rPr>
        <w:t>: No dataviva2 foi criado o conceito de m</w:t>
      </w:r>
      <w:r>
        <w:rPr>
          <w:rFonts w:asciiTheme="majorHAnsi" w:hAnsiTheme="majorHAnsi" w:cs="Calibri"/>
          <w:szCs w:val="18"/>
          <w:lang w:val="pt-BR"/>
        </w:rPr>
        <w:t xml:space="preserve">ês 0, isso indica que é o valor relativo a todo o ano informado. Portanto este script faz a agregação dos meses por ano e a criação do registro com o mês </w:t>
      </w:r>
      <w:proofErr w:type="gramStart"/>
      <w:r>
        <w:rPr>
          <w:rFonts w:asciiTheme="majorHAnsi" w:hAnsiTheme="majorHAnsi" w:cs="Calibri"/>
          <w:szCs w:val="18"/>
          <w:lang w:val="pt-BR"/>
        </w:rPr>
        <w:t>0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</w:p>
    <w:p w:rsidR="00D071BC" w:rsidRPr="00C80956" w:rsidRDefault="00D071BC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C80956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C80956">
        <w:rPr>
          <w:rFonts w:asciiTheme="majorHAnsi" w:hAnsiTheme="majorHAnsi" w:cs="Calibri"/>
          <w:szCs w:val="18"/>
          <w:lang w:val="pt-BR"/>
        </w:rPr>
        <w:t>://github.com/DataViva/dataviva-scripts/blob/master/scripts/ei/finalize_0_month.py</w:t>
      </w:r>
    </w:p>
    <w:p w:rsidR="00835E15" w:rsidRPr="00C80956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65683" w:rsidRDefault="00D65683" w:rsidP="00D6568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  <w:r w:rsidRPr="00C80956">
        <w:rPr>
          <w:rFonts w:asciiTheme="majorHAnsi" w:hAnsiTheme="majorHAnsi" w:cs="Calibri"/>
          <w:i/>
          <w:szCs w:val="18"/>
        </w:rPr>
        <w:t xml:space="preserve">Table </w:t>
      </w:r>
      <w:proofErr w:type="spellStart"/>
      <w:r w:rsidRPr="00C80956">
        <w:rPr>
          <w:rFonts w:asciiTheme="majorHAnsi" w:hAnsiTheme="majorHAnsi" w:cs="Calibri"/>
          <w:i/>
          <w:szCs w:val="18"/>
        </w:rPr>
        <w:t>Agregator</w:t>
      </w:r>
      <w:proofErr w:type="spellEnd"/>
      <w:proofErr w:type="gramStart"/>
      <w:r>
        <w:rPr>
          <w:rFonts w:asciiTheme="majorHAnsi" w:hAnsiTheme="majorHAnsi" w:cs="Calibri"/>
          <w:szCs w:val="18"/>
        </w:rPr>
        <w:t>: ??</w:t>
      </w:r>
      <w:proofErr w:type="gramEnd"/>
    </w:p>
    <w:p w:rsidR="00835E15" w:rsidRDefault="00835E15" w:rsidP="00D65683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835E15">
        <w:rPr>
          <w:rFonts w:asciiTheme="majorHAnsi" w:hAnsiTheme="majorHAnsi" w:cs="Calibri"/>
          <w:szCs w:val="18"/>
        </w:rPr>
        <w:t>https://github.com/DataViva/dataviva-scripts/blob/master/scripts/ei/table_aggregator.py</w:t>
      </w:r>
    </w:p>
    <w:p w:rsidR="00835E15" w:rsidRDefault="00835E15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D071BC" w:rsidRDefault="00D071BC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967C0" w:rsidRDefault="00D65683" w:rsidP="00D65683">
      <w:pPr>
        <w:pStyle w:val="BasicParagraph"/>
        <w:spacing w:line="240" w:lineRule="auto"/>
        <w:ind w:left="717"/>
        <w:jc w:val="both"/>
        <w:rPr>
          <w:rFonts w:asciiTheme="majorHAnsi" w:hAnsiTheme="majorHAnsi" w:cs="Calibri"/>
          <w:szCs w:val="18"/>
        </w:rPr>
      </w:pPr>
      <w:r w:rsidRPr="00C80956">
        <w:rPr>
          <w:rFonts w:asciiTheme="majorHAnsi" w:hAnsiTheme="majorHAnsi" w:cs="Calibri"/>
          <w:i/>
          <w:szCs w:val="18"/>
        </w:rPr>
        <w:t>Format Raw Data</w:t>
      </w:r>
      <w:r>
        <w:rPr>
          <w:rFonts w:asciiTheme="majorHAnsi" w:hAnsiTheme="majorHAnsi" w:cs="Calibri"/>
          <w:szCs w:val="18"/>
        </w:rPr>
        <w:t xml:space="preserve">: </w:t>
      </w:r>
    </w:p>
    <w:p w:rsidR="00E967C0" w:rsidRPr="00180D65" w:rsidRDefault="00E967C0" w:rsidP="00E967C0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180D65">
        <w:rPr>
          <w:rFonts w:asciiTheme="majorHAnsi" w:hAnsiTheme="majorHAnsi" w:cs="Calibri"/>
          <w:szCs w:val="18"/>
        </w:rPr>
        <w:t>https://github.com/DataViva/dataviva-scripts/blob/master/scripts/ei/format_raw_data.py</w:t>
      </w:r>
    </w:p>
    <w:p w:rsidR="00E967C0" w:rsidRPr="00180D65" w:rsidRDefault="00E967C0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967C0" w:rsidRPr="00180D65" w:rsidRDefault="00E967C0" w:rsidP="00EC661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EC6614" w:rsidRPr="00316348" w:rsidRDefault="00EC6614" w:rsidP="00EC6614">
      <w:pPr>
        <w:pStyle w:val="Escritorio-TituloCaptulo0"/>
        <w:numPr>
          <w:ilvl w:val="1"/>
          <w:numId w:val="4"/>
        </w:numPr>
      </w:pPr>
      <w:bookmarkStart w:id="32" w:name="_Toc404186745"/>
      <w:r>
        <w:t>Importar</w:t>
      </w:r>
      <w:bookmarkEnd w:id="32"/>
      <w:r>
        <w:t xml:space="preserve"> </w:t>
      </w:r>
    </w:p>
    <w:p w:rsidR="00EC6614" w:rsidRDefault="00EC6614" w:rsidP="00EC661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2730E" w:rsidRDefault="0072730E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tabela do banco de dados para importação dos dados deve ser criada com o seguinte script:</w:t>
      </w:r>
    </w:p>
    <w:p w:rsidR="0072730E" w:rsidRPr="0072730E" w:rsidRDefault="0072730E" w:rsidP="0072730E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72730E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72730E">
        <w:rPr>
          <w:rFonts w:asciiTheme="majorHAnsi" w:hAnsiTheme="majorHAnsi" w:cs="Calibri"/>
          <w:szCs w:val="18"/>
          <w:lang w:val="pt-BR"/>
        </w:rPr>
        <w:t>://github.com/DataViva/dataviva-scripts/blob/master/scripts/ei/ei_create_tables.sql</w:t>
      </w:r>
    </w:p>
    <w:p w:rsidR="0072730E" w:rsidRDefault="0072730E" w:rsidP="0072730E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EC6614" w:rsidRDefault="00EC6614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processo de pegar os dados calculados e inserir no banco de dados é chamado de etapa de </w:t>
      </w:r>
      <w:proofErr w:type="spellStart"/>
      <w:r>
        <w:rPr>
          <w:rFonts w:asciiTheme="majorHAnsi" w:hAnsiTheme="majorHAnsi" w:cs="Calibri"/>
          <w:szCs w:val="18"/>
          <w:lang w:val="pt-BR"/>
        </w:rPr>
        <w:t>Import</w:t>
      </w:r>
      <w:proofErr w:type="spellEnd"/>
      <w:r>
        <w:rPr>
          <w:rFonts w:asciiTheme="majorHAnsi" w:hAnsiTheme="majorHAnsi" w:cs="Calibri"/>
          <w:szCs w:val="18"/>
          <w:lang w:val="pt-BR"/>
        </w:rPr>
        <w:t>, representado no arquivo import.</w:t>
      </w:r>
      <w:proofErr w:type="gramStart"/>
      <w:r>
        <w:rPr>
          <w:rFonts w:asciiTheme="majorHAnsi" w:hAnsiTheme="majorHAnsi" w:cs="Calibri"/>
          <w:szCs w:val="18"/>
          <w:lang w:val="pt-BR"/>
        </w:rPr>
        <w:t>py</w:t>
      </w:r>
      <w:proofErr w:type="gramEnd"/>
    </w:p>
    <w:p w:rsidR="00EC6614" w:rsidRDefault="00EC6614" w:rsidP="00EC661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https://github.com/DataViva/dataviva-scripts/blob/master/scripts/ei/import.py</w:t>
        </w:r>
      </w:hyperlink>
      <w:r w:rsidRPr="00EC6614">
        <w:rPr>
          <w:rFonts w:asciiTheme="majorHAnsi" w:hAnsiTheme="majorHAnsi" w:cs="Calibri"/>
          <w:szCs w:val="18"/>
          <w:lang w:val="pt-BR"/>
        </w:rPr>
        <w:t xml:space="preserve"> </w:t>
      </w:r>
    </w:p>
    <w:p w:rsidR="00EC6614" w:rsidRDefault="00EC6614" w:rsidP="00EC661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Forma de chamar, incluindo como argumento a pasta onde estão os arquivos </w:t>
      </w:r>
      <w:r w:rsidR="00835E15">
        <w:rPr>
          <w:rFonts w:asciiTheme="majorHAnsi" w:hAnsiTheme="majorHAnsi" w:cs="Calibri"/>
          <w:szCs w:val="18"/>
          <w:lang w:val="pt-BR"/>
        </w:rPr>
        <w:t xml:space="preserve">já processados para inclusão no banco de dados do </w:t>
      </w:r>
      <w:proofErr w:type="spellStart"/>
      <w:proofErr w:type="gramStart"/>
      <w:r w:rsidR="00835E15"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</w:p>
    <w:p w:rsidR="00EC6614" w:rsidRDefault="00EC6614" w:rsidP="00EC6614">
      <w:pPr>
        <w:pStyle w:val="BasicParagraph"/>
        <w:numPr>
          <w:ilvl w:val="1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EC6614">
        <w:rPr>
          <w:rFonts w:asciiTheme="majorHAnsi" w:hAnsiTheme="majorHAnsi" w:cs="Calibri"/>
          <w:szCs w:val="18"/>
          <w:lang w:val="pt-BR"/>
        </w:rPr>
        <w:t>scripts</w:t>
      </w:r>
      <w:proofErr w:type="gramEnd"/>
      <w:r w:rsidRPr="00EC6614">
        <w:rPr>
          <w:rFonts w:asciiTheme="majorHAnsi" w:hAnsiTheme="majorHAnsi" w:cs="Calibri"/>
          <w:szCs w:val="18"/>
          <w:lang w:val="pt-BR"/>
        </w:rPr>
        <w:t>/ei/import.py</w:t>
      </w:r>
      <w:r>
        <w:rPr>
          <w:rFonts w:asciiTheme="majorHAnsi" w:hAnsiTheme="majorHAnsi" w:cs="Calibri"/>
          <w:szCs w:val="18"/>
          <w:lang w:val="pt-BR"/>
        </w:rPr>
        <w:t xml:space="preserve"> --</w:t>
      </w:r>
      <w:proofErr w:type="spellStart"/>
      <w:r>
        <w:rPr>
          <w:rFonts w:asciiTheme="majorHAnsi" w:hAnsiTheme="majorHAnsi" w:cs="Calibri"/>
          <w:szCs w:val="18"/>
          <w:lang w:val="pt-BR"/>
        </w:rPr>
        <w:t>idir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data/</w:t>
      </w:r>
    </w:p>
    <w:p w:rsidR="00EC6614" w:rsidRDefault="00EC6614" w:rsidP="00EC661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lastRenderedPageBreak/>
        <w:t xml:space="preserve">Basicamente </w:t>
      </w:r>
      <w:r w:rsidR="00835E15">
        <w:rPr>
          <w:rFonts w:asciiTheme="majorHAnsi" w:hAnsiTheme="majorHAnsi" w:cs="Calibri"/>
          <w:szCs w:val="18"/>
          <w:lang w:val="pt-BR"/>
        </w:rPr>
        <w:t xml:space="preserve">este arquivo pega todos os </w:t>
      </w:r>
      <w:proofErr w:type="gramStart"/>
      <w:r w:rsidR="00835E15">
        <w:rPr>
          <w:rFonts w:asciiTheme="majorHAnsi" w:hAnsiTheme="majorHAnsi" w:cs="Calibri"/>
          <w:szCs w:val="18"/>
          <w:lang w:val="pt-BR"/>
        </w:rPr>
        <w:t>arquivos .</w:t>
      </w:r>
      <w:proofErr w:type="spellStart"/>
      <w:proofErr w:type="gramEnd"/>
      <w:r w:rsidR="00835E15">
        <w:rPr>
          <w:rFonts w:asciiTheme="majorHAnsi" w:hAnsiTheme="majorHAnsi" w:cs="Calibri"/>
          <w:szCs w:val="18"/>
          <w:lang w:val="pt-BR"/>
        </w:rPr>
        <w:t>csv</w:t>
      </w:r>
      <w:proofErr w:type="spellEnd"/>
      <w:r w:rsidR="00835E15">
        <w:rPr>
          <w:rFonts w:asciiTheme="majorHAnsi" w:hAnsiTheme="majorHAnsi" w:cs="Calibri"/>
          <w:szCs w:val="18"/>
          <w:lang w:val="pt-BR"/>
        </w:rPr>
        <w:t xml:space="preserve"> da pasta, realiza uma leitura utilizando separador ‘;’ e então faz inserção no banco de dados linha a linha. </w:t>
      </w:r>
    </w:p>
    <w:p w:rsidR="00EC6614" w:rsidRDefault="00EC661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Pr="00C80956" w:rsidRDefault="00180D65" w:rsidP="00E97EFD">
      <w:pPr>
        <w:pStyle w:val="BasicParagraph"/>
        <w:spacing w:line="240" w:lineRule="auto"/>
        <w:ind w:firstLine="360"/>
        <w:jc w:val="both"/>
        <w:rPr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Não existem indicadores com cálculos diferenciados ou qualquer outra aplicação nesta base de dados, restando apenas </w:t>
      </w:r>
      <w:proofErr w:type="gramStart"/>
      <w:r>
        <w:rPr>
          <w:rFonts w:asciiTheme="majorHAnsi" w:hAnsiTheme="majorHAnsi" w:cs="Calibri"/>
          <w:szCs w:val="18"/>
          <w:lang w:val="pt-BR"/>
        </w:rPr>
        <w:t>a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consolidação de dados em diferentes agrupamentos e a </w:t>
      </w:r>
      <w:proofErr w:type="spellStart"/>
      <w:r>
        <w:rPr>
          <w:rFonts w:asciiTheme="majorHAnsi" w:hAnsiTheme="majorHAnsi" w:cs="Calibri"/>
          <w:szCs w:val="18"/>
          <w:lang w:val="pt-BR"/>
        </w:rPr>
        <w:t>aplicaç</w:t>
      </w:r>
      <w:proofErr w:type="spellEnd"/>
    </w:p>
    <w:p w:rsidR="00E97EFD" w:rsidRPr="00C80956" w:rsidRDefault="00E97EFD">
      <w:pPr>
        <w:rPr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E97EFD" w:rsidRPr="00316348" w:rsidRDefault="00E97EFD" w:rsidP="00E97EFD">
      <w:pPr>
        <w:pStyle w:val="Escritorio-SubTitulo"/>
      </w:pPr>
      <w:bookmarkStart w:id="33" w:name="_Toc404186746"/>
      <w:r>
        <w:lastRenderedPageBreak/>
        <w:t>H</w:t>
      </w:r>
      <w:r w:rsidR="000367B4">
        <w:t>igher EducatioN</w:t>
      </w:r>
      <w:bookmarkEnd w:id="33"/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Dentro da pasta scripts/</w:t>
      </w:r>
      <w:proofErr w:type="spellStart"/>
      <w:r>
        <w:rPr>
          <w:rFonts w:asciiTheme="majorHAnsi" w:hAnsiTheme="majorHAnsi" w:cs="Calibri"/>
          <w:szCs w:val="18"/>
          <w:lang w:val="pt-BR"/>
        </w:rPr>
        <w:t>hedu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realização de cálculo na base de dados de Educação Superior, ou em inglês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Higher</w:t>
      </w:r>
      <w:proofErr w:type="spellEnd"/>
      <w:r w:rsidRPr="00C80956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Education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hedu</w:t>
      </w:r>
      <w:proofErr w:type="spellEnd"/>
      <w:r>
        <w:rPr>
          <w:rFonts w:asciiTheme="majorHAnsi" w:hAnsiTheme="majorHAnsi" w:cs="Calibri"/>
          <w:szCs w:val="18"/>
          <w:lang w:val="pt-BR"/>
        </w:rPr>
        <w:t>).</w:t>
      </w:r>
    </w:p>
    <w:p w:rsidR="004C2E94" w:rsidRPr="004C2E94" w:rsidRDefault="000B7F8F" w:rsidP="000B7F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scripts que estão em fase de desenvolvimento e </w:t>
      </w:r>
      <w:proofErr w:type="gramStart"/>
      <w:r>
        <w:rPr>
          <w:rFonts w:asciiTheme="majorHAnsi" w:hAnsiTheme="majorHAnsi" w:cs="Calibri"/>
          <w:szCs w:val="18"/>
          <w:lang w:val="pt-BR"/>
        </w:rPr>
        <w:t>são ainda considerado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testes, portanto temos dúvidas se serão oficializados ou não</w:t>
      </w:r>
      <w:r w:rsidR="004C2E94" w:rsidRPr="004C2E94">
        <w:rPr>
          <w:rFonts w:asciiTheme="majorHAnsi" w:hAnsiTheme="majorHAnsi" w:cs="Calibri"/>
          <w:szCs w:val="18"/>
          <w:lang w:val="pt-BR"/>
        </w:rPr>
        <w:t>:</w:t>
      </w:r>
    </w:p>
    <w:p w:rsidR="004C2E94" w:rsidRPr="004C2E94" w:rsidRDefault="004C2E94" w:rsidP="000B7F8F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3" w:history="1">
        <w:r w:rsidRPr="004C2E94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https://github.com/DataViva/dataviva-scripts/blob/master/scripts/hedu/generate_cid2.py</w:t>
        </w:r>
      </w:hyperlink>
    </w:p>
    <w:p w:rsidR="004C2E94" w:rsidRPr="000B7F8F" w:rsidRDefault="004C2E94" w:rsidP="004C2E94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4" w:history="1">
        <w:r w:rsidRPr="000B7F8F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https://github.com/DataViva/dataviva-scripts/blob/master/scripts/hedu/experiments.py</w:t>
        </w:r>
      </w:hyperlink>
    </w:p>
    <w:p w:rsidR="004C2E94" w:rsidRDefault="008A47D3" w:rsidP="000B7F8F">
      <w:pPr>
        <w:pStyle w:val="Basic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https://github.com/DataViva/dataviva-scripts/blob/master/scripts/hedu/_calc_rca.py</w:t>
        </w:r>
      </w:hyperlink>
    </w:p>
    <w:p w:rsidR="008A47D3" w:rsidRDefault="008A47D3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316348" w:rsidRDefault="004C2E94" w:rsidP="004C2E94">
      <w:pPr>
        <w:pStyle w:val="Escritorio-TituloCaptulo0"/>
        <w:numPr>
          <w:ilvl w:val="1"/>
          <w:numId w:val="4"/>
        </w:numPr>
      </w:pPr>
      <w:bookmarkStart w:id="34" w:name="_Toc404186747"/>
      <w:r>
        <w:t>Geral</w:t>
      </w:r>
      <w:bookmarkEnd w:id="34"/>
    </w:p>
    <w:p w:rsidR="004C2E94" w:rsidRDefault="004C2E94" w:rsidP="004C2E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script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4C2E94" w:rsidRP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CD32D8">
      <w:pPr>
        <w:pStyle w:val="BasicParagraph"/>
        <w:numPr>
          <w:ilvl w:val="0"/>
          <w:numId w:val="2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https://github.com/DataViva/dataviva-scripts/blob/master/scripts/hedu/_to_df.py</w:t>
        </w:r>
      </w:hyperlink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temos um caso onde é feito a tradução dos identificadores de localidade e curso de um número utilizado pela base de dados original para um número de identificação próprio do </w:t>
      </w:r>
      <w:proofErr w:type="spellStart"/>
      <w:r w:rsidRPr="00C80956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4C2E94" w:rsidRDefault="004C2E94" w:rsidP="004C2E9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https://github.com/DataViva/dataviva-scripts/blob/master/scripts/hedu/_replace_vals.py</w:t>
        </w:r>
      </w:hyperlink>
    </w:p>
    <w:p w:rsidR="004C2E94" w:rsidRDefault="004C2E94" w:rsidP="004C2E94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Como desenhado na arquitetura deste projeto, temos algumas variáveis que são muito utilizadas como índice de pesquisa e precisam ter o seu tamanho gravado previamente. </w:t>
      </w:r>
      <w:r w:rsidR="003C3928">
        <w:rPr>
          <w:rFonts w:asciiTheme="majorHAnsi" w:hAnsiTheme="majorHAnsi" w:cs="Calibri"/>
          <w:szCs w:val="18"/>
          <w:lang w:val="pt-BR"/>
        </w:rPr>
        <w:t>Nesta</w:t>
      </w:r>
      <w:r>
        <w:rPr>
          <w:rFonts w:asciiTheme="majorHAnsi" w:hAnsiTheme="majorHAnsi" w:cs="Calibri"/>
          <w:szCs w:val="18"/>
          <w:lang w:val="pt-BR"/>
        </w:rPr>
        <w:t xml:space="preserve"> base </w:t>
      </w:r>
      <w:r w:rsidR="003C3928">
        <w:rPr>
          <w:rFonts w:asciiTheme="majorHAnsi" w:hAnsiTheme="majorHAnsi" w:cs="Calibri"/>
          <w:szCs w:val="18"/>
          <w:lang w:val="pt-BR"/>
        </w:rPr>
        <w:t>foi</w:t>
      </w:r>
      <w:r>
        <w:rPr>
          <w:rFonts w:asciiTheme="majorHAnsi" w:hAnsiTheme="majorHAnsi" w:cs="Calibri"/>
          <w:szCs w:val="18"/>
          <w:lang w:val="pt-BR"/>
        </w:rPr>
        <w:t xml:space="preserve"> criado o campo com o tamanho para duas variáveis,</w:t>
      </w:r>
      <w:r w:rsidR="003C3928">
        <w:rPr>
          <w:rFonts w:asciiTheme="majorHAnsi" w:hAnsiTheme="majorHAnsi" w:cs="Calibri"/>
          <w:szCs w:val="18"/>
          <w:lang w:val="pt-BR"/>
        </w:rPr>
        <w:t xml:space="preserve"> localidade e curso, e deve ser executado o seguinte arquivo</w:t>
      </w:r>
      <w:r>
        <w:rPr>
          <w:rFonts w:asciiTheme="majorHAnsi" w:hAnsiTheme="majorHAnsi" w:cs="Calibri"/>
          <w:szCs w:val="18"/>
          <w:lang w:val="pt-BR"/>
        </w:rPr>
        <w:t>:</w:t>
      </w:r>
    </w:p>
    <w:p w:rsidR="004C2E94" w:rsidRDefault="004C2E94" w:rsidP="004C2E94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https://github.com/DataViva/dataviva-scripts/blob/master/scripts/hedu/_column_lengths.py</w:t>
        </w:r>
      </w:hyperlink>
    </w:p>
    <w:p w:rsidR="004C2E94" w:rsidRDefault="004C2E94" w:rsidP="004C2E94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Pr="00316348" w:rsidRDefault="008A47D3" w:rsidP="008A47D3">
      <w:pPr>
        <w:pStyle w:val="Escritorio-TituloCaptulo0"/>
        <w:numPr>
          <w:ilvl w:val="1"/>
          <w:numId w:val="4"/>
        </w:numPr>
      </w:pPr>
      <w:bookmarkStart w:id="35" w:name="_Toc404186748"/>
      <w:r>
        <w:lastRenderedPageBreak/>
        <w:t>Cálculos</w:t>
      </w:r>
      <w:bookmarkEnd w:id="35"/>
    </w:p>
    <w:p w:rsidR="008A47D3" w:rsidRDefault="008A47D3" w:rsidP="008A47D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Default="00CD32D8" w:rsidP="00CD32D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última etapa do processo é realizar o cálculo de agregações por região, ou seja, ter já </w:t>
      </w:r>
      <w:proofErr w:type="spellStart"/>
      <w:r>
        <w:rPr>
          <w:rFonts w:asciiTheme="majorHAnsi" w:hAnsiTheme="majorHAnsi" w:cs="Calibri"/>
          <w:szCs w:val="18"/>
          <w:lang w:val="pt-BR"/>
        </w:rPr>
        <w:t>pré</w:t>
      </w:r>
      <w:proofErr w:type="spellEnd"/>
      <w:r>
        <w:rPr>
          <w:rFonts w:asciiTheme="majorHAnsi" w:hAnsiTheme="majorHAnsi" w:cs="Calibri"/>
          <w:szCs w:val="18"/>
          <w:lang w:val="pt-BR"/>
        </w:rPr>
        <w:t>-calculado valores para o micro e mesorregião, além de estado e nível país.</w:t>
      </w:r>
    </w:p>
    <w:p w:rsidR="008A47D3" w:rsidRDefault="00CD32D8" w:rsidP="00CD32D8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4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https://github.com/DataViva/dataviva-scripts/blob/master/scripts/hedu/_aggregate.py</w:t>
        </w:r>
      </w:hyperlink>
    </w:p>
    <w:p w:rsidR="00CD32D8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8A47D3" w:rsidRDefault="00C80956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execução do cálculo</w:t>
      </w:r>
      <w:r w:rsidR="0086343E">
        <w:rPr>
          <w:rFonts w:asciiTheme="majorHAnsi" w:hAnsiTheme="majorHAnsi" w:cs="Calibri"/>
          <w:szCs w:val="18"/>
          <w:lang w:val="pt-BR"/>
        </w:rPr>
        <w:t>:</w:t>
      </w:r>
    </w:p>
    <w:p w:rsidR="00CD32D8" w:rsidRDefault="00C80956" w:rsidP="00F94E52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https://github.com/DataViva/dataviva-scripts/blob/master/scripts/hedu/format_raw_data.py</w:t>
        </w:r>
      </w:hyperlink>
    </w:p>
    <w:p w:rsidR="00C80956" w:rsidRDefault="00C80956" w:rsidP="00C80956">
      <w:pPr>
        <w:pStyle w:val="BasicParagraph"/>
        <w:spacing w:line="240" w:lineRule="auto"/>
        <w:ind w:left="1077"/>
        <w:jc w:val="both"/>
        <w:rPr>
          <w:rFonts w:asciiTheme="majorHAnsi" w:hAnsiTheme="majorHAnsi" w:cs="Calibri"/>
          <w:szCs w:val="18"/>
          <w:lang w:val="pt-BR"/>
        </w:rPr>
      </w:pPr>
    </w:p>
    <w:p w:rsidR="00CD32D8" w:rsidRDefault="00CD32D8" w:rsidP="00F94E52">
      <w:pPr>
        <w:rPr>
          <w:lang w:val="pt-BR"/>
        </w:rPr>
      </w:pPr>
    </w:p>
    <w:p w:rsidR="00CD32D8" w:rsidRPr="004C2E94" w:rsidRDefault="00CD32D8" w:rsidP="004C2E9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Pr="00316348" w:rsidRDefault="004C2E94" w:rsidP="004C2E94">
      <w:pPr>
        <w:pStyle w:val="Escritorio-TituloCaptulo0"/>
        <w:numPr>
          <w:ilvl w:val="1"/>
          <w:numId w:val="4"/>
        </w:numPr>
      </w:pPr>
      <w:bookmarkStart w:id="36" w:name="_Toc404186749"/>
      <w:r>
        <w:t>Importar</w:t>
      </w:r>
      <w:bookmarkEnd w:id="36"/>
      <w:r>
        <w:t xml:space="preserve"> </w:t>
      </w:r>
    </w:p>
    <w:p w:rsidR="004C2E94" w:rsidRDefault="004C2E94" w:rsidP="004C2E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4C2E94" w:rsidRDefault="004C2E94" w:rsidP="004C2E9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script </w:t>
      </w:r>
      <w:r w:rsidR="00455BC0">
        <w:rPr>
          <w:rFonts w:asciiTheme="majorHAnsi" w:hAnsiTheme="majorHAnsi" w:cs="Calibri"/>
          <w:szCs w:val="18"/>
          <w:lang w:val="pt-BR"/>
        </w:rPr>
        <w:t xml:space="preserve">em </w:t>
      </w:r>
      <w:r w:rsidR="00455BC0" w:rsidRPr="00455BC0">
        <w:rPr>
          <w:rFonts w:asciiTheme="majorHAnsi" w:hAnsiTheme="majorHAnsi" w:cs="Calibri"/>
          <w:i/>
          <w:szCs w:val="18"/>
          <w:lang w:val="pt-BR"/>
        </w:rPr>
        <w:t>P</w:t>
      </w:r>
      <w:r w:rsidRPr="00455BC0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4C2E94" w:rsidRDefault="004C2E94" w:rsidP="004C2E9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1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https://github.com/DataViva/dataviva-scripts/blob/master/scripts/hedu/import.py</w:t>
        </w:r>
      </w:hyperlink>
    </w:p>
    <w:p w:rsidR="004C2E94" w:rsidRDefault="004C2E94" w:rsidP="004C2E94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</w:t>
      </w:r>
      <w:r w:rsidR="004C2E94">
        <w:rPr>
          <w:rFonts w:asciiTheme="majorHAnsi" w:hAnsiTheme="majorHAnsi" w:cs="Calibri"/>
          <w:szCs w:val="18"/>
          <w:lang w:val="pt-BR"/>
        </w:rPr>
        <w:t xml:space="preserve">utro script realiza a criação da estrutura do banco de dados e também pode importar os dados ao banco de dados, mas através de um arquivo de </w:t>
      </w:r>
      <w:r w:rsidR="00455BC0">
        <w:rPr>
          <w:rFonts w:asciiTheme="majorHAnsi" w:hAnsiTheme="majorHAnsi" w:cs="Calibri"/>
          <w:szCs w:val="18"/>
          <w:lang w:val="pt-BR"/>
        </w:rPr>
        <w:t xml:space="preserve">lote em batch, e não um script </w:t>
      </w:r>
      <w:r w:rsidR="00455BC0" w:rsidRPr="00455BC0">
        <w:rPr>
          <w:rFonts w:asciiTheme="majorHAnsi" w:hAnsiTheme="majorHAnsi" w:cs="Calibri"/>
          <w:i/>
          <w:szCs w:val="18"/>
          <w:lang w:val="pt-BR"/>
        </w:rPr>
        <w:t>P</w:t>
      </w:r>
      <w:r w:rsidR="004C2E94" w:rsidRPr="00455BC0">
        <w:rPr>
          <w:rFonts w:asciiTheme="majorHAnsi" w:hAnsiTheme="majorHAnsi" w:cs="Calibri"/>
          <w:i/>
          <w:szCs w:val="18"/>
          <w:lang w:val="pt-BR"/>
        </w:rPr>
        <w:t>ython</w:t>
      </w:r>
      <w:r w:rsidR="004C2E94">
        <w:rPr>
          <w:rFonts w:asciiTheme="majorHAnsi" w:hAnsiTheme="majorHAnsi" w:cs="Calibri"/>
          <w:szCs w:val="18"/>
          <w:lang w:val="pt-BR"/>
        </w:rPr>
        <w:t xml:space="preserve"> como o anterior:</w:t>
      </w:r>
    </w:p>
    <w:p w:rsidR="004C2E94" w:rsidRDefault="004C2E94" w:rsidP="004C2E9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https://github.com/DataViva/dataviva-scripts/blob/master/scripts/hedu/import_sql_all.sh</w:t>
        </w:r>
      </w:hyperlink>
    </w:p>
    <w:p w:rsidR="004C2E94" w:rsidRDefault="004C2E94" w:rsidP="004C2E94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E97EFD" w:rsidRPr="00316348" w:rsidRDefault="00E97EFD" w:rsidP="00E97EFD">
      <w:pPr>
        <w:pStyle w:val="Escritorio-SubTitulo"/>
      </w:pPr>
      <w:bookmarkStart w:id="37" w:name="_Toc404186750"/>
      <w:r>
        <w:lastRenderedPageBreak/>
        <w:t>School census</w:t>
      </w:r>
      <w:bookmarkEnd w:id="37"/>
      <w:r>
        <w:t xml:space="preserve"> </w:t>
      </w:r>
    </w:p>
    <w:p w:rsidR="00E97EFD" w:rsidRDefault="00E97EFD" w:rsidP="00E97EFD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Dentro da pasta </w:t>
      </w:r>
      <w:r w:rsidRPr="005A7BD4">
        <w:rPr>
          <w:rFonts w:asciiTheme="majorHAnsi" w:hAnsiTheme="majorHAnsi" w:cs="Calibri"/>
          <w:i/>
          <w:szCs w:val="18"/>
          <w:lang w:val="pt-BR"/>
        </w:rPr>
        <w:t>scripts/</w:t>
      </w:r>
      <w:proofErr w:type="spellStart"/>
      <w:r w:rsidRPr="005A7BD4">
        <w:rPr>
          <w:rFonts w:asciiTheme="majorHAnsi" w:hAnsiTheme="majorHAnsi" w:cs="Calibri"/>
          <w:i/>
          <w:szCs w:val="18"/>
          <w:lang w:val="pt-BR"/>
        </w:rPr>
        <w:t>secex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temos arquivos de script em </w:t>
      </w:r>
      <w:r w:rsidRPr="00E51500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com o código do processo de cálculo e também arquivos </w:t>
      </w:r>
      <w:proofErr w:type="spellStart"/>
      <w:r w:rsidRPr="005A7BD4">
        <w:rPr>
          <w:rFonts w:asciiTheme="majorHAnsi" w:hAnsiTheme="majorHAnsi" w:cs="Calibri"/>
          <w:i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para execução da base de dados de Censo Escolar, ou em inglês </w:t>
      </w:r>
      <w:proofErr w:type="spellStart"/>
      <w:r w:rsidRPr="005A7BD4">
        <w:rPr>
          <w:rFonts w:asciiTheme="majorHAnsi" w:hAnsiTheme="majorHAnsi" w:cs="Calibri"/>
          <w:i/>
          <w:szCs w:val="18"/>
          <w:lang w:val="pt-BR"/>
        </w:rPr>
        <w:t>School</w:t>
      </w:r>
      <w:proofErr w:type="spellEnd"/>
      <w:r w:rsidRPr="005A7BD4">
        <w:rPr>
          <w:rFonts w:asciiTheme="majorHAnsi" w:hAnsiTheme="majorHAnsi" w:cs="Calibri"/>
          <w:i/>
          <w:szCs w:val="18"/>
          <w:lang w:val="pt-BR"/>
        </w:rPr>
        <w:t xml:space="preserve"> </w:t>
      </w:r>
      <w:proofErr w:type="spellStart"/>
      <w:r w:rsidRPr="005A7BD4">
        <w:rPr>
          <w:rFonts w:asciiTheme="majorHAnsi" w:hAnsiTheme="majorHAnsi" w:cs="Calibri"/>
          <w:i/>
          <w:szCs w:val="18"/>
          <w:lang w:val="pt-BR"/>
        </w:rPr>
        <w:t>Census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sc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).</w:t>
      </w:r>
    </w:p>
    <w:p w:rsidR="00D20653" w:rsidRPr="004C2E94" w:rsidRDefault="00D20653" w:rsidP="00D20653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scripts que estão em fase de desenvolvimento e </w:t>
      </w:r>
      <w:r w:rsidR="00523332">
        <w:rPr>
          <w:rFonts w:asciiTheme="majorHAnsi" w:hAnsiTheme="majorHAnsi" w:cs="Calibri"/>
          <w:szCs w:val="18"/>
          <w:lang w:val="pt-BR"/>
        </w:rPr>
        <w:t>são ainda considerados</w:t>
      </w:r>
      <w:r>
        <w:rPr>
          <w:rFonts w:asciiTheme="majorHAnsi" w:hAnsiTheme="majorHAnsi" w:cs="Calibri"/>
          <w:szCs w:val="18"/>
          <w:lang w:val="pt-BR"/>
        </w:rPr>
        <w:t xml:space="preserve"> testes, portanto temos dúvidas se serão oficializados ou não</w:t>
      </w:r>
      <w:r w:rsidRPr="004C2E94">
        <w:rPr>
          <w:rFonts w:asciiTheme="majorHAnsi" w:hAnsiTheme="majorHAnsi" w:cs="Calibri"/>
          <w:szCs w:val="18"/>
          <w:lang w:val="pt-BR"/>
        </w:rPr>
        <w:t>:</w:t>
      </w:r>
    </w:p>
    <w:p w:rsidR="00D20653" w:rsidRDefault="00D20653" w:rsidP="00D20653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3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https://github.com/DataViva/dataviva-scripts/blob/master/scripts/sc/_calc_rca.py</w:t>
        </w:r>
      </w:hyperlink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4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https://github.com/DataViva/dataviva-scripts/blob/master/scripts/sc/_shard.py</w:t>
        </w:r>
      </w:hyperlink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4C2E94" w:rsidRDefault="00514FA0" w:rsidP="00514FA0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316348" w:rsidRDefault="00514FA0" w:rsidP="00514FA0">
      <w:pPr>
        <w:pStyle w:val="Escritorio-TituloCaptulo0"/>
        <w:numPr>
          <w:ilvl w:val="1"/>
          <w:numId w:val="4"/>
        </w:numPr>
      </w:pPr>
      <w:bookmarkStart w:id="38" w:name="_Toc404186751"/>
      <w:r>
        <w:t>Geral</w:t>
      </w:r>
      <w:bookmarkEnd w:id="38"/>
    </w:p>
    <w:p w:rsidR="00514FA0" w:rsidRDefault="00514FA0" w:rsidP="00514FA0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Como desenhado na arquitetura deste projeto, temos algumas variáveis que são muito utilizadas como índice de pesquisa e precisam ter o seu tamanho gravado previamente. Nesta base foi criado o campo com o tamanho para duas variáveis, localidade e curso, e deve ser executado o seguinte arquivo:</w:t>
      </w: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https://github.com/DataViva/dataviva-scripts/blob/master/scripts/sc/_column_lengths.py</w:t>
        </w:r>
      </w:hyperlink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spacing w:line="240" w:lineRule="auto"/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temos um caso onde é feito a tradução dos identificadores de localidade de um número utilizado pela base de dados original</w:t>
      </w:r>
      <w:r w:rsidR="00D26A1A">
        <w:rPr>
          <w:rFonts w:asciiTheme="majorHAnsi" w:hAnsiTheme="majorHAnsi" w:cs="Calibri"/>
          <w:szCs w:val="18"/>
          <w:lang w:val="pt-BR"/>
        </w:rPr>
        <w:t xml:space="preserve">, no caso aqui o </w:t>
      </w:r>
      <w:r w:rsidR="00D26A1A" w:rsidRPr="005A7BD4">
        <w:rPr>
          <w:rFonts w:asciiTheme="majorHAnsi" w:hAnsiTheme="majorHAnsi" w:cs="Calibri"/>
          <w:i/>
          <w:szCs w:val="18"/>
          <w:lang w:val="pt-BR"/>
        </w:rPr>
        <w:t>IBGE</w:t>
      </w:r>
      <w:r w:rsidR="00D26A1A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para um número de identificação próprio do </w:t>
      </w:r>
      <w:proofErr w:type="spellStart"/>
      <w:r w:rsidRPr="005A7BD4">
        <w:rPr>
          <w:rFonts w:asciiTheme="majorHAnsi" w:hAnsiTheme="majorHAnsi" w:cs="Calibri"/>
          <w:i/>
          <w:szCs w:val="18"/>
          <w:lang w:val="pt-BR"/>
        </w:rPr>
        <w:t>Dataviva</w:t>
      </w:r>
      <w:proofErr w:type="spellEnd"/>
      <w:r w:rsidR="00D26A1A">
        <w:rPr>
          <w:rFonts w:asciiTheme="majorHAnsi" w:hAnsiTheme="majorHAnsi" w:cs="Calibri"/>
          <w:szCs w:val="18"/>
          <w:lang w:val="pt-BR"/>
        </w:rPr>
        <w:t xml:space="preserve">, chamado de </w:t>
      </w:r>
      <w:r w:rsidR="00D26A1A" w:rsidRPr="005A7BD4">
        <w:rPr>
          <w:rFonts w:asciiTheme="majorHAnsi" w:hAnsiTheme="majorHAnsi" w:cs="Calibri"/>
          <w:i/>
          <w:szCs w:val="18"/>
          <w:lang w:val="pt-BR"/>
        </w:rPr>
        <w:t>BRA_ID</w:t>
      </w:r>
      <w:r w:rsidR="00D26A1A">
        <w:rPr>
          <w:rFonts w:asciiTheme="majorHAnsi" w:hAnsiTheme="majorHAnsi" w:cs="Calibri"/>
          <w:szCs w:val="18"/>
          <w:lang w:val="pt-BR"/>
        </w:rPr>
        <w:t xml:space="preserve">. </w:t>
      </w:r>
    </w:p>
    <w:p w:rsidR="00514FA0" w:rsidRDefault="00514FA0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514FA0" w:rsidP="00514FA0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https://github.com/DataViva/dataviva-scripts/blob/master/scripts/sc/_replace_vals.py</w:t>
        </w:r>
      </w:hyperlink>
    </w:p>
    <w:p w:rsidR="003E08B6" w:rsidRDefault="003E08B6" w:rsidP="003E08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3E08B6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Além da localidade existe</w:t>
      </w:r>
      <w:r w:rsidR="005A7BD4">
        <w:rPr>
          <w:rFonts w:asciiTheme="majorHAnsi" w:hAnsiTheme="majorHAnsi" w:cs="Calibri"/>
          <w:szCs w:val="18"/>
          <w:lang w:val="pt-BR"/>
        </w:rPr>
        <w:t xml:space="preserve"> a</w:t>
      </w:r>
      <w:r>
        <w:rPr>
          <w:rFonts w:asciiTheme="majorHAnsi" w:hAnsiTheme="majorHAnsi" w:cs="Calibri"/>
          <w:szCs w:val="18"/>
          <w:lang w:val="pt-BR"/>
        </w:rPr>
        <w:t xml:space="preserve"> necessidade de outros mapeamentos, como por exemplo, o identificador do curso ou etnia, para isso </w:t>
      </w:r>
      <w:proofErr w:type="gramStart"/>
      <w:r>
        <w:rPr>
          <w:rFonts w:asciiTheme="majorHAnsi" w:hAnsiTheme="majorHAnsi" w:cs="Calibri"/>
          <w:szCs w:val="18"/>
          <w:lang w:val="pt-BR"/>
        </w:rPr>
        <w:t>temos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o script:</w:t>
      </w:r>
    </w:p>
    <w:p w:rsidR="00514FA0" w:rsidRDefault="003E08B6" w:rsidP="003E08B6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https://github.com/DataViva/dataviva-scripts/blob/master/scripts/sc/_to_df.py</w:t>
        </w:r>
      </w:hyperlink>
    </w:p>
    <w:p w:rsidR="003E08B6" w:rsidRDefault="003E08B6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3E08B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agregações utilizadas nesta base são referentes apenas a localidades (mesorregião, microrregião, estado</w:t>
      </w:r>
      <w:proofErr w:type="gramStart"/>
      <w:r>
        <w:rPr>
          <w:rFonts w:asciiTheme="majorHAnsi" w:hAnsiTheme="majorHAnsi" w:cs="Calibri"/>
          <w:szCs w:val="18"/>
          <w:lang w:val="pt-BR"/>
        </w:rPr>
        <w:t>..</w:t>
      </w:r>
      <w:proofErr w:type="gramEnd"/>
      <w:r>
        <w:rPr>
          <w:rFonts w:asciiTheme="majorHAnsi" w:hAnsiTheme="majorHAnsi" w:cs="Calibri"/>
          <w:szCs w:val="18"/>
          <w:lang w:val="pt-BR"/>
        </w:rPr>
        <w:t>), e elas são realizadas no script abaixo. O único ponto de detalhe é que a distorção idade séria é calculado também neste arquivo:</w:t>
      </w:r>
    </w:p>
    <w:p w:rsidR="003E08B6" w:rsidRDefault="003E08B6" w:rsidP="003E08B6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3E08B6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https://github.com/DataViva/dataviva-scripts/blob/master/scripts/sc/_aggregate.py</w:t>
        </w:r>
      </w:hyperlink>
    </w:p>
    <w:p w:rsidR="003E08B6" w:rsidRDefault="003E08B6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1135CC" w:rsidRDefault="001135CC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5A7BD4" w:rsidRDefault="005A7BD4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5A7BD4" w:rsidRDefault="005A7BD4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3E08B6">
      <w:pPr>
        <w:pStyle w:val="BasicParagraph"/>
        <w:spacing w:line="240" w:lineRule="auto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Pr="00316348" w:rsidRDefault="00514FA0" w:rsidP="00514FA0">
      <w:pPr>
        <w:pStyle w:val="Escritorio-TituloCaptulo0"/>
        <w:numPr>
          <w:ilvl w:val="1"/>
          <w:numId w:val="4"/>
        </w:numPr>
      </w:pPr>
      <w:bookmarkStart w:id="39" w:name="_Toc404186752"/>
      <w:r>
        <w:lastRenderedPageBreak/>
        <w:t>Cálculos</w:t>
      </w:r>
      <w:bookmarkEnd w:id="39"/>
    </w:p>
    <w:p w:rsidR="00514FA0" w:rsidRDefault="00514FA0" w:rsidP="00514FA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14FA0" w:rsidRDefault="00C23DF5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realização de </w:t>
      </w:r>
      <w:r w:rsidR="003E08B6">
        <w:rPr>
          <w:rFonts w:asciiTheme="majorHAnsi" w:hAnsiTheme="majorHAnsi" w:cs="Calibri"/>
          <w:szCs w:val="18"/>
          <w:lang w:val="pt-BR"/>
        </w:rPr>
        <w:t xml:space="preserve">todo o procedimento de cálculo, </w:t>
      </w:r>
      <w:r>
        <w:rPr>
          <w:rFonts w:asciiTheme="majorHAnsi" w:hAnsiTheme="majorHAnsi" w:cs="Calibri"/>
          <w:szCs w:val="18"/>
          <w:lang w:val="pt-BR"/>
        </w:rPr>
        <w:t>fazendo</w:t>
      </w:r>
      <w:r w:rsidR="003E08B6">
        <w:rPr>
          <w:rFonts w:asciiTheme="majorHAnsi" w:hAnsiTheme="majorHAnsi" w:cs="Calibri"/>
          <w:szCs w:val="18"/>
          <w:lang w:val="pt-BR"/>
        </w:rPr>
        <w:t xml:space="preserve"> chamada para métodos que estão nos demais arquivos citados neste capítulo</w:t>
      </w:r>
      <w:r>
        <w:rPr>
          <w:rFonts w:asciiTheme="majorHAnsi" w:hAnsiTheme="majorHAnsi" w:cs="Calibri"/>
          <w:szCs w:val="18"/>
          <w:lang w:val="pt-BR"/>
        </w:rPr>
        <w:t>, temos o arquivo abaixo:</w:t>
      </w:r>
      <w:r w:rsidR="003E08B6">
        <w:rPr>
          <w:rFonts w:asciiTheme="majorHAnsi" w:hAnsiTheme="majorHAnsi" w:cs="Calibri"/>
          <w:szCs w:val="18"/>
          <w:lang w:val="pt-BR"/>
        </w:rPr>
        <w:t xml:space="preserve"> </w:t>
      </w:r>
    </w:p>
    <w:p w:rsidR="00D20653" w:rsidRDefault="00D20653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59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https://github.com/DataViva/dataviva-scripts/blob/master/scripts/sc/format_raw_data.py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Um exemplo de chamada deste script pode ser realizado por meio de:</w:t>
      </w:r>
    </w:p>
    <w:p w:rsidR="00C23DF5" w:rsidRPr="005A7BD4" w:rsidRDefault="00C23DF5" w:rsidP="00C23DF5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i/>
          <w:szCs w:val="18"/>
        </w:rPr>
      </w:pPr>
      <w:r w:rsidRPr="005A7BD4">
        <w:rPr>
          <w:rFonts w:asciiTheme="majorHAnsi" w:hAnsiTheme="majorHAnsi" w:cs="Calibri"/>
          <w:i/>
          <w:szCs w:val="18"/>
        </w:rPr>
        <w:t>python scripts/edu/format_raw_data.py data/</w:t>
      </w:r>
      <w:proofErr w:type="spellStart"/>
      <w:r w:rsidRPr="005A7BD4">
        <w:rPr>
          <w:rFonts w:asciiTheme="majorHAnsi" w:hAnsiTheme="majorHAnsi" w:cs="Calibri"/>
          <w:i/>
          <w:szCs w:val="18"/>
        </w:rPr>
        <w:t>edu</w:t>
      </w:r>
      <w:proofErr w:type="spellEnd"/>
      <w:r w:rsidRPr="005A7BD4">
        <w:rPr>
          <w:rFonts w:asciiTheme="majorHAnsi" w:hAnsiTheme="majorHAnsi" w:cs="Calibri"/>
          <w:i/>
          <w:szCs w:val="18"/>
        </w:rPr>
        <w:t>/School_census_2007.csv.bz2 -y 2007 -o data/</w:t>
      </w:r>
      <w:proofErr w:type="spellStart"/>
      <w:r w:rsidRPr="005A7BD4">
        <w:rPr>
          <w:rFonts w:asciiTheme="majorHAnsi" w:hAnsiTheme="majorHAnsi" w:cs="Calibri"/>
          <w:i/>
          <w:szCs w:val="18"/>
        </w:rPr>
        <w:t>edu</w:t>
      </w:r>
      <w:proofErr w:type="spellEnd"/>
      <w:r w:rsidRPr="005A7BD4">
        <w:rPr>
          <w:rFonts w:asciiTheme="majorHAnsi" w:hAnsiTheme="majorHAnsi" w:cs="Calibri"/>
          <w:i/>
          <w:szCs w:val="18"/>
        </w:rPr>
        <w:t>/</w:t>
      </w:r>
    </w:p>
    <w:p w:rsidR="000367B4" w:rsidRPr="00C23DF5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0367B4" w:rsidRPr="00C23DF5" w:rsidRDefault="000367B4" w:rsidP="000367B4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40" w:name="_Toc404186753"/>
      <w:r>
        <w:t>Importar</w:t>
      </w:r>
      <w:bookmarkEnd w:id="40"/>
      <w:r>
        <w:t xml:space="preserve"> 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5A7BD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script </w:t>
      </w:r>
      <w:r w:rsidRPr="005A7BD4">
        <w:rPr>
          <w:rFonts w:asciiTheme="majorHAnsi" w:hAnsiTheme="majorHAnsi" w:cs="Calibri"/>
          <w:i/>
          <w:szCs w:val="18"/>
          <w:lang w:val="pt-BR"/>
        </w:rPr>
        <w:t>P</w:t>
      </w:r>
      <w:r w:rsidR="000367B4" w:rsidRPr="005A7BD4">
        <w:rPr>
          <w:rFonts w:asciiTheme="majorHAnsi" w:hAnsiTheme="majorHAnsi" w:cs="Calibri"/>
          <w:i/>
          <w:szCs w:val="18"/>
          <w:lang w:val="pt-BR"/>
        </w:rPr>
        <w:t>ython</w:t>
      </w:r>
      <w:r w:rsidR="000367B4">
        <w:rPr>
          <w:rFonts w:asciiTheme="majorHAnsi" w:hAnsiTheme="majorHAnsi" w:cs="Calibri"/>
          <w:szCs w:val="18"/>
          <w:lang w:val="pt-BR"/>
        </w:rPr>
        <w:t xml:space="preserve"> que realiza a inserção dos arquivos gerados durante este processo de cálculo para o banco de dados:</w:t>
      </w: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0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https://github.com/DataViva/dataviva-scripts/blob/master/scripts/sc/import.py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Outro script realiza a criação da estrutura do banco de dados e também pode importar os dados ao banco de dados, mas através de um arquivo de </w:t>
      </w:r>
      <w:r w:rsidR="005A7BD4">
        <w:rPr>
          <w:rFonts w:asciiTheme="majorHAnsi" w:hAnsiTheme="majorHAnsi" w:cs="Calibri"/>
          <w:szCs w:val="18"/>
          <w:lang w:val="pt-BR"/>
        </w:rPr>
        <w:t xml:space="preserve">lote em batch, e não um script </w:t>
      </w:r>
      <w:r w:rsidR="005A7BD4" w:rsidRPr="005A7BD4">
        <w:rPr>
          <w:rFonts w:asciiTheme="majorHAnsi" w:hAnsiTheme="majorHAnsi" w:cs="Calibri"/>
          <w:i/>
          <w:szCs w:val="18"/>
          <w:lang w:val="pt-BR"/>
        </w:rPr>
        <w:t>P</w:t>
      </w:r>
      <w:r w:rsidRPr="005A7BD4">
        <w:rPr>
          <w:rFonts w:asciiTheme="majorHAnsi" w:hAnsiTheme="majorHAnsi" w:cs="Calibri"/>
          <w:i/>
          <w:szCs w:val="18"/>
          <w:lang w:val="pt-BR"/>
        </w:rPr>
        <w:t>ython</w:t>
      </w:r>
      <w:r>
        <w:rPr>
          <w:rFonts w:asciiTheme="majorHAnsi" w:hAnsiTheme="majorHAnsi" w:cs="Calibri"/>
          <w:szCs w:val="18"/>
          <w:lang w:val="pt-BR"/>
        </w:rPr>
        <w:t xml:space="preserve"> como o anterior:</w:t>
      </w: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1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https://github.com/DataViva/dataviva-scripts/blob/master/scripts/sc/import_sql_all.sh</w:t>
        </w:r>
      </w:hyperlink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 w:rsidP="00E97EF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E97EFD" w:rsidRDefault="00E97EFD">
      <w:pPr>
        <w:rPr>
          <w:rFonts w:asciiTheme="majorHAnsi" w:hAnsiTheme="majorHAnsi" w:cs="Calibri"/>
          <w:color w:val="000000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br w:type="page"/>
      </w:r>
    </w:p>
    <w:p w:rsidR="004C1CA5" w:rsidRPr="00316348" w:rsidRDefault="004C1CA5" w:rsidP="004C1CA5">
      <w:pPr>
        <w:pStyle w:val="Escritorio-SubTitulo"/>
      </w:pPr>
      <w:bookmarkStart w:id="41" w:name="_Toc404186754"/>
      <w:r>
        <w:lastRenderedPageBreak/>
        <w:t>HOMOLOGAÇÃO</w:t>
      </w:r>
      <w:bookmarkEnd w:id="41"/>
      <w:r>
        <w:t xml:space="preserve"> </w:t>
      </w:r>
    </w:p>
    <w:p w:rsidR="004C1CA5" w:rsidRDefault="004C1CA5" w:rsidP="004C1CA5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5A7BD4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Criamos um projeto para realizar a preparação das bases de dados, antes do processo de cálculo, e também para a homologação dos dados: </w:t>
      </w:r>
    </w:p>
    <w:p w:rsidR="005A7BD4" w:rsidRDefault="005A7BD4" w:rsidP="005A7BD4">
      <w:pPr>
        <w:pStyle w:val="BasicParagraph"/>
        <w:numPr>
          <w:ilvl w:val="0"/>
          <w:numId w:val="30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2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https://github.com/DataViva/datavivaetl</w:t>
        </w:r>
      </w:hyperlink>
    </w:p>
    <w:p w:rsidR="005A7BD4" w:rsidRDefault="005A7BD4" w:rsidP="005A7BD4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A7BD4" w:rsidRPr="00821F61" w:rsidRDefault="005A7BD4" w:rsidP="005A7BD4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RAIS: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ocupação com dados do MTE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41110A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atividade econômica com dados do enviados para a GV</w:t>
            </w:r>
          </w:p>
        </w:tc>
        <w:tc>
          <w:tcPr>
            <w:tcW w:w="1984" w:type="dxa"/>
            <w:vAlign w:val="center"/>
          </w:tcPr>
          <w:p w:rsidR="00821F61" w:rsidRPr="00821F61" w:rsidRDefault="00821F61" w:rsidP="00250C99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 w:rsidR="00250C99"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821F61" w:rsidRDefault="00821F61" w:rsidP="00821F61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SECEX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município e estado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produto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  <w:tr w:rsidR="00821F61" w:rsidRPr="00821F61" w:rsidTr="00FC16F4">
        <w:tc>
          <w:tcPr>
            <w:tcW w:w="834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5795" w:type="dxa"/>
          </w:tcPr>
          <w:p w:rsidR="00821F61" w:rsidRPr="00821F61" w:rsidRDefault="00821F61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valor das exportações por destino com base nos dados enviados a GV</w:t>
            </w:r>
          </w:p>
        </w:tc>
        <w:tc>
          <w:tcPr>
            <w:tcW w:w="1984" w:type="dxa"/>
            <w:vAlign w:val="center"/>
          </w:tcPr>
          <w:p w:rsidR="00821F61" w:rsidRPr="00821F61" w:rsidRDefault="00250C99" w:rsidP="00821F61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>
              <w:rPr>
                <w:rFonts w:asciiTheme="majorHAnsi" w:hAnsiTheme="majorHAnsi" w:cs="Calibri"/>
                <w:szCs w:val="18"/>
                <w:lang w:val="pt-BR"/>
              </w:rPr>
              <w:t>NAAI</w:t>
            </w:r>
          </w:p>
        </w:tc>
      </w:tr>
    </w:tbl>
    <w:p w:rsidR="00821F61" w:rsidRP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50C99" w:rsidRPr="00821F61" w:rsidRDefault="00250C99" w:rsidP="00250C99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GERAL</w:t>
      </w:r>
      <w:r w:rsidRPr="00821F61">
        <w:rPr>
          <w:rFonts w:asciiTheme="majorHAnsi" w:hAnsiTheme="majorHAnsi" w:cs="Calibri"/>
          <w:szCs w:val="18"/>
          <w:lang w:val="pt-BR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834"/>
        <w:gridCol w:w="5795"/>
        <w:gridCol w:w="1984"/>
      </w:tblGrid>
      <w:tr w:rsidR="00250C99" w:rsidRPr="00821F61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Etapa</w:t>
            </w:r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Descrição</w:t>
            </w:r>
          </w:p>
        </w:tc>
        <w:tc>
          <w:tcPr>
            <w:tcW w:w="198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Responsável</w:t>
            </w:r>
          </w:p>
        </w:tc>
      </w:tr>
      <w:tr w:rsidR="00250C99" w:rsidRPr="0041110A" w:rsidTr="00D55A55">
        <w:tc>
          <w:tcPr>
            <w:tcW w:w="834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proofErr w:type="gramStart"/>
            <w:r w:rsidRPr="00821F61">
              <w:rPr>
                <w:rFonts w:asciiTheme="majorHAnsi" w:hAnsiTheme="majorHAnsi" w:cs="Calibri"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5795" w:type="dxa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Checar número de empregados e massa salarial por município com dados do MTE</w:t>
            </w:r>
          </w:p>
        </w:tc>
        <w:tc>
          <w:tcPr>
            <w:tcW w:w="1984" w:type="dxa"/>
            <w:vAlign w:val="center"/>
          </w:tcPr>
          <w:p w:rsidR="00250C99" w:rsidRPr="00821F61" w:rsidRDefault="00250C99" w:rsidP="00D55A55">
            <w:pPr>
              <w:pStyle w:val="BasicParagraph"/>
              <w:spacing w:line="240" w:lineRule="auto"/>
              <w:ind w:firstLine="360"/>
              <w:rPr>
                <w:rFonts w:asciiTheme="majorHAnsi" w:hAnsiTheme="majorHAnsi" w:cs="Calibri"/>
                <w:szCs w:val="18"/>
                <w:lang w:val="pt-BR"/>
              </w:rPr>
            </w:pPr>
            <w:r w:rsidRPr="00821F61">
              <w:rPr>
                <w:rFonts w:asciiTheme="majorHAnsi" w:hAnsiTheme="majorHAnsi" w:cs="Calibri"/>
                <w:szCs w:val="18"/>
                <w:lang w:val="pt-BR"/>
              </w:rPr>
              <w:t>N</w:t>
            </w:r>
            <w:r>
              <w:rPr>
                <w:rFonts w:asciiTheme="majorHAnsi" w:hAnsiTheme="majorHAnsi" w:cs="Calibri"/>
                <w:szCs w:val="18"/>
                <w:lang w:val="pt-BR"/>
              </w:rPr>
              <w:t>úcleo de Sistema e Gestão</w:t>
            </w:r>
          </w:p>
        </w:tc>
      </w:tr>
    </w:tbl>
    <w:p w:rsidR="00250C99" w:rsidRPr="00821F61" w:rsidRDefault="00250C99" w:rsidP="00250C99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Default="00821F61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10BD8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2" w:name="_Toc404186755"/>
      <w:r>
        <w:t>Agregações</w:t>
      </w:r>
      <w:bookmarkEnd w:id="42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55B59" w:rsidRDefault="006E2B8F" w:rsidP="005A7BD4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Temos</w:t>
      </w:r>
      <w:r w:rsidR="00E55B59">
        <w:rPr>
          <w:rFonts w:asciiTheme="majorHAnsi" w:hAnsiTheme="majorHAnsi" w:cs="Calibri"/>
          <w:szCs w:val="18"/>
          <w:lang w:val="pt-BR"/>
        </w:rPr>
        <w:t xml:space="preserve"> diversas tabelas sobre o mesmo assunto, seja para SECEX ou RAIS. Isto acontece</w:t>
      </w:r>
      <w:proofErr w:type="gramStart"/>
      <w:r w:rsidR="00E55B59">
        <w:rPr>
          <w:rFonts w:asciiTheme="majorHAnsi" w:hAnsiTheme="majorHAnsi" w:cs="Calibri"/>
          <w:szCs w:val="18"/>
          <w:lang w:val="pt-BR"/>
        </w:rPr>
        <w:t xml:space="preserve"> pois</w:t>
      </w:r>
      <w:proofErr w:type="gramEnd"/>
      <w:r w:rsidR="00E55B59">
        <w:rPr>
          <w:rFonts w:asciiTheme="majorHAnsi" w:hAnsiTheme="majorHAnsi" w:cs="Calibri"/>
          <w:szCs w:val="18"/>
          <w:lang w:val="pt-BR"/>
        </w:rPr>
        <w:t xml:space="preserve"> é realizado as combinações das dimensões existentes, deixando tabela de dados prontas para serem filtradas. Desta forma é retirado o processamento de agregação da aplicação e passa a ser feito previamente, para o preenchimento das tabelas.</w:t>
      </w:r>
      <w:r w:rsidR="005A7BD4">
        <w:rPr>
          <w:rFonts w:asciiTheme="majorHAnsi" w:hAnsiTheme="majorHAnsi" w:cs="Calibri"/>
          <w:szCs w:val="18"/>
          <w:lang w:val="pt-BR"/>
        </w:rPr>
        <w:t xml:space="preserve"> Com isso temos diversas tabelas com valores agregados e desagregados, com a mesma informação. Portanto foi necessário criar </w:t>
      </w:r>
      <w:proofErr w:type="spellStart"/>
      <w:r w:rsidR="005A7BD4">
        <w:rPr>
          <w:rFonts w:asciiTheme="majorHAnsi" w:hAnsiTheme="majorHAnsi" w:cs="Calibri"/>
          <w:szCs w:val="18"/>
          <w:lang w:val="pt-BR"/>
        </w:rPr>
        <w:t>arauivos</w:t>
      </w:r>
      <w:proofErr w:type="spellEnd"/>
      <w:r w:rsidR="005A7BD4">
        <w:rPr>
          <w:rFonts w:asciiTheme="majorHAnsi" w:hAnsiTheme="majorHAnsi" w:cs="Calibri"/>
          <w:szCs w:val="18"/>
          <w:lang w:val="pt-BR"/>
        </w:rPr>
        <w:t xml:space="preserve"> de conferência de valores na própria tabela e entre diferentes tabelas. Por exemplo, na tabela RAIS_YB </w:t>
      </w:r>
      <w:proofErr w:type="gramStart"/>
      <w:r w:rsidR="005A7BD4">
        <w:rPr>
          <w:rFonts w:asciiTheme="majorHAnsi" w:hAnsiTheme="majorHAnsi" w:cs="Calibri"/>
          <w:szCs w:val="18"/>
          <w:lang w:val="pt-BR"/>
        </w:rPr>
        <w:t>temos</w:t>
      </w:r>
      <w:proofErr w:type="gramEnd"/>
      <w:r w:rsidR="005A7BD4">
        <w:rPr>
          <w:rFonts w:asciiTheme="majorHAnsi" w:hAnsiTheme="majorHAnsi" w:cs="Calibri"/>
          <w:szCs w:val="18"/>
          <w:lang w:val="pt-BR"/>
        </w:rPr>
        <w:t xml:space="preserve"> informações de salários e empregados por cidade e estado. Portanto o script deve somar os valores </w:t>
      </w:r>
      <w:proofErr w:type="gramStart"/>
      <w:r w:rsidR="005A7BD4">
        <w:rPr>
          <w:rFonts w:asciiTheme="majorHAnsi" w:hAnsiTheme="majorHAnsi" w:cs="Calibri"/>
          <w:szCs w:val="18"/>
          <w:lang w:val="pt-BR"/>
        </w:rPr>
        <w:t>das cidade</w:t>
      </w:r>
      <w:proofErr w:type="gramEnd"/>
      <w:r w:rsidR="005A7BD4">
        <w:rPr>
          <w:rFonts w:asciiTheme="majorHAnsi" w:hAnsiTheme="majorHAnsi" w:cs="Calibri"/>
          <w:szCs w:val="18"/>
          <w:lang w:val="pt-BR"/>
        </w:rPr>
        <w:t xml:space="preserve"> e comparar com o valor da cidade. O mesmo acontece </w:t>
      </w:r>
      <w:r w:rsidR="005A7BD4">
        <w:rPr>
          <w:rFonts w:asciiTheme="majorHAnsi" w:hAnsiTheme="majorHAnsi" w:cs="Calibri"/>
          <w:szCs w:val="18"/>
          <w:lang w:val="pt-BR"/>
        </w:rPr>
        <w:lastRenderedPageBreak/>
        <w:t xml:space="preserve">entre tabelas, como </w:t>
      </w:r>
      <w:proofErr w:type="gramStart"/>
      <w:r w:rsidR="005A7BD4">
        <w:rPr>
          <w:rFonts w:asciiTheme="majorHAnsi" w:hAnsiTheme="majorHAnsi" w:cs="Calibri"/>
          <w:szCs w:val="18"/>
          <w:lang w:val="pt-BR"/>
        </w:rPr>
        <w:t>por exemplo</w:t>
      </w:r>
      <w:proofErr w:type="gramEnd"/>
      <w:r w:rsidR="005A7BD4">
        <w:rPr>
          <w:rFonts w:asciiTheme="majorHAnsi" w:hAnsiTheme="majorHAnsi" w:cs="Calibri"/>
          <w:szCs w:val="18"/>
          <w:lang w:val="pt-BR"/>
        </w:rPr>
        <w:t xml:space="preserve"> a RAIS_YB e a RAIS_YBI, sendo a primeira informando salário por cidade e a outra tabela por cidade e indústria. Portanto a soma dos salários das indústrias de uma cidade deve ser igual ao valor já agregado na tabela YB. </w:t>
      </w: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F10BD8" w:rsidRDefault="00537B2B" w:rsidP="00537B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537B2B" w:rsidRPr="00316348" w:rsidRDefault="00537B2B" w:rsidP="005A7BD4">
      <w:pPr>
        <w:pStyle w:val="Escritorio-TituloCaptulo0"/>
        <w:numPr>
          <w:ilvl w:val="2"/>
          <w:numId w:val="4"/>
        </w:numPr>
      </w:pPr>
      <w:bookmarkStart w:id="43" w:name="_Toc404186756"/>
      <w:r>
        <w:t>Localidades</w:t>
      </w:r>
      <w:bookmarkEnd w:id="43"/>
      <w:r>
        <w:t xml:space="preserve"> </w:t>
      </w:r>
    </w:p>
    <w:p w:rsidR="00537B2B" w:rsidRDefault="00537B2B" w:rsidP="00537B2B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30CFE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Aqui fazemos comparações entre as tabelas agregadas e desagregadas, considerando o eixo localidade. Portanto a ideia é utilizar o script abaixo para comparar a YB com a tabela YBIO, YBI, YBO.</w:t>
      </w:r>
    </w:p>
    <w:p w:rsidR="00537B2B" w:rsidRDefault="00537B2B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464915" w:rsidRPr="00DD63E6" w:rsidRDefault="00464915" w:rsidP="00537B2B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DD63E6">
        <w:rPr>
          <w:rFonts w:asciiTheme="majorHAnsi" w:hAnsiTheme="majorHAnsi" w:cs="Calibri"/>
          <w:szCs w:val="18"/>
        </w:rPr>
        <w:t>YBIO:</w:t>
      </w:r>
    </w:p>
    <w:p w:rsidR="00130CFE" w:rsidRPr="00DD63E6" w:rsidRDefault="00130CFE" w:rsidP="00130CFE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*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(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,</w:t>
      </w:r>
    </w:p>
    <w:p w:rsidR="00130CFE" w:rsidRPr="00537B2B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30CFE" w:rsidRPr="00130CF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>) as YB,</w:t>
      </w:r>
    </w:p>
    <w:p w:rsidR="00130CFE" w:rsidRPr="0041110A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>(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r w:rsidRPr="0041110A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2E584E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30CFE" w:rsidRPr="00464915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464915" w:rsidRPr="00464915">
        <w:rPr>
          <w:rFonts w:asciiTheme="majorHAnsi" w:hAnsiTheme="majorHAnsi" w:cs="Calibri"/>
          <w:sz w:val="20"/>
          <w:szCs w:val="18"/>
        </w:rPr>
        <w:t>i</w:t>
      </w:r>
      <w:r w:rsidR="00FE1C8E" w:rsidRPr="00464915">
        <w:rPr>
          <w:rFonts w:asciiTheme="majorHAnsi" w:hAnsiTheme="majorHAnsi" w:cs="Calibri"/>
          <w:sz w:val="20"/>
          <w:szCs w:val="18"/>
        </w:rPr>
        <w:t>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r w:rsidR="00464915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464915"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="00464915" w:rsidRPr="00464915">
        <w:rPr>
          <w:rFonts w:asciiTheme="majorHAnsi" w:hAnsiTheme="majorHAnsi" w:cs="Calibri"/>
          <w:sz w:val="20"/>
          <w:szCs w:val="18"/>
        </w:rPr>
        <w:t>) =4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YBIO.bra_id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DiffYBIOxYB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130CFE" w:rsidRPr="00DD63E6" w:rsidRDefault="00130CFE" w:rsidP="00130CFE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130CFE" w:rsidRPr="00130CFE" w:rsidRDefault="00130CFE" w:rsidP="00130CFE">
      <w:pPr>
        <w:pStyle w:val="BasicParagraph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Pr="00130CFE" w:rsidRDefault="00130CFE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YBO: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YBO.num_emp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lastRenderedPageBreak/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cbo_id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=4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YBO.bra_id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DiffYBOxYB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Pr="00130CFE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YBI:</w:t>
      </w:r>
    </w:p>
    <w:p w:rsidR="00464915" w:rsidRPr="00464915" w:rsidRDefault="00464915" w:rsidP="00464915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*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DD63E6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YBI.num_emp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YB.num_emp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,</w:t>
      </w:r>
    </w:p>
    <w:p w:rsidR="00464915" w:rsidRPr="00537B2B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ab/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464915" w:rsidRPr="00130CFE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YB.bra_id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130CFE">
        <w:rPr>
          <w:rFonts w:asciiTheme="majorHAnsi" w:hAnsiTheme="majorHAnsi" w:cs="Calibri"/>
          <w:sz w:val="20"/>
          <w:szCs w:val="18"/>
        </w:rPr>
        <w:t>YB.year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YB,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(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,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</w:t>
      </w:r>
      <w:r w:rsidR="00D43FBF">
        <w:rPr>
          <w:rFonts w:asciiTheme="majorHAnsi" w:hAnsiTheme="majorHAnsi" w:cs="Calibri"/>
          <w:sz w:val="20"/>
          <w:szCs w:val="18"/>
        </w:rPr>
        <w:t>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) = 5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bra_id,year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  <w:t>) as YBI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YB.year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YBI.bra_id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YB.bra_id</w:t>
      </w:r>
      <w:proofErr w:type="spellEnd"/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  <w:t xml:space="preserve">) as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Diff</w:t>
      </w:r>
      <w:r w:rsidRPr="0041110A">
        <w:rPr>
          <w:rFonts w:asciiTheme="majorHAnsi" w:hAnsiTheme="majorHAnsi" w:cs="Calibri"/>
          <w:sz w:val="20"/>
          <w:szCs w:val="18"/>
        </w:rPr>
        <w:t>YBI</w:t>
      </w:r>
      <w:r w:rsidRPr="00464915">
        <w:rPr>
          <w:rFonts w:asciiTheme="majorHAnsi" w:hAnsiTheme="majorHAnsi" w:cs="Calibri"/>
          <w:sz w:val="20"/>
          <w:szCs w:val="18"/>
        </w:rPr>
        <w:t>xYB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</w:p>
    <w:p w:rsidR="00464915" w:rsidRPr="00464915" w:rsidRDefault="00464915" w:rsidP="00464915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>&lt;&gt;0</w:t>
      </w:r>
    </w:p>
    <w:p w:rsidR="00464915" w:rsidRDefault="00464915" w:rsidP="0046491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A7BD4">
      <w:pPr>
        <w:pStyle w:val="Escritorio-TituloCaptulo0"/>
        <w:numPr>
          <w:ilvl w:val="2"/>
          <w:numId w:val="4"/>
        </w:numPr>
      </w:pPr>
      <w:bookmarkStart w:id="44" w:name="_Toc404186757"/>
      <w:r>
        <w:t>Indústrias</w:t>
      </w:r>
      <w:bookmarkEnd w:id="44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o script abaixo para comparar a YI com a tabela YBIO, </w:t>
      </w:r>
      <w:proofErr w:type="gramStart"/>
      <w:r>
        <w:rPr>
          <w:rFonts w:asciiTheme="majorHAnsi" w:hAnsiTheme="majorHAnsi" w:cs="Calibri"/>
          <w:szCs w:val="18"/>
          <w:lang w:val="pt-BR"/>
        </w:rPr>
        <w:t>YBI</w:t>
      </w:r>
      <w:r w:rsidR="00D1274E">
        <w:rPr>
          <w:rFonts w:asciiTheme="majorHAnsi" w:hAnsiTheme="majorHAnsi" w:cs="Calibri"/>
          <w:szCs w:val="18"/>
          <w:lang w:val="pt-BR"/>
        </w:rPr>
        <w:t>,</w:t>
      </w:r>
      <w:proofErr w:type="gramEnd"/>
      <w:r w:rsidR="00D1274E">
        <w:rPr>
          <w:rFonts w:asciiTheme="majorHAnsi" w:hAnsiTheme="majorHAnsi" w:cs="Calibri"/>
          <w:szCs w:val="18"/>
          <w:lang w:val="pt-BR"/>
        </w:rPr>
        <w:t>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2E584E">
        <w:rPr>
          <w:rFonts w:asciiTheme="majorHAnsi" w:hAnsiTheme="majorHAnsi" w:cs="Calibri"/>
          <w:szCs w:val="18"/>
        </w:rPr>
        <w:t>YBIO:</w:t>
      </w:r>
    </w:p>
    <w:p w:rsidR="00D43FBF" w:rsidRPr="002E584E" w:rsidRDefault="00D43FBF" w:rsidP="00D43FB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2E584E" w:rsidRDefault="00D43FBF" w:rsidP="00D43FBF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*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lastRenderedPageBreak/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YBIO.num_emp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D43FBF" w:rsidRPr="00537B2B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YBIO.wage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D43FBF" w:rsidRPr="00130CF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 w:rsidR="006F7542"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2E584E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>,</w:t>
      </w:r>
      <w:r w:rsidR="006F7542"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 xml:space="preserve"> </w:t>
      </w:r>
      <w:r w:rsidR="001152AD"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 w:rsidR="001152AD">
        <w:rPr>
          <w:rFonts w:asciiTheme="majorHAnsi" w:hAnsiTheme="majorHAnsi" w:cs="Calibri"/>
          <w:sz w:val="20"/>
          <w:szCs w:val="18"/>
        </w:rPr>
        <w:t>isic_id</w:t>
      </w:r>
      <w:proofErr w:type="spellEnd"/>
      <w:r w:rsidR="001152AD"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464915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rais_ybio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="006F7542"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YBIO </w:t>
      </w:r>
    </w:p>
    <w:p w:rsidR="00D43FBF" w:rsidRPr="00D43FBF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D43FBF" w:rsidRPr="006F7542" w:rsidRDefault="00D43FBF" w:rsidP="006F7542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</w:t>
      </w:r>
      <w:r w:rsidR="006F7542" w:rsidRPr="006F7542">
        <w:rPr>
          <w:rFonts w:asciiTheme="majorHAnsi" w:hAnsiTheme="majorHAnsi" w:cs="Calibri"/>
          <w:sz w:val="20"/>
          <w:szCs w:val="18"/>
        </w:rPr>
        <w:t>.year</w:t>
      </w:r>
      <w:proofErr w:type="spellEnd"/>
      <w:r w:rsidR="006F7542"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="006F7542" w:rsidRPr="006F7542">
        <w:rPr>
          <w:rFonts w:asciiTheme="majorHAnsi" w:hAnsiTheme="majorHAnsi" w:cs="Calibri"/>
          <w:sz w:val="20"/>
          <w:szCs w:val="18"/>
        </w:rPr>
        <w:t>YBIO.isic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</w:t>
      </w:r>
      <w:r w:rsidR="006F7542" w:rsidRPr="006F7542">
        <w:rPr>
          <w:rFonts w:asciiTheme="majorHAnsi" w:hAnsiTheme="majorHAnsi" w:cs="Calibri"/>
          <w:sz w:val="20"/>
          <w:szCs w:val="18"/>
        </w:rPr>
        <w:t>isic</w:t>
      </w:r>
      <w:r w:rsidRPr="006F7542">
        <w:rPr>
          <w:rFonts w:asciiTheme="majorHAnsi" w:hAnsiTheme="majorHAnsi" w:cs="Calibri"/>
          <w:sz w:val="20"/>
          <w:szCs w:val="18"/>
        </w:rPr>
        <w:t>_id</w:t>
      </w:r>
      <w:proofErr w:type="spellEnd"/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DD63E6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D43FBF" w:rsidRPr="00DD63E6" w:rsidRDefault="00D43FBF" w:rsidP="00D43FB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D63E6">
        <w:rPr>
          <w:rFonts w:asciiTheme="majorHAnsi" w:hAnsiTheme="majorHAnsi" w:cs="Calibri"/>
          <w:sz w:val="20"/>
          <w:szCs w:val="18"/>
        </w:rPr>
        <w:tab/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>&lt;&gt;0</w:t>
      </w:r>
    </w:p>
    <w:p w:rsidR="00D43FBF" w:rsidRPr="00DD63E6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DD63E6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  <w:r w:rsidRPr="001152AD">
        <w:rPr>
          <w:rFonts w:asciiTheme="majorHAnsi" w:hAnsiTheme="majorHAnsi" w:cs="Calibri"/>
          <w:szCs w:val="18"/>
        </w:rPr>
        <w:t>YBI: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Pr="001152AD" w:rsidRDefault="001152AD" w:rsidP="001152AD">
      <w:pPr>
        <w:pStyle w:val="BasicParagraph"/>
        <w:spacing w:line="240" w:lineRule="auto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1152AD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*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2E584E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2E584E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2E584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YBI.num_emp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YI.num_emp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2E584E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2E584E">
        <w:rPr>
          <w:rFonts w:asciiTheme="majorHAnsi" w:hAnsiTheme="majorHAnsi" w:cs="Calibri"/>
          <w:sz w:val="20"/>
          <w:szCs w:val="18"/>
        </w:rPr>
        <w:t>,</w:t>
      </w:r>
    </w:p>
    <w:p w:rsidR="001152AD" w:rsidRPr="00537B2B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2E584E">
        <w:rPr>
          <w:rFonts w:asciiTheme="majorHAnsi" w:hAnsiTheme="majorHAnsi" w:cs="Calibri"/>
          <w:sz w:val="20"/>
          <w:szCs w:val="18"/>
        </w:rPr>
        <w:tab/>
      </w:r>
      <w:r w:rsidRPr="002E584E">
        <w:rPr>
          <w:rFonts w:asciiTheme="majorHAnsi" w:hAnsiTheme="majorHAnsi" w:cs="Calibri"/>
          <w:sz w:val="20"/>
          <w:szCs w:val="18"/>
        </w:rPr>
        <w:tab/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YBI.wage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-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537B2B">
        <w:rPr>
          <w:rFonts w:asciiTheme="majorHAnsi" w:hAnsiTheme="majorHAnsi" w:cs="Calibri"/>
          <w:sz w:val="20"/>
          <w:szCs w:val="18"/>
        </w:rPr>
        <w:t>.wage</w:t>
      </w:r>
      <w:proofErr w:type="spellEnd"/>
      <w:r w:rsidRPr="00537B2B">
        <w:rPr>
          <w:rFonts w:asciiTheme="majorHAnsi" w:hAnsiTheme="majorHAnsi" w:cs="Calibri"/>
          <w:sz w:val="20"/>
          <w:szCs w:val="18"/>
        </w:rPr>
        <w:t xml:space="preserve"> as </w:t>
      </w:r>
      <w:proofErr w:type="spellStart"/>
      <w:r w:rsidRPr="00537B2B">
        <w:rPr>
          <w:rFonts w:asciiTheme="majorHAnsi" w:hAnsiTheme="majorHAnsi" w:cs="Calibri"/>
          <w:sz w:val="20"/>
          <w:szCs w:val="18"/>
        </w:rPr>
        <w:t>wageDiff</w:t>
      </w:r>
      <w:proofErr w:type="spellEnd"/>
    </w:p>
    <w:p w:rsidR="001152AD" w:rsidRPr="00130CFE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537B2B">
        <w:rPr>
          <w:rFonts w:asciiTheme="majorHAnsi" w:hAnsiTheme="majorHAnsi" w:cs="Calibri"/>
          <w:sz w:val="20"/>
          <w:szCs w:val="18"/>
        </w:rPr>
        <w:tab/>
      </w:r>
      <w:r w:rsidRPr="00537B2B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</w:t>
      </w:r>
      <w:r>
        <w:rPr>
          <w:rFonts w:asciiTheme="majorHAnsi" w:hAnsiTheme="majorHAnsi" w:cs="Calibri"/>
          <w:sz w:val="20"/>
          <w:szCs w:val="18"/>
        </w:rPr>
        <w:t>isic</w:t>
      </w:r>
      <w:r w:rsidRPr="00130CFE">
        <w:rPr>
          <w:rFonts w:asciiTheme="majorHAnsi" w:hAnsiTheme="majorHAnsi" w:cs="Calibri"/>
          <w:sz w:val="20"/>
          <w:szCs w:val="18"/>
        </w:rPr>
        <w:t>_id</w:t>
      </w:r>
      <w:proofErr w:type="spellEnd"/>
      <w:r w:rsidRPr="00130CFE">
        <w:rPr>
          <w:rFonts w:asciiTheme="majorHAnsi" w:hAnsiTheme="majorHAnsi" w:cs="Calibri"/>
          <w:sz w:val="20"/>
          <w:szCs w:val="18"/>
        </w:rPr>
        <w:t>,</w:t>
      </w:r>
      <w:r w:rsidRPr="00130CFE">
        <w:t xml:space="preserve">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YI</w:t>
      </w:r>
      <w:r w:rsidRPr="00130CFE">
        <w:rPr>
          <w:rFonts w:asciiTheme="majorHAnsi" w:hAnsiTheme="majorHAnsi" w:cs="Calibri"/>
          <w:sz w:val="20"/>
          <w:szCs w:val="18"/>
        </w:rPr>
        <w:t>.year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r w:rsidRPr="00130CFE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,</w:t>
      </w:r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</w:t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,year</w:t>
      </w:r>
      <w:proofErr w:type="spellEnd"/>
      <w:proofErr w:type="gram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>
        <w:rPr>
          <w:rFonts w:asciiTheme="majorHAnsi" w:hAnsiTheme="majorHAnsi" w:cs="Calibri"/>
          <w:sz w:val="20"/>
          <w:szCs w:val="18"/>
        </w:rPr>
        <w:t>from</w:t>
      </w:r>
      <w:proofErr w:type="gramEnd"/>
      <w:r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>
        <w:rPr>
          <w:rFonts w:asciiTheme="majorHAnsi" w:hAnsiTheme="majorHAnsi" w:cs="Calibri"/>
          <w:sz w:val="20"/>
          <w:szCs w:val="18"/>
        </w:rPr>
        <w:t>rais_yi</w:t>
      </w:r>
      <w:proofErr w:type="spellEnd"/>
      <w:r>
        <w:rPr>
          <w:rFonts w:asciiTheme="majorHAnsi" w:hAnsiTheme="majorHAnsi" w:cs="Calibri"/>
          <w:sz w:val="20"/>
          <w:szCs w:val="18"/>
        </w:rPr>
        <w:t xml:space="preserve"> </w:t>
      </w:r>
      <w:r w:rsidRPr="00464915">
        <w:rPr>
          <w:rFonts w:asciiTheme="majorHAnsi" w:hAnsiTheme="majorHAnsi" w:cs="Calibri"/>
          <w:sz w:val="20"/>
          <w:szCs w:val="18"/>
        </w:rPr>
        <w:t>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) as Y</w:t>
      </w:r>
      <w:r>
        <w:rPr>
          <w:rFonts w:asciiTheme="majorHAnsi" w:hAnsiTheme="majorHAnsi" w:cs="Calibri"/>
          <w:sz w:val="20"/>
          <w:szCs w:val="18"/>
        </w:rPr>
        <w:t>I</w:t>
      </w:r>
      <w:r w:rsidRPr="00D43FBF">
        <w:rPr>
          <w:rFonts w:asciiTheme="majorHAnsi" w:hAnsiTheme="majorHAnsi" w:cs="Calibri"/>
          <w:sz w:val="20"/>
          <w:szCs w:val="18"/>
        </w:rPr>
        <w:t>,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>(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wage)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wage,sum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>(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  <w:r w:rsidRPr="00D43FBF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D43FBF">
        <w:rPr>
          <w:rFonts w:asciiTheme="majorHAnsi" w:hAnsiTheme="majorHAnsi" w:cs="Calibri"/>
          <w:sz w:val="20"/>
          <w:szCs w:val="18"/>
        </w:rPr>
        <w:t>num_emp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,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464915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464915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464915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464915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464915">
        <w:rPr>
          <w:rFonts w:asciiTheme="majorHAnsi" w:hAnsiTheme="majorHAnsi" w:cs="Calibri"/>
          <w:sz w:val="20"/>
          <w:szCs w:val="18"/>
        </w:rPr>
        <w:t xml:space="preserve"> where CHAR_LENGTH(</w:t>
      </w:r>
      <w:proofErr w:type="spellStart"/>
      <w:r>
        <w:rPr>
          <w:rFonts w:asciiTheme="majorHAnsi" w:hAnsiTheme="majorHAnsi" w:cs="Calibri"/>
          <w:sz w:val="20"/>
          <w:szCs w:val="18"/>
        </w:rPr>
        <w:t>isic_id</w:t>
      </w:r>
      <w:proofErr w:type="spellEnd"/>
      <w:r>
        <w:rPr>
          <w:rFonts w:asciiTheme="majorHAnsi" w:hAnsiTheme="majorHAnsi" w:cs="Calibri"/>
          <w:sz w:val="20"/>
          <w:szCs w:val="18"/>
        </w:rPr>
        <w:t>) =5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r w:rsidRPr="00464915">
        <w:rPr>
          <w:rFonts w:asciiTheme="majorHAnsi" w:hAnsiTheme="majorHAnsi" w:cs="Calibri"/>
          <w:sz w:val="20"/>
          <w:szCs w:val="18"/>
        </w:rPr>
        <w:tab/>
      </w:r>
      <w:proofErr w:type="gramStart"/>
      <w:r w:rsidRPr="00D43FBF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43FBF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>
        <w:rPr>
          <w:rFonts w:asciiTheme="majorHAnsi" w:hAnsiTheme="majorHAnsi" w:cs="Calibri"/>
          <w:sz w:val="20"/>
          <w:szCs w:val="18"/>
        </w:rPr>
        <w:t>isic</w:t>
      </w:r>
      <w:r w:rsidRPr="00D43FBF">
        <w:rPr>
          <w:rFonts w:asciiTheme="majorHAnsi" w:hAnsiTheme="majorHAnsi" w:cs="Calibri"/>
          <w:sz w:val="20"/>
          <w:szCs w:val="18"/>
        </w:rPr>
        <w:t>_id,year</w:t>
      </w:r>
      <w:proofErr w:type="spellEnd"/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  <w:t xml:space="preserve">) as YBI </w:t>
      </w:r>
    </w:p>
    <w:p w:rsidR="001152AD" w:rsidRPr="00D43FBF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</w:p>
    <w:p w:rsidR="001152AD" w:rsidRPr="006F7542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r w:rsidRPr="00D43FBF">
        <w:rPr>
          <w:rFonts w:asciiTheme="majorHAnsi" w:hAnsiTheme="majorHAnsi" w:cs="Calibri"/>
          <w:sz w:val="20"/>
          <w:szCs w:val="18"/>
        </w:rPr>
        <w:tab/>
      </w:r>
      <w:proofErr w:type="gramStart"/>
      <w:r w:rsidRPr="006F7542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6F7542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YI.year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and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YBIO.isic_id</w:t>
      </w:r>
      <w:proofErr w:type="spellEnd"/>
      <w:r w:rsidRPr="006F7542">
        <w:rPr>
          <w:rFonts w:asciiTheme="majorHAnsi" w:hAnsiTheme="majorHAnsi" w:cs="Calibri"/>
          <w:sz w:val="20"/>
          <w:szCs w:val="18"/>
        </w:rPr>
        <w:t xml:space="preserve"> = </w:t>
      </w:r>
      <w:proofErr w:type="spellStart"/>
      <w:r w:rsidRPr="006F7542">
        <w:rPr>
          <w:rFonts w:asciiTheme="majorHAnsi" w:hAnsiTheme="majorHAnsi" w:cs="Calibri"/>
          <w:sz w:val="20"/>
          <w:szCs w:val="18"/>
        </w:rPr>
        <w:t>YI.isic_id</w:t>
      </w:r>
      <w:proofErr w:type="spellEnd"/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6F7542">
        <w:rPr>
          <w:rFonts w:asciiTheme="majorHAnsi" w:hAnsiTheme="majorHAnsi" w:cs="Calibri"/>
          <w:sz w:val="20"/>
          <w:szCs w:val="18"/>
        </w:rPr>
        <w:tab/>
      </w:r>
      <w:r w:rsidRPr="001152AD">
        <w:rPr>
          <w:rFonts w:asciiTheme="majorHAnsi" w:hAnsiTheme="majorHAnsi" w:cs="Calibri"/>
          <w:sz w:val="20"/>
          <w:szCs w:val="18"/>
        </w:rPr>
        <w:t xml:space="preserve">) as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DiffYBIOxYI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</w:p>
    <w:p w:rsidR="001152AD" w:rsidRPr="001152AD" w:rsidRDefault="001152AD" w:rsidP="001152AD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r w:rsidRPr="001152AD">
        <w:rPr>
          <w:rFonts w:asciiTheme="majorHAnsi" w:hAnsiTheme="majorHAnsi" w:cs="Calibri"/>
          <w:sz w:val="20"/>
          <w:szCs w:val="18"/>
        </w:rPr>
        <w:tab/>
      </w:r>
      <w:proofErr w:type="gramStart"/>
      <w:r w:rsidRPr="001152AD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1152AD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num_empDiff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 xml:space="preserve">&lt;&gt;0 or </w:t>
      </w:r>
      <w:proofErr w:type="spellStart"/>
      <w:r w:rsidRPr="001152AD">
        <w:rPr>
          <w:rFonts w:asciiTheme="majorHAnsi" w:hAnsiTheme="majorHAnsi" w:cs="Calibri"/>
          <w:sz w:val="20"/>
          <w:szCs w:val="18"/>
        </w:rPr>
        <w:t>wageDiff</w:t>
      </w:r>
      <w:proofErr w:type="spellEnd"/>
      <w:r w:rsidRPr="001152AD">
        <w:rPr>
          <w:rFonts w:asciiTheme="majorHAnsi" w:hAnsiTheme="majorHAnsi" w:cs="Calibri"/>
          <w:sz w:val="20"/>
          <w:szCs w:val="18"/>
        </w:rPr>
        <w:t>&lt;&gt;0</w:t>
      </w:r>
    </w:p>
    <w:p w:rsidR="001152AD" w:rsidRP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1152AD" w:rsidRDefault="001152AD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A7BD4" w:rsidRPr="001152AD" w:rsidRDefault="005A7BD4" w:rsidP="001152AD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D43FBF" w:rsidRPr="001152AD" w:rsidRDefault="00D43FB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1152AD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55BF4" w:rsidRPr="00316348" w:rsidRDefault="00555BF4" w:rsidP="005A7BD4">
      <w:pPr>
        <w:pStyle w:val="Escritorio-TituloCaptulo0"/>
        <w:numPr>
          <w:ilvl w:val="2"/>
          <w:numId w:val="4"/>
        </w:numPr>
      </w:pPr>
      <w:bookmarkStart w:id="45" w:name="_Toc404186758"/>
      <w:r>
        <w:lastRenderedPageBreak/>
        <w:t>Ocupações</w:t>
      </w:r>
      <w:bookmarkEnd w:id="45"/>
      <w:r>
        <w:t xml:space="preserve"> </w:t>
      </w:r>
    </w:p>
    <w:p w:rsidR="00555BF4" w:rsidRDefault="00555BF4" w:rsidP="00555BF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Aqui fazemos comparações entre as tabelas agregadas e desagregadas, considerando o eixo indústria. Portanto a ideia é utilizar </w:t>
      </w:r>
      <w:r w:rsidR="003B62F7">
        <w:rPr>
          <w:rFonts w:asciiTheme="majorHAnsi" w:hAnsiTheme="majorHAnsi" w:cs="Calibri"/>
          <w:szCs w:val="18"/>
          <w:lang w:val="pt-BR"/>
        </w:rPr>
        <w:t>um</w:t>
      </w:r>
      <w:r>
        <w:rPr>
          <w:rFonts w:asciiTheme="majorHAnsi" w:hAnsiTheme="majorHAnsi" w:cs="Calibri"/>
          <w:szCs w:val="18"/>
          <w:lang w:val="pt-BR"/>
        </w:rPr>
        <w:t xml:space="preserve"> script </w:t>
      </w:r>
      <w:bookmarkStart w:id="46" w:name="_GoBack"/>
      <w:bookmarkEnd w:id="46"/>
      <w:r>
        <w:rPr>
          <w:rFonts w:asciiTheme="majorHAnsi" w:hAnsiTheme="majorHAnsi" w:cs="Calibri"/>
          <w:szCs w:val="18"/>
          <w:lang w:val="pt-BR"/>
        </w:rPr>
        <w:t xml:space="preserve">para comparar a </w:t>
      </w:r>
      <w:r w:rsidRPr="005A7BD4">
        <w:rPr>
          <w:rFonts w:asciiTheme="majorHAnsi" w:hAnsiTheme="majorHAnsi" w:cs="Calibri"/>
          <w:i/>
          <w:szCs w:val="18"/>
          <w:lang w:val="pt-BR"/>
        </w:rPr>
        <w:t>YI</w:t>
      </w:r>
      <w:r>
        <w:rPr>
          <w:rFonts w:asciiTheme="majorHAnsi" w:hAnsiTheme="majorHAnsi" w:cs="Calibri"/>
          <w:szCs w:val="18"/>
          <w:lang w:val="pt-BR"/>
        </w:rPr>
        <w:t xml:space="preserve"> com a tabela </w:t>
      </w:r>
      <w:r w:rsidRPr="005A7BD4">
        <w:rPr>
          <w:rFonts w:asciiTheme="majorHAnsi" w:hAnsiTheme="majorHAnsi" w:cs="Calibri"/>
          <w:i/>
          <w:szCs w:val="18"/>
          <w:lang w:val="pt-BR"/>
        </w:rPr>
        <w:t>YBIO, YBI</w:t>
      </w:r>
      <w:r w:rsidR="00D1274E" w:rsidRPr="005A7BD4">
        <w:rPr>
          <w:rFonts w:asciiTheme="majorHAnsi" w:hAnsiTheme="majorHAnsi" w:cs="Calibri"/>
          <w:i/>
          <w:szCs w:val="18"/>
          <w:lang w:val="pt-BR"/>
        </w:rPr>
        <w:t>,YIO</w:t>
      </w:r>
      <w:r>
        <w:rPr>
          <w:rFonts w:asciiTheme="majorHAnsi" w:hAnsiTheme="majorHAnsi" w:cs="Calibri"/>
          <w:szCs w:val="18"/>
          <w:lang w:val="pt-BR"/>
        </w:rPr>
        <w:t>.</w:t>
      </w:r>
    </w:p>
    <w:p w:rsidR="00555BF4" w:rsidRDefault="00555BF4" w:rsidP="00555BF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55BF4" w:rsidRPr="00555BF4" w:rsidRDefault="00555BF4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555BF4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7" w:name="_Toc404186759"/>
      <w:r>
        <w:t>Banco de Dados</w:t>
      </w:r>
      <w:bookmarkEnd w:id="47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6E2B8F">
        <w:rPr>
          <w:rFonts w:asciiTheme="majorHAnsi" w:hAnsiTheme="majorHAnsi" w:cs="Calibri"/>
          <w:szCs w:val="18"/>
          <w:lang w:val="pt-BR"/>
        </w:rPr>
        <w:t xml:space="preserve">A base final do Sistema é utilizando o banco de dados </w:t>
      </w:r>
      <w:r w:rsidRPr="005A7BD4">
        <w:rPr>
          <w:rFonts w:asciiTheme="majorHAnsi" w:hAnsiTheme="majorHAnsi" w:cs="Calibri"/>
          <w:i/>
          <w:szCs w:val="18"/>
          <w:lang w:val="pt-BR"/>
        </w:rPr>
        <w:t>MYSQL</w:t>
      </w:r>
      <w:r w:rsidRPr="006E2B8F">
        <w:rPr>
          <w:rFonts w:asciiTheme="majorHAnsi" w:hAnsiTheme="majorHAnsi" w:cs="Calibri"/>
          <w:szCs w:val="18"/>
          <w:lang w:val="pt-BR"/>
        </w:rPr>
        <w:t xml:space="preserve"> e</w:t>
      </w:r>
      <w:r w:rsidR="005A7BD4" w:rsidRPr="006E2B8F">
        <w:rPr>
          <w:rFonts w:asciiTheme="majorHAnsi" w:hAnsiTheme="majorHAnsi" w:cs="Calibri"/>
          <w:szCs w:val="18"/>
          <w:lang w:val="pt-BR"/>
        </w:rPr>
        <w:t>, portanto</w:t>
      </w:r>
      <w:r w:rsidRPr="006E2B8F">
        <w:rPr>
          <w:rFonts w:asciiTheme="majorHAnsi" w:hAnsiTheme="majorHAnsi" w:cs="Calibri"/>
          <w:szCs w:val="18"/>
          <w:lang w:val="pt-BR"/>
        </w:rPr>
        <w:t xml:space="preserve"> precisamos extrair informaç</w:t>
      </w:r>
      <w:r>
        <w:rPr>
          <w:rFonts w:asciiTheme="majorHAnsi" w:hAnsiTheme="majorHAnsi" w:cs="Calibri"/>
          <w:szCs w:val="18"/>
          <w:lang w:val="pt-BR"/>
        </w:rPr>
        <w:t xml:space="preserve">ões dele para realizar uma homologação completa. Para isso existem algumas técnicas do </w:t>
      </w:r>
      <w:r w:rsidRPr="005A7BD4">
        <w:rPr>
          <w:rFonts w:asciiTheme="majorHAnsi" w:hAnsiTheme="majorHAnsi" w:cs="Calibri"/>
          <w:i/>
          <w:szCs w:val="18"/>
          <w:lang w:val="pt-BR"/>
        </w:rPr>
        <w:t>MYSQL</w:t>
      </w:r>
      <w:r>
        <w:rPr>
          <w:rFonts w:asciiTheme="majorHAnsi" w:hAnsiTheme="majorHAnsi" w:cs="Calibri"/>
          <w:szCs w:val="18"/>
          <w:lang w:val="pt-BR"/>
        </w:rPr>
        <w:t xml:space="preserve"> necessárias para este processo.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principal é como executar comandos </w:t>
      </w:r>
      <w:r w:rsidRPr="005A7BD4">
        <w:rPr>
          <w:rFonts w:asciiTheme="majorHAnsi" w:hAnsiTheme="majorHAnsi" w:cs="Calibri"/>
          <w:i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 xml:space="preserve"> que podem demorar muito tempo para executar, muito comum em cortes realizado na </w:t>
      </w:r>
      <w:r w:rsidRPr="005A7BD4">
        <w:rPr>
          <w:rFonts w:asciiTheme="majorHAnsi" w:hAnsiTheme="majorHAnsi" w:cs="Calibri"/>
          <w:i/>
          <w:szCs w:val="18"/>
          <w:lang w:val="pt-BR"/>
        </w:rPr>
        <w:t>RAIS</w:t>
      </w:r>
      <w:r>
        <w:rPr>
          <w:rFonts w:asciiTheme="majorHAnsi" w:hAnsiTheme="majorHAnsi" w:cs="Calibri"/>
          <w:szCs w:val="18"/>
          <w:lang w:val="pt-BR"/>
        </w:rPr>
        <w:t xml:space="preserve">.  Veja abaixo um exemplo de conexão com o banco e </w:t>
      </w:r>
      <w:r w:rsidR="009C3618">
        <w:rPr>
          <w:rFonts w:asciiTheme="majorHAnsi" w:hAnsiTheme="majorHAnsi" w:cs="Calibri"/>
          <w:szCs w:val="18"/>
          <w:lang w:val="pt-BR"/>
        </w:rPr>
        <w:t>extração</w:t>
      </w:r>
      <w:r>
        <w:rPr>
          <w:rFonts w:asciiTheme="majorHAnsi" w:hAnsiTheme="majorHAnsi" w:cs="Calibri"/>
          <w:szCs w:val="18"/>
          <w:lang w:val="pt-BR"/>
        </w:rPr>
        <w:t xml:space="preserve"> de um resultado de </w:t>
      </w:r>
      <w:r w:rsidRPr="005A7BD4">
        <w:rPr>
          <w:rFonts w:asciiTheme="majorHAnsi" w:hAnsiTheme="majorHAnsi" w:cs="Calibri"/>
          <w:i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 xml:space="preserve"> em um arquivo texto: </w:t>
      </w: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secex_ybpw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s,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a,attrs_wld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s.bra_id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and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w.id =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" &gt; test.txt</w:t>
      </w:r>
    </w:p>
    <w:p w:rsidR="006E2B8F" w:rsidRP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6E2B8F" w:rsidRDefault="006E2B8F" w:rsidP="006E2B8F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48" w:name="_Toc404186760"/>
      <w:r>
        <w:t>RAIS</w:t>
      </w:r>
      <w:bookmarkEnd w:id="48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9016F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formato de extração do </w:t>
      </w:r>
      <w:r w:rsidR="00821F61" w:rsidRPr="00821F61">
        <w:rPr>
          <w:rFonts w:asciiTheme="majorHAnsi" w:hAnsiTheme="majorHAnsi" w:cs="Calibri"/>
          <w:szCs w:val="18"/>
          <w:lang w:val="pt-BR"/>
        </w:rPr>
        <w:t>banco da RAIS</w:t>
      </w:r>
      <w:r>
        <w:rPr>
          <w:rFonts w:asciiTheme="majorHAnsi" w:hAnsiTheme="majorHAnsi" w:cs="Calibri"/>
          <w:szCs w:val="18"/>
          <w:lang w:val="pt-BR"/>
        </w:rPr>
        <w:t xml:space="preserve">, a ser </w:t>
      </w:r>
      <w:proofErr w:type="gramStart"/>
      <w:r>
        <w:rPr>
          <w:rFonts w:asciiTheme="majorHAnsi" w:hAnsiTheme="majorHAnsi" w:cs="Calibri"/>
          <w:szCs w:val="18"/>
          <w:lang w:val="pt-BR"/>
        </w:rPr>
        <w:t>enviado a equipe do NAAI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continuidade da homologação, deve seguir o padrão: </w:t>
      </w:r>
    </w:p>
    <w:p w:rsidR="00821F61" w:rsidRPr="00821F61" w:rsidRDefault="00B12148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821F61" w:rsidRPr="00821F61">
        <w:rPr>
          <w:rFonts w:asciiTheme="majorHAnsi" w:hAnsiTheme="majorHAnsi" w:cs="Calibri"/>
          <w:szCs w:val="18"/>
          <w:lang w:val="pt-BR"/>
        </w:rPr>
        <w:t>no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“\N”  para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Nome da UF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Ocupação CBO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Frequência</w:t>
      </w:r>
    </w:p>
    <w:p w:rsidR="00821F61" w:rsidRPr="00821F61" w:rsidRDefault="00821F61" w:rsidP="00B12148">
      <w:pPr>
        <w:pStyle w:val="BasicParagraph"/>
        <w:numPr>
          <w:ilvl w:val="0"/>
          <w:numId w:val="23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Massa salarial</w:t>
      </w:r>
    </w:p>
    <w:p w:rsidR="00821F61" w:rsidRDefault="00821F61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C8491A" w:rsidRDefault="00C8491A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FC16F4" w:rsidRPr="00FC16F4" w:rsidRDefault="00D55A55" w:rsidP="00EF6A4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script SQL para realizar esta extração é:</w:t>
      </w:r>
    </w:p>
    <w:p w:rsid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t>r.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  <w:lang w:val="pt-BR"/>
        </w:rPr>
        <w:lastRenderedPageBreak/>
        <w:t>sum</w:t>
      </w:r>
      <w:proofErr w:type="gramEnd"/>
      <w:r w:rsidRPr="00FC16F4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FC16F4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FC16F4">
        <w:rPr>
          <w:rFonts w:asciiTheme="majorHAnsi" w:hAnsiTheme="majorHAnsi" w:cs="Calibri"/>
          <w:sz w:val="20"/>
          <w:szCs w:val="18"/>
          <w:lang w:val="pt-BR"/>
        </w:rPr>
        <w:t xml:space="preserve">, </w:t>
      </w:r>
    </w:p>
    <w:p w:rsidR="00FC16F4" w:rsidRPr="00FC16F4" w:rsidRDefault="00FC16F4" w:rsidP="00D55A55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sum(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>wage) as wage</w:t>
      </w:r>
    </w:p>
    <w:p w:rsidR="00FC16F4" w:rsidRPr="00FC16F4" w:rsidRDefault="00FC16F4" w:rsidP="00D55A55">
      <w:pPr>
        <w:pStyle w:val="BasicParagraph"/>
        <w:ind w:left="720" w:firstLine="36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gramStart"/>
      <w:r w:rsidRPr="00FC16F4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rais_ybo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a where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 xml:space="preserve"> = a.id</w:t>
      </w:r>
    </w:p>
    <w:p w:rsidR="00FC16F4" w:rsidRPr="00FC16F4" w:rsidRDefault="00FC16F4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FC16F4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FC16F4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FC16F4">
        <w:rPr>
          <w:rFonts w:asciiTheme="majorHAnsi" w:hAnsiTheme="majorHAnsi" w:cs="Calibri"/>
          <w:sz w:val="20"/>
          <w:szCs w:val="18"/>
        </w:rPr>
        <w:t>r.year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FC16F4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FC16F4">
        <w:rPr>
          <w:rFonts w:asciiTheme="majorHAnsi" w:hAnsiTheme="majorHAnsi" w:cs="Calibri"/>
          <w:sz w:val="20"/>
          <w:szCs w:val="18"/>
        </w:rPr>
        <w:t>,</w:t>
      </w:r>
    </w:p>
    <w:p w:rsidR="00FC16F4" w:rsidRPr="00FC16F4" w:rsidRDefault="00FC16F4" w:rsidP="00D55A55">
      <w:pPr>
        <w:pStyle w:val="BasicParagraph"/>
        <w:ind w:left="1440" w:firstLine="720"/>
        <w:jc w:val="both"/>
        <w:rPr>
          <w:rFonts w:asciiTheme="majorHAnsi" w:hAnsiTheme="majorHAnsi" w:cs="Calibri"/>
          <w:sz w:val="20"/>
          <w:szCs w:val="18"/>
        </w:rPr>
      </w:pPr>
      <w:r w:rsidRPr="00FC16F4">
        <w:rPr>
          <w:rFonts w:asciiTheme="majorHAnsi" w:hAnsiTheme="majorHAnsi" w:cs="Calibri"/>
          <w:sz w:val="20"/>
          <w:szCs w:val="18"/>
        </w:rPr>
        <w:t>a.id,</w:t>
      </w:r>
    </w:p>
    <w:p w:rsidR="00FC16F4" w:rsidRPr="00B12148" w:rsidRDefault="00FC16F4" w:rsidP="00D55A55">
      <w:pPr>
        <w:pStyle w:val="BasicParagraph"/>
        <w:spacing w:line="240" w:lineRule="auto"/>
        <w:ind w:left="144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12148">
        <w:rPr>
          <w:rFonts w:asciiTheme="majorHAnsi" w:hAnsiTheme="majorHAnsi" w:cs="Calibri"/>
          <w:sz w:val="20"/>
          <w:szCs w:val="18"/>
          <w:lang w:val="pt-BR"/>
        </w:rPr>
        <w:t>r.</w:t>
      </w:r>
      <w:proofErr w:type="gramEnd"/>
      <w:r w:rsidRPr="00B12148">
        <w:rPr>
          <w:rFonts w:asciiTheme="majorHAnsi" w:hAnsiTheme="majorHAnsi" w:cs="Calibri"/>
          <w:sz w:val="20"/>
          <w:szCs w:val="18"/>
          <w:lang w:val="pt-BR"/>
        </w:rPr>
        <w:t>cbo_id</w:t>
      </w:r>
      <w:proofErr w:type="spellEnd"/>
      <w:r w:rsidRPr="00B12148">
        <w:rPr>
          <w:rFonts w:asciiTheme="majorHAnsi" w:hAnsiTheme="majorHAnsi" w:cs="Calibri"/>
          <w:sz w:val="20"/>
          <w:szCs w:val="18"/>
          <w:lang w:val="pt-BR"/>
        </w:rPr>
        <w:t>;</w:t>
      </w:r>
    </w:p>
    <w:p w:rsidR="00FC16F4" w:rsidRPr="00B12148" w:rsidRDefault="00FC16F4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D55A55" w:rsidP="00EF6A4F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Abaixo o script pronto para rodar via </w:t>
      </w:r>
      <w:proofErr w:type="spellStart"/>
      <w:r>
        <w:rPr>
          <w:rFonts w:asciiTheme="majorHAnsi" w:hAnsiTheme="majorHAnsi" w:cs="Calibri"/>
          <w:szCs w:val="18"/>
          <w:lang w:val="pt-BR"/>
        </w:rPr>
        <w:t>command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: </w:t>
      </w:r>
    </w:p>
    <w:p w:rsidR="006E2B8F" w:rsidRPr="00954C12" w:rsidRDefault="00D55A55" w:rsidP="00D55A55">
      <w:pPr>
        <w:pStyle w:val="BasicParagraph"/>
        <w:ind w:left="720"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954C12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rais_ybo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954C12">
        <w:rPr>
          <w:rFonts w:asciiTheme="majorHAnsi" w:hAnsiTheme="majorHAnsi" w:cs="Calibri"/>
          <w:sz w:val="20"/>
          <w:szCs w:val="18"/>
          <w:lang w:val="pt-BR"/>
        </w:rPr>
        <w:t>r.year,a.id_ibge,a.name_pt,a.id,r.cbo_id</w:t>
      </w:r>
      <w:proofErr w:type="spellEnd"/>
      <w:r w:rsidRPr="00954C12">
        <w:rPr>
          <w:rFonts w:asciiTheme="majorHAnsi" w:hAnsiTheme="majorHAnsi" w:cs="Calibri"/>
          <w:sz w:val="20"/>
          <w:szCs w:val="18"/>
          <w:lang w:val="pt-BR"/>
        </w:rPr>
        <w:t>" &gt; testRais.txt</w:t>
      </w:r>
    </w:p>
    <w:p w:rsidR="006E2B8F" w:rsidRPr="00B12148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Default="006E2B8F" w:rsidP="00821F61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6E2B8F" w:rsidRDefault="00926A68" w:rsidP="00926A68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</w:p>
    <w:p w:rsidR="00926A68" w:rsidRPr="00316348" w:rsidRDefault="00B030EF" w:rsidP="00EC6614">
      <w:pPr>
        <w:pStyle w:val="Escritorio-TituloCaptulo0"/>
        <w:numPr>
          <w:ilvl w:val="2"/>
          <w:numId w:val="4"/>
        </w:numPr>
      </w:pPr>
      <w:bookmarkStart w:id="49" w:name="_Toc404186761"/>
      <w:r>
        <w:t>ISIC</w:t>
      </w:r>
      <w:bookmarkEnd w:id="49"/>
      <w:r w:rsidR="00926A68">
        <w:t xml:space="preserve"> </w:t>
      </w:r>
    </w:p>
    <w:p w:rsidR="00926A68" w:rsidRDefault="00926A68" w:rsidP="00926A6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821F61" w:rsidRPr="00B030EF" w:rsidRDefault="00340FE4" w:rsidP="002F242C">
      <w:pPr>
        <w:ind w:firstLine="720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Durante o processo de extração e transformação da base de dados recebida pelo MTE,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</w:t>
      </w:r>
      <w:r w:rsidR="00926A68"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 w:rsidR="00926A68">
        <w:rPr>
          <w:rFonts w:asciiTheme="majorHAnsi" w:hAnsiTheme="majorHAnsi" w:cs="Calibri"/>
          <w:szCs w:val="18"/>
          <w:lang w:val="pt-BR"/>
        </w:rPr>
        <w:t xml:space="preserve">são criados relatórios </w:t>
      </w:r>
      <w:r w:rsidR="00B030EF">
        <w:rPr>
          <w:rFonts w:asciiTheme="majorHAnsi" w:hAnsiTheme="majorHAnsi" w:cs="Calibri"/>
          <w:szCs w:val="18"/>
          <w:lang w:val="pt-BR"/>
        </w:rPr>
        <w:t xml:space="preserve">com valores agrupados por ISIC. Desta forma temos relatórios com valores agrupados considerando a base original, ideal para ser comparada com um agrupamento retirado do banco do </w:t>
      </w:r>
      <w:proofErr w:type="spellStart"/>
      <w:r w:rsidR="00B030EF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B030EF">
        <w:rPr>
          <w:rFonts w:asciiTheme="majorHAnsi" w:hAnsiTheme="majorHAnsi" w:cs="Calibri"/>
          <w:szCs w:val="18"/>
          <w:lang w:val="pt-BR"/>
        </w:rPr>
        <w:t xml:space="preserve">. Os campos necessários para esta comparação é: </w:t>
      </w:r>
    </w:p>
    <w:p w:rsidR="00185300" w:rsidRPr="002F242C" w:rsidRDefault="00185300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Ano,</w:t>
      </w:r>
    </w:p>
    <w:p w:rsidR="00185300" w:rsidRPr="00B030EF" w:rsidRDefault="00185300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ID_IBGE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 w:rsidRPr="00340FE4">
        <w:rPr>
          <w:rFonts w:asciiTheme="majorHAnsi" w:hAnsiTheme="majorHAnsi" w:cs="Calibri"/>
          <w:szCs w:val="18"/>
        </w:rPr>
        <w:t>Municipality_I</w:t>
      </w:r>
      <w:r w:rsidR="00B030EF">
        <w:rPr>
          <w:rFonts w:asciiTheme="majorHAnsi" w:hAnsiTheme="majorHAnsi" w:cs="Calibri"/>
          <w:szCs w:val="18"/>
        </w:rPr>
        <w:t>D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Pr="00B030EF" w:rsidRDefault="002F242C" w:rsidP="00B030EF">
      <w:pPr>
        <w:pStyle w:val="BasicParagraph"/>
        <w:numPr>
          <w:ilvl w:val="0"/>
          <w:numId w:val="24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F242C">
        <w:rPr>
          <w:rFonts w:asciiTheme="majorHAnsi" w:hAnsiTheme="majorHAnsi" w:cs="Calibri"/>
          <w:szCs w:val="18"/>
          <w:lang w:val="pt-BR"/>
        </w:rPr>
        <w:t>ISIC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EconomicAtivity_ID_ISIC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2F242C">
        <w:rPr>
          <w:rFonts w:asciiTheme="majorHAnsi" w:hAnsiTheme="majorHAnsi" w:cs="Calibri"/>
          <w:szCs w:val="18"/>
          <w:lang w:val="pt-BR"/>
        </w:rPr>
        <w:t>Empregados</w:t>
      </w:r>
    </w:p>
    <w:p w:rsidR="002F242C" w:rsidRPr="002F242C" w:rsidRDefault="002F242C" w:rsidP="002F242C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Salário</w:t>
      </w:r>
      <w:r w:rsidR="00B030EF">
        <w:rPr>
          <w:rFonts w:asciiTheme="majorHAnsi" w:hAnsiTheme="majorHAnsi" w:cs="Calibri"/>
          <w:szCs w:val="18"/>
          <w:lang w:val="pt-BR"/>
        </w:rPr>
        <w:t xml:space="preserve"> (</w:t>
      </w:r>
      <w:proofErr w:type="spellStart"/>
      <w:proofErr w:type="gramStart"/>
      <w:r w:rsidR="00B030EF">
        <w:rPr>
          <w:rFonts w:asciiTheme="majorHAnsi" w:hAnsiTheme="majorHAnsi" w:cs="Calibri"/>
          <w:szCs w:val="18"/>
        </w:rPr>
        <w:t>AverageMonthlyWage</w:t>
      </w:r>
      <w:proofErr w:type="spellEnd"/>
      <w:proofErr w:type="gramEnd"/>
      <w:r w:rsidR="00B030EF">
        <w:rPr>
          <w:rFonts w:asciiTheme="majorHAnsi" w:hAnsiTheme="majorHAnsi" w:cs="Calibri"/>
          <w:szCs w:val="18"/>
        </w:rPr>
        <w:t>)</w:t>
      </w:r>
    </w:p>
    <w:p w:rsidR="00185300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Default="002F242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5C590C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consulta para obter este valor do banco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é: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select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</w:p>
    <w:p w:rsidR="005C590C" w:rsidRPr="00DD63E6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</w:rPr>
      </w:pPr>
      <w:proofErr w:type="spellStart"/>
      <w:r w:rsidRPr="00DD63E6">
        <w:rPr>
          <w:rFonts w:asciiTheme="majorHAnsi" w:hAnsiTheme="majorHAnsi" w:cs="Calibri"/>
          <w:sz w:val="20"/>
          <w:szCs w:val="18"/>
        </w:rPr>
        <w:t>r.year</w:t>
      </w:r>
      <w:proofErr w:type="gramStart"/>
      <w:r w:rsidRPr="00DD63E6">
        <w:rPr>
          <w:rFonts w:asciiTheme="majorHAnsi" w:hAnsiTheme="majorHAnsi" w:cs="Calibri"/>
          <w:sz w:val="20"/>
          <w:szCs w:val="18"/>
        </w:rPr>
        <w:t>,a.id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>_ibge,r.isic_id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</w:p>
    <w:p w:rsidR="005C590C" w:rsidRPr="005C590C" w:rsidRDefault="005C590C" w:rsidP="005C590C">
      <w:pPr>
        <w:pStyle w:val="BasicParagraph"/>
        <w:ind w:left="108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5C590C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5C590C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5C590C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rais_ybi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r,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a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r.bra_id</w:t>
      </w:r>
      <w:proofErr w:type="spellEnd"/>
      <w:r w:rsidRPr="005C590C">
        <w:rPr>
          <w:rFonts w:asciiTheme="majorHAnsi" w:hAnsiTheme="majorHAnsi" w:cs="Calibri"/>
          <w:sz w:val="20"/>
          <w:szCs w:val="18"/>
        </w:rPr>
        <w:t xml:space="preserve"> = a.id </w:t>
      </w:r>
    </w:p>
    <w:p w:rsidR="005C590C" w:rsidRPr="005C590C" w:rsidRDefault="005C590C" w:rsidP="005C590C">
      <w:pPr>
        <w:pStyle w:val="BasicParagraph"/>
        <w:ind w:left="108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5C590C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5C590C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5C590C">
        <w:rPr>
          <w:rFonts w:asciiTheme="majorHAnsi" w:hAnsiTheme="majorHAnsi" w:cs="Calibri"/>
          <w:sz w:val="20"/>
          <w:szCs w:val="18"/>
        </w:rPr>
        <w:t>r.year,a.id_ibge,r.isic_id</w:t>
      </w:r>
      <w:proofErr w:type="spellEnd"/>
    </w:p>
    <w:p w:rsidR="005C590C" w:rsidRPr="005C590C" w:rsidRDefault="005C590C" w:rsidP="005C590C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5C590C" w:rsidRPr="00B030EF" w:rsidRDefault="00B030EF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 xml:space="preserve">Aqui o script para execução via </w:t>
      </w:r>
      <w:proofErr w:type="spellStart"/>
      <w:r w:rsidRPr="00B030EF">
        <w:rPr>
          <w:rFonts w:asciiTheme="majorHAnsi" w:hAnsiTheme="majorHAnsi" w:cs="Calibri"/>
          <w:szCs w:val="18"/>
          <w:lang w:val="pt-BR"/>
        </w:rPr>
        <w:t>command</w:t>
      </w:r>
      <w:proofErr w:type="spellEnd"/>
      <w:r w:rsidRPr="00B030EF">
        <w:rPr>
          <w:rFonts w:asciiTheme="majorHAnsi" w:hAnsiTheme="majorHAnsi" w:cs="Calibri"/>
          <w:szCs w:val="18"/>
          <w:lang w:val="pt-BR"/>
        </w:rPr>
        <w:t>:</w:t>
      </w:r>
    </w:p>
    <w:p w:rsidR="005C590C" w:rsidRPr="00DD63E6" w:rsidRDefault="005C590C" w:rsidP="005C590C">
      <w:pPr>
        <w:pStyle w:val="BasicParagraph"/>
        <w:ind w:left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DD63E6">
        <w:rPr>
          <w:rFonts w:asciiTheme="majorHAnsi" w:hAnsiTheme="majorHAnsi" w:cs="Calibri"/>
          <w:sz w:val="20"/>
          <w:szCs w:val="18"/>
          <w:lang w:val="pt-BR"/>
        </w:rPr>
        <w:t>mysql</w:t>
      </w:r>
      <w:proofErr w:type="spellEnd"/>
      <w:proofErr w:type="gram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uroot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pmysql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ps_launch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-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e"select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num_emp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wage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rais_ybio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r,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a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where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r.bra_id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= a.id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  <w:lang w:val="pt-BR"/>
        </w:rPr>
        <w:t>r.year,a.id_ibge,r.isic_id</w:t>
      </w:r>
      <w:proofErr w:type="spellEnd"/>
      <w:r w:rsidRPr="00DD63E6">
        <w:rPr>
          <w:rFonts w:asciiTheme="majorHAnsi" w:hAnsiTheme="majorHAnsi" w:cs="Calibri"/>
          <w:sz w:val="20"/>
          <w:szCs w:val="18"/>
          <w:lang w:val="pt-BR"/>
        </w:rPr>
        <w:t>" &gt; testRaisISIC.txt</w:t>
      </w:r>
    </w:p>
    <w:p w:rsidR="005C590C" w:rsidRPr="00DD63E6" w:rsidRDefault="005C590C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F242C" w:rsidRPr="00DD63E6" w:rsidRDefault="00B030EF" w:rsidP="00B030E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030EF">
        <w:rPr>
          <w:rFonts w:asciiTheme="majorHAnsi" w:hAnsiTheme="majorHAnsi" w:cs="Calibri"/>
          <w:szCs w:val="18"/>
          <w:lang w:val="pt-BR"/>
        </w:rPr>
        <w:t>Por fim, podemos fazer o comparativ</w:t>
      </w:r>
      <w:r>
        <w:rPr>
          <w:rFonts w:asciiTheme="majorHAnsi" w:hAnsiTheme="majorHAnsi" w:cs="Calibri"/>
          <w:szCs w:val="18"/>
          <w:lang w:val="pt-BR"/>
        </w:rPr>
        <w:t>o</w:t>
      </w:r>
      <w:r w:rsidRPr="00B030EF">
        <w:rPr>
          <w:rFonts w:asciiTheme="majorHAnsi" w:hAnsiTheme="majorHAnsi" w:cs="Calibri"/>
          <w:szCs w:val="18"/>
          <w:lang w:val="pt-BR"/>
        </w:rPr>
        <w:t xml:space="preserve"> de um com outro, utilizando </w:t>
      </w:r>
      <w:r>
        <w:rPr>
          <w:rFonts w:asciiTheme="majorHAnsi" w:hAnsiTheme="majorHAnsi" w:cs="Calibri"/>
          <w:szCs w:val="18"/>
          <w:lang w:val="pt-BR"/>
        </w:rPr>
        <w:t xml:space="preserve">o script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QLikview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, através da operação de homologação. </w:t>
      </w:r>
    </w:p>
    <w:p w:rsidR="00185300" w:rsidRPr="00DD63E6" w:rsidRDefault="00185300" w:rsidP="004C1CA5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316348" w:rsidRDefault="006E2B8F" w:rsidP="00EC6614">
      <w:pPr>
        <w:pStyle w:val="Escritorio-TituloCaptulo0"/>
        <w:numPr>
          <w:ilvl w:val="1"/>
          <w:numId w:val="4"/>
        </w:numPr>
      </w:pPr>
      <w:bookmarkStart w:id="50" w:name="_Toc404186762"/>
      <w:r>
        <w:lastRenderedPageBreak/>
        <w:t>SECEX</w:t>
      </w:r>
      <w:bookmarkEnd w:id="50"/>
      <w:r>
        <w:t xml:space="preserve"> 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12148" w:rsidRDefault="00B1214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6E2B8F" w:rsidRPr="00B12148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B12148" w:rsidRDefault="00B12148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</w:t>
      </w:r>
      <w:r w:rsidR="006E2B8F" w:rsidRPr="00821F61">
        <w:rPr>
          <w:rFonts w:asciiTheme="majorHAnsi" w:hAnsiTheme="majorHAnsi" w:cs="Calibri"/>
          <w:szCs w:val="18"/>
          <w:lang w:val="pt-BR"/>
        </w:rPr>
        <w:t>no</w:t>
      </w:r>
      <w:r>
        <w:rPr>
          <w:rFonts w:asciiTheme="majorHAnsi" w:hAnsiTheme="majorHAnsi" w:cs="Calibri"/>
          <w:szCs w:val="18"/>
          <w:lang w:val="pt-BR"/>
        </w:rPr>
        <w:t xml:space="preserve">, 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821F61">
        <w:rPr>
          <w:rFonts w:asciiTheme="majorHAnsi" w:hAnsiTheme="majorHAnsi" w:cs="Calibri"/>
          <w:szCs w:val="18"/>
          <w:lang w:val="pt-BR"/>
        </w:rPr>
        <w:t>código</w:t>
      </w:r>
      <w:proofErr w:type="gramEnd"/>
      <w:r w:rsidRPr="00821F61">
        <w:rPr>
          <w:rFonts w:asciiTheme="majorHAnsi" w:hAnsiTheme="majorHAnsi" w:cs="Calibri"/>
          <w:szCs w:val="18"/>
          <w:lang w:val="pt-BR"/>
        </w:rPr>
        <w:t xml:space="preserve"> IBGE do município, Código da mesorregião ou   código UF definido pelo MDIC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Nome da região</w:t>
      </w:r>
      <w:r w:rsidR="00B12148">
        <w:rPr>
          <w:rFonts w:asciiTheme="majorHAnsi" w:hAnsiTheme="majorHAnsi" w:cs="Calibri"/>
          <w:szCs w:val="18"/>
          <w:lang w:val="pt-BR"/>
        </w:rPr>
        <w:t xml:space="preserve"> ou </w:t>
      </w:r>
      <w:r w:rsidRPr="00821F61">
        <w:rPr>
          <w:rFonts w:asciiTheme="majorHAnsi" w:hAnsiTheme="majorHAnsi" w:cs="Calibri"/>
          <w:szCs w:val="18"/>
          <w:lang w:val="pt-BR"/>
        </w:rPr>
        <w:t>da UF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Identificador utilizado unicamente pelo DATAVIVA para identificar as regionalizações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Código HS customizado pelo DATAVIVA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FOB</w:t>
      </w:r>
    </w:p>
    <w:p w:rsidR="006E2B8F" w:rsidRPr="00821F61" w:rsidRDefault="006E2B8F" w:rsidP="00B12148">
      <w:pPr>
        <w:pStyle w:val="BasicParagraph"/>
        <w:numPr>
          <w:ilvl w:val="0"/>
          <w:numId w:val="22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821F61">
        <w:rPr>
          <w:rFonts w:asciiTheme="majorHAnsi" w:hAnsiTheme="majorHAnsi" w:cs="Calibri"/>
          <w:szCs w:val="18"/>
          <w:lang w:val="pt-BR"/>
        </w:rPr>
        <w:t>País - código</w:t>
      </w:r>
    </w:p>
    <w:p w:rsidR="00B12148" w:rsidRDefault="00B12148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Pr="003E08B6" w:rsidRDefault="003E08B6" w:rsidP="003E08B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3" w:history="1">
        <w:r w:rsidRPr="003E08B6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https://github.com/DataViva/dataviva-scripts/blob/master/scripts/secex_new/sanity_check.py</w:t>
        </w:r>
      </w:hyperlink>
    </w:p>
    <w:p w:rsidR="003E08B6" w:rsidRPr="003E08B6" w:rsidRDefault="003E08B6" w:rsidP="003E08B6">
      <w:pPr>
        <w:pStyle w:val="BasicParagraph"/>
        <w:numPr>
          <w:ilvl w:val="0"/>
          <w:numId w:val="11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4" w:history="1">
        <w:r w:rsidRPr="003E08B6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https://github.com/DataViva/dataviva-scripts/blob/master/scripts/secex_new/test_db_vars.py</w:t>
        </w:r>
      </w:hyperlink>
    </w:p>
    <w:p w:rsidR="003E08B6" w:rsidRDefault="003E08B6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3E08B6" w:rsidRDefault="003E08B6" w:rsidP="006E2B8F">
      <w:pPr>
        <w:pStyle w:val="BasicParagraph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FC16F4" w:rsidRDefault="00B12148" w:rsidP="00EF6A4F">
      <w:pPr>
        <w:pStyle w:val="BasicParagraph"/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o corte destas informações do banco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DataViva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deve-se utilizar o script abaixo: </w:t>
      </w:r>
    </w:p>
    <w:p w:rsidR="00F10BD8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select</w:t>
      </w:r>
      <w:proofErr w:type="spellEnd"/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F10BD8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6E2B8F">
        <w:rPr>
          <w:rFonts w:asciiTheme="majorHAnsi" w:hAnsiTheme="majorHAnsi" w:cs="Calibri"/>
          <w:sz w:val="20"/>
          <w:szCs w:val="18"/>
          <w:lang w:val="pt-BR"/>
        </w:rPr>
        <w:t>s.</w:t>
      </w:r>
      <w:proofErr w:type="gramEnd"/>
      <w:r w:rsidRPr="006E2B8F">
        <w:rPr>
          <w:rFonts w:asciiTheme="majorHAnsi" w:hAnsiTheme="majorHAnsi" w:cs="Calibri"/>
          <w:sz w:val="20"/>
          <w:szCs w:val="18"/>
          <w:lang w:val="pt-BR"/>
        </w:rPr>
        <w:t>year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a.id_ibge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a.name_pt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a.id,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s.hs_id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s.wld_id,w.id_mdic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,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w.id_num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>, sum(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val_usd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) as </w:t>
      </w:r>
      <w:proofErr w:type="spellStart"/>
      <w:r w:rsidRPr="006E2B8F">
        <w:rPr>
          <w:rFonts w:asciiTheme="majorHAnsi" w:hAnsiTheme="majorHAnsi" w:cs="Calibri"/>
          <w:sz w:val="20"/>
          <w:szCs w:val="18"/>
          <w:lang w:val="pt-BR"/>
        </w:rPr>
        <w:t>fob</w:t>
      </w:r>
      <w:proofErr w:type="spellEnd"/>
      <w:r w:rsidRPr="006E2B8F">
        <w:rPr>
          <w:rFonts w:asciiTheme="majorHAnsi" w:hAnsiTheme="majorHAnsi" w:cs="Calibri"/>
          <w:sz w:val="20"/>
          <w:szCs w:val="18"/>
          <w:lang w:val="pt-BR"/>
        </w:rPr>
        <w:t xml:space="preserve"> 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from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secex_ybpw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s,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attrs_bra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a,attrs_wld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w </w:t>
      </w:r>
    </w:p>
    <w:p w:rsidR="00F10BD8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where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s.bra_id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= a.id and w.id =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  </w:t>
      </w:r>
    </w:p>
    <w:p w:rsidR="006E2B8F" w:rsidRPr="00DD63E6" w:rsidRDefault="00F10BD8" w:rsidP="00F10BD8">
      <w:pPr>
        <w:pStyle w:val="BasicParagraph"/>
        <w:spacing w:line="240" w:lineRule="auto"/>
        <w:ind w:firstLine="720"/>
        <w:jc w:val="both"/>
        <w:rPr>
          <w:rFonts w:asciiTheme="majorHAnsi" w:hAnsiTheme="majorHAnsi" w:cs="Calibri"/>
          <w:sz w:val="20"/>
          <w:szCs w:val="18"/>
        </w:rPr>
      </w:pPr>
      <w:proofErr w:type="gramStart"/>
      <w:r w:rsidRPr="00DD63E6">
        <w:rPr>
          <w:rFonts w:asciiTheme="majorHAnsi" w:hAnsiTheme="majorHAnsi" w:cs="Calibri"/>
          <w:sz w:val="20"/>
          <w:szCs w:val="18"/>
        </w:rPr>
        <w:t>group</w:t>
      </w:r>
      <w:proofErr w:type="gramEnd"/>
      <w:r w:rsidRPr="00DD63E6">
        <w:rPr>
          <w:rFonts w:asciiTheme="majorHAnsi" w:hAnsiTheme="majorHAnsi" w:cs="Calibri"/>
          <w:sz w:val="20"/>
          <w:szCs w:val="18"/>
        </w:rPr>
        <w:t xml:space="preserve"> by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s.year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a.id_ibge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a.name_pt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a.id,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s.hs_id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s.wld_id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w.id_mdic</w:t>
      </w:r>
      <w:proofErr w:type="spellEnd"/>
      <w:r w:rsidRPr="00DD63E6">
        <w:rPr>
          <w:rFonts w:asciiTheme="majorHAnsi" w:hAnsiTheme="majorHAnsi" w:cs="Calibri"/>
          <w:sz w:val="20"/>
          <w:szCs w:val="18"/>
        </w:rPr>
        <w:t xml:space="preserve">, </w:t>
      </w:r>
      <w:proofErr w:type="spellStart"/>
      <w:r w:rsidRPr="00DD63E6">
        <w:rPr>
          <w:rFonts w:asciiTheme="majorHAnsi" w:hAnsiTheme="majorHAnsi" w:cs="Calibri"/>
          <w:sz w:val="20"/>
          <w:szCs w:val="18"/>
        </w:rPr>
        <w:t>w.id_num</w:t>
      </w:r>
      <w:proofErr w:type="spellEnd"/>
    </w:p>
    <w:p w:rsidR="00F10BD8" w:rsidRPr="00DD63E6" w:rsidRDefault="00F10BD8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</w:rPr>
      </w:pPr>
    </w:p>
    <w:p w:rsidR="006E2B8F" w:rsidRPr="00DD63E6" w:rsidRDefault="006E2B8F" w:rsidP="006E2B8F">
      <w:pPr>
        <w:ind w:firstLine="357"/>
        <w:jc w:val="both"/>
        <w:rPr>
          <w:rFonts w:asciiTheme="majorHAnsi" w:hAnsiTheme="majorHAnsi" w:cs="Calibri"/>
          <w:szCs w:val="18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sabermos valores agrupados do MDIC, pegando da base original que o Escritório recebeu, podemos executar os scripts abaixo: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 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(VALORFOB,0,' ')),' ',0))) 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</w:t>
      </w: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EPEMG_BREX20.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4C1CA5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6E2B8F" w:rsidRPr="00B9016F" w:rsidRDefault="006E2B8F" w:rsidP="006E2B8F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load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>ANO,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NCM, // PAIS,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MUNICÍPIO as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MunIDMDIC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sum</w:t>
      </w:r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(Num#(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(VALORFOB),'#'))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,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MaxString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(VALORFOB),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lastRenderedPageBreak/>
        <w:t>replace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ltrim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replace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(VALORFOB,0,' ')),' ',0)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test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//sum(num(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trim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(VALORFOB))) as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valorSecex</w:t>
      </w:r>
      <w:proofErr w:type="spellEnd"/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from</w:t>
      </w:r>
      <w:proofErr w:type="spellEnd"/>
      <w:proofErr w:type="gramEnd"/>
      <w:r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r w:rsidRPr="00B9016F">
        <w:rPr>
          <w:rFonts w:asciiTheme="majorHAnsi" w:hAnsiTheme="majorHAnsi" w:cs="Calibri"/>
          <w:sz w:val="20"/>
          <w:szCs w:val="18"/>
          <w:lang w:val="pt-BR"/>
        </w:rPr>
        <w:t>[F:\Banco de dados\MDIC\Dados originais\EPEMG_BREX20.qvd] (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qvd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>)</w:t>
      </w:r>
    </w:p>
    <w:p w:rsidR="006E2B8F" w:rsidRPr="00B9016F" w:rsidRDefault="006E2B8F" w:rsidP="00EF6A4F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 w:val="20"/>
          <w:szCs w:val="18"/>
          <w:lang w:val="pt-BR"/>
        </w:rPr>
      </w:pPr>
      <w:proofErr w:type="spellStart"/>
      <w:proofErr w:type="gramStart"/>
      <w:r w:rsidRPr="00B9016F">
        <w:rPr>
          <w:rFonts w:asciiTheme="majorHAnsi" w:hAnsiTheme="majorHAnsi" w:cs="Calibri"/>
          <w:sz w:val="20"/>
          <w:szCs w:val="18"/>
          <w:lang w:val="pt-BR"/>
        </w:rPr>
        <w:t>group</w:t>
      </w:r>
      <w:proofErr w:type="spellEnd"/>
      <w:proofErr w:type="gram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</w:t>
      </w:r>
      <w:proofErr w:type="spellStart"/>
      <w:r w:rsidRPr="00B9016F">
        <w:rPr>
          <w:rFonts w:asciiTheme="majorHAnsi" w:hAnsiTheme="majorHAnsi" w:cs="Calibri"/>
          <w:sz w:val="20"/>
          <w:szCs w:val="18"/>
          <w:lang w:val="pt-BR"/>
        </w:rPr>
        <w:t>by</w:t>
      </w:r>
      <w:proofErr w:type="spellEnd"/>
      <w:r w:rsidRPr="00B9016F">
        <w:rPr>
          <w:rFonts w:asciiTheme="majorHAnsi" w:hAnsiTheme="majorHAnsi" w:cs="Calibri"/>
          <w:sz w:val="20"/>
          <w:szCs w:val="18"/>
          <w:lang w:val="pt-BR"/>
        </w:rPr>
        <w:t xml:space="preserve"> ANO, NCM , MUNICÍPIO;</w:t>
      </w:r>
    </w:p>
    <w:p w:rsidR="006E2B8F" w:rsidRDefault="006E2B8F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51" w:name="_Toc404186763"/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bookmarkEnd w:id="51"/>
      <w:proofErr w:type="spellEnd"/>
      <w:r>
        <w:t xml:space="preserve"> 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B12148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52" w:name="_Toc404186764"/>
      <w:proofErr w:type="spellStart"/>
      <w:r>
        <w:t>School</w:t>
      </w:r>
      <w:proofErr w:type="spellEnd"/>
      <w:r>
        <w:t xml:space="preserve"> </w:t>
      </w:r>
      <w:proofErr w:type="spellStart"/>
      <w:r>
        <w:t>Census</w:t>
      </w:r>
      <w:bookmarkEnd w:id="52"/>
      <w:proofErr w:type="spellEnd"/>
      <w:r>
        <w:t xml:space="preserve"> </w:t>
      </w: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9C3618" w:rsidP="009C3618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Durante o processo de cálculo temos a possibilidade de realizar análises sobre os resultados encontrados. Isso ajuda a obter informações se o processo de cálculo foi realizado com sucesso ou não. Sendo assim temos scripts de exploração de dados, que imprimem na tela alguns diagnósticos sobre os resultados encontrados: </w:t>
      </w:r>
    </w:p>
    <w:p w:rsidR="009C3618" w:rsidRDefault="009C3618" w:rsidP="009C3618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5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https://github.com/DataViva/dataviva-scripts/blob/master/scripts/sc/school_explore.py</w:t>
        </w:r>
      </w:hyperlink>
    </w:p>
    <w:p w:rsidR="009C3618" w:rsidRDefault="009C3618" w:rsidP="009C3618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6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https://github.com/DataViva/dataviva-scripts/blob/master/scripts/sc/undergrad_explore.py</w:t>
        </w:r>
      </w:hyperlink>
    </w:p>
    <w:p w:rsidR="00E5671B" w:rsidRDefault="00E5671B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C3618" w:rsidRDefault="00E5671B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Utilizando o mesmo conceito de visualizar os dados para realizar uma verificação, temos dois scripts que criam gráficos para demonstrar o comportamento e padrões dos dados.</w:t>
      </w:r>
    </w:p>
    <w:p w:rsidR="00E5671B" w:rsidRDefault="00E5671B" w:rsidP="00E5671B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7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https://github.com/DataViva/dataviva-scripts/blob/master/scripts/sc/school_plots.py</w:t>
        </w:r>
      </w:hyperlink>
    </w:p>
    <w:p w:rsidR="00E5671B" w:rsidRDefault="00E5671B" w:rsidP="00E5671B">
      <w:pPr>
        <w:pStyle w:val="BasicParagraph"/>
        <w:numPr>
          <w:ilvl w:val="0"/>
          <w:numId w:val="27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hyperlink r:id="rId68" w:history="1">
        <w:r w:rsidRPr="00CF37F8">
          <w:rPr>
            <w:rStyle w:val="Hyperlink"/>
            <w:rFonts w:asciiTheme="majorHAnsi" w:hAnsiTheme="majorHAnsi" w:cs="Calibri"/>
            <w:szCs w:val="18"/>
            <w:lang w:val="pt-BR"/>
          </w:rPr>
          <w:t>https://github.com/DataViva/dataviva-scripts/blob/master/scripts/sc/undergrad_plots.py</w:t>
        </w:r>
      </w:hyperlink>
    </w:p>
    <w:p w:rsidR="00E5671B" w:rsidRDefault="00E5671B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316348" w:rsidRDefault="000367B4" w:rsidP="000367B4">
      <w:pPr>
        <w:pStyle w:val="Escritorio-TituloCaptulo0"/>
        <w:numPr>
          <w:ilvl w:val="1"/>
          <w:numId w:val="4"/>
        </w:numPr>
      </w:pPr>
      <w:bookmarkStart w:id="53" w:name="_Toc404186765"/>
      <w:r>
        <w:t xml:space="preserve">Eletronic </w:t>
      </w:r>
      <w:proofErr w:type="spellStart"/>
      <w:r>
        <w:t>Invoice</w:t>
      </w:r>
      <w:bookmarkEnd w:id="53"/>
      <w:proofErr w:type="spellEnd"/>
    </w:p>
    <w:p w:rsidR="000367B4" w:rsidRDefault="000367B4" w:rsidP="000367B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367B4" w:rsidRPr="00B12148" w:rsidRDefault="000367B4" w:rsidP="000367B4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B12148">
        <w:rPr>
          <w:rFonts w:asciiTheme="majorHAnsi" w:hAnsiTheme="majorHAnsi" w:cs="Calibri"/>
          <w:szCs w:val="18"/>
          <w:lang w:val="pt-BR"/>
        </w:rPr>
        <w:t>Parte da homologação da SECEX é realizada em um software estat</w:t>
      </w:r>
      <w:r>
        <w:rPr>
          <w:rFonts w:asciiTheme="majorHAnsi" w:hAnsiTheme="majorHAnsi" w:cs="Calibri"/>
          <w:szCs w:val="18"/>
          <w:lang w:val="pt-BR"/>
        </w:rPr>
        <w:t>ístico. Para isso precisamos fazer uma extração da base considerando as seguintes informações:</w:t>
      </w:r>
    </w:p>
    <w:p w:rsidR="000367B4" w:rsidRDefault="000367B4" w:rsidP="006E2B8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sectPr w:rsidR="000367B4" w:rsidSect="000D0580">
      <w:footerReference w:type="even" r:id="rId69"/>
      <w:footerReference w:type="default" r:id="rId70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679" w:rsidRDefault="00556679" w:rsidP="00B121A9">
      <w:pPr>
        <w:spacing w:after="0"/>
      </w:pPr>
      <w:r>
        <w:separator/>
      </w:r>
    </w:p>
  </w:endnote>
  <w:endnote w:type="continuationSeparator" w:id="0">
    <w:p w:rsidR="00556679" w:rsidRDefault="00556679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C80956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C80956" w:rsidRPr="00524911" w:rsidRDefault="00C8095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C80956" w:rsidRPr="003C24B7" w:rsidRDefault="00C8095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C80956" w:rsidRDefault="00C809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C80956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C80956" w:rsidRPr="00524911" w:rsidRDefault="00C80956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C80956" w:rsidRPr="003C24B7" w:rsidRDefault="00C80956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B62F7" w:rsidRPr="003B62F7">
            <w:rPr>
              <w:rFonts w:ascii="Calibri" w:hAnsi="Calibri"/>
              <w:b/>
              <w:noProof/>
              <w:color w:val="800000"/>
            </w:rPr>
            <w:t>40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C80956" w:rsidRDefault="00C809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679" w:rsidRDefault="00556679" w:rsidP="00B121A9">
      <w:pPr>
        <w:spacing w:after="0"/>
      </w:pPr>
      <w:r>
        <w:separator/>
      </w:r>
    </w:p>
  </w:footnote>
  <w:footnote w:type="continuationSeparator" w:id="0">
    <w:p w:rsidR="00556679" w:rsidRDefault="00556679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FD8"/>
    <w:multiLevelType w:val="hybridMultilevel"/>
    <w:tmpl w:val="7F5E9ED0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66E2"/>
    <w:multiLevelType w:val="hybridMultilevel"/>
    <w:tmpl w:val="88E09132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0372"/>
    <w:multiLevelType w:val="hybridMultilevel"/>
    <w:tmpl w:val="D2D4A0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E161F2"/>
    <w:multiLevelType w:val="multilevel"/>
    <w:tmpl w:val="385EF640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8727BA"/>
    <w:multiLevelType w:val="hybridMultilevel"/>
    <w:tmpl w:val="0DDE3F9C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7155B4"/>
    <w:multiLevelType w:val="hybridMultilevel"/>
    <w:tmpl w:val="38E61DB2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D6033"/>
    <w:multiLevelType w:val="hybridMultilevel"/>
    <w:tmpl w:val="E52C715A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2232080D"/>
    <w:multiLevelType w:val="hybridMultilevel"/>
    <w:tmpl w:val="FD1C9E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7125C9"/>
    <w:multiLevelType w:val="hybridMultilevel"/>
    <w:tmpl w:val="ED40702E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B84C2B"/>
    <w:multiLevelType w:val="hybridMultilevel"/>
    <w:tmpl w:val="960CD9D4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0414F2"/>
    <w:multiLevelType w:val="hybridMultilevel"/>
    <w:tmpl w:val="58504B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FF6976"/>
    <w:multiLevelType w:val="hybridMultilevel"/>
    <w:tmpl w:val="3AAA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F342A0"/>
    <w:multiLevelType w:val="hybridMultilevel"/>
    <w:tmpl w:val="80F6E6E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4652A5A"/>
    <w:multiLevelType w:val="hybridMultilevel"/>
    <w:tmpl w:val="D7DA4C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79AF"/>
    <w:multiLevelType w:val="multilevel"/>
    <w:tmpl w:val="DF9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753331"/>
    <w:multiLevelType w:val="hybridMultilevel"/>
    <w:tmpl w:val="1B6A1A22"/>
    <w:lvl w:ilvl="0" w:tplc="852A36FA">
      <w:numFmt w:val="bullet"/>
      <w:lvlText w:val=""/>
      <w:lvlJc w:val="left"/>
      <w:pPr>
        <w:ind w:left="179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B60E12"/>
    <w:multiLevelType w:val="hybridMultilevel"/>
    <w:tmpl w:val="FD36913E"/>
    <w:lvl w:ilvl="0" w:tplc="852A36FA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62920BE"/>
    <w:multiLevelType w:val="hybridMultilevel"/>
    <w:tmpl w:val="854E9A72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A070DC"/>
    <w:multiLevelType w:val="hybridMultilevel"/>
    <w:tmpl w:val="F0D6F384"/>
    <w:lvl w:ilvl="0" w:tplc="852A36FA">
      <w:numFmt w:val="bullet"/>
      <w:lvlText w:val=""/>
      <w:lvlJc w:val="left"/>
      <w:pPr>
        <w:ind w:left="2154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1">
    <w:nsid w:val="5BB57309"/>
    <w:multiLevelType w:val="hybridMultilevel"/>
    <w:tmpl w:val="E7F8C2B4"/>
    <w:lvl w:ilvl="0" w:tplc="0416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42D50"/>
    <w:multiLevelType w:val="multilevel"/>
    <w:tmpl w:val="45E4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C018B0"/>
    <w:multiLevelType w:val="hybridMultilevel"/>
    <w:tmpl w:val="CF0C9A34"/>
    <w:lvl w:ilvl="0" w:tplc="852A36FA">
      <w:numFmt w:val="bullet"/>
      <w:lvlText w:val=""/>
      <w:lvlJc w:val="left"/>
      <w:pPr>
        <w:ind w:left="107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9502F"/>
    <w:multiLevelType w:val="hybridMultilevel"/>
    <w:tmpl w:val="3C5876F8"/>
    <w:lvl w:ilvl="0" w:tplc="852A36FA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E392AC1"/>
    <w:multiLevelType w:val="hybridMultilevel"/>
    <w:tmpl w:val="F86C12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7D4DB9"/>
    <w:multiLevelType w:val="hybridMultilevel"/>
    <w:tmpl w:val="0122D3F0"/>
    <w:lvl w:ilvl="0" w:tplc="852A36F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"/>
  </w:num>
  <w:num w:numId="4">
    <w:abstractNumId w:val="4"/>
  </w:num>
  <w:num w:numId="5">
    <w:abstractNumId w:val="18"/>
  </w:num>
  <w:num w:numId="6">
    <w:abstractNumId w:val="16"/>
  </w:num>
  <w:num w:numId="7">
    <w:abstractNumId w:val="23"/>
  </w:num>
  <w:num w:numId="8">
    <w:abstractNumId w:val="5"/>
  </w:num>
  <w:num w:numId="9">
    <w:abstractNumId w:val="6"/>
  </w:num>
  <w:num w:numId="10">
    <w:abstractNumId w:val="10"/>
  </w:num>
  <w:num w:numId="11">
    <w:abstractNumId w:val="2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7"/>
  </w:num>
  <w:num w:numId="16">
    <w:abstractNumId w:val="20"/>
  </w:num>
  <w:num w:numId="17">
    <w:abstractNumId w:val="25"/>
  </w:num>
  <w:num w:numId="18">
    <w:abstractNumId w:val="9"/>
  </w:num>
  <w:num w:numId="19">
    <w:abstractNumId w:val="15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2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9"/>
  </w:num>
  <w:num w:numId="29">
    <w:abstractNumId w:val="1"/>
  </w:num>
  <w:num w:numId="30">
    <w:abstractNumId w:val="7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911"/>
    <w:rsid w:val="000011C8"/>
    <w:rsid w:val="000112EA"/>
    <w:rsid w:val="0001278A"/>
    <w:rsid w:val="0001611B"/>
    <w:rsid w:val="00016467"/>
    <w:rsid w:val="000210E6"/>
    <w:rsid w:val="000224FB"/>
    <w:rsid w:val="00025CD3"/>
    <w:rsid w:val="00030286"/>
    <w:rsid w:val="00031199"/>
    <w:rsid w:val="000367B4"/>
    <w:rsid w:val="00037681"/>
    <w:rsid w:val="000412B0"/>
    <w:rsid w:val="000467A2"/>
    <w:rsid w:val="00047083"/>
    <w:rsid w:val="0004720B"/>
    <w:rsid w:val="0005073C"/>
    <w:rsid w:val="00053716"/>
    <w:rsid w:val="00061B1C"/>
    <w:rsid w:val="00065128"/>
    <w:rsid w:val="00065853"/>
    <w:rsid w:val="00066C70"/>
    <w:rsid w:val="00071255"/>
    <w:rsid w:val="00071611"/>
    <w:rsid w:val="00093F0A"/>
    <w:rsid w:val="000A1AB5"/>
    <w:rsid w:val="000A20E3"/>
    <w:rsid w:val="000A31A4"/>
    <w:rsid w:val="000A6256"/>
    <w:rsid w:val="000A6296"/>
    <w:rsid w:val="000B2C7E"/>
    <w:rsid w:val="000B3A49"/>
    <w:rsid w:val="000B4428"/>
    <w:rsid w:val="000B5B20"/>
    <w:rsid w:val="000B6905"/>
    <w:rsid w:val="000B7F8F"/>
    <w:rsid w:val="000C4791"/>
    <w:rsid w:val="000C47E5"/>
    <w:rsid w:val="000C5AD0"/>
    <w:rsid w:val="000C7B8D"/>
    <w:rsid w:val="000D0580"/>
    <w:rsid w:val="000D09CA"/>
    <w:rsid w:val="000D232A"/>
    <w:rsid w:val="000D46A7"/>
    <w:rsid w:val="000D503C"/>
    <w:rsid w:val="000E055C"/>
    <w:rsid w:val="000E1660"/>
    <w:rsid w:val="000E2A02"/>
    <w:rsid w:val="000E49C7"/>
    <w:rsid w:val="000F4181"/>
    <w:rsid w:val="000F4BBC"/>
    <w:rsid w:val="000F6401"/>
    <w:rsid w:val="000F6BA9"/>
    <w:rsid w:val="000F7BDD"/>
    <w:rsid w:val="0010098F"/>
    <w:rsid w:val="00101E1C"/>
    <w:rsid w:val="00102433"/>
    <w:rsid w:val="0010560A"/>
    <w:rsid w:val="001058A5"/>
    <w:rsid w:val="00105A03"/>
    <w:rsid w:val="001135CC"/>
    <w:rsid w:val="001152AD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0CFE"/>
    <w:rsid w:val="001332D2"/>
    <w:rsid w:val="001361EF"/>
    <w:rsid w:val="00141759"/>
    <w:rsid w:val="001432CB"/>
    <w:rsid w:val="00143A3B"/>
    <w:rsid w:val="00143D84"/>
    <w:rsid w:val="00143F6F"/>
    <w:rsid w:val="00144216"/>
    <w:rsid w:val="00166D26"/>
    <w:rsid w:val="0017052E"/>
    <w:rsid w:val="00170B83"/>
    <w:rsid w:val="00176B51"/>
    <w:rsid w:val="00180D65"/>
    <w:rsid w:val="00185300"/>
    <w:rsid w:val="00185466"/>
    <w:rsid w:val="00186224"/>
    <w:rsid w:val="00187506"/>
    <w:rsid w:val="001877BE"/>
    <w:rsid w:val="00194944"/>
    <w:rsid w:val="0019522D"/>
    <w:rsid w:val="001A2163"/>
    <w:rsid w:val="001A3F12"/>
    <w:rsid w:val="001A7788"/>
    <w:rsid w:val="001B228D"/>
    <w:rsid w:val="001B5069"/>
    <w:rsid w:val="001C0FDC"/>
    <w:rsid w:val="001C120A"/>
    <w:rsid w:val="001C26AC"/>
    <w:rsid w:val="001C5BC2"/>
    <w:rsid w:val="001C5D71"/>
    <w:rsid w:val="001C6F98"/>
    <w:rsid w:val="001D1A9F"/>
    <w:rsid w:val="001D1D67"/>
    <w:rsid w:val="001D342B"/>
    <w:rsid w:val="001D501D"/>
    <w:rsid w:val="001D52ED"/>
    <w:rsid w:val="001D7033"/>
    <w:rsid w:val="001D7724"/>
    <w:rsid w:val="001E2D2A"/>
    <w:rsid w:val="001E658F"/>
    <w:rsid w:val="001E7C31"/>
    <w:rsid w:val="001F0C4E"/>
    <w:rsid w:val="001F2E07"/>
    <w:rsid w:val="001F7741"/>
    <w:rsid w:val="0020510F"/>
    <w:rsid w:val="0020537B"/>
    <w:rsid w:val="0020657D"/>
    <w:rsid w:val="00206F7A"/>
    <w:rsid w:val="00210DA7"/>
    <w:rsid w:val="002114B7"/>
    <w:rsid w:val="002121EA"/>
    <w:rsid w:val="0021659A"/>
    <w:rsid w:val="00217DF1"/>
    <w:rsid w:val="002216E1"/>
    <w:rsid w:val="002229C3"/>
    <w:rsid w:val="00223EDB"/>
    <w:rsid w:val="00224803"/>
    <w:rsid w:val="00225D0B"/>
    <w:rsid w:val="00225D55"/>
    <w:rsid w:val="00225FA6"/>
    <w:rsid w:val="00226105"/>
    <w:rsid w:val="00230C04"/>
    <w:rsid w:val="00232861"/>
    <w:rsid w:val="00234FB6"/>
    <w:rsid w:val="00236E10"/>
    <w:rsid w:val="0023704D"/>
    <w:rsid w:val="0023759A"/>
    <w:rsid w:val="00241E9E"/>
    <w:rsid w:val="002466A1"/>
    <w:rsid w:val="00247ACD"/>
    <w:rsid w:val="00250C99"/>
    <w:rsid w:val="00252A40"/>
    <w:rsid w:val="0025637D"/>
    <w:rsid w:val="00260EE6"/>
    <w:rsid w:val="00266C0B"/>
    <w:rsid w:val="00267DA4"/>
    <w:rsid w:val="002716E7"/>
    <w:rsid w:val="00272413"/>
    <w:rsid w:val="0028146F"/>
    <w:rsid w:val="00283A57"/>
    <w:rsid w:val="002862D6"/>
    <w:rsid w:val="0028752C"/>
    <w:rsid w:val="00294668"/>
    <w:rsid w:val="002A7A0B"/>
    <w:rsid w:val="002B193B"/>
    <w:rsid w:val="002B3F20"/>
    <w:rsid w:val="002B6200"/>
    <w:rsid w:val="002C495B"/>
    <w:rsid w:val="002D4BA3"/>
    <w:rsid w:val="002D577B"/>
    <w:rsid w:val="002E01BC"/>
    <w:rsid w:val="002E172C"/>
    <w:rsid w:val="002E21B4"/>
    <w:rsid w:val="002E584E"/>
    <w:rsid w:val="002E778B"/>
    <w:rsid w:val="002E7C4D"/>
    <w:rsid w:val="002F0E00"/>
    <w:rsid w:val="002F20A0"/>
    <w:rsid w:val="002F242C"/>
    <w:rsid w:val="002F4557"/>
    <w:rsid w:val="0030783C"/>
    <w:rsid w:val="00311C39"/>
    <w:rsid w:val="003148B9"/>
    <w:rsid w:val="00315949"/>
    <w:rsid w:val="00316348"/>
    <w:rsid w:val="003164DC"/>
    <w:rsid w:val="00323C93"/>
    <w:rsid w:val="00326311"/>
    <w:rsid w:val="00326D43"/>
    <w:rsid w:val="0033087F"/>
    <w:rsid w:val="00333E55"/>
    <w:rsid w:val="0033532A"/>
    <w:rsid w:val="00336E1A"/>
    <w:rsid w:val="00340CB5"/>
    <w:rsid w:val="00340FE4"/>
    <w:rsid w:val="0034356E"/>
    <w:rsid w:val="003452C3"/>
    <w:rsid w:val="00353F13"/>
    <w:rsid w:val="00356247"/>
    <w:rsid w:val="00357D98"/>
    <w:rsid w:val="00360407"/>
    <w:rsid w:val="003640AC"/>
    <w:rsid w:val="0036715E"/>
    <w:rsid w:val="003715FF"/>
    <w:rsid w:val="00371992"/>
    <w:rsid w:val="003736A3"/>
    <w:rsid w:val="00373EDE"/>
    <w:rsid w:val="00375211"/>
    <w:rsid w:val="00376CB9"/>
    <w:rsid w:val="00377668"/>
    <w:rsid w:val="00385019"/>
    <w:rsid w:val="00386FAD"/>
    <w:rsid w:val="003914C9"/>
    <w:rsid w:val="00392701"/>
    <w:rsid w:val="00394271"/>
    <w:rsid w:val="003A08C3"/>
    <w:rsid w:val="003A2A53"/>
    <w:rsid w:val="003A2B36"/>
    <w:rsid w:val="003A3EE7"/>
    <w:rsid w:val="003A48A9"/>
    <w:rsid w:val="003A53C0"/>
    <w:rsid w:val="003A54B1"/>
    <w:rsid w:val="003B15B4"/>
    <w:rsid w:val="003B62F7"/>
    <w:rsid w:val="003B6D8D"/>
    <w:rsid w:val="003C06F4"/>
    <w:rsid w:val="003C24B7"/>
    <w:rsid w:val="003C2D77"/>
    <w:rsid w:val="003C3928"/>
    <w:rsid w:val="003C3E59"/>
    <w:rsid w:val="003C664B"/>
    <w:rsid w:val="003C6B69"/>
    <w:rsid w:val="003D10D4"/>
    <w:rsid w:val="003D19F4"/>
    <w:rsid w:val="003D2A01"/>
    <w:rsid w:val="003E08B6"/>
    <w:rsid w:val="003E3DBB"/>
    <w:rsid w:val="003E4E85"/>
    <w:rsid w:val="003F03F8"/>
    <w:rsid w:val="003F2840"/>
    <w:rsid w:val="003F31E5"/>
    <w:rsid w:val="003F7998"/>
    <w:rsid w:val="00402F3A"/>
    <w:rsid w:val="0040397E"/>
    <w:rsid w:val="004040A7"/>
    <w:rsid w:val="004105E4"/>
    <w:rsid w:val="0041110A"/>
    <w:rsid w:val="00414756"/>
    <w:rsid w:val="00416486"/>
    <w:rsid w:val="00417941"/>
    <w:rsid w:val="00422787"/>
    <w:rsid w:val="004248E5"/>
    <w:rsid w:val="0042637D"/>
    <w:rsid w:val="00430B7C"/>
    <w:rsid w:val="0043233B"/>
    <w:rsid w:val="004326DC"/>
    <w:rsid w:val="00434D8F"/>
    <w:rsid w:val="00435A72"/>
    <w:rsid w:val="0043600A"/>
    <w:rsid w:val="00437B07"/>
    <w:rsid w:val="0044223F"/>
    <w:rsid w:val="00453042"/>
    <w:rsid w:val="00453B6E"/>
    <w:rsid w:val="00455BC0"/>
    <w:rsid w:val="0046234C"/>
    <w:rsid w:val="0046260D"/>
    <w:rsid w:val="00464915"/>
    <w:rsid w:val="00466F1C"/>
    <w:rsid w:val="0046739F"/>
    <w:rsid w:val="00470328"/>
    <w:rsid w:val="0047335C"/>
    <w:rsid w:val="004753F0"/>
    <w:rsid w:val="00476299"/>
    <w:rsid w:val="0047726A"/>
    <w:rsid w:val="00482DDF"/>
    <w:rsid w:val="0048483D"/>
    <w:rsid w:val="00487703"/>
    <w:rsid w:val="00493526"/>
    <w:rsid w:val="00493E9C"/>
    <w:rsid w:val="00494117"/>
    <w:rsid w:val="00496111"/>
    <w:rsid w:val="00496115"/>
    <w:rsid w:val="004A0CD9"/>
    <w:rsid w:val="004B3381"/>
    <w:rsid w:val="004B6C57"/>
    <w:rsid w:val="004C1CA5"/>
    <w:rsid w:val="004C2E94"/>
    <w:rsid w:val="004C6E49"/>
    <w:rsid w:val="004C7E30"/>
    <w:rsid w:val="004D0FED"/>
    <w:rsid w:val="004D19CA"/>
    <w:rsid w:val="004D27F6"/>
    <w:rsid w:val="004D3686"/>
    <w:rsid w:val="004D4BCE"/>
    <w:rsid w:val="004D6A12"/>
    <w:rsid w:val="004D7E78"/>
    <w:rsid w:val="004E091B"/>
    <w:rsid w:val="004E1232"/>
    <w:rsid w:val="004E3811"/>
    <w:rsid w:val="004E7270"/>
    <w:rsid w:val="004F3C7A"/>
    <w:rsid w:val="004F3DE9"/>
    <w:rsid w:val="004F55D2"/>
    <w:rsid w:val="005118B0"/>
    <w:rsid w:val="00511A59"/>
    <w:rsid w:val="00514FA0"/>
    <w:rsid w:val="00522727"/>
    <w:rsid w:val="00523332"/>
    <w:rsid w:val="00524911"/>
    <w:rsid w:val="0052564A"/>
    <w:rsid w:val="00527610"/>
    <w:rsid w:val="00527BCC"/>
    <w:rsid w:val="00530322"/>
    <w:rsid w:val="00530677"/>
    <w:rsid w:val="00532150"/>
    <w:rsid w:val="00536007"/>
    <w:rsid w:val="0053723A"/>
    <w:rsid w:val="00537B2B"/>
    <w:rsid w:val="005434A3"/>
    <w:rsid w:val="00543841"/>
    <w:rsid w:val="005503A2"/>
    <w:rsid w:val="00551936"/>
    <w:rsid w:val="00551F81"/>
    <w:rsid w:val="00552500"/>
    <w:rsid w:val="005551BC"/>
    <w:rsid w:val="0055552C"/>
    <w:rsid w:val="00555BF4"/>
    <w:rsid w:val="00556679"/>
    <w:rsid w:val="0055732A"/>
    <w:rsid w:val="00557F99"/>
    <w:rsid w:val="00561C27"/>
    <w:rsid w:val="00567144"/>
    <w:rsid w:val="00572677"/>
    <w:rsid w:val="00572F38"/>
    <w:rsid w:val="00574C8B"/>
    <w:rsid w:val="005805E6"/>
    <w:rsid w:val="005812E6"/>
    <w:rsid w:val="00582C49"/>
    <w:rsid w:val="00587EC9"/>
    <w:rsid w:val="00594C61"/>
    <w:rsid w:val="005967C3"/>
    <w:rsid w:val="005A38CC"/>
    <w:rsid w:val="005A7BD4"/>
    <w:rsid w:val="005A7E42"/>
    <w:rsid w:val="005B082A"/>
    <w:rsid w:val="005B25BF"/>
    <w:rsid w:val="005B2A22"/>
    <w:rsid w:val="005B36D5"/>
    <w:rsid w:val="005B3B92"/>
    <w:rsid w:val="005B4DF3"/>
    <w:rsid w:val="005B7251"/>
    <w:rsid w:val="005C590C"/>
    <w:rsid w:val="005D03F7"/>
    <w:rsid w:val="005D4DB6"/>
    <w:rsid w:val="005D77F2"/>
    <w:rsid w:val="005E0FFC"/>
    <w:rsid w:val="005E30AD"/>
    <w:rsid w:val="005E40FB"/>
    <w:rsid w:val="005E5BC9"/>
    <w:rsid w:val="005E6580"/>
    <w:rsid w:val="00600253"/>
    <w:rsid w:val="00600440"/>
    <w:rsid w:val="00601B80"/>
    <w:rsid w:val="00604DCA"/>
    <w:rsid w:val="006056BC"/>
    <w:rsid w:val="00606833"/>
    <w:rsid w:val="00606EF6"/>
    <w:rsid w:val="00610FF3"/>
    <w:rsid w:val="00611606"/>
    <w:rsid w:val="00613C70"/>
    <w:rsid w:val="00614EFF"/>
    <w:rsid w:val="0061636C"/>
    <w:rsid w:val="00620AA7"/>
    <w:rsid w:val="00624640"/>
    <w:rsid w:val="00627AC5"/>
    <w:rsid w:val="006308E9"/>
    <w:rsid w:val="00637052"/>
    <w:rsid w:val="006378D2"/>
    <w:rsid w:val="00642AF4"/>
    <w:rsid w:val="00643068"/>
    <w:rsid w:val="006434DD"/>
    <w:rsid w:val="006451CC"/>
    <w:rsid w:val="00647DE1"/>
    <w:rsid w:val="00651793"/>
    <w:rsid w:val="00660C7B"/>
    <w:rsid w:val="00661649"/>
    <w:rsid w:val="006624C0"/>
    <w:rsid w:val="00671166"/>
    <w:rsid w:val="00672644"/>
    <w:rsid w:val="0067704A"/>
    <w:rsid w:val="006776B9"/>
    <w:rsid w:val="00681C5D"/>
    <w:rsid w:val="00683337"/>
    <w:rsid w:val="00684998"/>
    <w:rsid w:val="0069177B"/>
    <w:rsid w:val="00692428"/>
    <w:rsid w:val="00695271"/>
    <w:rsid w:val="00695853"/>
    <w:rsid w:val="0069663E"/>
    <w:rsid w:val="006A257C"/>
    <w:rsid w:val="006A5DDF"/>
    <w:rsid w:val="006B4D0B"/>
    <w:rsid w:val="006B691F"/>
    <w:rsid w:val="006C2CEF"/>
    <w:rsid w:val="006C49BA"/>
    <w:rsid w:val="006C4EAF"/>
    <w:rsid w:val="006C70FB"/>
    <w:rsid w:val="006D0974"/>
    <w:rsid w:val="006D7802"/>
    <w:rsid w:val="006E0164"/>
    <w:rsid w:val="006E01A8"/>
    <w:rsid w:val="006E097A"/>
    <w:rsid w:val="006E1488"/>
    <w:rsid w:val="006E1FA5"/>
    <w:rsid w:val="006E2B8F"/>
    <w:rsid w:val="006E644E"/>
    <w:rsid w:val="006F04B7"/>
    <w:rsid w:val="006F1113"/>
    <w:rsid w:val="006F1709"/>
    <w:rsid w:val="006F1DC6"/>
    <w:rsid w:val="006F7542"/>
    <w:rsid w:val="00702ACC"/>
    <w:rsid w:val="007135B8"/>
    <w:rsid w:val="00713C3E"/>
    <w:rsid w:val="00714BBF"/>
    <w:rsid w:val="00715DC6"/>
    <w:rsid w:val="00716B95"/>
    <w:rsid w:val="00724D5B"/>
    <w:rsid w:val="007272A8"/>
    <w:rsid w:val="0072730E"/>
    <w:rsid w:val="0073108D"/>
    <w:rsid w:val="0073171D"/>
    <w:rsid w:val="0073212D"/>
    <w:rsid w:val="00733711"/>
    <w:rsid w:val="00734195"/>
    <w:rsid w:val="007376D1"/>
    <w:rsid w:val="00740399"/>
    <w:rsid w:val="00742FC8"/>
    <w:rsid w:val="00744391"/>
    <w:rsid w:val="007455C4"/>
    <w:rsid w:val="00747899"/>
    <w:rsid w:val="00747934"/>
    <w:rsid w:val="00752843"/>
    <w:rsid w:val="00763FFA"/>
    <w:rsid w:val="00765750"/>
    <w:rsid w:val="00765E39"/>
    <w:rsid w:val="00781E3F"/>
    <w:rsid w:val="00781FD1"/>
    <w:rsid w:val="00784398"/>
    <w:rsid w:val="00785C5A"/>
    <w:rsid w:val="007944F6"/>
    <w:rsid w:val="00796D79"/>
    <w:rsid w:val="007A10BB"/>
    <w:rsid w:val="007A21BB"/>
    <w:rsid w:val="007A383C"/>
    <w:rsid w:val="007B0203"/>
    <w:rsid w:val="007B0A6E"/>
    <w:rsid w:val="007C0346"/>
    <w:rsid w:val="007C6726"/>
    <w:rsid w:val="007D5386"/>
    <w:rsid w:val="007E07C4"/>
    <w:rsid w:val="007E46BE"/>
    <w:rsid w:val="007E5F68"/>
    <w:rsid w:val="007E66A6"/>
    <w:rsid w:val="007E7C55"/>
    <w:rsid w:val="007F22CF"/>
    <w:rsid w:val="0080053C"/>
    <w:rsid w:val="008104FD"/>
    <w:rsid w:val="00811188"/>
    <w:rsid w:val="0081285A"/>
    <w:rsid w:val="00813301"/>
    <w:rsid w:val="0081644B"/>
    <w:rsid w:val="00817913"/>
    <w:rsid w:val="00821F61"/>
    <w:rsid w:val="0083358F"/>
    <w:rsid w:val="008335DF"/>
    <w:rsid w:val="00835605"/>
    <w:rsid w:val="00835E15"/>
    <w:rsid w:val="008377FC"/>
    <w:rsid w:val="00843559"/>
    <w:rsid w:val="00843DD7"/>
    <w:rsid w:val="008454B2"/>
    <w:rsid w:val="00845E36"/>
    <w:rsid w:val="00850859"/>
    <w:rsid w:val="00854300"/>
    <w:rsid w:val="00854FE4"/>
    <w:rsid w:val="00857FC0"/>
    <w:rsid w:val="00863259"/>
    <w:rsid w:val="0086343E"/>
    <w:rsid w:val="00872358"/>
    <w:rsid w:val="00872B82"/>
    <w:rsid w:val="00872D59"/>
    <w:rsid w:val="00873D99"/>
    <w:rsid w:val="008805B3"/>
    <w:rsid w:val="0088348D"/>
    <w:rsid w:val="0088417E"/>
    <w:rsid w:val="0088544F"/>
    <w:rsid w:val="008878F8"/>
    <w:rsid w:val="00891794"/>
    <w:rsid w:val="008936A1"/>
    <w:rsid w:val="008A1F4B"/>
    <w:rsid w:val="008A3E39"/>
    <w:rsid w:val="008A47D3"/>
    <w:rsid w:val="008A54F6"/>
    <w:rsid w:val="008A62D0"/>
    <w:rsid w:val="008B61BC"/>
    <w:rsid w:val="008C1A07"/>
    <w:rsid w:val="008C6BF6"/>
    <w:rsid w:val="008C7B35"/>
    <w:rsid w:val="008D365D"/>
    <w:rsid w:val="008D6DA2"/>
    <w:rsid w:val="008D7359"/>
    <w:rsid w:val="008E31BF"/>
    <w:rsid w:val="008F1B09"/>
    <w:rsid w:val="008F3055"/>
    <w:rsid w:val="008F5BEA"/>
    <w:rsid w:val="008F5E65"/>
    <w:rsid w:val="0090605B"/>
    <w:rsid w:val="009236C4"/>
    <w:rsid w:val="009241F1"/>
    <w:rsid w:val="009269EF"/>
    <w:rsid w:val="00926A68"/>
    <w:rsid w:val="009303AF"/>
    <w:rsid w:val="00931E06"/>
    <w:rsid w:val="009322AD"/>
    <w:rsid w:val="00932FE6"/>
    <w:rsid w:val="00934C3F"/>
    <w:rsid w:val="0094097A"/>
    <w:rsid w:val="00941399"/>
    <w:rsid w:val="00946396"/>
    <w:rsid w:val="009466E9"/>
    <w:rsid w:val="00946B15"/>
    <w:rsid w:val="00947373"/>
    <w:rsid w:val="00947F3E"/>
    <w:rsid w:val="00950242"/>
    <w:rsid w:val="00953FB3"/>
    <w:rsid w:val="00954C12"/>
    <w:rsid w:val="00960382"/>
    <w:rsid w:val="00962C64"/>
    <w:rsid w:val="009662F9"/>
    <w:rsid w:val="00972F77"/>
    <w:rsid w:val="00976DFE"/>
    <w:rsid w:val="00980BC0"/>
    <w:rsid w:val="00986B53"/>
    <w:rsid w:val="00987603"/>
    <w:rsid w:val="00987F94"/>
    <w:rsid w:val="00994504"/>
    <w:rsid w:val="009A0A30"/>
    <w:rsid w:val="009A13B2"/>
    <w:rsid w:val="009A3DAC"/>
    <w:rsid w:val="009A4767"/>
    <w:rsid w:val="009B14CC"/>
    <w:rsid w:val="009B2919"/>
    <w:rsid w:val="009B36DF"/>
    <w:rsid w:val="009B5E3F"/>
    <w:rsid w:val="009B730E"/>
    <w:rsid w:val="009C13DD"/>
    <w:rsid w:val="009C1DC3"/>
    <w:rsid w:val="009C2BC5"/>
    <w:rsid w:val="009C2DB8"/>
    <w:rsid w:val="009C3618"/>
    <w:rsid w:val="009D5752"/>
    <w:rsid w:val="009D7597"/>
    <w:rsid w:val="009D794B"/>
    <w:rsid w:val="009E25B8"/>
    <w:rsid w:val="009E402C"/>
    <w:rsid w:val="009E4484"/>
    <w:rsid w:val="009E4B86"/>
    <w:rsid w:val="009F2362"/>
    <w:rsid w:val="009F303B"/>
    <w:rsid w:val="009F57D5"/>
    <w:rsid w:val="009F649A"/>
    <w:rsid w:val="00A00CCF"/>
    <w:rsid w:val="00A014D0"/>
    <w:rsid w:val="00A022F4"/>
    <w:rsid w:val="00A043DC"/>
    <w:rsid w:val="00A104AC"/>
    <w:rsid w:val="00A129F3"/>
    <w:rsid w:val="00A208E2"/>
    <w:rsid w:val="00A20A02"/>
    <w:rsid w:val="00A245B2"/>
    <w:rsid w:val="00A250E1"/>
    <w:rsid w:val="00A431E4"/>
    <w:rsid w:val="00A47C01"/>
    <w:rsid w:val="00A5535E"/>
    <w:rsid w:val="00A55B86"/>
    <w:rsid w:val="00A57990"/>
    <w:rsid w:val="00A57BA2"/>
    <w:rsid w:val="00A623BA"/>
    <w:rsid w:val="00A65537"/>
    <w:rsid w:val="00A6693D"/>
    <w:rsid w:val="00A70BB4"/>
    <w:rsid w:val="00A710C0"/>
    <w:rsid w:val="00A724EF"/>
    <w:rsid w:val="00A84DFF"/>
    <w:rsid w:val="00A8641C"/>
    <w:rsid w:val="00A87957"/>
    <w:rsid w:val="00A9097A"/>
    <w:rsid w:val="00A968ED"/>
    <w:rsid w:val="00A97EE2"/>
    <w:rsid w:val="00AA10E3"/>
    <w:rsid w:val="00AA2E40"/>
    <w:rsid w:val="00AA5663"/>
    <w:rsid w:val="00AB0C65"/>
    <w:rsid w:val="00AB1652"/>
    <w:rsid w:val="00AB292A"/>
    <w:rsid w:val="00AC2C04"/>
    <w:rsid w:val="00AC5B19"/>
    <w:rsid w:val="00AC7CAF"/>
    <w:rsid w:val="00AE0990"/>
    <w:rsid w:val="00AE1608"/>
    <w:rsid w:val="00AE203C"/>
    <w:rsid w:val="00AE25C9"/>
    <w:rsid w:val="00AE7C31"/>
    <w:rsid w:val="00AF214F"/>
    <w:rsid w:val="00AF306B"/>
    <w:rsid w:val="00AF4C5C"/>
    <w:rsid w:val="00AF70D8"/>
    <w:rsid w:val="00B02F89"/>
    <w:rsid w:val="00B030EF"/>
    <w:rsid w:val="00B03F68"/>
    <w:rsid w:val="00B04F4C"/>
    <w:rsid w:val="00B10221"/>
    <w:rsid w:val="00B110D9"/>
    <w:rsid w:val="00B114ED"/>
    <w:rsid w:val="00B12148"/>
    <w:rsid w:val="00B121A9"/>
    <w:rsid w:val="00B15B67"/>
    <w:rsid w:val="00B21710"/>
    <w:rsid w:val="00B324A8"/>
    <w:rsid w:val="00B33277"/>
    <w:rsid w:val="00B340F4"/>
    <w:rsid w:val="00B34550"/>
    <w:rsid w:val="00B3774A"/>
    <w:rsid w:val="00B50E70"/>
    <w:rsid w:val="00B51A01"/>
    <w:rsid w:val="00B522AE"/>
    <w:rsid w:val="00B52F3E"/>
    <w:rsid w:val="00B546B2"/>
    <w:rsid w:val="00B547B5"/>
    <w:rsid w:val="00B5533F"/>
    <w:rsid w:val="00B55875"/>
    <w:rsid w:val="00B564CB"/>
    <w:rsid w:val="00B61A3A"/>
    <w:rsid w:val="00B65105"/>
    <w:rsid w:val="00B676D8"/>
    <w:rsid w:val="00B67C3A"/>
    <w:rsid w:val="00B74815"/>
    <w:rsid w:val="00B80571"/>
    <w:rsid w:val="00B81D91"/>
    <w:rsid w:val="00B84C1E"/>
    <w:rsid w:val="00B8796D"/>
    <w:rsid w:val="00B9016F"/>
    <w:rsid w:val="00B95DA1"/>
    <w:rsid w:val="00B96171"/>
    <w:rsid w:val="00BA0B56"/>
    <w:rsid w:val="00BA1EA6"/>
    <w:rsid w:val="00BA213F"/>
    <w:rsid w:val="00BA7796"/>
    <w:rsid w:val="00BB22B2"/>
    <w:rsid w:val="00BC1AC2"/>
    <w:rsid w:val="00BC224E"/>
    <w:rsid w:val="00BC3298"/>
    <w:rsid w:val="00BC37D3"/>
    <w:rsid w:val="00BD315C"/>
    <w:rsid w:val="00BD6455"/>
    <w:rsid w:val="00BD7E7E"/>
    <w:rsid w:val="00BE6468"/>
    <w:rsid w:val="00BE7B78"/>
    <w:rsid w:val="00C01467"/>
    <w:rsid w:val="00C050DD"/>
    <w:rsid w:val="00C0726D"/>
    <w:rsid w:val="00C07ECB"/>
    <w:rsid w:val="00C10D04"/>
    <w:rsid w:val="00C146DA"/>
    <w:rsid w:val="00C23DF5"/>
    <w:rsid w:val="00C24028"/>
    <w:rsid w:val="00C263D1"/>
    <w:rsid w:val="00C26D9A"/>
    <w:rsid w:val="00C301BD"/>
    <w:rsid w:val="00C3070F"/>
    <w:rsid w:val="00C30BE2"/>
    <w:rsid w:val="00C331F4"/>
    <w:rsid w:val="00C33E52"/>
    <w:rsid w:val="00C35527"/>
    <w:rsid w:val="00C437EC"/>
    <w:rsid w:val="00C454E6"/>
    <w:rsid w:val="00C4797A"/>
    <w:rsid w:val="00C521EF"/>
    <w:rsid w:val="00C53893"/>
    <w:rsid w:val="00C54396"/>
    <w:rsid w:val="00C5713B"/>
    <w:rsid w:val="00C60560"/>
    <w:rsid w:val="00C715E0"/>
    <w:rsid w:val="00C72A91"/>
    <w:rsid w:val="00C73815"/>
    <w:rsid w:val="00C80956"/>
    <w:rsid w:val="00C82F78"/>
    <w:rsid w:val="00C8491A"/>
    <w:rsid w:val="00C84FB9"/>
    <w:rsid w:val="00C92DBF"/>
    <w:rsid w:val="00CA5DE0"/>
    <w:rsid w:val="00CA704F"/>
    <w:rsid w:val="00CB1400"/>
    <w:rsid w:val="00CB16C5"/>
    <w:rsid w:val="00CB2C12"/>
    <w:rsid w:val="00CC01D4"/>
    <w:rsid w:val="00CC43B8"/>
    <w:rsid w:val="00CC6B6A"/>
    <w:rsid w:val="00CD2BC6"/>
    <w:rsid w:val="00CD32D8"/>
    <w:rsid w:val="00CD6D57"/>
    <w:rsid w:val="00CD7DEE"/>
    <w:rsid w:val="00CE020E"/>
    <w:rsid w:val="00CE2903"/>
    <w:rsid w:val="00CE31DC"/>
    <w:rsid w:val="00CE3765"/>
    <w:rsid w:val="00CE5E5E"/>
    <w:rsid w:val="00CE61B1"/>
    <w:rsid w:val="00CF1EA8"/>
    <w:rsid w:val="00CF6AC3"/>
    <w:rsid w:val="00D02178"/>
    <w:rsid w:val="00D058A2"/>
    <w:rsid w:val="00D07057"/>
    <w:rsid w:val="00D071BC"/>
    <w:rsid w:val="00D1274E"/>
    <w:rsid w:val="00D13A46"/>
    <w:rsid w:val="00D1761E"/>
    <w:rsid w:val="00D20653"/>
    <w:rsid w:val="00D209C5"/>
    <w:rsid w:val="00D20BA0"/>
    <w:rsid w:val="00D219C2"/>
    <w:rsid w:val="00D2232F"/>
    <w:rsid w:val="00D25EBA"/>
    <w:rsid w:val="00D26A1A"/>
    <w:rsid w:val="00D31DB4"/>
    <w:rsid w:val="00D351E4"/>
    <w:rsid w:val="00D37A96"/>
    <w:rsid w:val="00D43FBF"/>
    <w:rsid w:val="00D470B7"/>
    <w:rsid w:val="00D5025A"/>
    <w:rsid w:val="00D55A55"/>
    <w:rsid w:val="00D63677"/>
    <w:rsid w:val="00D6382F"/>
    <w:rsid w:val="00D65683"/>
    <w:rsid w:val="00D6736C"/>
    <w:rsid w:val="00D714E5"/>
    <w:rsid w:val="00D730EC"/>
    <w:rsid w:val="00D8072D"/>
    <w:rsid w:val="00D80996"/>
    <w:rsid w:val="00D80A97"/>
    <w:rsid w:val="00D83291"/>
    <w:rsid w:val="00D842FE"/>
    <w:rsid w:val="00D91403"/>
    <w:rsid w:val="00D9326B"/>
    <w:rsid w:val="00D940BA"/>
    <w:rsid w:val="00D964E8"/>
    <w:rsid w:val="00D96F50"/>
    <w:rsid w:val="00DB0990"/>
    <w:rsid w:val="00DB10F9"/>
    <w:rsid w:val="00DB237D"/>
    <w:rsid w:val="00DB3FAE"/>
    <w:rsid w:val="00DC1568"/>
    <w:rsid w:val="00DC3952"/>
    <w:rsid w:val="00DC4D41"/>
    <w:rsid w:val="00DC7046"/>
    <w:rsid w:val="00DD3EF5"/>
    <w:rsid w:val="00DD6147"/>
    <w:rsid w:val="00DD63E6"/>
    <w:rsid w:val="00DE4B7F"/>
    <w:rsid w:val="00DF1325"/>
    <w:rsid w:val="00DF1CE1"/>
    <w:rsid w:val="00DF3897"/>
    <w:rsid w:val="00DF5D27"/>
    <w:rsid w:val="00DF69B7"/>
    <w:rsid w:val="00DF6EB3"/>
    <w:rsid w:val="00DF7563"/>
    <w:rsid w:val="00E00926"/>
    <w:rsid w:val="00E0617F"/>
    <w:rsid w:val="00E0625B"/>
    <w:rsid w:val="00E10075"/>
    <w:rsid w:val="00E10A03"/>
    <w:rsid w:val="00E1165F"/>
    <w:rsid w:val="00E120DA"/>
    <w:rsid w:val="00E150FB"/>
    <w:rsid w:val="00E20B12"/>
    <w:rsid w:val="00E23080"/>
    <w:rsid w:val="00E26B4B"/>
    <w:rsid w:val="00E300E2"/>
    <w:rsid w:val="00E35821"/>
    <w:rsid w:val="00E37067"/>
    <w:rsid w:val="00E40060"/>
    <w:rsid w:val="00E42AF2"/>
    <w:rsid w:val="00E46F86"/>
    <w:rsid w:val="00E51264"/>
    <w:rsid w:val="00E51500"/>
    <w:rsid w:val="00E517D3"/>
    <w:rsid w:val="00E53520"/>
    <w:rsid w:val="00E53B49"/>
    <w:rsid w:val="00E55B59"/>
    <w:rsid w:val="00E5671B"/>
    <w:rsid w:val="00E57434"/>
    <w:rsid w:val="00E61752"/>
    <w:rsid w:val="00E6282D"/>
    <w:rsid w:val="00E63BE3"/>
    <w:rsid w:val="00E651E5"/>
    <w:rsid w:val="00E66762"/>
    <w:rsid w:val="00E66EAE"/>
    <w:rsid w:val="00E73EB3"/>
    <w:rsid w:val="00E76932"/>
    <w:rsid w:val="00E7754E"/>
    <w:rsid w:val="00E812B9"/>
    <w:rsid w:val="00E84552"/>
    <w:rsid w:val="00E84EA2"/>
    <w:rsid w:val="00E84FA7"/>
    <w:rsid w:val="00E864D8"/>
    <w:rsid w:val="00E86DE9"/>
    <w:rsid w:val="00E86E92"/>
    <w:rsid w:val="00E87E6C"/>
    <w:rsid w:val="00E9164F"/>
    <w:rsid w:val="00E92898"/>
    <w:rsid w:val="00E929D1"/>
    <w:rsid w:val="00E92C28"/>
    <w:rsid w:val="00E94A82"/>
    <w:rsid w:val="00E94FA3"/>
    <w:rsid w:val="00E967C0"/>
    <w:rsid w:val="00E96F52"/>
    <w:rsid w:val="00E97EFD"/>
    <w:rsid w:val="00EA63F6"/>
    <w:rsid w:val="00EB347F"/>
    <w:rsid w:val="00EB4654"/>
    <w:rsid w:val="00EC208E"/>
    <w:rsid w:val="00EC4737"/>
    <w:rsid w:val="00EC5013"/>
    <w:rsid w:val="00EC5CE9"/>
    <w:rsid w:val="00EC6494"/>
    <w:rsid w:val="00EC6614"/>
    <w:rsid w:val="00ED2744"/>
    <w:rsid w:val="00ED3C3D"/>
    <w:rsid w:val="00ED5A5C"/>
    <w:rsid w:val="00EE28C9"/>
    <w:rsid w:val="00EF04C4"/>
    <w:rsid w:val="00EF07EE"/>
    <w:rsid w:val="00EF322A"/>
    <w:rsid w:val="00EF6A4F"/>
    <w:rsid w:val="00F065FC"/>
    <w:rsid w:val="00F10BD8"/>
    <w:rsid w:val="00F12CDE"/>
    <w:rsid w:val="00F13314"/>
    <w:rsid w:val="00F14BB9"/>
    <w:rsid w:val="00F15F18"/>
    <w:rsid w:val="00F16B01"/>
    <w:rsid w:val="00F16DED"/>
    <w:rsid w:val="00F176E1"/>
    <w:rsid w:val="00F216FF"/>
    <w:rsid w:val="00F26622"/>
    <w:rsid w:val="00F26856"/>
    <w:rsid w:val="00F32577"/>
    <w:rsid w:val="00F34C30"/>
    <w:rsid w:val="00F36084"/>
    <w:rsid w:val="00F37441"/>
    <w:rsid w:val="00F4043B"/>
    <w:rsid w:val="00F40DB6"/>
    <w:rsid w:val="00F4126E"/>
    <w:rsid w:val="00F4127B"/>
    <w:rsid w:val="00F44AF8"/>
    <w:rsid w:val="00F4505A"/>
    <w:rsid w:val="00F45624"/>
    <w:rsid w:val="00F468E7"/>
    <w:rsid w:val="00F50D21"/>
    <w:rsid w:val="00F53BBC"/>
    <w:rsid w:val="00F55A44"/>
    <w:rsid w:val="00F649A5"/>
    <w:rsid w:val="00F64E0A"/>
    <w:rsid w:val="00F64EB4"/>
    <w:rsid w:val="00F65342"/>
    <w:rsid w:val="00F7364D"/>
    <w:rsid w:val="00F749BC"/>
    <w:rsid w:val="00F75ECA"/>
    <w:rsid w:val="00F76979"/>
    <w:rsid w:val="00F836CB"/>
    <w:rsid w:val="00F94969"/>
    <w:rsid w:val="00F94E52"/>
    <w:rsid w:val="00F95E8B"/>
    <w:rsid w:val="00F9698E"/>
    <w:rsid w:val="00FA2147"/>
    <w:rsid w:val="00FA6A59"/>
    <w:rsid w:val="00FA7931"/>
    <w:rsid w:val="00FA7A3A"/>
    <w:rsid w:val="00FC10F1"/>
    <w:rsid w:val="00FC16F4"/>
    <w:rsid w:val="00FC4C9C"/>
    <w:rsid w:val="00FC4F08"/>
    <w:rsid w:val="00FC5170"/>
    <w:rsid w:val="00FC5A2D"/>
    <w:rsid w:val="00FC6D29"/>
    <w:rsid w:val="00FE1C8E"/>
    <w:rsid w:val="00FE7B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242C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uiPriority w:val="59"/>
    <w:rsid w:val="00A47C0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2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1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0C4791"/>
    <w:pPr>
      <w:numPr>
        <w:numId w:val="4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F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649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l-s1">
    <w:name w:val="pl-s1"/>
    <w:basedOn w:val="Fontepargpadro"/>
    <w:rsid w:val="00C23DF5"/>
  </w:style>
  <w:style w:type="character" w:customStyle="1" w:styleId="pl-k">
    <w:name w:val="pl-k"/>
    <w:basedOn w:val="Fontepargpadro"/>
    <w:rsid w:val="005434A3"/>
  </w:style>
  <w:style w:type="character" w:customStyle="1" w:styleId="pl-c1">
    <w:name w:val="pl-c1"/>
    <w:basedOn w:val="Fontepargpadro"/>
    <w:rsid w:val="00543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ataViva/dataviva-scripts/blob/master/scripts/rais_new/helpers/import.py" TargetMode="External"/><Relationship Id="rId21" Type="http://schemas.openxmlformats.org/officeDocument/2006/relationships/hyperlink" Target="https://github.com/DataViva/dataviva-scripts/blob/master/scripts/rais_new/compute_growth.py" TargetMode="External"/><Relationship Id="rId42" Type="http://schemas.openxmlformats.org/officeDocument/2006/relationships/hyperlink" Target="https://github.com/DataViva/dataviva-scripts/blob/master/scripts/ei/import.py" TargetMode="External"/><Relationship Id="rId47" Type="http://schemas.openxmlformats.org/officeDocument/2006/relationships/hyperlink" Target="https://github.com/DataViva/dataviva-scripts/blob/master/scripts/hedu/_replace_vals.py" TargetMode="External"/><Relationship Id="rId63" Type="http://schemas.openxmlformats.org/officeDocument/2006/relationships/hyperlink" Target="https://github.com/DataViva/dataviva-scripts/blob/master/scripts/secex_new/sanity_check.py" TargetMode="External"/><Relationship Id="rId68" Type="http://schemas.openxmlformats.org/officeDocument/2006/relationships/hyperlink" Target="https://github.com/DataViva/dataviva-scripts/blob/master/scripts/sc/undergrad_plots.py" TargetMode="Externa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taViva/dataviva-scripts/blob/master/scripts/rais_new/_importance.py" TargetMode="External"/><Relationship Id="rId29" Type="http://schemas.openxmlformats.org/officeDocument/2006/relationships/hyperlink" Target="https://github.com/DataViva/dataviva-scripts/blob/master/scripts/secex_new/_brazil_rca.py" TargetMode="External"/><Relationship Id="rId11" Type="http://schemas.openxmlformats.org/officeDocument/2006/relationships/hyperlink" Target="http://sourceforge.net/projects/numpy/files/NumPy/1.7.1/numpy-1.7.1-win32-superpack-python2.7.exe/download" TargetMode="External"/><Relationship Id="rId24" Type="http://schemas.openxmlformats.org/officeDocument/2006/relationships/hyperlink" Target="https://github.com/DataViva/dataviva-scripts/blob/master/scripts/rais_new/format_demographic_data.py" TargetMode="External"/><Relationship Id="rId32" Type="http://schemas.openxmlformats.org/officeDocument/2006/relationships/hyperlink" Target="https://github.com/DataViva/dataviva-scripts/blob/master/scripts/secex_new/_pci_wld_eci.py" TargetMode="External"/><Relationship Id="rId37" Type="http://schemas.openxmlformats.org/officeDocument/2006/relationships/hyperlink" Target="https://github.com/DataViva/dataviva-scripts/blob/master/scripts/secex_new/dominant_unit.py" TargetMode="External"/><Relationship Id="rId40" Type="http://schemas.openxmlformats.org/officeDocument/2006/relationships/hyperlink" Target="https://github.com/DataViva/dataviva-scripts/blob/master/scripts/secex_new/_column_lengths.py" TargetMode="External"/><Relationship Id="rId45" Type="http://schemas.openxmlformats.org/officeDocument/2006/relationships/hyperlink" Target="https://github.com/DataViva/dataviva-scripts/blob/master/scripts/hedu/_calc_rca.py" TargetMode="External"/><Relationship Id="rId53" Type="http://schemas.openxmlformats.org/officeDocument/2006/relationships/hyperlink" Target="https://github.com/DataViva/dataviva-scripts/blob/master/scripts/sc/_calc_rca.py" TargetMode="External"/><Relationship Id="rId58" Type="http://schemas.openxmlformats.org/officeDocument/2006/relationships/hyperlink" Target="https://github.com/DataViva/dataviva-scripts/blob/master/scripts/sc/_aggregate.py" TargetMode="External"/><Relationship Id="rId66" Type="http://schemas.openxmlformats.org/officeDocument/2006/relationships/hyperlink" Target="https://github.com/DataViva/dataviva-scripts/blob/master/scripts/sc/undergrad_explore.py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github.com/DataViva/dataviva-scripts/blob/master/scripts/sc/import_sql_all.sh" TargetMode="External"/><Relationship Id="rId19" Type="http://schemas.openxmlformats.org/officeDocument/2006/relationships/hyperlink" Target="https://github.com/DataViva/dataviva-scripts/blob/master/scripts/rais_new/_column_lengths.py" TargetMode="External"/><Relationship Id="rId14" Type="http://schemas.openxmlformats.org/officeDocument/2006/relationships/hyperlink" Target="https://github.com/DataViva/dataviva-scripts/blob/master/scripts/rais_new/_shard_old.py" TargetMode="External"/><Relationship Id="rId22" Type="http://schemas.openxmlformats.org/officeDocument/2006/relationships/hyperlink" Target="https://github.com/DataViva/dataviva-scripts/blob/master/scripts/rais_new/compute_mne.py" TargetMode="External"/><Relationship Id="rId27" Type="http://schemas.openxmlformats.org/officeDocument/2006/relationships/hyperlink" Target="https://github.com/DataViva/dataviva-scripts/blob/master/scripts/rais_new/helpers/db_importer.sh" TargetMode="External"/><Relationship Id="rId30" Type="http://schemas.openxmlformats.org/officeDocument/2006/relationships/hyperlink" Target="https://github.com/DataViva/dataviva-scripts/blob/master/scripts/secex_new/_domestic_eci.py" TargetMode="External"/><Relationship Id="rId35" Type="http://schemas.openxmlformats.org/officeDocument/2006/relationships/hyperlink" Target="https://github.com/DataViva/dataviva-scripts/blob/master/scripts/secex_new/_to_df.py" TargetMode="External"/><Relationship Id="rId43" Type="http://schemas.openxmlformats.org/officeDocument/2006/relationships/hyperlink" Target="https://github.com/DataViva/dataviva-scripts/blob/master/scripts/hedu/generate_cid2.py" TargetMode="External"/><Relationship Id="rId48" Type="http://schemas.openxmlformats.org/officeDocument/2006/relationships/hyperlink" Target="https://github.com/DataViva/dataviva-scripts/blob/master/scripts/hedu/_column_lengths.py" TargetMode="External"/><Relationship Id="rId56" Type="http://schemas.openxmlformats.org/officeDocument/2006/relationships/hyperlink" Target="https://github.com/DataViva/dataviva-scripts/blob/master/scripts/sc/_replace_vals.py" TargetMode="External"/><Relationship Id="rId64" Type="http://schemas.openxmlformats.org/officeDocument/2006/relationships/hyperlink" Target="https://github.com/DataViva/dataviva-scripts/blob/master/scripts/secex_new/test_db_vars.py" TargetMode="External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github.com/DataViva/dataviva-scripts/blob/master/scripts/hedu/import.py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DataViva/dataviva-scripts/blob/master/scripts/rais_new/_required.py" TargetMode="External"/><Relationship Id="rId17" Type="http://schemas.openxmlformats.org/officeDocument/2006/relationships/hyperlink" Target="https://github.com/DataViva/dataviva-scripts/blob/master/scripts/rais_new/_calc_diversity.py" TargetMode="External"/><Relationship Id="rId25" Type="http://schemas.openxmlformats.org/officeDocument/2006/relationships/hyperlink" Target="https://github.com/DataViva/dataviva-scripts/blob/master/scripts/rais_new/format_raw_data.py" TargetMode="External"/><Relationship Id="rId33" Type="http://schemas.openxmlformats.org/officeDocument/2006/relationships/hyperlink" Target="https://github.com/DataViva/dataviva-scripts/blob/master/scripts/secex_new/_rdo.py" TargetMode="External"/><Relationship Id="rId38" Type="http://schemas.openxmlformats.org/officeDocument/2006/relationships/hyperlink" Target="https://github.com/DataViva/dataviva-scripts/blob/master/scripts/secex_new/format_raw_data.py" TargetMode="External"/><Relationship Id="rId46" Type="http://schemas.openxmlformats.org/officeDocument/2006/relationships/hyperlink" Target="https://github.com/DataViva/dataviva-scripts/blob/master/scripts/hedu/_to_df.py" TargetMode="External"/><Relationship Id="rId59" Type="http://schemas.openxmlformats.org/officeDocument/2006/relationships/hyperlink" Target="https://github.com/DataViva/dataviva-scripts/blob/master/scripts/sc/format_raw_data.py" TargetMode="External"/><Relationship Id="rId67" Type="http://schemas.openxmlformats.org/officeDocument/2006/relationships/hyperlink" Target="https://github.com/DataViva/dataviva-scripts/blob/master/scripts/sc/school_plots.py" TargetMode="External"/><Relationship Id="rId20" Type="http://schemas.openxmlformats.org/officeDocument/2006/relationships/hyperlink" Target="https://github.com/DataViva/dataviva-scripts/blob/master/scripts/rais_new/_growth.py" TargetMode="External"/><Relationship Id="rId41" Type="http://schemas.openxmlformats.org/officeDocument/2006/relationships/hyperlink" Target="https://github.com/DataViva/dataviva-scripts/blob/master/scripts/secex_new/_growth.py" TargetMode="External"/><Relationship Id="rId54" Type="http://schemas.openxmlformats.org/officeDocument/2006/relationships/hyperlink" Target="https://github.com/DataViva/dataviva-scripts/blob/master/scripts/sc/_shard.py" TargetMode="External"/><Relationship Id="rId62" Type="http://schemas.openxmlformats.org/officeDocument/2006/relationships/hyperlink" Target="https://github.com/DataViva/datavivaetl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DataViva/dataviva-scripts/blob/master/scripts/rais_new/_aggregate.py" TargetMode="External"/><Relationship Id="rId23" Type="http://schemas.openxmlformats.org/officeDocument/2006/relationships/hyperlink" Target="https://github.com/DataViva/dataviva-scripts/blob/master/scripts/rais_new/est_and_emp_uniqueness.py" TargetMode="External"/><Relationship Id="rId28" Type="http://schemas.openxmlformats.org/officeDocument/2006/relationships/hyperlink" Target="https://github.com/DataViva/dataviva-scripts/blob/master/scripts/secex_new/_aggregate.py" TargetMode="External"/><Relationship Id="rId36" Type="http://schemas.openxmlformats.org/officeDocument/2006/relationships/hyperlink" Target="https://github.com/DataViva/dataviva-scripts/blob/master/scripts/secex_new/_val_per_unit.py" TargetMode="External"/><Relationship Id="rId49" Type="http://schemas.openxmlformats.org/officeDocument/2006/relationships/hyperlink" Target="https://github.com/DataViva/dataviva-scripts/blob/master/scripts/hedu/_aggregate.py" TargetMode="External"/><Relationship Id="rId57" Type="http://schemas.openxmlformats.org/officeDocument/2006/relationships/hyperlink" Target="https://github.com/DataViva/dataviva-scripts/blob/master/scripts/sc/_to_df.py" TargetMode="External"/><Relationship Id="rId10" Type="http://schemas.openxmlformats.org/officeDocument/2006/relationships/hyperlink" Target="http://sourceforge.net/projects/numpy/files/NumPy/" TargetMode="External"/><Relationship Id="rId31" Type="http://schemas.openxmlformats.org/officeDocument/2006/relationships/hyperlink" Target="https://github.com/DataViva/dataviva-scripts/blob/master/scripts/secex_new/_merge.py" TargetMode="External"/><Relationship Id="rId44" Type="http://schemas.openxmlformats.org/officeDocument/2006/relationships/hyperlink" Target="https://github.com/DataViva/dataviva-scripts/blob/master/scripts/hedu/experiments.py" TargetMode="External"/><Relationship Id="rId52" Type="http://schemas.openxmlformats.org/officeDocument/2006/relationships/hyperlink" Target="https://github.com/DataViva/dataviva-scripts/blob/master/scripts/hedu/import_sql_all.sh" TargetMode="External"/><Relationship Id="rId60" Type="http://schemas.openxmlformats.org/officeDocument/2006/relationships/hyperlink" Target="https://github.com/DataViva/dataviva-scripts/blob/master/scripts/sc/import.py" TargetMode="External"/><Relationship Id="rId65" Type="http://schemas.openxmlformats.org/officeDocument/2006/relationships/hyperlink" Target="https://github.com/DataViva/dataviva-scripts/blob/master/scripts/sc/school_explore.p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ataViva/dataviva-scripts/" TargetMode="External"/><Relationship Id="rId13" Type="http://schemas.openxmlformats.org/officeDocument/2006/relationships/hyperlink" Target="https://github.com/DataViva/dataviva-scripts/blob/master/scripts/rais_new/_shard.py" TargetMode="External"/><Relationship Id="rId18" Type="http://schemas.openxmlformats.org/officeDocument/2006/relationships/hyperlink" Target="https://github.com/DataViva/dataviva-scripts/blob/master/scripts/rais_new/_rdo.py" TargetMode="External"/><Relationship Id="rId39" Type="http://schemas.openxmlformats.org/officeDocument/2006/relationships/hyperlink" Target="https://github.com/DataViva/dataviva-scripts/blob/master/scripts/secex_new/_calc_diversity.py" TargetMode="External"/><Relationship Id="rId34" Type="http://schemas.openxmlformats.org/officeDocument/2006/relationships/hyperlink" Target="https://github.com/DataViva/dataviva-scripts/blob/master/scripts/secex_new/_shard.py" TargetMode="External"/><Relationship Id="rId50" Type="http://schemas.openxmlformats.org/officeDocument/2006/relationships/hyperlink" Target="https://github.com/DataViva/dataviva-scripts/blob/master/scripts/hedu/format_raw_data.py" TargetMode="External"/><Relationship Id="rId55" Type="http://schemas.openxmlformats.org/officeDocument/2006/relationships/hyperlink" Target="https://github.com/DataViva/dataviva-scripts/blob/master/scripts/sc/_column_lengths.p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E6965-ACFF-41AC-B98C-F6487FA0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25034</TotalTime>
  <Pages>42</Pages>
  <Words>10110</Words>
  <Characters>54594</Characters>
  <Application>Microsoft Office Word</Application>
  <DocSecurity>0</DocSecurity>
  <Lines>454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64575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248</cp:revision>
  <cp:lastPrinted>2011-09-28T20:56:00Z</cp:lastPrinted>
  <dcterms:created xsi:type="dcterms:W3CDTF">2011-09-28T14:13:00Z</dcterms:created>
  <dcterms:modified xsi:type="dcterms:W3CDTF">2014-11-20T16:22:00Z</dcterms:modified>
</cp:coreProperties>
</file>