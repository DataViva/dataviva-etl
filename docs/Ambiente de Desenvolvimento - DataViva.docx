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37" w:rsidRPr="00316348" w:rsidRDefault="008745F5" w:rsidP="00122928">
      <w:pPr>
        <w:rPr>
          <w:b/>
          <w:color w:val="943634" w:themeColor="accent2" w:themeShade="BF"/>
          <w:sz w:val="60"/>
          <w:szCs w:val="60"/>
          <w:lang w:val="pt-BR"/>
        </w:rPr>
      </w:pPr>
      <w:bookmarkStart w:id="0" w:name="_Toc299963443"/>
      <w:bookmarkStart w:id="1" w:name="_Toc299963760"/>
      <w:proofErr w:type="spellStart"/>
      <w:r>
        <w:rPr>
          <w:b/>
          <w:color w:val="943634" w:themeColor="accent2" w:themeShade="BF"/>
          <w:sz w:val="60"/>
          <w:szCs w:val="60"/>
          <w:lang w:val="pt-BR"/>
        </w:rPr>
        <w:t>DataViva</w:t>
      </w:r>
      <w:proofErr w:type="spellEnd"/>
      <w:r>
        <w:rPr>
          <w:b/>
          <w:color w:val="943634" w:themeColor="accent2" w:themeShade="BF"/>
          <w:sz w:val="60"/>
          <w:szCs w:val="60"/>
          <w:lang w:val="pt-BR"/>
        </w:rPr>
        <w:t xml:space="preserve"> </w:t>
      </w:r>
      <w:bookmarkEnd w:id="0"/>
      <w:bookmarkEnd w:id="1"/>
    </w:p>
    <w:p w:rsidR="00272413" w:rsidRPr="00316348" w:rsidRDefault="00A01FCC" w:rsidP="00122928">
      <w:pPr>
        <w:rPr>
          <w:color w:val="943634" w:themeColor="accent2" w:themeShade="BF"/>
          <w:sz w:val="60"/>
          <w:szCs w:val="60"/>
          <w:lang w:val="pt-BR"/>
        </w:rPr>
      </w:pPr>
      <w:r>
        <w:rPr>
          <w:color w:val="943634" w:themeColor="accent2" w:themeShade="BF"/>
          <w:sz w:val="60"/>
          <w:szCs w:val="60"/>
          <w:lang w:val="pt-BR"/>
        </w:rPr>
        <w:t>Ambiente de Desenvolvimento</w:t>
      </w:r>
    </w:p>
    <w:p w:rsidR="00F15F18" w:rsidRPr="00316348" w:rsidRDefault="00E84EA2" w:rsidP="00122928">
      <w:pPr>
        <w:rPr>
          <w:color w:val="943634" w:themeColor="accent2" w:themeShade="BF"/>
          <w:sz w:val="36"/>
          <w:szCs w:val="36"/>
          <w:lang w:val="pt-BR"/>
        </w:rPr>
      </w:pPr>
      <w:proofErr w:type="gramStart"/>
      <w:r w:rsidRPr="00316348">
        <w:rPr>
          <w:color w:val="943634" w:themeColor="accent2" w:themeShade="BF"/>
          <w:sz w:val="36"/>
          <w:szCs w:val="36"/>
          <w:lang w:val="pt-BR"/>
        </w:rPr>
        <w:t>V</w:t>
      </w:r>
      <w:r w:rsidR="00D2232F">
        <w:rPr>
          <w:color w:val="943634" w:themeColor="accent2" w:themeShade="BF"/>
          <w:sz w:val="36"/>
          <w:szCs w:val="36"/>
          <w:lang w:val="pt-BR"/>
        </w:rPr>
        <w:t>0</w:t>
      </w:r>
      <w:r w:rsidR="0004720B" w:rsidRPr="00316348">
        <w:rPr>
          <w:color w:val="943634" w:themeColor="accent2" w:themeShade="BF"/>
          <w:sz w:val="36"/>
          <w:szCs w:val="36"/>
          <w:lang w:val="pt-BR"/>
        </w:rPr>
        <w:t>.</w:t>
      </w:r>
      <w:proofErr w:type="gramEnd"/>
      <w:r w:rsidR="00D2232F">
        <w:rPr>
          <w:color w:val="943634" w:themeColor="accent2" w:themeShade="BF"/>
          <w:sz w:val="36"/>
          <w:szCs w:val="36"/>
          <w:lang w:val="pt-BR"/>
        </w:rPr>
        <w:t>1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F15F18" w:rsidRPr="00316348" w:rsidRDefault="00F15F18" w:rsidP="0012292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40"/>
          <w:szCs w:val="40"/>
          <w:lang w:val="pt-BR"/>
        </w:rPr>
      </w:pP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t>Núcleo de Sistemas e Gestão</w:t>
      </w:r>
    </w:p>
    <w:p w:rsidR="00F15F18" w:rsidRPr="00316348" w:rsidRDefault="00392B0A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lang w:val="pt-BR"/>
        </w:rPr>
      </w:pPr>
      <w:r>
        <w:rPr>
          <w:rFonts w:asciiTheme="minorHAnsi" w:hAnsiTheme="minorHAnsi" w:cs="Calibri"/>
          <w:color w:val="800000"/>
          <w:lang w:val="pt-BR"/>
        </w:rPr>
        <w:t>Abril</w:t>
      </w:r>
      <w:r w:rsidR="00F15F18" w:rsidRPr="00316348">
        <w:rPr>
          <w:rFonts w:asciiTheme="minorHAnsi" w:hAnsiTheme="minorHAnsi" w:cs="Calibri"/>
          <w:color w:val="800000"/>
          <w:lang w:val="pt-BR"/>
        </w:rPr>
        <w:t xml:space="preserve"> 201</w:t>
      </w:r>
      <w:r w:rsidR="00D2232F">
        <w:rPr>
          <w:rFonts w:asciiTheme="minorHAnsi" w:hAnsiTheme="minorHAnsi" w:cs="Calibri"/>
          <w:color w:val="800000"/>
          <w:lang w:val="pt-BR"/>
        </w:rPr>
        <w:t>3</w:t>
      </w:r>
    </w:p>
    <w:p w:rsidR="00F15F18" w:rsidRPr="00316348" w:rsidRDefault="00F15F18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5E40FB">
      <w:pPr>
        <w:pStyle w:val="BasicParagraph"/>
        <w:spacing w:line="240" w:lineRule="auto"/>
        <w:jc w:val="right"/>
        <w:rPr>
          <w:rFonts w:cs="Arial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  <w:r w:rsidRPr="00316348">
        <w:rPr>
          <w:rFonts w:asciiTheme="minorHAnsi" w:hAnsiTheme="minorHAnsi" w:cs="Calibri"/>
          <w:color w:val="800000"/>
          <w:sz w:val="40"/>
          <w:szCs w:val="40"/>
          <w:lang w:val="pt-BR"/>
        </w:rPr>
        <w:lastRenderedPageBreak/>
        <w:t>Histórico de Revisão</w:t>
      </w: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p w:rsidR="005E40FB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tbl>
      <w:tblPr>
        <w:tblStyle w:val="ListaEscura-nfase1"/>
        <w:tblW w:w="9039" w:type="dxa"/>
        <w:jc w:val="center"/>
        <w:tblLook w:val="0420" w:firstRow="1" w:lastRow="0" w:firstColumn="0" w:lastColumn="0" w:noHBand="0" w:noVBand="1"/>
      </w:tblPr>
      <w:tblGrid>
        <w:gridCol w:w="1278"/>
        <w:gridCol w:w="1539"/>
        <w:gridCol w:w="3528"/>
        <w:gridCol w:w="2694"/>
      </w:tblGrid>
      <w:tr w:rsidR="005E40FB" w:rsidRPr="00316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DATA</w:t>
            </w:r>
          </w:p>
        </w:tc>
        <w:tc>
          <w:tcPr>
            <w:tcW w:w="1539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VERSÃO</w:t>
            </w:r>
          </w:p>
        </w:tc>
        <w:tc>
          <w:tcPr>
            <w:tcW w:w="3528" w:type="dxa"/>
            <w:shd w:val="solid" w:color="9D0F1E" w:fill="000000" w:themeFill="text1"/>
          </w:tcPr>
          <w:p w:rsidR="005E40FB" w:rsidRPr="00316348" w:rsidRDefault="005E40FB" w:rsidP="00976DFE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DESCRIÇÃO</w:t>
            </w:r>
          </w:p>
        </w:tc>
        <w:tc>
          <w:tcPr>
            <w:tcW w:w="2694" w:type="dxa"/>
            <w:shd w:val="solid" w:color="9D0F1E" w:fill="000000" w:themeFill="text1"/>
          </w:tcPr>
          <w:p w:rsidR="005E40FB" w:rsidRPr="00316348" w:rsidRDefault="005E40FB" w:rsidP="005E40FB">
            <w:pPr>
              <w:spacing w:before="120" w:after="120"/>
              <w:jc w:val="center"/>
              <w:rPr>
                <w:rFonts w:asciiTheme="majorHAnsi" w:hAnsiTheme="majorHAnsi"/>
                <w:lang w:val="pt-BR"/>
              </w:rPr>
            </w:pPr>
            <w:r w:rsidRPr="00316348">
              <w:rPr>
                <w:rFonts w:asciiTheme="majorHAnsi" w:hAnsiTheme="majorHAnsi"/>
                <w:lang w:val="pt-BR"/>
              </w:rPr>
              <w:t>AUTOR</w:t>
            </w:r>
          </w:p>
        </w:tc>
      </w:tr>
      <w:tr w:rsidR="005E40FB" w:rsidRPr="00D22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A6A6A6" w:themeColor="background1" w:themeShade="A6" w:fill="365F91" w:themeFill="accent1" w:themeFillShade="BF"/>
          </w:tcPr>
          <w:p w:rsidR="005E40FB" w:rsidRPr="00316348" w:rsidRDefault="00392B0A" w:rsidP="00392B0A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="005E40FB"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3</w:t>
            </w:r>
          </w:p>
        </w:tc>
        <w:tc>
          <w:tcPr>
            <w:tcW w:w="1539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1.0</w:t>
            </w:r>
          </w:p>
        </w:tc>
        <w:tc>
          <w:tcPr>
            <w:tcW w:w="3528" w:type="dxa"/>
            <w:shd w:val="solid" w:color="A6A6A6" w:themeColor="background1" w:themeShade="A6" w:fill="365F91" w:themeFill="accent1" w:themeFillShade="BF"/>
          </w:tcPr>
          <w:p w:rsidR="005E40FB" w:rsidRPr="00316348" w:rsidRDefault="005E40FB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Criação do documento</w:t>
            </w:r>
          </w:p>
        </w:tc>
        <w:tc>
          <w:tcPr>
            <w:tcW w:w="2694" w:type="dxa"/>
            <w:shd w:val="solid" w:color="A6A6A6" w:themeColor="background1" w:themeShade="A6" w:fill="365F91" w:themeFill="accent1" w:themeFillShade="BF"/>
          </w:tcPr>
          <w:p w:rsidR="005E40FB" w:rsidRPr="00316348" w:rsidRDefault="00D2232F" w:rsidP="00D2232F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5E40FB" w:rsidRPr="00D2232F">
        <w:trPr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31/10/2013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1.1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Versão base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5E40FB" w:rsidRPr="00316348" w:rsidRDefault="00D00547" w:rsidP="005E40FB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  <w:tr w:rsidR="00EF19C6" w:rsidRPr="00EF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7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08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/0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  <w:r w:rsidRPr="00316348">
              <w:rPr>
                <w:rFonts w:asciiTheme="majorHAnsi" w:hAnsiTheme="majorHAnsi"/>
                <w:color w:val="auto"/>
                <w:lang w:val="pt-BR"/>
              </w:rPr>
              <w:t>/201</w:t>
            </w:r>
            <w:r>
              <w:rPr>
                <w:rFonts w:asciiTheme="majorHAnsi" w:hAnsiTheme="majorHAnsi"/>
                <w:color w:val="auto"/>
                <w:lang w:val="pt-BR"/>
              </w:rPr>
              <w:t>4</w:t>
            </w:r>
          </w:p>
        </w:tc>
        <w:tc>
          <w:tcPr>
            <w:tcW w:w="1539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 w:rsidRPr="00316348">
              <w:rPr>
                <w:rFonts w:asciiTheme="majorHAnsi" w:hAnsiTheme="majorHAnsi"/>
                <w:color w:val="auto"/>
                <w:lang w:val="pt-BR"/>
              </w:rPr>
              <w:t>1.</w:t>
            </w:r>
            <w:r>
              <w:rPr>
                <w:rFonts w:asciiTheme="majorHAnsi" w:hAnsiTheme="majorHAnsi"/>
                <w:color w:val="auto"/>
                <w:lang w:val="pt-BR"/>
              </w:rPr>
              <w:t>2</w:t>
            </w:r>
          </w:p>
        </w:tc>
        <w:tc>
          <w:tcPr>
            <w:tcW w:w="3528" w:type="dxa"/>
            <w:shd w:val="solid" w:color="D9D9D9" w:themeColor="background1" w:themeShade="D9" w:fill="4F81BD" w:themeFill="accent1"/>
          </w:tcPr>
          <w:p w:rsidR="00EF19C6" w:rsidRPr="00316348" w:rsidRDefault="00EF19C6" w:rsidP="00EF19C6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Sugestões Daniel Silva</w:t>
            </w:r>
          </w:p>
        </w:tc>
        <w:tc>
          <w:tcPr>
            <w:tcW w:w="2694" w:type="dxa"/>
            <w:shd w:val="solid" w:color="D9D9D9" w:themeColor="background1" w:themeShade="D9" w:fill="4F81BD" w:themeFill="accent1"/>
          </w:tcPr>
          <w:p w:rsidR="00EF19C6" w:rsidRPr="00316348" w:rsidRDefault="00EF19C6" w:rsidP="008964AC">
            <w:pPr>
              <w:spacing w:before="40" w:after="40"/>
              <w:jc w:val="center"/>
              <w:rPr>
                <w:rFonts w:asciiTheme="majorHAnsi" w:hAnsiTheme="majorHAnsi"/>
                <w:color w:val="auto"/>
                <w:lang w:val="pt-BR"/>
              </w:rPr>
            </w:pPr>
            <w:r>
              <w:rPr>
                <w:rFonts w:asciiTheme="majorHAnsi" w:hAnsiTheme="majorHAnsi"/>
                <w:color w:val="auto"/>
                <w:lang w:val="pt-BR"/>
              </w:rPr>
              <w:t>Mario H. Mol</w:t>
            </w:r>
          </w:p>
        </w:tc>
      </w:tr>
    </w:tbl>
    <w:p w:rsidR="00F15F18" w:rsidRPr="00316348" w:rsidRDefault="005E40FB" w:rsidP="00F15F18">
      <w:pPr>
        <w:pStyle w:val="BasicParagraph"/>
        <w:spacing w:line="240" w:lineRule="auto"/>
        <w:jc w:val="right"/>
        <w:rPr>
          <w:rFonts w:asciiTheme="minorHAnsi" w:hAnsiTheme="minorHAnsi" w:cs="Calibri"/>
          <w:color w:val="800000"/>
          <w:sz w:val="60"/>
          <w:szCs w:val="18"/>
          <w:lang w:val="pt-BR"/>
        </w:rPr>
      </w:pPr>
      <w:r w:rsidRPr="00316348">
        <w:rPr>
          <w:rFonts w:asciiTheme="minorHAnsi" w:hAnsiTheme="minorHAnsi" w:cs="Calibri"/>
          <w:color w:val="800000"/>
          <w:sz w:val="60"/>
          <w:szCs w:val="18"/>
          <w:lang w:val="pt-BR"/>
        </w:rPr>
        <w:br w:type="page"/>
      </w:r>
    </w:p>
    <w:p w:rsidR="00B02F89" w:rsidRPr="00316348" w:rsidRDefault="00B02F89" w:rsidP="0083358F">
      <w:pPr>
        <w:rPr>
          <w:color w:val="C00000"/>
          <w:sz w:val="60"/>
          <w:szCs w:val="60"/>
          <w:lang w:val="pt-BR"/>
        </w:rPr>
      </w:pPr>
      <w:r w:rsidRPr="00316348">
        <w:rPr>
          <w:color w:val="C00000"/>
          <w:sz w:val="60"/>
          <w:szCs w:val="60"/>
          <w:lang w:val="pt-BR"/>
        </w:rPr>
        <w:lastRenderedPageBreak/>
        <w:t>ÍNDICE</w:t>
      </w:r>
    </w:p>
    <w:p w:rsidR="00494117" w:rsidRPr="00316348" w:rsidRDefault="00494117" w:rsidP="003914C9">
      <w:pPr>
        <w:pStyle w:val="BasicParagraph"/>
        <w:spacing w:line="240" w:lineRule="auto"/>
        <w:outlineLvl w:val="0"/>
        <w:rPr>
          <w:rFonts w:asciiTheme="minorHAnsi" w:hAnsiTheme="minorHAnsi" w:cs="Calibri"/>
          <w:color w:val="800000"/>
          <w:sz w:val="60"/>
          <w:szCs w:val="18"/>
          <w:lang w:val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US"/>
        </w:rPr>
        <w:id w:val="3214566"/>
        <w:docPartObj>
          <w:docPartGallery w:val="Table of Contents"/>
          <w:docPartUnique/>
        </w:docPartObj>
      </w:sdtPr>
      <w:sdtEndPr/>
      <w:sdtContent>
        <w:p w:rsidR="000412B0" w:rsidRPr="00316348" w:rsidRDefault="000412B0" w:rsidP="00CE61B1">
          <w:pPr>
            <w:pStyle w:val="CabealhodoSumrio"/>
            <w:numPr>
              <w:ilvl w:val="0"/>
              <w:numId w:val="0"/>
            </w:numPr>
          </w:pPr>
        </w:p>
        <w:p w:rsidR="005A5BAC" w:rsidRDefault="00A55988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 w:rsidRPr="00316348">
            <w:rPr>
              <w:lang w:val="pt-BR"/>
            </w:rPr>
            <w:fldChar w:fldCharType="begin"/>
          </w:r>
          <w:r w:rsidR="000412B0" w:rsidRPr="00316348">
            <w:rPr>
              <w:lang w:val="pt-BR"/>
            </w:rPr>
            <w:instrText xml:space="preserve"> TOC \o "1-3" \h \z \u </w:instrText>
          </w:r>
          <w:r w:rsidRPr="00316348">
            <w:rPr>
              <w:lang w:val="pt-BR"/>
            </w:rPr>
            <w:fldChar w:fldCharType="separate"/>
          </w:r>
          <w:hyperlink w:anchor="_Toc384736473" w:history="1">
            <w:r w:rsidR="005A5BAC" w:rsidRPr="00FE4D61">
              <w:rPr>
                <w:rStyle w:val="Hyperlink"/>
                <w:noProof/>
              </w:rPr>
              <w:t>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INTRODUÇÃO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_Toc384736473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4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4" w:history="1">
            <w:r w:rsidR="005A5BAC" w:rsidRPr="00FE4D61">
              <w:rPr>
                <w:rStyle w:val="Hyperlink"/>
                <w:noProof/>
              </w:rPr>
              <w:t>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Banco de Dados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_Toc384736474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5" w:history="1">
            <w:r w:rsidR="005A5BAC" w:rsidRPr="00FE4D61">
              <w:rPr>
                <w:rStyle w:val="Hyperlink"/>
                <w:noProof/>
              </w:rPr>
              <w:t>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SCM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_Toc384736475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6" w:history="1">
            <w:r w:rsidR="005A5BAC" w:rsidRPr="00FE4D61">
              <w:rPr>
                <w:rStyle w:val="Hyperlink"/>
                <w:noProof/>
              </w:rPr>
              <w:t>3.1.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Instalação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_Toc384736476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7" w:history="1">
            <w:r w:rsidR="005A5BAC" w:rsidRPr="00FE4D61">
              <w:rPr>
                <w:rStyle w:val="Hyperlink"/>
                <w:noProof/>
              </w:rPr>
              <w:t>3.2.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Chave de Autenticação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_Toc384736477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7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8" w:history="1">
            <w:r w:rsidR="005A5BAC" w:rsidRPr="00FE4D61">
              <w:rPr>
                <w:rStyle w:val="Hyperlink"/>
                <w:noProof/>
              </w:rPr>
              <w:t>3.3.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Tortoise GIT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_Toc384736478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8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79" w:history="1">
            <w:r w:rsidR="005A5BAC" w:rsidRPr="00FE4D61">
              <w:rPr>
                <w:rStyle w:val="Hyperlink"/>
                <w:noProof/>
              </w:rPr>
              <w:t>4.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INSTALAÇÃO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_Toc384736479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0" w:history="1">
            <w:r w:rsidR="005A5BAC" w:rsidRPr="00FE4D61">
              <w:rPr>
                <w:rStyle w:val="Hyperlink"/>
                <w:noProof/>
              </w:rPr>
              <w:t>4.1.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Python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_Toc384736480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1" w:history="1">
            <w:r w:rsidR="005A5BAC" w:rsidRPr="00FE4D61">
              <w:rPr>
                <w:rStyle w:val="Hyperlink"/>
                <w:noProof/>
              </w:rPr>
              <w:t>4.1.1.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PIP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_Toc384736481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9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88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2" w:history="1">
            <w:r w:rsidR="005A5BAC" w:rsidRPr="00FE4D61">
              <w:rPr>
                <w:rStyle w:val="Hyperlink"/>
                <w:noProof/>
              </w:rPr>
              <w:t>4.1.2.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Dependências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_Toc384736482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10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3" w:history="1">
            <w:r w:rsidR="005A5BAC" w:rsidRPr="00FE4D61">
              <w:rPr>
                <w:rStyle w:val="Hyperlink"/>
                <w:noProof/>
              </w:rPr>
              <w:t>4.2.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Flask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_Toc384736483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12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4" w:history="1">
            <w:r w:rsidR="005A5BAC" w:rsidRPr="00FE4D61">
              <w:rPr>
                <w:rStyle w:val="Hyperlink"/>
                <w:noProof/>
              </w:rPr>
              <w:t>4.3.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Redis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_Toc384736484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13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5" w:history="1">
            <w:r w:rsidR="005A5BAC" w:rsidRPr="00FE4D61">
              <w:rPr>
                <w:rStyle w:val="Hyperlink"/>
                <w:noProof/>
              </w:rPr>
              <w:t>4.4.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Ferramenta de Desenvolvimento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_Toc384736485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13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6" w:history="1">
            <w:r w:rsidR="005A5BAC" w:rsidRPr="00FE4D61">
              <w:rPr>
                <w:rStyle w:val="Hyperlink"/>
                <w:noProof/>
              </w:rPr>
              <w:t>4.5.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Dependências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_Toc384736486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7" w:history="1">
            <w:r w:rsidR="005A5BAC" w:rsidRPr="00FE4D61">
              <w:rPr>
                <w:rStyle w:val="Hyperlink"/>
                <w:noProof/>
              </w:rPr>
              <w:t>4.6.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Aplicativo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_Toc384736487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15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66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8" w:history="1">
            <w:r w:rsidR="005A5BAC" w:rsidRPr="00FE4D61">
              <w:rPr>
                <w:rStyle w:val="Hyperlink"/>
                <w:noProof/>
              </w:rPr>
              <w:t>4.7.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FLASK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_Toc384736488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16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5A5BAC" w:rsidRDefault="0014524A">
          <w:pPr>
            <w:pStyle w:val="Sumrio1"/>
            <w:tabs>
              <w:tab w:val="left" w:pos="440"/>
              <w:tab w:val="right" w:leader="dot" w:pos="9627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384736489" w:history="1">
            <w:r w:rsidR="005A5BAC" w:rsidRPr="00FE4D61">
              <w:rPr>
                <w:rStyle w:val="Hyperlink"/>
                <w:noProof/>
              </w:rPr>
              <w:t>5.</w:t>
            </w:r>
            <w:r w:rsidR="005A5BAC">
              <w:rPr>
                <w:rFonts w:eastAsiaTheme="minorEastAsia"/>
                <w:noProof/>
                <w:sz w:val="22"/>
                <w:szCs w:val="22"/>
                <w:lang w:val="pt-BR" w:eastAsia="pt-BR"/>
              </w:rPr>
              <w:tab/>
            </w:r>
            <w:r w:rsidR="005A5BAC" w:rsidRPr="00FE4D61">
              <w:rPr>
                <w:rStyle w:val="Hyperlink"/>
                <w:noProof/>
              </w:rPr>
              <w:t>CACHE</w:t>
            </w:r>
            <w:r w:rsidR="005A5BAC">
              <w:rPr>
                <w:noProof/>
                <w:webHidden/>
              </w:rPr>
              <w:tab/>
            </w:r>
            <w:r w:rsidR="005A5BAC">
              <w:rPr>
                <w:noProof/>
                <w:webHidden/>
              </w:rPr>
              <w:fldChar w:fldCharType="begin"/>
            </w:r>
            <w:r w:rsidR="005A5BAC">
              <w:rPr>
                <w:noProof/>
                <w:webHidden/>
              </w:rPr>
              <w:instrText xml:space="preserve"> PAGEREF _Toc384736489 \h </w:instrText>
            </w:r>
            <w:r w:rsidR="005A5BAC">
              <w:rPr>
                <w:noProof/>
                <w:webHidden/>
              </w:rPr>
            </w:r>
            <w:r w:rsidR="005A5BAC">
              <w:rPr>
                <w:noProof/>
                <w:webHidden/>
              </w:rPr>
              <w:fldChar w:fldCharType="separate"/>
            </w:r>
            <w:r w:rsidR="005A5BAC">
              <w:rPr>
                <w:noProof/>
                <w:webHidden/>
              </w:rPr>
              <w:t>17</w:t>
            </w:r>
            <w:r w:rsidR="005A5BAC">
              <w:rPr>
                <w:noProof/>
                <w:webHidden/>
              </w:rPr>
              <w:fldChar w:fldCharType="end"/>
            </w:r>
          </w:hyperlink>
        </w:p>
        <w:p w:rsidR="000412B0" w:rsidRPr="00316348" w:rsidRDefault="00A55988">
          <w:pPr>
            <w:rPr>
              <w:lang w:val="pt-BR"/>
            </w:rPr>
          </w:pPr>
          <w:r w:rsidRPr="00316348">
            <w:rPr>
              <w:lang w:val="pt-BR"/>
            </w:rPr>
            <w:fldChar w:fldCharType="end"/>
          </w:r>
        </w:p>
      </w:sdtContent>
    </w:sdt>
    <w:p w:rsidR="00976DFE" w:rsidRPr="00316348" w:rsidRDefault="000412B0" w:rsidP="002D0594">
      <w:pPr>
        <w:pStyle w:val="Escritorio-TituloCaptulo0"/>
      </w:pPr>
      <w:r w:rsidRPr="00316348">
        <w:rPr>
          <w:highlight w:val="lightGray"/>
        </w:rPr>
        <w:br w:type="page"/>
      </w:r>
      <w:bookmarkStart w:id="2" w:name="_Toc384736473"/>
      <w:r w:rsidR="00681C5D" w:rsidRPr="00316348">
        <w:lastRenderedPageBreak/>
        <w:t>INTRODUÇÃO</w:t>
      </w:r>
      <w:bookmarkEnd w:id="2"/>
    </w:p>
    <w:p w:rsidR="002D0594" w:rsidRDefault="002D0594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Consideramos como ambiente</w:t>
      </w:r>
      <w:r w:rsidR="00D6141D">
        <w:rPr>
          <w:rFonts w:asciiTheme="majorHAnsi" w:hAnsiTheme="majorHAnsi" w:cs="Calibri"/>
          <w:szCs w:val="18"/>
          <w:lang w:val="pt-BR"/>
        </w:rPr>
        <w:t xml:space="preserve"> de desenvolvimento</w:t>
      </w:r>
      <w:r>
        <w:rPr>
          <w:rFonts w:asciiTheme="majorHAnsi" w:hAnsiTheme="majorHAnsi" w:cs="Calibri"/>
          <w:szCs w:val="18"/>
          <w:lang w:val="pt-BR"/>
        </w:rPr>
        <w:t xml:space="preserve"> todos os preparativos de máquina, processos, ferramentas e documentação para que o produto possa ser instalado para consulta de usuários ou para que o desenvolvedor possa trabalhar em alterações.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caso o desenvolvedor utilizará uma máquina Windows, já que é o padrão da estação de trabalho para o Governo de Minas. </w:t>
      </w:r>
      <w:r w:rsidR="008B2AA7">
        <w:rPr>
          <w:rFonts w:asciiTheme="majorHAnsi" w:hAnsiTheme="majorHAnsi" w:cs="Calibri"/>
          <w:szCs w:val="18"/>
          <w:lang w:val="pt-BR"/>
        </w:rPr>
        <w:t xml:space="preserve">O ambiente de produção será descrito tanto para ambiente Linux como para ambiente Windows, já que podemos ter servidores em diferentes sistemas operacionais. </w:t>
      </w:r>
    </w:p>
    <w:p w:rsidR="00F7535A" w:rsidRDefault="00F7535A" w:rsidP="00F7535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iniciar falando de ferramentas utilizadas para suportar todo este ambiente de desenvolvimento e por fim vamos descrever os procedimentos de instalação na máquina de um desenvolvedor.</w:t>
      </w:r>
    </w:p>
    <w:p w:rsidR="006A5DDF" w:rsidRDefault="006A5DDF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87E6C" w:rsidRDefault="00E87E6C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F7535A" w:rsidRDefault="00F7535A" w:rsidP="006A5DD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A53600">
      <w:pPr>
        <w:rPr>
          <w:rFonts w:asciiTheme="majorHAnsi" w:hAnsiTheme="majorHAnsi" w:cs="Calibri"/>
          <w:szCs w:val="18"/>
          <w:lang w:val="pt-BR"/>
        </w:rPr>
      </w:pPr>
    </w:p>
    <w:p w:rsidR="007E7C55" w:rsidRPr="00316348" w:rsidRDefault="007E7C55" w:rsidP="002D0594">
      <w:pPr>
        <w:pStyle w:val="Escritorio-SubTitulo"/>
      </w:pPr>
      <w:bookmarkStart w:id="3" w:name="_Toc384736474"/>
      <w:r>
        <w:lastRenderedPageBreak/>
        <w:t>Banco de Dados</w:t>
      </w:r>
      <w:bookmarkEnd w:id="3"/>
      <w:r>
        <w:t xml:space="preserve"> </w:t>
      </w:r>
    </w:p>
    <w:p w:rsidR="002D0594" w:rsidRDefault="002D0594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2070E" w:rsidRDefault="007E7C55" w:rsidP="007E5F68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banco de dados utilizado nest</w:t>
      </w:r>
      <w:r w:rsidR="00D6141D">
        <w:rPr>
          <w:rFonts w:asciiTheme="majorHAnsi" w:hAnsiTheme="majorHAnsi" w:cs="Calibri"/>
          <w:szCs w:val="18"/>
          <w:lang w:val="pt-BR"/>
        </w:rPr>
        <w:t>a</w:t>
      </w:r>
      <w:r>
        <w:rPr>
          <w:rFonts w:asciiTheme="majorHAnsi" w:hAnsiTheme="majorHAnsi" w:cs="Calibri"/>
          <w:szCs w:val="18"/>
          <w:lang w:val="pt-BR"/>
        </w:rPr>
        <w:t xml:space="preserve"> aplicação é o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 w:rsidRPr="00FC6B36">
        <w:rPr>
          <w:rFonts w:asciiTheme="majorHAnsi" w:hAnsiTheme="majorHAnsi" w:cs="Calibri"/>
          <w:i/>
          <w:szCs w:val="18"/>
          <w:lang w:val="pt-BR"/>
        </w:rPr>
        <w:t xml:space="preserve"> </w:t>
      </w:r>
      <w:r w:rsidR="00324095" w:rsidRPr="00324095">
        <w:rPr>
          <w:rFonts w:ascii="Arial" w:hAnsi="Arial" w:cs="Arial"/>
          <w:color w:val="222222"/>
          <w:sz w:val="20"/>
          <w:szCs w:val="20"/>
          <w:shd w:val="clear" w:color="auto" w:fill="FFFFFF"/>
          <w:lang w:val="pt-BR"/>
        </w:rPr>
        <w:t>5.5.25a</w:t>
      </w:r>
      <w:r w:rsidR="005B3B92">
        <w:rPr>
          <w:rFonts w:asciiTheme="majorHAnsi" w:hAnsiTheme="majorHAnsi" w:cs="Calibri"/>
          <w:szCs w:val="18"/>
          <w:lang w:val="pt-BR"/>
        </w:rPr>
        <w:t xml:space="preserve"> e nele tem a estrutura d</w:t>
      </w:r>
      <w:r w:rsidR="0012070E">
        <w:rPr>
          <w:rFonts w:asciiTheme="majorHAnsi" w:hAnsiTheme="majorHAnsi" w:cs="Calibri"/>
          <w:szCs w:val="18"/>
          <w:lang w:val="pt-BR"/>
        </w:rPr>
        <w:t xml:space="preserve">e dados utilizado pela aplicação construída em </w:t>
      </w:r>
      <w:proofErr w:type="spellStart"/>
      <w:r w:rsidR="008B2AA7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 w:rsidR="0012070E">
        <w:rPr>
          <w:rFonts w:asciiTheme="majorHAnsi" w:hAnsiTheme="majorHAnsi" w:cs="Calibri"/>
          <w:szCs w:val="18"/>
          <w:lang w:val="pt-BR"/>
        </w:rPr>
        <w:t xml:space="preserve">. </w:t>
      </w:r>
      <w:r w:rsidR="00EF19C6">
        <w:rPr>
          <w:rFonts w:asciiTheme="majorHAnsi" w:hAnsiTheme="majorHAnsi" w:cs="Calibri"/>
          <w:szCs w:val="18"/>
          <w:lang w:val="pt-BR"/>
        </w:rPr>
        <w:t xml:space="preserve">Necessário que seja instalado este banco de dados ou uma versão superior compatível, como as versões </w:t>
      </w:r>
      <w:proofErr w:type="gramStart"/>
      <w:r w:rsidR="00EF19C6">
        <w:rPr>
          <w:rFonts w:asciiTheme="majorHAnsi" w:hAnsiTheme="majorHAnsi" w:cs="Calibri"/>
          <w:szCs w:val="18"/>
          <w:lang w:val="pt-BR"/>
        </w:rPr>
        <w:t>6.x.</w:t>
      </w:r>
      <w:proofErr w:type="gramEnd"/>
      <w:r w:rsidR="00EF19C6">
        <w:rPr>
          <w:rFonts w:asciiTheme="majorHAnsi" w:hAnsiTheme="majorHAnsi" w:cs="Calibri"/>
          <w:szCs w:val="18"/>
          <w:lang w:val="pt-BR"/>
        </w:rPr>
        <w:t xml:space="preserve"> </w:t>
      </w:r>
      <w:r w:rsidR="0012070E">
        <w:rPr>
          <w:rFonts w:asciiTheme="majorHAnsi" w:hAnsiTheme="majorHAnsi" w:cs="Calibri"/>
          <w:szCs w:val="18"/>
          <w:lang w:val="pt-BR"/>
        </w:rPr>
        <w:t>Este framework em si</w:t>
      </w:r>
      <w:r w:rsidR="000223D3">
        <w:rPr>
          <w:rFonts w:asciiTheme="majorHAnsi" w:hAnsiTheme="majorHAnsi" w:cs="Calibri"/>
          <w:szCs w:val="18"/>
          <w:lang w:val="pt-BR"/>
        </w:rPr>
        <w:t xml:space="preserve"> não </w:t>
      </w:r>
      <w:r w:rsidR="0012070E">
        <w:rPr>
          <w:rFonts w:asciiTheme="majorHAnsi" w:hAnsiTheme="majorHAnsi" w:cs="Calibri"/>
          <w:szCs w:val="18"/>
          <w:lang w:val="pt-BR"/>
        </w:rPr>
        <w:t>precisa de tabela</w:t>
      </w:r>
      <w:r w:rsidR="000223D3">
        <w:rPr>
          <w:rFonts w:asciiTheme="majorHAnsi" w:hAnsiTheme="majorHAnsi" w:cs="Calibri"/>
          <w:szCs w:val="18"/>
          <w:lang w:val="pt-BR"/>
        </w:rPr>
        <w:t>s</w:t>
      </w:r>
      <w:r w:rsidR="0012070E">
        <w:rPr>
          <w:rFonts w:asciiTheme="majorHAnsi" w:hAnsiTheme="majorHAnsi" w:cs="Calibri"/>
          <w:szCs w:val="18"/>
          <w:lang w:val="pt-BR"/>
        </w:rPr>
        <w:t xml:space="preserve"> de sistema no banco de dados</w:t>
      </w:r>
      <w:r w:rsidR="000223D3">
        <w:rPr>
          <w:rFonts w:asciiTheme="majorHAnsi" w:hAnsiTheme="majorHAnsi" w:cs="Calibri"/>
          <w:szCs w:val="18"/>
          <w:lang w:val="pt-BR"/>
        </w:rPr>
        <w:t>, mas algumas tabelas genéricas foram criadas</w:t>
      </w:r>
      <w:r w:rsidR="00A043DC">
        <w:rPr>
          <w:rFonts w:asciiTheme="majorHAnsi" w:hAnsiTheme="majorHAnsi" w:cs="Calibri"/>
          <w:szCs w:val="18"/>
          <w:lang w:val="pt-BR"/>
        </w:rPr>
        <w:t>, com</w:t>
      </w:r>
      <w:r w:rsidR="00FC6B36">
        <w:rPr>
          <w:rFonts w:asciiTheme="majorHAnsi" w:hAnsiTheme="majorHAnsi" w:cs="Calibri"/>
          <w:szCs w:val="18"/>
          <w:lang w:val="pt-BR"/>
        </w:rPr>
        <w:t>o</w:t>
      </w:r>
      <w:r w:rsidR="00A043DC">
        <w:rPr>
          <w:rFonts w:asciiTheme="majorHAnsi" w:hAnsiTheme="majorHAnsi" w:cs="Calibri"/>
          <w:szCs w:val="18"/>
          <w:lang w:val="pt-BR"/>
        </w:rPr>
        <w:t xml:space="preserve"> </w:t>
      </w:r>
      <w:r w:rsidR="000223D3">
        <w:rPr>
          <w:rFonts w:asciiTheme="majorHAnsi" w:hAnsiTheme="majorHAnsi" w:cs="Calibri"/>
          <w:szCs w:val="18"/>
          <w:lang w:val="pt-BR"/>
        </w:rPr>
        <w:t>por exemplo,</w:t>
      </w:r>
      <w:r w:rsidR="00A043DC">
        <w:rPr>
          <w:rFonts w:asciiTheme="majorHAnsi" w:hAnsiTheme="majorHAnsi" w:cs="Calibri"/>
          <w:szCs w:val="18"/>
          <w:lang w:val="pt-BR"/>
        </w:rPr>
        <w:t xml:space="preserve"> para autenticação de usuário</w:t>
      </w:r>
      <w:r w:rsidR="0012070E">
        <w:rPr>
          <w:rFonts w:asciiTheme="majorHAnsi" w:hAnsiTheme="majorHAnsi" w:cs="Calibri"/>
          <w:szCs w:val="18"/>
          <w:lang w:val="pt-BR"/>
        </w:rPr>
        <w:t xml:space="preserve">. Portanto neste caso teremos tabelas </w:t>
      </w:r>
      <w:r w:rsidR="000223D3">
        <w:rPr>
          <w:rFonts w:asciiTheme="majorHAnsi" w:hAnsiTheme="majorHAnsi" w:cs="Calibri"/>
          <w:szCs w:val="18"/>
          <w:lang w:val="pt-BR"/>
        </w:rPr>
        <w:t>de</w:t>
      </w:r>
      <w:r w:rsidR="0012070E">
        <w:rPr>
          <w:rFonts w:asciiTheme="majorHAnsi" w:hAnsiTheme="majorHAnsi" w:cs="Calibri"/>
          <w:szCs w:val="18"/>
          <w:lang w:val="pt-BR"/>
        </w:rPr>
        <w:t xml:space="preserve"> </w:t>
      </w:r>
      <w:r w:rsidR="00A043DC">
        <w:rPr>
          <w:rFonts w:asciiTheme="majorHAnsi" w:hAnsiTheme="majorHAnsi" w:cs="Calibri"/>
          <w:szCs w:val="18"/>
          <w:lang w:val="pt-BR"/>
        </w:rPr>
        <w:t xml:space="preserve">sistema </w:t>
      </w:r>
      <w:r w:rsidR="0012070E">
        <w:rPr>
          <w:rFonts w:asciiTheme="majorHAnsi" w:hAnsiTheme="majorHAnsi" w:cs="Calibri"/>
          <w:szCs w:val="18"/>
          <w:lang w:val="pt-BR"/>
        </w:rPr>
        <w:t xml:space="preserve">e a massa de dados já calculados </w:t>
      </w:r>
      <w:r w:rsidR="00FC6B36">
        <w:rPr>
          <w:rFonts w:asciiTheme="majorHAnsi" w:hAnsiTheme="majorHAnsi" w:cs="Calibri"/>
          <w:szCs w:val="18"/>
          <w:lang w:val="pt-BR"/>
        </w:rPr>
        <w:t>a partir</w:t>
      </w:r>
      <w:r w:rsidR="0012070E">
        <w:rPr>
          <w:rFonts w:asciiTheme="majorHAnsi" w:hAnsiTheme="majorHAnsi" w:cs="Calibri"/>
          <w:szCs w:val="18"/>
          <w:lang w:val="pt-BR"/>
        </w:rPr>
        <w:t xml:space="preserve"> das bases fornecid</w:t>
      </w:r>
      <w:r w:rsidR="00A043DC">
        <w:rPr>
          <w:rFonts w:asciiTheme="majorHAnsi" w:hAnsiTheme="majorHAnsi" w:cs="Calibri"/>
          <w:szCs w:val="18"/>
          <w:lang w:val="pt-BR"/>
        </w:rPr>
        <w:t>a</w:t>
      </w:r>
      <w:r w:rsidR="0012070E">
        <w:rPr>
          <w:rFonts w:asciiTheme="majorHAnsi" w:hAnsiTheme="majorHAnsi" w:cs="Calibri"/>
          <w:szCs w:val="18"/>
          <w:lang w:val="pt-BR"/>
        </w:rPr>
        <w:t xml:space="preserve">s pelo Estado. </w:t>
      </w:r>
    </w:p>
    <w:p w:rsidR="00D86D0C" w:rsidRDefault="0012070E" w:rsidP="0012070E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12070E">
        <w:rPr>
          <w:rFonts w:asciiTheme="majorHAnsi" w:hAnsiTheme="majorHAnsi" w:cs="Calibri"/>
          <w:szCs w:val="18"/>
          <w:lang w:val="pt-BR"/>
        </w:rPr>
        <w:t>Existe</w:t>
      </w:r>
      <w:r>
        <w:rPr>
          <w:rFonts w:asciiTheme="majorHAnsi" w:hAnsiTheme="majorHAnsi" w:cs="Calibri"/>
          <w:szCs w:val="18"/>
          <w:lang w:val="pt-BR"/>
        </w:rPr>
        <w:t xml:space="preserve"> um driver próprio para conexão entre </w:t>
      </w:r>
      <w:r w:rsidRPr="00FC6B36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e o banco de dados </w:t>
      </w:r>
      <w:proofErr w:type="gramStart"/>
      <w:r w:rsidRPr="00FC6B36">
        <w:rPr>
          <w:rFonts w:asciiTheme="majorHAnsi" w:hAnsiTheme="majorHAnsi" w:cs="Calibri"/>
          <w:i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. Este driv</w:t>
      </w:r>
      <w:r w:rsidR="00FC6B36">
        <w:rPr>
          <w:rFonts w:asciiTheme="majorHAnsi" w:hAnsiTheme="majorHAnsi" w:cs="Calibri"/>
          <w:szCs w:val="18"/>
          <w:lang w:val="pt-BR"/>
        </w:rPr>
        <w:t>e</w:t>
      </w:r>
      <w:r>
        <w:rPr>
          <w:rFonts w:asciiTheme="majorHAnsi" w:hAnsiTheme="majorHAnsi" w:cs="Calibri"/>
          <w:szCs w:val="18"/>
          <w:lang w:val="pt-BR"/>
        </w:rPr>
        <w:t>r pode ser encontrado para diversos sistemas operacionais e normalmente só a instalação deste driver é o suficiente para fazer fun</w:t>
      </w:r>
      <w:r w:rsidR="00FC6B36">
        <w:rPr>
          <w:rFonts w:asciiTheme="majorHAnsi" w:hAnsiTheme="majorHAnsi" w:cs="Calibri"/>
          <w:szCs w:val="18"/>
          <w:lang w:val="pt-BR"/>
        </w:rPr>
        <w:t>c</w:t>
      </w:r>
      <w:r>
        <w:rPr>
          <w:rFonts w:asciiTheme="majorHAnsi" w:hAnsiTheme="majorHAnsi" w:cs="Calibri"/>
          <w:szCs w:val="18"/>
          <w:lang w:val="pt-BR"/>
        </w:rPr>
        <w:t xml:space="preserve">ionar. 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9D7597">
        <w:rPr>
          <w:rFonts w:asciiTheme="majorHAnsi" w:hAnsiTheme="majorHAnsi" w:cs="Calibri"/>
          <w:szCs w:val="18"/>
          <w:lang w:val="pt-BR"/>
        </w:rPr>
        <w:t>http://sourceforge.net/projects/mysql-python/files/</w:t>
      </w:r>
    </w:p>
    <w:p w:rsidR="004E152C" w:rsidRDefault="004E152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Uma sugestão de arquivo para baixar é: </w:t>
      </w:r>
    </w:p>
    <w:p w:rsidR="004E152C" w:rsidRDefault="0014524A" w:rsidP="004E15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9" w:history="1">
        <w:r w:rsidR="004E152C" w:rsidRPr="008A527B">
          <w:rPr>
            <w:rStyle w:val="Hyperlink"/>
            <w:rFonts w:asciiTheme="majorHAnsi" w:hAnsiTheme="majorHAnsi" w:cs="Calibri"/>
            <w:szCs w:val="18"/>
            <w:lang w:val="pt-BR"/>
          </w:rPr>
          <w:t>http://sourceforge.net/projects/mysql-python/files/mysql-python/1.2.3/</w:t>
        </w:r>
      </w:hyperlink>
    </w:p>
    <w:p w:rsidR="004E152C" w:rsidRPr="004E152C" w:rsidRDefault="0014524A" w:rsidP="004E152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0" w:tooltip="Click to download MySQL-python-1.2.3.win32-py2.7.msi" w:history="1">
        <w:r w:rsidR="004E152C">
          <w:rPr>
            <w:rStyle w:val="Hyperlink"/>
          </w:rPr>
          <w:t>MySQL-python-1.2.3.win32-py2.7.msi</w:t>
        </w:r>
      </w:hyperlink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 xml:space="preserve">Depois de instalado o driver devemos então fazer a instalação do banco de dados da aplicação no servidor. </w:t>
      </w:r>
      <w:r>
        <w:rPr>
          <w:rFonts w:asciiTheme="majorHAnsi" w:hAnsiTheme="majorHAnsi" w:cs="Calibri"/>
          <w:szCs w:val="18"/>
          <w:lang w:val="pt-BR"/>
        </w:rPr>
        <w:t xml:space="preserve">Existe uma cópia completa do banco de dados com informações de todos os produtos e sua origem de produção desde o ano de 2000. Para realizar desenvolvimentos utilizamos uma base de dados mais enxuta, com cerca de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GB, diferente dos 70 Gb que ocupa a base de dados com todas as informações. </w:t>
      </w:r>
    </w:p>
    <w:p w:rsidR="00D86D0C" w:rsidRDefault="00D86D0C" w:rsidP="00D86D0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De posse deste arquivo com extensão </w:t>
      </w:r>
      <w:r w:rsidR="00716300">
        <w:rPr>
          <w:rFonts w:asciiTheme="majorHAnsi" w:hAnsiTheme="majorHAnsi" w:cs="Calibri"/>
          <w:szCs w:val="18"/>
          <w:lang w:val="pt-BR"/>
        </w:rPr>
        <w:t>SQL</w:t>
      </w:r>
      <w:r>
        <w:rPr>
          <w:rFonts w:asciiTheme="majorHAnsi" w:hAnsiTheme="majorHAnsi" w:cs="Calibri"/>
          <w:szCs w:val="18"/>
          <w:lang w:val="pt-BR"/>
        </w:rPr>
        <w:t>, com as instruções para montar o banco de dados, execute o seguinte comando para realizar a instalação local:</w:t>
      </w:r>
    </w:p>
    <w:p w:rsidR="00D86D0C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Primeiro acesse a pasta de Bin do seu </w:t>
      </w:r>
      <w:proofErr w:type="spellStart"/>
      <w:r>
        <w:rPr>
          <w:rFonts w:asciiTheme="majorHAnsi" w:hAnsiTheme="majorHAnsi" w:cs="Calibri"/>
          <w:szCs w:val="18"/>
          <w:lang w:val="pt-BR"/>
        </w:rPr>
        <w:t>Mysql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Server, aqui a pasta de sugestão:</w:t>
      </w:r>
    </w:p>
    <w:p w:rsidR="00D86D0C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A54A07">
        <w:rPr>
          <w:rFonts w:asciiTheme="majorHAnsi" w:hAnsiTheme="majorHAnsi" w:cs="Calibri"/>
          <w:szCs w:val="18"/>
        </w:rPr>
        <w:t>C:\Program Files\MySQL\MySQL Server 5.6\bin&gt;</w:t>
      </w:r>
    </w:p>
    <w:p w:rsidR="00D86D0C" w:rsidRPr="00A54A07" w:rsidRDefault="00D86D0C" w:rsidP="00D86D0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54A07">
        <w:rPr>
          <w:rFonts w:asciiTheme="majorHAnsi" w:hAnsiTheme="majorHAnsi" w:cs="Calibri"/>
          <w:szCs w:val="18"/>
          <w:lang w:val="pt-BR"/>
        </w:rPr>
        <w:t>Depois execute o comando para import</w:t>
      </w:r>
      <w:r>
        <w:rPr>
          <w:rFonts w:asciiTheme="majorHAnsi" w:hAnsiTheme="majorHAnsi" w:cs="Calibri"/>
          <w:szCs w:val="18"/>
          <w:lang w:val="pt-BR"/>
        </w:rPr>
        <w:t>a</w:t>
      </w:r>
      <w:r w:rsidRPr="00A54A07">
        <w:rPr>
          <w:rFonts w:asciiTheme="majorHAnsi" w:hAnsiTheme="majorHAnsi" w:cs="Calibri"/>
          <w:szCs w:val="18"/>
          <w:lang w:val="pt-BR"/>
        </w:rPr>
        <w:t>r, da seguinte forma:</w:t>
      </w:r>
    </w:p>
    <w:p w:rsidR="00D86D0C" w:rsidRPr="00582D91" w:rsidRDefault="00D86D0C" w:rsidP="00D86D0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 xml:space="preserve">"C:\Program Files\MySQL\MySQL Server 5.6\bin\mysql.exe"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&lt;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2D0594" w:rsidRDefault="00CE4879" w:rsidP="00CE4879">
      <w:pPr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Caso queira exportar o banco de dados, faça o seguinte comando:</w:t>
      </w:r>
    </w:p>
    <w:p w:rsidR="00CE4879" w:rsidRPr="00582D91" w:rsidRDefault="00CE4879" w:rsidP="00CE4879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582D91">
        <w:rPr>
          <w:rFonts w:asciiTheme="majorHAnsi" w:hAnsiTheme="majorHAnsi" w:cs="Calibri"/>
          <w:szCs w:val="18"/>
        </w:rPr>
        <w:t>"C:\Program Files\MySQL\MySQL Server 5.6\bin\mysql</w:t>
      </w:r>
      <w:r>
        <w:rPr>
          <w:rFonts w:asciiTheme="majorHAnsi" w:hAnsiTheme="majorHAnsi" w:cs="Calibri"/>
          <w:szCs w:val="18"/>
        </w:rPr>
        <w:t>dump</w:t>
      </w:r>
      <w:r w:rsidRPr="00582D91">
        <w:rPr>
          <w:rFonts w:asciiTheme="majorHAnsi" w:hAnsiTheme="majorHAnsi" w:cs="Calibri"/>
          <w:szCs w:val="18"/>
        </w:rPr>
        <w:t xml:space="preserve">.exe" --user=root --password=123456 --port=3306 </w:t>
      </w:r>
      <w:proofErr w:type="spellStart"/>
      <w:r w:rsidRPr="00582D91">
        <w:rPr>
          <w:rFonts w:asciiTheme="majorHAnsi" w:hAnsiTheme="majorHAnsi" w:cs="Calibri"/>
          <w:szCs w:val="18"/>
        </w:rPr>
        <w:t>ps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  <w:r>
        <w:rPr>
          <w:rFonts w:asciiTheme="majorHAnsi" w:hAnsiTheme="majorHAnsi" w:cs="Calibri"/>
          <w:szCs w:val="18"/>
        </w:rPr>
        <w:t>&gt;</w:t>
      </w:r>
      <w:r w:rsidRPr="00582D91">
        <w:rPr>
          <w:rFonts w:asciiTheme="majorHAnsi" w:hAnsiTheme="majorHAnsi" w:cs="Calibri"/>
          <w:szCs w:val="18"/>
        </w:rPr>
        <w:t xml:space="preserve"> </w:t>
      </w:r>
      <w:proofErr w:type="spellStart"/>
      <w:r w:rsidRPr="00582D91">
        <w:rPr>
          <w:rFonts w:asciiTheme="majorHAnsi" w:hAnsiTheme="majorHAnsi" w:cs="Calibri"/>
          <w:szCs w:val="18"/>
        </w:rPr>
        <w:t>DataMinas.sql</w:t>
      </w:r>
      <w:proofErr w:type="spellEnd"/>
      <w:r w:rsidRPr="00582D91">
        <w:rPr>
          <w:rFonts w:asciiTheme="majorHAnsi" w:hAnsiTheme="majorHAnsi" w:cs="Calibri"/>
          <w:szCs w:val="18"/>
        </w:rPr>
        <w:t xml:space="preserve"> </w:t>
      </w:r>
    </w:p>
    <w:p w:rsidR="00CE4879" w:rsidRPr="00CE4879" w:rsidRDefault="00CE4879" w:rsidP="00CE4879">
      <w:pPr>
        <w:ind w:left="360"/>
        <w:jc w:val="both"/>
        <w:rPr>
          <w:rFonts w:asciiTheme="majorHAnsi" w:hAnsiTheme="majorHAnsi" w:cs="Calibri"/>
          <w:szCs w:val="18"/>
        </w:rPr>
      </w:pPr>
    </w:p>
    <w:p w:rsidR="00905B0E" w:rsidRPr="009D5861" w:rsidRDefault="009D5861" w:rsidP="009D5861">
      <w:pPr>
        <w:ind w:left="360"/>
        <w:jc w:val="both"/>
        <w:rPr>
          <w:rFonts w:asciiTheme="majorHAnsi" w:hAnsiTheme="majorHAnsi" w:cs="Calibri"/>
          <w:szCs w:val="18"/>
          <w:lang w:val="pt-BR"/>
        </w:rPr>
      </w:pPr>
      <w:r w:rsidRPr="009D5861">
        <w:rPr>
          <w:rFonts w:asciiTheme="majorHAnsi" w:hAnsiTheme="majorHAnsi" w:cs="Calibri"/>
          <w:szCs w:val="18"/>
          <w:lang w:val="pt-BR"/>
        </w:rPr>
        <w:t>Se necessário criar um usuário com acesso ao banco, faça:</w:t>
      </w:r>
    </w:p>
    <w:p w:rsidR="009D5861" w:rsidRPr="009D5861" w:rsidRDefault="009D5861" w:rsidP="009D5861">
      <w:pPr>
        <w:pStyle w:val="PargrafodaLista"/>
        <w:numPr>
          <w:ilvl w:val="0"/>
          <w:numId w:val="35"/>
        </w:numPr>
        <w:jc w:val="both"/>
        <w:rPr>
          <w:rFonts w:asciiTheme="majorHAnsi" w:hAnsiTheme="majorHAnsi" w:cs="Calibri"/>
          <w:szCs w:val="18"/>
        </w:rPr>
      </w:pPr>
      <w:r w:rsidRPr="009D5861">
        <w:rPr>
          <w:rFonts w:asciiTheme="majorHAnsi" w:hAnsiTheme="majorHAnsi" w:cs="Calibri"/>
          <w:szCs w:val="18"/>
        </w:rPr>
        <w:t>GRANT ALL PRIVILEGES ON *.* TO 'ps_launch'@'</w:t>
      </w:r>
      <w:proofErr w:type="spellStart"/>
      <w:r w:rsidRPr="009D5861">
        <w:rPr>
          <w:rFonts w:asciiTheme="majorHAnsi" w:hAnsiTheme="majorHAnsi" w:cs="Calibri"/>
          <w:szCs w:val="18"/>
        </w:rPr>
        <w:t>localhost</w:t>
      </w:r>
      <w:proofErr w:type="spellEnd"/>
      <w:r w:rsidRPr="009D5861">
        <w:rPr>
          <w:rFonts w:asciiTheme="majorHAnsi" w:hAnsiTheme="majorHAnsi" w:cs="Calibri"/>
          <w:szCs w:val="18"/>
        </w:rPr>
        <w:t>'     WITH GRANT OPTION;</w:t>
      </w:r>
    </w:p>
    <w:p w:rsidR="009D5861" w:rsidRDefault="009D5861" w:rsidP="009D5861">
      <w:pPr>
        <w:pStyle w:val="PargrafodaLista"/>
        <w:numPr>
          <w:ilvl w:val="0"/>
          <w:numId w:val="35"/>
        </w:numPr>
        <w:jc w:val="both"/>
        <w:rPr>
          <w:rFonts w:asciiTheme="majorHAnsi" w:hAnsiTheme="majorHAnsi" w:cs="Calibri"/>
          <w:szCs w:val="18"/>
        </w:rPr>
      </w:pPr>
      <w:r w:rsidRPr="009D5861">
        <w:rPr>
          <w:rFonts w:asciiTheme="majorHAnsi" w:hAnsiTheme="majorHAnsi" w:cs="Calibri"/>
          <w:szCs w:val="18"/>
        </w:rPr>
        <w:t>CREATE USER 'ps_launch'@'</w:t>
      </w:r>
      <w:proofErr w:type="spellStart"/>
      <w:r w:rsidRPr="009D5861">
        <w:rPr>
          <w:rFonts w:asciiTheme="majorHAnsi" w:hAnsiTheme="majorHAnsi" w:cs="Calibri"/>
          <w:szCs w:val="18"/>
        </w:rPr>
        <w:t>localhost</w:t>
      </w:r>
      <w:proofErr w:type="spellEnd"/>
      <w:r w:rsidRPr="009D5861">
        <w:rPr>
          <w:rFonts w:asciiTheme="majorHAnsi" w:hAnsiTheme="majorHAnsi" w:cs="Calibri"/>
          <w:szCs w:val="18"/>
        </w:rPr>
        <w:t>' IDENTIFIED BY '</w:t>
      </w:r>
      <w:proofErr w:type="spellStart"/>
      <w:r w:rsidRPr="009D5861">
        <w:rPr>
          <w:rFonts w:asciiTheme="majorHAnsi" w:hAnsiTheme="majorHAnsi" w:cs="Calibri"/>
          <w:szCs w:val="18"/>
        </w:rPr>
        <w:t>mysql</w:t>
      </w:r>
      <w:proofErr w:type="spellEnd"/>
      <w:r w:rsidRPr="009D5861">
        <w:rPr>
          <w:rFonts w:asciiTheme="majorHAnsi" w:hAnsiTheme="majorHAnsi" w:cs="Calibri"/>
          <w:szCs w:val="18"/>
        </w:rPr>
        <w:t>';</w:t>
      </w:r>
    </w:p>
    <w:p w:rsidR="000E3DC3" w:rsidRDefault="000E3DC3" w:rsidP="000E3DC3">
      <w:pPr>
        <w:pStyle w:val="PargrafodaLista"/>
        <w:ind w:left="1080"/>
        <w:jc w:val="both"/>
        <w:rPr>
          <w:rFonts w:asciiTheme="majorHAnsi" w:hAnsiTheme="majorHAnsi" w:cs="Calibri"/>
          <w:szCs w:val="18"/>
        </w:rPr>
      </w:pPr>
    </w:p>
    <w:p w:rsidR="000E3DC3" w:rsidRDefault="000E3DC3" w:rsidP="000E3DC3">
      <w:pPr>
        <w:pStyle w:val="PargrafodaLista"/>
        <w:ind w:left="1080"/>
        <w:jc w:val="both"/>
        <w:rPr>
          <w:rFonts w:asciiTheme="majorHAnsi" w:hAnsiTheme="majorHAnsi" w:cs="Calibri"/>
          <w:szCs w:val="18"/>
        </w:rPr>
      </w:pPr>
    </w:p>
    <w:p w:rsidR="000E3DC3" w:rsidRPr="009D5861" w:rsidRDefault="000E3DC3" w:rsidP="000E3DC3">
      <w:pPr>
        <w:pStyle w:val="PargrafodaLista"/>
        <w:ind w:left="1080"/>
        <w:jc w:val="both"/>
        <w:rPr>
          <w:rFonts w:asciiTheme="majorHAnsi" w:hAnsiTheme="majorHAnsi" w:cs="Calibri"/>
          <w:szCs w:val="18"/>
        </w:rPr>
      </w:pPr>
    </w:p>
    <w:p w:rsidR="00CE3765" w:rsidRPr="00316348" w:rsidRDefault="00765E39" w:rsidP="002D0594">
      <w:pPr>
        <w:pStyle w:val="Escritorio-TituloCaptulo0"/>
      </w:pPr>
      <w:bookmarkStart w:id="4" w:name="_Toc384736475"/>
      <w:r>
        <w:lastRenderedPageBreak/>
        <w:t>SCM</w:t>
      </w:r>
      <w:bookmarkEnd w:id="4"/>
    </w:p>
    <w:p w:rsidR="002D0594" w:rsidRDefault="002D0594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765E39" w:rsidRPr="00765E39" w:rsidRDefault="00D2232F" w:rsidP="009F042D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hoje um servidor virtualizado com a ferramenta </w:t>
      </w:r>
      <w:r w:rsidRPr="005F60C7">
        <w:rPr>
          <w:rFonts w:asciiTheme="majorHAnsi" w:hAnsiTheme="majorHAnsi" w:cs="Calibri"/>
          <w:i/>
          <w:szCs w:val="18"/>
          <w:lang w:val="pt-BR"/>
        </w:rPr>
        <w:t>GITLAB</w:t>
      </w:r>
      <w:r>
        <w:rPr>
          <w:rFonts w:asciiTheme="majorHAnsi" w:hAnsiTheme="majorHAnsi" w:cs="Calibri"/>
          <w:szCs w:val="18"/>
          <w:lang w:val="pt-BR"/>
        </w:rPr>
        <w:t>, que tem o controle de versionamento</w:t>
      </w:r>
      <w:r w:rsidR="00765E39">
        <w:rPr>
          <w:rFonts w:asciiTheme="majorHAnsi" w:hAnsiTheme="majorHAnsi" w:cs="Calibri"/>
          <w:szCs w:val="18"/>
          <w:lang w:val="pt-BR"/>
        </w:rPr>
        <w:t xml:space="preserve"> utilizando tecnologia </w:t>
      </w:r>
      <w:r w:rsidRPr="005F60C7">
        <w:rPr>
          <w:rFonts w:asciiTheme="majorHAnsi" w:hAnsiTheme="majorHAnsi" w:cs="Calibri"/>
          <w:i/>
          <w:szCs w:val="18"/>
          <w:lang w:val="pt-BR"/>
        </w:rPr>
        <w:t>GIT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="00765E39">
        <w:rPr>
          <w:rFonts w:asciiTheme="majorHAnsi" w:hAnsiTheme="majorHAnsi" w:cs="Calibri"/>
          <w:szCs w:val="18"/>
          <w:lang w:val="pt-BR"/>
        </w:rPr>
        <w:t xml:space="preserve">e também </w:t>
      </w:r>
      <w:r>
        <w:rPr>
          <w:rFonts w:asciiTheme="majorHAnsi" w:hAnsiTheme="majorHAnsi" w:cs="Calibri"/>
          <w:szCs w:val="18"/>
          <w:lang w:val="pt-BR"/>
        </w:rPr>
        <w:t>com uma interface Web para gerenciamento.</w:t>
      </w:r>
      <w:r w:rsidR="009F042D">
        <w:rPr>
          <w:rFonts w:asciiTheme="majorHAnsi" w:hAnsiTheme="majorHAnsi" w:cs="Calibri"/>
          <w:szCs w:val="18"/>
          <w:lang w:val="pt-BR"/>
        </w:rPr>
        <w:t xml:space="preserve"> Para mais informações de como utilizar o GIT e as ferramentas de apoio, consulte o documento Manual GIT.doc do Escritório de Prioridades Estratégicas.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765E39" w:rsidRDefault="00765E39" w:rsidP="00D2232F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 repositório pode ser acessado através do link:</w:t>
      </w:r>
    </w:p>
    <w:p w:rsidR="00502605" w:rsidRPr="00502605" w:rsidRDefault="0014524A" w:rsidP="005E7CEA">
      <w:pPr>
        <w:pStyle w:val="PargrafodaLista"/>
        <w:numPr>
          <w:ilvl w:val="0"/>
          <w:numId w:val="19"/>
        </w:numPr>
        <w:ind w:firstLine="357"/>
        <w:jc w:val="both"/>
        <w:rPr>
          <w:rFonts w:asciiTheme="majorHAnsi" w:hAnsiTheme="majorHAnsi" w:cs="Calibri"/>
          <w:szCs w:val="18"/>
          <w:lang w:val="pt-BR"/>
        </w:rPr>
      </w:pPr>
      <w:hyperlink r:id="rId11" w:history="1">
        <w:r w:rsidR="00502605" w:rsidRPr="00502605">
          <w:rPr>
            <w:rStyle w:val="Hyperlink"/>
            <w:lang w:val="pt-BR"/>
          </w:rPr>
          <w:t>https://github.com/DataViva/dataviva-site</w:t>
        </w:r>
      </w:hyperlink>
      <w:r w:rsidR="00502605" w:rsidRPr="00502605">
        <w:rPr>
          <w:lang w:val="pt-BR"/>
        </w:rPr>
        <w:t xml:space="preserve"> </w:t>
      </w:r>
    </w:p>
    <w:p w:rsidR="00C3633E" w:rsidRDefault="00502605" w:rsidP="00502605">
      <w:pPr>
        <w:ind w:left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Inicie fazendo um clone do repositório:</w:t>
      </w:r>
    </w:p>
    <w:p w:rsidR="00502605" w:rsidRPr="004B5F79" w:rsidRDefault="004B5F79" w:rsidP="004B5F79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>
        <w:rPr>
          <w:rFonts w:asciiTheme="majorHAnsi" w:hAnsiTheme="majorHAnsi" w:cs="Calibri"/>
          <w:szCs w:val="18"/>
        </w:rPr>
        <w:t>g</w:t>
      </w:r>
      <w:r w:rsidRPr="004B5F79">
        <w:rPr>
          <w:rFonts w:asciiTheme="majorHAnsi" w:hAnsiTheme="majorHAnsi" w:cs="Calibri"/>
          <w:szCs w:val="18"/>
        </w:rPr>
        <w:t>it</w:t>
      </w:r>
      <w:proofErr w:type="spellEnd"/>
      <w:r w:rsidRPr="004B5F79">
        <w:rPr>
          <w:rFonts w:asciiTheme="majorHAnsi" w:hAnsiTheme="majorHAnsi" w:cs="Calibri"/>
          <w:szCs w:val="18"/>
        </w:rPr>
        <w:t xml:space="preserve"> clone https://github.com/DataViva/dataviva-site.git</w:t>
      </w:r>
    </w:p>
    <w:p w:rsidR="00FA01A1" w:rsidRPr="005E7CEA" w:rsidRDefault="00FA01A1" w:rsidP="005E7CEA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5E7CEA">
        <w:rPr>
          <w:rFonts w:asciiTheme="majorHAnsi" w:hAnsiTheme="majorHAnsi" w:cs="Calibri"/>
          <w:szCs w:val="18"/>
          <w:lang w:val="pt-BR"/>
        </w:rPr>
        <w:t>Exemplo para atualização das informações do repositório:</w:t>
      </w:r>
    </w:p>
    <w:p w:rsidR="00C3633E" w:rsidRDefault="00C3633E" w:rsidP="008745F5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276ABE">
        <w:rPr>
          <w:rFonts w:asciiTheme="majorHAnsi" w:hAnsiTheme="majorHAnsi" w:cs="Calibri"/>
          <w:szCs w:val="18"/>
        </w:rPr>
        <w:t>git</w:t>
      </w:r>
      <w:proofErr w:type="spellEnd"/>
      <w:r w:rsidRPr="00276ABE">
        <w:rPr>
          <w:rFonts w:asciiTheme="majorHAnsi" w:hAnsiTheme="majorHAnsi" w:cs="Calibri"/>
          <w:szCs w:val="18"/>
        </w:rPr>
        <w:t xml:space="preserve"> pull </w:t>
      </w:r>
      <w:hyperlink r:id="rId12" w:history="1">
        <w:r w:rsidR="008745F5" w:rsidRPr="000F7B14">
          <w:rPr>
            <w:rStyle w:val="Hyperlink"/>
            <w:rFonts w:asciiTheme="majorHAnsi" w:hAnsiTheme="majorHAnsi" w:cs="Calibri"/>
            <w:szCs w:val="18"/>
          </w:rPr>
          <w:t>https://github.com/alexandersimoes/dataviva.git</w:t>
        </w:r>
      </w:hyperlink>
      <w:r w:rsidR="008745F5">
        <w:rPr>
          <w:rFonts w:asciiTheme="majorHAnsi" w:hAnsiTheme="majorHAnsi" w:cs="Calibri"/>
          <w:szCs w:val="18"/>
        </w:rPr>
        <w:t xml:space="preserve"> master</w:t>
      </w:r>
    </w:p>
    <w:p w:rsidR="008745F5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master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código do sistema</w:t>
      </w:r>
      <w:r w:rsidR="00C65F81">
        <w:rPr>
          <w:rFonts w:asciiTheme="majorHAnsi" w:hAnsiTheme="majorHAnsi" w:cs="Calibri"/>
          <w:szCs w:val="18"/>
          <w:lang w:val="pt-BR"/>
        </w:rPr>
        <w:t xml:space="preserve">, uma versão do </w:t>
      </w:r>
      <w:proofErr w:type="spellStart"/>
      <w:r w:rsidR="00C65F81">
        <w:rPr>
          <w:rFonts w:asciiTheme="majorHAnsi" w:hAnsiTheme="majorHAnsi" w:cs="Calibri"/>
          <w:szCs w:val="18"/>
          <w:lang w:val="pt-BR"/>
        </w:rPr>
        <w:t>dataviva</w:t>
      </w:r>
      <w:proofErr w:type="spellEnd"/>
      <w:r w:rsidR="00C65F81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C65F81">
        <w:rPr>
          <w:rFonts w:asciiTheme="majorHAnsi" w:hAnsiTheme="majorHAnsi" w:cs="Calibri"/>
          <w:szCs w:val="18"/>
          <w:lang w:val="pt-BR"/>
        </w:rPr>
        <w:t>completa</w:t>
      </w:r>
      <w:proofErr w:type="gramEnd"/>
    </w:p>
    <w:p w:rsidR="00FA01A1" w:rsidRDefault="008745F5" w:rsidP="00FA01A1">
      <w:pPr>
        <w:pStyle w:val="PargrafodaLista"/>
        <w:numPr>
          <w:ilvl w:val="1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 uma </w:t>
      </w:r>
      <w:proofErr w:type="spellStart"/>
      <w:r>
        <w:rPr>
          <w:rFonts w:asciiTheme="majorHAnsi" w:hAnsiTheme="majorHAnsi" w:cs="Calibri"/>
          <w:szCs w:val="18"/>
          <w:lang w:val="pt-BR"/>
        </w:rPr>
        <w:t>branch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chamada scripts para o processo de cálculo</w:t>
      </w:r>
    </w:p>
    <w:p w:rsidR="00C3633E" w:rsidRDefault="00D86D0C" w:rsidP="00446B4B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Neste documento vamos utilizar a pasta padrão de instalação do </w:t>
      </w:r>
      <w:proofErr w:type="spellStart"/>
      <w:r w:rsidR="008745F5">
        <w:rPr>
          <w:rFonts w:asciiTheme="majorHAnsi" w:hAnsiTheme="majorHAnsi" w:cs="Calibri"/>
          <w:szCs w:val="18"/>
          <w:lang w:val="pt-BR"/>
        </w:rPr>
        <w:t>Data</w:t>
      </w:r>
      <w:r w:rsidR="001777A1">
        <w:rPr>
          <w:rFonts w:asciiTheme="majorHAnsi" w:hAnsiTheme="majorHAnsi" w:cs="Calibri"/>
          <w:szCs w:val="18"/>
          <w:lang w:val="pt-BR"/>
        </w:rPr>
        <w:t>V</w:t>
      </w:r>
      <w:r w:rsidR="008745F5">
        <w:rPr>
          <w:rFonts w:asciiTheme="majorHAnsi" w:hAnsiTheme="majorHAnsi" w:cs="Calibri"/>
          <w:szCs w:val="18"/>
          <w:lang w:val="pt-BR"/>
        </w:rPr>
        <w:t>iva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conforme abaixo, portanto os demais exemplos que precisar acessar estes fontes partirão desta pasta:</w:t>
      </w:r>
    </w:p>
    <w:p w:rsidR="007311EB" w:rsidRDefault="007311EB" w:rsidP="007311EB">
      <w:pPr>
        <w:pStyle w:val="BasicParagraph"/>
        <w:numPr>
          <w:ilvl w:val="0"/>
          <w:numId w:val="19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 w:rsidRPr="00582D91">
        <w:rPr>
          <w:rFonts w:asciiTheme="majorHAnsi" w:hAnsiTheme="majorHAnsi" w:cs="Calibri"/>
          <w:szCs w:val="18"/>
          <w:lang w:val="pt-BR"/>
        </w:rPr>
        <w:t>C:\Users\m1165564\Documents\Projetos\</w:t>
      </w:r>
      <w:r w:rsidR="003870F9">
        <w:rPr>
          <w:rFonts w:asciiTheme="majorHAnsi" w:hAnsiTheme="majorHAnsi" w:cs="Calibri"/>
          <w:szCs w:val="18"/>
          <w:lang w:val="pt-BR"/>
        </w:rPr>
        <w:t>dataviva</w:t>
      </w:r>
      <w:r w:rsidRPr="00582D91">
        <w:rPr>
          <w:rFonts w:asciiTheme="majorHAnsi" w:hAnsiTheme="majorHAnsi" w:cs="Calibri"/>
          <w:szCs w:val="18"/>
          <w:lang w:val="pt-BR"/>
        </w:rPr>
        <w:t>\source\</w:t>
      </w:r>
      <w:proofErr w:type="gramStart"/>
      <w:r w:rsidRPr="00582D91">
        <w:rPr>
          <w:rFonts w:asciiTheme="majorHAnsi" w:hAnsiTheme="majorHAnsi" w:cs="Calibri"/>
          <w:szCs w:val="18"/>
          <w:lang w:val="pt-BR"/>
        </w:rPr>
        <w:t>www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D86D0C" w:rsidRPr="00D86D0C" w:rsidRDefault="00D86D0C" w:rsidP="007311EB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C3633E" w:rsidRDefault="00C3633E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5" w:name="_Toc371440162"/>
      <w:bookmarkStart w:id="6" w:name="_Toc384736476"/>
      <w:r>
        <w:t>Instalação</w:t>
      </w:r>
      <w:bookmarkEnd w:id="5"/>
      <w:bookmarkEnd w:id="6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Instale o GIT utilizando a última versão estável, no caso deste documento fizemos na versão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  </w:t>
      </w:r>
      <w:proofErr w:type="gramEnd"/>
      <w:r>
        <w:rPr>
          <w:rFonts w:asciiTheme="majorHAnsi" w:hAnsiTheme="majorHAnsi" w:cs="Calibri"/>
          <w:szCs w:val="18"/>
          <w:lang w:val="pt-BR"/>
        </w:rPr>
        <w:t>1.8.1.2</w:t>
      </w:r>
    </w:p>
    <w:p w:rsidR="00EF19C6" w:rsidRDefault="0014524A" w:rsidP="00EF19C6">
      <w:pPr>
        <w:pStyle w:val="PargrafodaLista"/>
        <w:numPr>
          <w:ilvl w:val="0"/>
          <w:numId w:val="19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13" w:history="1">
        <w:r w:rsidR="00EF19C6" w:rsidRPr="00B75326">
          <w:rPr>
            <w:rStyle w:val="Hyperlink"/>
            <w:rFonts w:asciiTheme="majorHAnsi" w:hAnsiTheme="majorHAnsi" w:cs="Calibri"/>
            <w:szCs w:val="18"/>
            <w:lang w:val="pt-BR"/>
          </w:rPr>
          <w:t>http://msysgit.github.io/</w:t>
        </w:r>
      </w:hyperlink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No nosso caso basta realizar a instalação padrão, ou seja, sem alterar qualquer configuração. Para deixarmos claro abaixo temos imagens das telas de instalação e das opções escolhidas.</w:t>
      </w:r>
    </w:p>
    <w:p w:rsidR="00EF19C6" w:rsidRPr="009051B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1B4EDF9A" wp14:editId="3BE4C7CD">
            <wp:extent cx="2356661" cy="1820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711" cy="18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>Figura 1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do caminho de máquina para o GIT</w:t>
      </w: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2D1C76F" wp14:editId="54DCBD7F">
            <wp:extent cx="2337683" cy="180898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435" cy="181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2</w:t>
      </w:r>
      <w:r w:rsidRPr="009051B6">
        <w:rPr>
          <w:rFonts w:asciiTheme="majorHAnsi" w:hAnsiTheme="majorHAnsi" w:cs="Calibri"/>
          <w:sz w:val="20"/>
          <w:szCs w:val="18"/>
          <w:lang w:val="pt-BR"/>
        </w:rPr>
        <w:t xml:space="preserve"> – Tela de configuração d</w:t>
      </w:r>
      <w:r>
        <w:rPr>
          <w:rFonts w:asciiTheme="majorHAnsi" w:hAnsiTheme="majorHAnsi" w:cs="Calibri"/>
          <w:sz w:val="20"/>
          <w:szCs w:val="18"/>
          <w:lang w:val="pt-BR"/>
        </w:rPr>
        <w:t>e conversão de tipo de arquivo Windows e Unix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TituloCaptulo0"/>
        <w:numPr>
          <w:ilvl w:val="1"/>
          <w:numId w:val="10"/>
        </w:numPr>
      </w:pPr>
      <w:bookmarkStart w:id="7" w:name="_Toc371440163"/>
      <w:bookmarkStart w:id="8" w:name="_Toc384736477"/>
      <w:r>
        <w:t>Chave de Autenticação</w:t>
      </w:r>
      <w:bookmarkEnd w:id="7"/>
      <w:bookmarkEnd w:id="8"/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conexão entre a máquina do desenvolvedor e o servidor GIT é feita através do SSH, portanto é necessário ter uma chave pública e uma privada para realizar a autenticação entre as máquinas. Para gerar uma chave na máquina Windows é possível utilizando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instalado junto com o GIT.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No </w:t>
      </w:r>
      <w:proofErr w:type="gramStart"/>
      <w:r>
        <w:rPr>
          <w:rFonts w:asciiTheme="majorHAnsi" w:hAnsiTheme="majorHAnsi" w:cs="Calibri"/>
          <w:szCs w:val="18"/>
          <w:lang w:val="pt-BR"/>
        </w:rPr>
        <w:t>menu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Iniciar selecione o GIT </w:t>
      </w:r>
      <w:proofErr w:type="spellStart"/>
      <w:r>
        <w:rPr>
          <w:rFonts w:asciiTheme="majorHAnsi" w:hAnsiTheme="majorHAnsi" w:cs="Calibri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será aberto uma tela do tipo DOS. Para gerar a chave escreva o seguinte comando: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335E989D" wp14:editId="4F1192F4">
            <wp:extent cx="3864334" cy="22511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48" cy="22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Pr="009051B6" w:rsidRDefault="00EF19C6" w:rsidP="00EF19C6">
      <w:pPr>
        <w:jc w:val="center"/>
        <w:rPr>
          <w:rFonts w:asciiTheme="majorHAnsi" w:hAnsiTheme="majorHAnsi" w:cs="Calibri"/>
          <w:sz w:val="20"/>
          <w:szCs w:val="18"/>
          <w:lang w:val="pt-BR"/>
        </w:rPr>
      </w:pPr>
      <w:r w:rsidRPr="0053612F">
        <w:rPr>
          <w:rFonts w:asciiTheme="majorHAnsi" w:hAnsiTheme="majorHAnsi" w:cs="Calibri"/>
          <w:b/>
          <w:sz w:val="20"/>
          <w:szCs w:val="18"/>
          <w:lang w:val="pt-BR"/>
        </w:rPr>
        <w:t xml:space="preserve">Figura </w:t>
      </w:r>
      <w:r>
        <w:rPr>
          <w:rFonts w:asciiTheme="majorHAnsi" w:hAnsiTheme="majorHAnsi" w:cs="Calibri"/>
          <w:b/>
          <w:sz w:val="20"/>
          <w:szCs w:val="18"/>
          <w:lang w:val="pt-BR"/>
        </w:rPr>
        <w:t>3</w:t>
      </w:r>
      <w:r>
        <w:rPr>
          <w:rFonts w:asciiTheme="majorHAnsi" w:hAnsiTheme="majorHAnsi" w:cs="Calibri"/>
          <w:sz w:val="20"/>
          <w:szCs w:val="18"/>
          <w:lang w:val="pt-BR"/>
        </w:rPr>
        <w:t xml:space="preserve"> –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Utilizand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o GIT </w:t>
      </w:r>
      <w:proofErr w:type="spellStart"/>
      <w:r>
        <w:rPr>
          <w:rFonts w:asciiTheme="majorHAnsi" w:hAnsiTheme="majorHAnsi" w:cs="Calibri"/>
          <w:sz w:val="20"/>
          <w:szCs w:val="18"/>
          <w:lang w:val="pt-BR"/>
        </w:rPr>
        <w:t>Bash</w:t>
      </w:r>
      <w:proofErr w:type="spellEnd"/>
      <w:r>
        <w:rPr>
          <w:rFonts w:asciiTheme="majorHAnsi" w:hAnsiTheme="majorHAnsi" w:cs="Calibri"/>
          <w:sz w:val="20"/>
          <w:szCs w:val="18"/>
          <w:lang w:val="pt-BR"/>
        </w:rPr>
        <w:t xml:space="preserve"> para gerar uma chave SSH na máquina</w:t>
      </w: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Será criado na pasta do usuário do Windows uma pasta oculta com </w:t>
      </w:r>
      <w:proofErr w:type="gramStart"/>
      <w:r>
        <w:rPr>
          <w:rFonts w:asciiTheme="majorHAnsi" w:hAnsiTheme="majorHAnsi" w:cs="Calibri"/>
          <w:szCs w:val="18"/>
          <w:lang w:val="pt-BR"/>
        </w:rPr>
        <w:t>nome .</w:t>
      </w:r>
      <w:proofErr w:type="spellStart"/>
      <w:proofErr w:type="gramEnd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>, contendo dois arquivos:</w:t>
      </w:r>
    </w:p>
    <w:p w:rsidR="00EF19C6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i</w:t>
      </w:r>
      <w:r w:rsidRPr="00BA3A2E">
        <w:rPr>
          <w:rFonts w:asciiTheme="majorHAnsi" w:hAnsiTheme="majorHAnsi" w:cs="Calibri"/>
          <w:szCs w:val="18"/>
          <w:lang w:val="pt-BR"/>
        </w:rPr>
        <w:t>d_rsa</w:t>
      </w:r>
      <w:proofErr w:type="gramEnd"/>
      <w:r w:rsidRPr="00BA3A2E">
        <w:rPr>
          <w:rFonts w:asciiTheme="majorHAnsi" w:hAnsiTheme="majorHAnsi" w:cs="Calibri"/>
          <w:szCs w:val="18"/>
          <w:lang w:val="pt-BR"/>
        </w:rPr>
        <w:t>.pub</w:t>
      </w:r>
      <w:r>
        <w:rPr>
          <w:rFonts w:asciiTheme="majorHAnsi" w:hAnsiTheme="majorHAnsi" w:cs="Calibri"/>
          <w:szCs w:val="18"/>
          <w:lang w:val="pt-BR"/>
        </w:rPr>
        <w:t xml:space="preserve"> : Chave pública gerada para utilizar no GITLAB</w:t>
      </w:r>
    </w:p>
    <w:p w:rsidR="00EF19C6" w:rsidRPr="00BA3A2E" w:rsidRDefault="00EF19C6" w:rsidP="00EF19C6">
      <w:pPr>
        <w:pStyle w:val="PargrafodaLista"/>
        <w:numPr>
          <w:ilvl w:val="0"/>
          <w:numId w:val="34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id_rsa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>: Chave privada que fica na máquina para autenticação pelo GIT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Pr="00316348" w:rsidRDefault="00EF19C6" w:rsidP="00EF19C6">
      <w:pPr>
        <w:pStyle w:val="Escritorio-SubTitulo"/>
        <w:numPr>
          <w:ilvl w:val="1"/>
          <w:numId w:val="10"/>
        </w:numPr>
      </w:pPr>
      <w:bookmarkStart w:id="9" w:name="_Toc371440164"/>
      <w:bookmarkStart w:id="10" w:name="_Toc384736478"/>
      <w:r>
        <w:t>Tortoise GIT</w:t>
      </w:r>
      <w:bookmarkEnd w:id="9"/>
      <w:bookmarkEnd w:id="10"/>
      <w:r>
        <w:t xml:space="preserve"> </w:t>
      </w:r>
    </w:p>
    <w:p w:rsidR="00EF19C6" w:rsidRDefault="00EF19C6" w:rsidP="00EF19C6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uma ferramenta visual para trabalhar com repositório do tipo GIT, chamada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GIT.  Realize o download da última versão estável, verificando se sua máquina é 32 ou 64 bits. </w:t>
      </w:r>
    </w:p>
    <w:p w:rsidR="00EF19C6" w:rsidRDefault="00EF19C6" w:rsidP="00EF19C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Durante a instalação escolha a opção de </w:t>
      </w:r>
      <w:proofErr w:type="spellStart"/>
      <w:r>
        <w:rPr>
          <w:rFonts w:asciiTheme="majorHAnsi" w:hAnsiTheme="majorHAnsi" w:cs="Calibri"/>
          <w:szCs w:val="18"/>
          <w:lang w:val="pt-BR"/>
        </w:rPr>
        <w:t>Tortoise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PLink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que daí usaremos o </w:t>
      </w:r>
      <w:proofErr w:type="spellStart"/>
      <w:r>
        <w:rPr>
          <w:rFonts w:asciiTheme="majorHAnsi" w:hAnsiTheme="majorHAnsi" w:cs="Calibri"/>
          <w:szCs w:val="18"/>
          <w:lang w:val="pt-BR"/>
        </w:rPr>
        <w:t>Putty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realizar a conexão via </w:t>
      </w:r>
      <w:proofErr w:type="spellStart"/>
      <w:r>
        <w:rPr>
          <w:rFonts w:asciiTheme="majorHAnsi" w:hAnsiTheme="majorHAnsi" w:cs="Calibri"/>
          <w:szCs w:val="18"/>
          <w:lang w:val="pt-BR"/>
        </w:rPr>
        <w:t>ssh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servidor GIT.</w:t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</w:p>
    <w:p w:rsidR="00EF19C6" w:rsidRDefault="00EF19C6" w:rsidP="00EF19C6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703F8543" wp14:editId="4FE84763">
            <wp:extent cx="2305878" cy="18048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911" cy="180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9C6" w:rsidRDefault="00EF19C6" w:rsidP="00EF19C6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As demais opções são padrão, portanto pode seguir até o final para completar a instalação.</w:t>
      </w: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D86D0C" w:rsidP="00C3633E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36007" w:rsidRPr="00316348" w:rsidRDefault="00536007" w:rsidP="002D0594">
      <w:pPr>
        <w:pStyle w:val="Escritorio-TituloCaptulo0"/>
      </w:pPr>
      <w:bookmarkStart w:id="11" w:name="_Toc384736479"/>
      <w:r>
        <w:lastRenderedPageBreak/>
        <w:t>I</w:t>
      </w:r>
      <w:r w:rsidR="001B03AD">
        <w:t>NSTALAÇÃO</w:t>
      </w:r>
      <w:bookmarkEnd w:id="11"/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Neste capítulo teremos instruções de instalação das plataformas utilizadas nesta solução, bem como suas dependências.</w:t>
      </w:r>
    </w:p>
    <w:p w:rsidR="00D86D0C" w:rsidRDefault="00D86D0C" w:rsidP="00536007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Pr="00316348" w:rsidRDefault="002D0594" w:rsidP="002D0594">
      <w:pPr>
        <w:pStyle w:val="Escritorio-TituloCaptulo0"/>
        <w:numPr>
          <w:ilvl w:val="1"/>
          <w:numId w:val="10"/>
        </w:numPr>
      </w:pPr>
      <w:bookmarkStart w:id="12" w:name="_Toc384736480"/>
      <w:r>
        <w:t>Python</w:t>
      </w:r>
      <w:bookmarkEnd w:id="12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Vamos agora realizar o procedimento de instalação do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linguagem em que a plataforma </w:t>
      </w:r>
      <w:proofErr w:type="spellStart"/>
      <w:r w:rsidR="002078DA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foi escrita. Realize o download da versão compatível </w:t>
      </w:r>
      <w:r w:rsidRPr="004B6C41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 2.7.3</w:t>
      </w:r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( </w:t>
      </w:r>
      <w:proofErr w:type="gramEnd"/>
      <w:r w:rsidR="00A8375B">
        <w:rPr>
          <w:rFonts w:asciiTheme="majorHAnsi" w:hAnsiTheme="majorHAnsi" w:cs="Calibri"/>
          <w:szCs w:val="18"/>
          <w:lang w:val="pt-BR"/>
        </w:rPr>
        <w:t xml:space="preserve">compatível também com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2.7.6)</w:t>
      </w:r>
      <w:r>
        <w:rPr>
          <w:rFonts w:asciiTheme="majorHAnsi" w:hAnsiTheme="majorHAnsi" w:cs="Calibri"/>
          <w:szCs w:val="18"/>
          <w:lang w:val="pt-BR"/>
        </w:rPr>
        <w:t xml:space="preserve"> utilizando o site oficial do fornecedor:</w:t>
      </w:r>
    </w:p>
    <w:p w:rsidR="002D0594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9B36DF">
        <w:rPr>
          <w:rFonts w:asciiTheme="majorHAnsi" w:hAnsiTheme="majorHAnsi" w:cs="Calibri"/>
          <w:szCs w:val="18"/>
          <w:lang w:val="pt-BR"/>
        </w:rPr>
        <w:t>http://www.python.org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Descompacte o Python em uma pasta do Windows, tomamos como padrão:</w:t>
      </w:r>
    </w:p>
    <w:p w:rsidR="002D0594" w:rsidRPr="002F0E00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2F0E00">
        <w:rPr>
          <w:rFonts w:asciiTheme="majorHAnsi" w:hAnsiTheme="majorHAnsi" w:cs="Calibri"/>
          <w:szCs w:val="18"/>
          <w:lang w:val="pt-BR"/>
        </w:rPr>
        <w:t>C:\Python27</w:t>
      </w:r>
      <w:r>
        <w:rPr>
          <w:rFonts w:asciiTheme="majorHAnsi" w:hAnsiTheme="majorHAnsi" w:cs="Calibri"/>
          <w:szCs w:val="18"/>
          <w:lang w:val="pt-BR"/>
        </w:rPr>
        <w:t>\</w:t>
      </w:r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 Neste caso é necessário adicionar no PATH do Windows a pasta do Python, para que ele possa ser instanciado de qualquer local:</w:t>
      </w:r>
    </w:p>
    <w:p w:rsidR="002D0594" w:rsidRPr="000C7B8D" w:rsidRDefault="002D0594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o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M</w:t>
      </w:r>
      <w:r w:rsidRPr="000C7B8D">
        <w:rPr>
          <w:rFonts w:asciiTheme="majorHAnsi" w:hAnsiTheme="majorHAnsi" w:cs="Calibri"/>
          <w:szCs w:val="18"/>
          <w:lang w:val="pt-BR"/>
        </w:rPr>
        <w:t xml:space="preserve">eu </w:t>
      </w:r>
      <w:r>
        <w:rPr>
          <w:rFonts w:asciiTheme="majorHAnsi" w:hAnsiTheme="majorHAnsi" w:cs="Calibri"/>
          <w:szCs w:val="18"/>
          <w:lang w:val="pt-BR"/>
        </w:rPr>
        <w:t>C</w:t>
      </w:r>
      <w:r w:rsidRPr="000C7B8D">
        <w:rPr>
          <w:rFonts w:asciiTheme="majorHAnsi" w:hAnsiTheme="majorHAnsi" w:cs="Calibri"/>
          <w:szCs w:val="18"/>
          <w:lang w:val="pt-BR"/>
        </w:rPr>
        <w:t xml:space="preserve">omputador" </w:t>
      </w:r>
      <w:r>
        <w:rPr>
          <w:rFonts w:asciiTheme="majorHAnsi" w:hAnsiTheme="majorHAnsi" w:cs="Calibri"/>
          <w:szCs w:val="18"/>
          <w:lang w:val="pt-BR"/>
        </w:rPr>
        <w:t xml:space="preserve">e </w:t>
      </w:r>
      <w:r w:rsidRPr="000C7B8D">
        <w:rPr>
          <w:rFonts w:asciiTheme="majorHAnsi" w:hAnsiTheme="majorHAnsi" w:cs="Calibri"/>
          <w:szCs w:val="18"/>
          <w:lang w:val="pt-BR"/>
        </w:rPr>
        <w:t>com o direito do mouse</w:t>
      </w:r>
      <w:r>
        <w:rPr>
          <w:rFonts w:asciiTheme="majorHAnsi" w:hAnsiTheme="majorHAnsi" w:cs="Calibri"/>
          <w:szCs w:val="18"/>
          <w:lang w:val="pt-BR"/>
        </w:rPr>
        <w:t xml:space="preserve"> acesse </w:t>
      </w:r>
      <w:r w:rsidRPr="000C7B8D">
        <w:rPr>
          <w:rFonts w:asciiTheme="majorHAnsi" w:hAnsiTheme="majorHAnsi" w:cs="Calibri"/>
          <w:szCs w:val="18"/>
          <w:lang w:val="pt-BR"/>
        </w:rPr>
        <w:t>"</w:t>
      </w:r>
      <w:r>
        <w:rPr>
          <w:rFonts w:asciiTheme="majorHAnsi" w:hAnsiTheme="majorHAnsi" w:cs="Calibri"/>
          <w:szCs w:val="18"/>
          <w:lang w:val="pt-BR"/>
        </w:rPr>
        <w:t>Propriedades"</w:t>
      </w:r>
    </w:p>
    <w:p w:rsidR="003843B5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Entre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na opção à esquerda chamada “Configurações avançadas do sistema”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Acesse a opção </w:t>
      </w:r>
      <w:r w:rsidR="002D0594">
        <w:rPr>
          <w:rFonts w:asciiTheme="majorHAnsi" w:hAnsiTheme="majorHAnsi" w:cs="Calibri"/>
          <w:szCs w:val="18"/>
          <w:lang w:val="pt-BR"/>
        </w:rPr>
        <w:t xml:space="preserve">Clique </w:t>
      </w:r>
      <w:r w:rsidR="002D0594" w:rsidRPr="000C7B8D">
        <w:rPr>
          <w:rFonts w:asciiTheme="majorHAnsi" w:hAnsiTheme="majorHAnsi" w:cs="Calibri"/>
          <w:szCs w:val="18"/>
          <w:lang w:val="pt-BR"/>
        </w:rPr>
        <w:t xml:space="preserve">na </w:t>
      </w:r>
      <w:proofErr w:type="gramStart"/>
      <w:r w:rsidR="002D0594" w:rsidRPr="000C7B8D">
        <w:rPr>
          <w:rFonts w:asciiTheme="majorHAnsi" w:hAnsiTheme="majorHAnsi" w:cs="Calibri"/>
          <w:szCs w:val="18"/>
          <w:lang w:val="pt-BR"/>
        </w:rPr>
        <w:t>guia (aba) "</w:t>
      </w:r>
      <w:r w:rsidR="002D0594">
        <w:rPr>
          <w:rFonts w:asciiTheme="majorHAnsi" w:hAnsiTheme="majorHAnsi" w:cs="Calibri"/>
          <w:szCs w:val="18"/>
          <w:lang w:val="pt-BR"/>
        </w:rPr>
        <w:t>A</w:t>
      </w:r>
      <w:r w:rsidR="002D0594" w:rsidRPr="000C7B8D">
        <w:rPr>
          <w:rFonts w:asciiTheme="majorHAnsi" w:hAnsiTheme="majorHAnsi" w:cs="Calibri"/>
          <w:szCs w:val="18"/>
          <w:lang w:val="pt-BR"/>
        </w:rPr>
        <w:t>vançados"</w:t>
      </w:r>
      <w:proofErr w:type="gramEnd"/>
      <w:r w:rsidR="002D0594" w:rsidRPr="000C7B8D">
        <w:rPr>
          <w:rFonts w:asciiTheme="majorHAnsi" w:hAnsiTheme="majorHAnsi" w:cs="Calibri"/>
          <w:szCs w:val="18"/>
          <w:lang w:val="pt-BR"/>
        </w:rPr>
        <w:t xml:space="preserve"> e no botão "</w:t>
      </w:r>
      <w:r w:rsidR="002D0594">
        <w:rPr>
          <w:rFonts w:asciiTheme="majorHAnsi" w:hAnsiTheme="majorHAnsi" w:cs="Calibri"/>
          <w:szCs w:val="18"/>
          <w:lang w:val="pt-BR"/>
        </w:rPr>
        <w:t>V</w:t>
      </w:r>
      <w:r w:rsidR="002D0594" w:rsidRPr="000C7B8D">
        <w:rPr>
          <w:rFonts w:asciiTheme="majorHAnsi" w:hAnsiTheme="majorHAnsi" w:cs="Calibri"/>
          <w:szCs w:val="18"/>
          <w:lang w:val="pt-BR"/>
        </w:rPr>
        <w:t>ariáveis de ambiente"</w:t>
      </w:r>
    </w:p>
    <w:p w:rsidR="002D0594" w:rsidRDefault="003843B5" w:rsidP="002D0594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Encontra a variável PATH e a</w:t>
      </w:r>
      <w:r w:rsidR="002D0594">
        <w:rPr>
          <w:rFonts w:asciiTheme="majorHAnsi" w:hAnsiTheme="majorHAnsi" w:cs="Calibri"/>
          <w:szCs w:val="18"/>
          <w:lang w:val="pt-BR"/>
        </w:rPr>
        <w:t xml:space="preserve">dicione ao final do texto as pastas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2D0594">
        <w:rPr>
          <w:rFonts w:asciiTheme="majorHAnsi" w:hAnsiTheme="majorHAnsi" w:cs="Calibri"/>
          <w:szCs w:val="18"/>
          <w:lang w:val="pt-BR"/>
        </w:rPr>
        <w:t xml:space="preserve">; </w:t>
      </w:r>
      <w:r w:rsidR="002D0594" w:rsidRPr="002F0E00">
        <w:rPr>
          <w:rFonts w:asciiTheme="majorHAnsi" w:hAnsiTheme="majorHAnsi" w:cs="Calibri"/>
          <w:szCs w:val="18"/>
          <w:lang w:val="pt-BR"/>
        </w:rPr>
        <w:t>C:\Python27</w:t>
      </w:r>
      <w:r w:rsidR="00A52A97">
        <w:rPr>
          <w:rFonts w:asciiTheme="majorHAnsi" w:hAnsiTheme="majorHAnsi" w:cs="Calibri"/>
          <w:szCs w:val="18"/>
          <w:lang w:val="pt-BR"/>
        </w:rPr>
        <w:t>\</w:t>
      </w:r>
      <w:r w:rsidR="002D0594">
        <w:rPr>
          <w:rFonts w:asciiTheme="majorHAnsi" w:hAnsiTheme="majorHAnsi" w:cs="Calibri"/>
          <w:szCs w:val="18"/>
          <w:lang w:val="pt-BR"/>
        </w:rPr>
        <w:t>Scripts;</w:t>
      </w:r>
      <w:r w:rsidR="00A8375B">
        <w:rPr>
          <w:rFonts w:asciiTheme="majorHAnsi" w:hAnsiTheme="majorHAnsi" w:cs="Calibri"/>
          <w:szCs w:val="18"/>
          <w:lang w:val="pt-BR"/>
        </w:rPr>
        <w:t xml:space="preserve"> Este caminho não é padrão, mas adotamos para o exemplo neste documento.</w:t>
      </w:r>
    </w:p>
    <w:p w:rsidR="00721B7E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Adicione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em variáveis de usuário as variáveis </w:t>
      </w:r>
      <w:proofErr w:type="spellStart"/>
      <w:r>
        <w:rPr>
          <w:rFonts w:asciiTheme="majorHAnsi" w:hAnsiTheme="majorHAnsi" w:cs="Calibri"/>
          <w:szCs w:val="18"/>
          <w:lang w:val="pt-BR"/>
        </w:rPr>
        <w:t>http_proxy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</w:t>
      </w:r>
      <w:proofErr w:type="spellStart"/>
      <w:r>
        <w:rPr>
          <w:rFonts w:asciiTheme="majorHAnsi" w:hAnsiTheme="majorHAnsi" w:cs="Calibri"/>
          <w:szCs w:val="18"/>
          <w:lang w:val="pt-BR"/>
        </w:rPr>
        <w:t>https_proxy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 o valor </w:t>
      </w:r>
      <w:hyperlink r:id="rId18" w:history="1">
        <w:r w:rsidRPr="004C1AD7">
          <w:rPr>
            <w:rStyle w:val="Hyperlink"/>
            <w:rFonts w:asciiTheme="majorHAnsi" w:hAnsiTheme="majorHAnsi" w:cs="Calibri"/>
            <w:szCs w:val="18"/>
            <w:lang w:val="pt-BR"/>
          </w:rPr>
          <w:t>http://proxy.prodemge.gov.br:8080</w:t>
        </w:r>
      </w:hyperlink>
    </w:p>
    <w:p w:rsidR="00721B7E" w:rsidRPr="000C7B8D" w:rsidRDefault="00721B7E" w:rsidP="00721B7E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Feche o </w:t>
      </w:r>
      <w:proofErr w:type="spellStart"/>
      <w:r w:rsidR="00A8375B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A8375B">
        <w:rPr>
          <w:rFonts w:asciiTheme="majorHAnsi" w:hAnsiTheme="majorHAnsi" w:cs="Calibri"/>
          <w:szCs w:val="18"/>
          <w:lang w:val="pt-BR"/>
        </w:rPr>
        <w:t xml:space="preserve"> de Comando do Windows (</w:t>
      </w:r>
      <w:r>
        <w:rPr>
          <w:rFonts w:asciiTheme="majorHAnsi" w:hAnsiTheme="majorHAnsi" w:cs="Calibri"/>
          <w:szCs w:val="18"/>
          <w:lang w:val="pt-BR"/>
        </w:rPr>
        <w:t>CMD</w:t>
      </w:r>
      <w:r w:rsidR="00A8375B">
        <w:rPr>
          <w:rFonts w:asciiTheme="majorHAnsi" w:hAnsiTheme="majorHAnsi" w:cs="Calibri"/>
          <w:szCs w:val="18"/>
          <w:lang w:val="pt-BR"/>
        </w:rPr>
        <w:t>)</w:t>
      </w:r>
      <w:proofErr w:type="gramStart"/>
      <w:r w:rsidR="00A8375B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End"/>
      <w:r>
        <w:rPr>
          <w:rFonts w:asciiTheme="majorHAnsi" w:hAnsiTheme="majorHAnsi" w:cs="Calibri"/>
          <w:szCs w:val="18"/>
          <w:lang w:val="pt-BR"/>
        </w:rPr>
        <w:t>e abra novamente para executar a instalação do PIP.</w:t>
      </w:r>
    </w:p>
    <w:p w:rsidR="001867D0" w:rsidRDefault="001867D0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0E3DC3" w:rsidRDefault="000E3DC3" w:rsidP="001867D0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3" w:name="_Toc384736481"/>
      <w:r>
        <w:t>PIP</w:t>
      </w:r>
      <w:bookmarkEnd w:id="13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72828" w:rsidRDefault="00065649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um programa para realizar a instalação automática de módulos do Python, chamado PIP. Neste caso módulos são pequenos programas escritos em Python que realizar tarefas em particular, para exemplificar temos o módulo de </w:t>
      </w:r>
      <w:proofErr w:type="gramStart"/>
      <w:r>
        <w:rPr>
          <w:rFonts w:asciiTheme="majorHAnsi" w:hAnsiTheme="majorHAnsi" w:cs="Calibri"/>
          <w:szCs w:val="18"/>
          <w:lang w:val="pt-BR"/>
        </w:rPr>
        <w:t>MySQL</w:t>
      </w:r>
      <w:proofErr w:type="gramEnd"/>
      <w:r>
        <w:rPr>
          <w:rFonts w:asciiTheme="majorHAnsi" w:hAnsiTheme="majorHAnsi" w:cs="Calibri"/>
          <w:szCs w:val="18"/>
          <w:lang w:val="pt-BR"/>
        </w:rPr>
        <w:t>, que faz a conexão entre o Python e bancos de dados da tecnologia MySQL.</w:t>
      </w:r>
      <w:r w:rsidR="001755E1">
        <w:rPr>
          <w:rFonts w:asciiTheme="majorHAnsi" w:hAnsiTheme="majorHAnsi" w:cs="Calibri"/>
          <w:szCs w:val="18"/>
          <w:lang w:val="pt-BR"/>
        </w:rPr>
        <w:t xml:space="preserve"> </w:t>
      </w:r>
      <w:r w:rsidR="00D72828">
        <w:rPr>
          <w:rFonts w:asciiTheme="majorHAnsi" w:hAnsiTheme="majorHAnsi" w:cs="Calibri"/>
          <w:szCs w:val="18"/>
          <w:lang w:val="pt-BR"/>
        </w:rPr>
        <w:t xml:space="preserve">O PIP realiza o download do módulo em repositórios oficiais na internet, descompacta, compila e instala no computador em que é executado. </w:t>
      </w:r>
    </w:p>
    <w:p w:rsidR="004F6321" w:rsidRDefault="004F6321" w:rsidP="004F632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PIP é realizada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8964AC">
        <w:rPr>
          <w:rFonts w:asciiTheme="majorHAnsi" w:hAnsiTheme="majorHAnsi" w:cs="Calibri"/>
          <w:szCs w:val="18"/>
          <w:lang w:val="pt-BR"/>
        </w:rPr>
        <w:t xml:space="preserve"> (setup-tools)</w:t>
      </w:r>
      <w:r>
        <w:rPr>
          <w:rFonts w:asciiTheme="majorHAnsi" w:hAnsiTheme="majorHAnsi" w:cs="Calibri"/>
          <w:szCs w:val="18"/>
          <w:lang w:val="pt-BR"/>
        </w:rPr>
        <w:t xml:space="preserve">, e para isso realize então o procedimento abaixo: </w:t>
      </w:r>
    </w:p>
    <w:p w:rsidR="004F6321" w:rsidRDefault="007C6D3E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lastRenderedPageBreak/>
        <w:t xml:space="preserve">Entre na pasta: </w:t>
      </w:r>
    </w:p>
    <w:p w:rsidR="004F6321" w:rsidRDefault="007C6D3E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>C:\Python27\Scripts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S</w:t>
      </w:r>
      <w:r w:rsidR="007C6D3E" w:rsidRPr="004F6321">
        <w:rPr>
          <w:rFonts w:asciiTheme="majorHAnsi" w:hAnsiTheme="majorHAnsi" w:cs="Calibri"/>
          <w:szCs w:val="18"/>
          <w:lang w:val="pt-BR"/>
        </w:rPr>
        <w:t>alve o seguinte arquivo nesta pasta:</w:t>
      </w:r>
    </w:p>
    <w:p w:rsidR="007C6D3E" w:rsidRPr="00167E05" w:rsidRDefault="0014524A" w:rsidP="004F6321">
      <w:pPr>
        <w:pStyle w:val="PargrafodaLista"/>
        <w:numPr>
          <w:ilvl w:val="1"/>
          <w:numId w:val="29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19" w:history="1">
        <w:r w:rsidR="004F6321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http://python-distribute.org/distribute_setup.py</w:t>
        </w:r>
      </w:hyperlink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Instale o </w:t>
      </w:r>
      <w:proofErr w:type="spellStart"/>
      <w:r>
        <w:rPr>
          <w:rFonts w:asciiTheme="majorHAnsi" w:hAnsiTheme="majorHAnsi" w:cs="Calibri"/>
          <w:szCs w:val="18"/>
          <w:lang w:val="pt-BR"/>
        </w:rPr>
        <w:t>Easy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executando o comando:</w:t>
      </w:r>
    </w:p>
    <w:p w:rsidR="004F6321" w:rsidRPr="00167E05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7C6D3E">
        <w:rPr>
          <w:rFonts w:asciiTheme="majorHAnsi" w:hAnsiTheme="majorHAnsi" w:cs="Calibri"/>
          <w:szCs w:val="18"/>
        </w:rPr>
        <w:t>python distribute_setup.py</w:t>
      </w:r>
    </w:p>
    <w:p w:rsidR="00167E05" w:rsidRPr="00167E05" w:rsidRDefault="00167E05" w:rsidP="00167E05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color w:val="000000" w:themeColor="text1"/>
          <w:szCs w:val="18"/>
          <w:lang w:val="pt-BR"/>
        </w:rPr>
      </w:pPr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Se o </w:t>
      </w:r>
      <w:proofErr w:type="gramStart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>proxy</w:t>
      </w:r>
      <w:proofErr w:type="gramEnd"/>
      <w:r w:rsidRPr="00167E05">
        <w:rPr>
          <w:rStyle w:val="Hyperlink"/>
          <w:rFonts w:asciiTheme="majorHAnsi" w:hAnsiTheme="majorHAnsi" w:cs="Calibri"/>
          <w:color w:val="000000" w:themeColor="text1"/>
          <w:szCs w:val="18"/>
          <w:u w:val="none"/>
          <w:lang w:val="pt-BR"/>
        </w:rPr>
        <w:t xml:space="preserve"> bloquear o download do conteúdo que será instalado, copie o endereço do arquivo no terminal, cole no browser e faça o download, copie o arquivo baixado para a pasta Scripts e execute o comando novamente.</w:t>
      </w:r>
    </w:p>
    <w:p w:rsidR="004F6321" w:rsidRDefault="004F6321" w:rsidP="004F6321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 xml:space="preserve">Por fim instale o PIP por meio do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Easy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4F6321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, na mesma pasta descrita </w:t>
      </w:r>
      <w:proofErr w:type="gramStart"/>
      <w:r w:rsidR="00DF2980">
        <w:rPr>
          <w:rFonts w:asciiTheme="majorHAnsi" w:hAnsiTheme="majorHAnsi" w:cs="Calibri"/>
          <w:szCs w:val="18"/>
          <w:lang w:val="pt-BR"/>
        </w:rPr>
        <w:t>acima</w:t>
      </w:r>
      <w:proofErr w:type="gramEnd"/>
    </w:p>
    <w:p w:rsidR="004F6321" w:rsidRDefault="004F6321" w:rsidP="004F6321">
      <w:pPr>
        <w:pStyle w:val="PargrafodaLista"/>
        <w:numPr>
          <w:ilvl w:val="1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easy_install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 w:rsidRPr="004F6321">
        <w:rPr>
          <w:rFonts w:asciiTheme="majorHAnsi" w:hAnsiTheme="majorHAnsi" w:cs="Calibri"/>
          <w:szCs w:val="18"/>
          <w:lang w:val="pt-BR"/>
        </w:rPr>
        <w:t xml:space="preserve"> </w:t>
      </w:r>
    </w:p>
    <w:p w:rsidR="000E3DC3" w:rsidRDefault="000E3DC3" w:rsidP="000E3DC3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0E3DC3">
        <w:rPr>
          <w:rFonts w:asciiTheme="majorHAnsi" w:hAnsiTheme="majorHAnsi" w:cs="Calibri"/>
          <w:szCs w:val="18"/>
          <w:lang w:val="pt-BR"/>
        </w:rPr>
        <w:t>Para mais informaç</w:t>
      </w:r>
      <w:r>
        <w:rPr>
          <w:rFonts w:asciiTheme="majorHAnsi" w:hAnsiTheme="majorHAnsi" w:cs="Calibri"/>
          <w:szCs w:val="18"/>
          <w:lang w:val="pt-BR"/>
        </w:rPr>
        <w:t>ões vide:</w:t>
      </w:r>
    </w:p>
    <w:p w:rsidR="000E3DC3" w:rsidRPr="000E3DC3" w:rsidRDefault="000E3DC3" w:rsidP="000E3DC3">
      <w:pPr>
        <w:pStyle w:val="PargrafodaLista"/>
        <w:numPr>
          <w:ilvl w:val="0"/>
          <w:numId w:val="29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0E3DC3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0E3DC3">
        <w:rPr>
          <w:rFonts w:asciiTheme="majorHAnsi" w:hAnsiTheme="majorHAnsi" w:cs="Calibri"/>
          <w:szCs w:val="18"/>
          <w:lang w:val="pt-BR"/>
        </w:rPr>
        <w:t>://pypi.python.org/pypi/setuptools</w:t>
      </w:r>
    </w:p>
    <w:p w:rsidR="007C6D3E" w:rsidRPr="004F6321" w:rsidRDefault="007C6D3E" w:rsidP="004F6321">
      <w:pPr>
        <w:ind w:left="1800"/>
        <w:jc w:val="both"/>
        <w:rPr>
          <w:rFonts w:asciiTheme="majorHAnsi" w:hAnsiTheme="majorHAnsi" w:cs="Calibri"/>
          <w:szCs w:val="18"/>
          <w:lang w:val="pt-BR"/>
        </w:rPr>
      </w:pPr>
      <w:r w:rsidRPr="004F6321">
        <w:rPr>
          <w:rFonts w:asciiTheme="majorHAnsi" w:hAnsiTheme="majorHAnsi" w:cs="Calibri"/>
          <w:szCs w:val="18"/>
          <w:lang w:val="pt-BR"/>
        </w:rPr>
        <w:tab/>
      </w:r>
      <w:r w:rsidRPr="004F6321">
        <w:rPr>
          <w:rFonts w:asciiTheme="majorHAnsi" w:hAnsiTheme="majorHAnsi" w:cs="Calibri"/>
          <w:szCs w:val="18"/>
          <w:lang w:val="pt-BR"/>
        </w:rPr>
        <w:tab/>
      </w:r>
    </w:p>
    <w:p w:rsidR="001755E1" w:rsidRDefault="00756CD4" w:rsidP="001755E1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Com o PIP instalado é possível instalar os módulos executando o comando</w:t>
      </w:r>
      <w:r w:rsidR="001755E1">
        <w:rPr>
          <w:rFonts w:asciiTheme="majorHAnsi" w:hAnsiTheme="majorHAnsi" w:cs="Calibri"/>
          <w:szCs w:val="18"/>
          <w:lang w:val="pt-BR"/>
        </w:rPr>
        <w:t xml:space="preserve"> da seguinte forma:</w:t>
      </w:r>
    </w:p>
    <w:p w:rsidR="009611B2" w:rsidRPr="009611B2" w:rsidRDefault="009611B2" w:rsidP="009611B2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nomeModulo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Vamos dizer que surgiu a seguinte mensagem ao executar a aplicação em Python:</w:t>
      </w:r>
    </w:p>
    <w:p w:rsidR="001867D0" w:rsidRDefault="001867D0" w:rsidP="00D72828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proofErr w:type="spellStart"/>
      <w:r w:rsidRPr="00D72828">
        <w:rPr>
          <w:rFonts w:asciiTheme="majorHAnsi" w:hAnsiTheme="majorHAnsi" w:cs="Calibri"/>
          <w:szCs w:val="18"/>
        </w:rPr>
        <w:t>ImportError</w:t>
      </w:r>
      <w:proofErr w:type="spellEnd"/>
      <w:r w:rsidRPr="00D72828">
        <w:rPr>
          <w:rFonts w:asciiTheme="majorHAnsi" w:hAnsiTheme="majorHAnsi" w:cs="Calibri"/>
          <w:szCs w:val="18"/>
        </w:rPr>
        <w:t xml:space="preserve">: No module named </w:t>
      </w:r>
      <w:proofErr w:type="spellStart"/>
      <w:r w:rsidRPr="00D72828">
        <w:rPr>
          <w:rFonts w:asciiTheme="majorHAnsi" w:hAnsiTheme="majorHAnsi" w:cs="Calibri"/>
          <w:szCs w:val="18"/>
        </w:rPr>
        <w:t>flask.ext.sqlalchemy</w:t>
      </w:r>
      <w:proofErr w:type="spellEnd"/>
    </w:p>
    <w:p w:rsid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>Para resolver basta instalar o m</w:t>
      </w:r>
      <w:r>
        <w:rPr>
          <w:rFonts w:asciiTheme="majorHAnsi" w:hAnsiTheme="majorHAnsi" w:cs="Calibri"/>
          <w:szCs w:val="18"/>
          <w:lang w:val="pt-BR"/>
        </w:rPr>
        <w:t>ódulo requisitado, como no comando abaixo:</w:t>
      </w:r>
    </w:p>
    <w:p w:rsidR="001867D0" w:rsidRPr="00D72828" w:rsidRDefault="00D72828" w:rsidP="00D72828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="001867D0" w:rsidRPr="00D72828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="001867D0" w:rsidRPr="00D72828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1867D0" w:rsidRPr="00D72828">
        <w:rPr>
          <w:rFonts w:asciiTheme="majorHAnsi" w:hAnsiTheme="majorHAnsi" w:cs="Calibri"/>
          <w:szCs w:val="18"/>
          <w:lang w:val="pt-BR"/>
        </w:rPr>
        <w:t>SQLAlchemy</w:t>
      </w:r>
      <w:proofErr w:type="spellEnd"/>
    </w:p>
    <w:p w:rsidR="00D72828" w:rsidRDefault="00D72828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não seja possível baixar o programa, talvez por falta de conectividade ou pelo fato do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barrar, </w:t>
      </w:r>
      <w:r w:rsidR="001755E1">
        <w:rPr>
          <w:rFonts w:asciiTheme="majorHAnsi" w:hAnsiTheme="majorHAnsi" w:cs="Calibri"/>
          <w:szCs w:val="18"/>
          <w:lang w:val="pt-BR"/>
        </w:rPr>
        <w:t>poderá aparecer a seguinte mensagem: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1755E1" w:rsidRPr="001755E1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Download error on http://github.com/mitsuhiko/flask-babel: timed out -- Some packages may not be found!</w:t>
      </w:r>
    </w:p>
    <w:p w:rsidR="001755E1" w:rsidRPr="001755E1" w:rsidRDefault="001755E1" w:rsidP="001867D0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 w:rsidRPr="001755E1">
        <w:rPr>
          <w:rFonts w:asciiTheme="majorHAnsi" w:hAnsiTheme="majorHAnsi" w:cs="Calibri"/>
          <w:szCs w:val="18"/>
          <w:lang w:val="pt-BR"/>
        </w:rPr>
        <w:t>Neste caso você pode entrar no link fornecido na mensagem de erro, baixar o m</w:t>
      </w:r>
      <w:r>
        <w:rPr>
          <w:rFonts w:asciiTheme="majorHAnsi" w:hAnsiTheme="majorHAnsi" w:cs="Calibri"/>
          <w:szCs w:val="18"/>
          <w:lang w:val="pt-BR"/>
        </w:rPr>
        <w:t>ódulo e instalar manualmente como no exemplo do comando abaixo:</w:t>
      </w:r>
    </w:p>
    <w:p w:rsidR="00DF2980" w:rsidRDefault="001867D0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1755E1">
        <w:rPr>
          <w:rFonts w:asciiTheme="majorHAnsi" w:hAnsiTheme="majorHAnsi" w:cs="Calibri"/>
          <w:szCs w:val="18"/>
        </w:rPr>
        <w:t>path_to_file</w:t>
      </w:r>
      <w:proofErr w:type="spellEnd"/>
      <w:r w:rsidRPr="001755E1">
        <w:rPr>
          <w:rFonts w:asciiTheme="majorHAnsi" w:hAnsiTheme="majorHAnsi" w:cs="Calibri"/>
          <w:szCs w:val="18"/>
        </w:rPr>
        <w:tab/>
      </w:r>
    </w:p>
    <w:p w:rsidR="001867D0" w:rsidRPr="001755E1" w:rsidRDefault="00DF2980" w:rsidP="00DF2980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ab/>
      </w:r>
      <w:proofErr w:type="spellStart"/>
      <w:r>
        <w:rPr>
          <w:rFonts w:asciiTheme="majorHAnsi" w:hAnsiTheme="majorHAnsi" w:cs="Calibri"/>
          <w:szCs w:val="18"/>
        </w:rPr>
        <w:t>Exemplo</w:t>
      </w:r>
      <w:proofErr w:type="spellEnd"/>
      <w:r>
        <w:rPr>
          <w:rFonts w:asciiTheme="majorHAnsi" w:hAnsiTheme="majorHAnsi" w:cs="Calibri"/>
          <w:szCs w:val="18"/>
        </w:rPr>
        <w:t>: pip install c:\sqlalchemy.zip</w:t>
      </w:r>
    </w:p>
    <w:p w:rsidR="001755E1" w:rsidRDefault="001755E1" w:rsidP="00E56B27">
      <w:pPr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baixar o módulo é necessário ter um </w:t>
      </w:r>
      <w:proofErr w:type="gramStart"/>
      <w:r>
        <w:rPr>
          <w:rFonts w:asciiTheme="majorHAnsi" w:hAnsiTheme="majorHAnsi" w:cs="Calibri"/>
          <w:szCs w:val="18"/>
          <w:lang w:val="pt-BR"/>
        </w:rPr>
        <w:t>proxy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de internet configurado no computador, para isso pode ser necessário configurar da seguinte forma:</w:t>
      </w:r>
    </w:p>
    <w:p w:rsidR="001755E1" w:rsidRPr="00D72828" w:rsidRDefault="001755E1" w:rsidP="001755E1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D72828">
        <w:rPr>
          <w:rFonts w:asciiTheme="majorHAnsi" w:hAnsiTheme="majorHAnsi" w:cs="Calibri"/>
          <w:szCs w:val="18"/>
          <w:lang w:val="pt-BR"/>
        </w:rPr>
        <w:tab/>
        <w:t xml:space="preserve">Exemplo de uso de </w:t>
      </w:r>
      <w:proofErr w:type="gramStart"/>
      <w:r w:rsidRPr="00D72828">
        <w:rPr>
          <w:rFonts w:asciiTheme="majorHAnsi" w:hAnsiTheme="majorHAnsi" w:cs="Calibri"/>
          <w:szCs w:val="18"/>
          <w:lang w:val="pt-BR"/>
        </w:rPr>
        <w:t>proxy</w:t>
      </w:r>
      <w:proofErr w:type="gramEnd"/>
      <w:r w:rsidRPr="00D72828">
        <w:rPr>
          <w:rFonts w:asciiTheme="majorHAnsi" w:hAnsiTheme="majorHAnsi" w:cs="Calibri"/>
          <w:szCs w:val="18"/>
          <w:lang w:val="pt-BR"/>
        </w:rPr>
        <w:t xml:space="preserve"> com usuário e senha</w:t>
      </w:r>
    </w:p>
    <w:p w:rsidR="001755E1" w:rsidRPr="001755E1" w:rsidRDefault="001755E1" w:rsidP="001755E1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1755E1">
        <w:rPr>
          <w:rFonts w:asciiTheme="majorHAnsi" w:hAnsiTheme="majorHAnsi" w:cs="Calibri"/>
          <w:szCs w:val="18"/>
        </w:rPr>
        <w:t>pip install lib</w:t>
      </w:r>
      <w:r>
        <w:rPr>
          <w:rFonts w:asciiTheme="majorHAnsi" w:hAnsiTheme="majorHAnsi" w:cs="Calibri"/>
          <w:szCs w:val="18"/>
        </w:rPr>
        <w:t xml:space="preserve"> </w:t>
      </w:r>
      <w:r w:rsidRPr="001867D0">
        <w:rPr>
          <w:rFonts w:asciiTheme="majorHAnsi" w:hAnsiTheme="majorHAnsi" w:cs="Calibri"/>
          <w:szCs w:val="18"/>
        </w:rPr>
        <w:t>--proxy</w:t>
      </w:r>
      <w:r w:rsidRPr="001755E1">
        <w:rPr>
          <w:rFonts w:asciiTheme="majorHAnsi" w:hAnsiTheme="majorHAnsi" w:cs="Calibri"/>
          <w:szCs w:val="18"/>
        </w:rPr>
        <w:t xml:space="preserve"> http://user:pass@proxyAddress:proxyPort</w:t>
      </w:r>
    </w:p>
    <w:p w:rsidR="00015A4C" w:rsidRDefault="00015A4C" w:rsidP="00015A4C">
      <w:pPr>
        <w:jc w:val="both"/>
        <w:rPr>
          <w:rFonts w:asciiTheme="majorHAnsi" w:hAnsiTheme="majorHAnsi" w:cs="Calibri"/>
          <w:szCs w:val="18"/>
          <w:lang w:val="pt-BR"/>
        </w:rPr>
      </w:pPr>
      <w:r w:rsidRPr="00015A4C">
        <w:rPr>
          <w:rFonts w:asciiTheme="majorHAnsi" w:hAnsiTheme="majorHAnsi" w:cs="Calibri"/>
          <w:szCs w:val="18"/>
          <w:lang w:val="pt-BR"/>
        </w:rPr>
        <w:t>Em alguns casos é necessário es</w:t>
      </w:r>
      <w:r>
        <w:rPr>
          <w:rFonts w:asciiTheme="majorHAnsi" w:hAnsiTheme="majorHAnsi" w:cs="Calibri"/>
          <w:szCs w:val="18"/>
          <w:lang w:val="pt-BR"/>
        </w:rPr>
        <w:t>pecificar a versão do módulo, para isso faça:</w:t>
      </w:r>
    </w:p>
    <w:p w:rsidR="00015A4C" w:rsidRDefault="00015A4C" w:rsidP="00015A4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15A4C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15A4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15A4C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15A4C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redis==2</w:t>
      </w:r>
      <w:r w:rsidRPr="00015A4C">
        <w:rPr>
          <w:rFonts w:asciiTheme="majorHAnsi" w:hAnsiTheme="majorHAnsi" w:cs="Calibri"/>
          <w:szCs w:val="18"/>
          <w:lang w:val="pt-BR"/>
        </w:rPr>
        <w:t>.</w:t>
      </w:r>
      <w:r>
        <w:rPr>
          <w:rFonts w:asciiTheme="majorHAnsi" w:hAnsiTheme="majorHAnsi" w:cs="Calibri"/>
          <w:szCs w:val="18"/>
          <w:lang w:val="pt-BR"/>
        </w:rPr>
        <w:t>8.0</w:t>
      </w: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502605" w:rsidRDefault="00502605" w:rsidP="00502605">
      <w:pPr>
        <w:pStyle w:val="PargrafodaLista"/>
        <w:ind w:left="71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316348" w:rsidRDefault="001867D0" w:rsidP="001867D0">
      <w:pPr>
        <w:pStyle w:val="Escritorio-TituloCaptulo0"/>
        <w:numPr>
          <w:ilvl w:val="2"/>
          <w:numId w:val="27"/>
        </w:numPr>
      </w:pPr>
      <w:bookmarkStart w:id="14" w:name="_Toc384736482"/>
      <w:r>
        <w:lastRenderedPageBreak/>
        <w:t>Dependências</w:t>
      </w:r>
      <w:bookmarkEnd w:id="14"/>
    </w:p>
    <w:p w:rsidR="001867D0" w:rsidRDefault="001867D0" w:rsidP="00186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1867D0" w:rsidRPr="00BB53CA" w:rsidRDefault="001867D0" w:rsidP="00980C25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Temos aqui as bibliotecas necessárias a serem instaladas no Python, para suportar a aplicação. </w:t>
      </w:r>
      <w:r w:rsidR="00DF2980">
        <w:rPr>
          <w:rFonts w:asciiTheme="majorHAnsi" w:hAnsiTheme="majorHAnsi" w:cs="Calibri"/>
          <w:szCs w:val="18"/>
          <w:lang w:val="pt-BR"/>
        </w:rPr>
        <w:t xml:space="preserve"> Se durante a instalação mensagens de </w:t>
      </w:r>
      <w:proofErr w:type="spellStart"/>
      <w:r w:rsidR="00DF2980">
        <w:rPr>
          <w:rFonts w:asciiTheme="majorHAnsi" w:hAnsiTheme="majorHAnsi" w:cs="Calibri"/>
          <w:szCs w:val="18"/>
          <w:lang w:val="pt-BR"/>
        </w:rPr>
        <w:t>warning</w:t>
      </w:r>
      <w:proofErr w:type="spellEnd"/>
      <w:r w:rsidR="00DF2980">
        <w:rPr>
          <w:rFonts w:asciiTheme="majorHAnsi" w:hAnsiTheme="majorHAnsi" w:cs="Calibri"/>
          <w:szCs w:val="18"/>
          <w:lang w:val="pt-BR"/>
        </w:rPr>
        <w:t xml:space="preserve"> forem exibidas, pode ignorar, o problema neste caso são mensagens de erro.</w:t>
      </w:r>
      <w:proofErr w:type="gramStart"/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r w:rsidRPr="00BB53CA">
        <w:rPr>
          <w:rFonts w:asciiTheme="majorHAnsi" w:hAnsiTheme="majorHAnsi" w:cs="Calibri"/>
          <w:szCs w:val="18"/>
          <w:lang w:val="pt-BR"/>
        </w:rPr>
        <w:tab/>
      </w:r>
      <w:proofErr w:type="gram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python-</w:t>
      </w:r>
      <w:proofErr w:type="spellStart"/>
      <w:r w:rsidRPr="006B7DC9">
        <w:rPr>
          <w:rFonts w:asciiTheme="majorHAnsi" w:hAnsiTheme="majorHAnsi" w:cs="Calibri"/>
          <w:szCs w:val="18"/>
        </w:rPr>
        <w:t>openid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Mako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pytz</w:t>
      </w:r>
      <w:proofErr w:type="spellEnd"/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blinker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httplib2</w:t>
      </w:r>
    </w:p>
    <w:p w:rsidR="006C1A23" w:rsidRPr="006B7DC9" w:rsidRDefault="00D327F1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6B7DC9">
        <w:rPr>
          <w:rFonts w:asciiTheme="majorHAnsi" w:hAnsiTheme="majorHAnsi" w:cs="Calibri"/>
          <w:szCs w:val="18"/>
        </w:rPr>
        <w:t>flup</w:t>
      </w:r>
      <w:proofErr w:type="spellEnd"/>
      <w:r w:rsidR="006C1A23" w:rsidRPr="006B7DC9">
        <w:rPr>
          <w:rFonts w:asciiTheme="majorHAnsi" w:hAnsiTheme="majorHAnsi" w:cs="Calibri"/>
          <w:szCs w:val="18"/>
        </w:rPr>
        <w:tab/>
      </w:r>
      <w:r w:rsidR="006C1A23" w:rsidRPr="006B7DC9">
        <w:rPr>
          <w:rFonts w:asciiTheme="majorHAnsi" w:hAnsiTheme="majorHAnsi" w:cs="Calibri"/>
          <w:szCs w:val="18"/>
        </w:rPr>
        <w:tab/>
      </w:r>
    </w:p>
    <w:p w:rsidR="00420DFF" w:rsidRPr="006B7DC9" w:rsidRDefault="00420DFF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pip install alembic</w:t>
      </w:r>
    </w:p>
    <w:p w:rsidR="006B7DC9" w:rsidRPr="006B7DC9" w:rsidRDefault="006B7DC9" w:rsidP="006B7DC9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</w:rPr>
      </w:pPr>
      <w:r w:rsidRPr="006B7DC9">
        <w:rPr>
          <w:rFonts w:asciiTheme="majorHAnsi" w:hAnsiTheme="majorHAnsi" w:cs="Calibri"/>
          <w:szCs w:val="18"/>
        </w:rPr>
        <w:t># http://bitbucket.org/zzzeek/alembic</w:t>
      </w:r>
    </w:p>
    <w:p w:rsidR="001867D0" w:rsidRPr="006B7DC9" w:rsidRDefault="001867D0" w:rsidP="006B7DC9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6B7DC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6B7DC9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6B7DC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6B7DC9">
        <w:rPr>
          <w:rFonts w:asciiTheme="majorHAnsi" w:hAnsiTheme="majorHAnsi" w:cs="Calibri"/>
          <w:szCs w:val="18"/>
          <w:lang w:val="pt-BR"/>
        </w:rPr>
        <w:t xml:space="preserve"> oauth2</w:t>
      </w:r>
    </w:p>
    <w:p w:rsidR="000A5E4B" w:rsidRDefault="006B7DC9" w:rsidP="000A5E4B">
      <w:pPr>
        <w:pStyle w:val="PargrafodaLista"/>
        <w:numPr>
          <w:ilvl w:val="1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6B7DC9">
        <w:rPr>
          <w:rFonts w:asciiTheme="majorHAnsi" w:hAnsiTheme="majorHAnsi" w:cs="Calibri"/>
          <w:szCs w:val="18"/>
          <w:lang w:val="pt-BR"/>
        </w:rPr>
        <w:t xml:space="preserve"># </w:t>
      </w:r>
      <w:hyperlink r:id="rId20" w:history="1">
        <w:r w:rsidR="000A5E4B" w:rsidRPr="000B68F0">
          <w:rPr>
            <w:rStyle w:val="Hyperlink"/>
            <w:rFonts w:asciiTheme="majorHAnsi" w:hAnsiTheme="majorHAnsi" w:cs="Calibri"/>
            <w:szCs w:val="18"/>
            <w:lang w:val="pt-BR"/>
          </w:rPr>
          <w:t>http://github.com/simplegeo/python-oauth2</w:t>
        </w:r>
      </w:hyperlink>
    </w:p>
    <w:p w:rsidR="009770EC" w:rsidRPr="009770EC" w:rsidRDefault="009770EC" w:rsidP="009770EC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 w:rsidRPr="00065649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65649">
        <w:rPr>
          <w:rFonts w:asciiTheme="majorHAnsi" w:hAnsiTheme="majorHAnsi" w:cs="Calibri"/>
          <w:szCs w:val="18"/>
          <w:lang w:val="pt-BR"/>
        </w:rPr>
        <w:t xml:space="preserve"> pywin32</w:t>
      </w:r>
    </w:p>
    <w:p w:rsidR="009770EC" w:rsidRDefault="009770EC" w:rsidP="009770EC">
      <w:pPr>
        <w:jc w:val="both"/>
        <w:rPr>
          <w:rFonts w:asciiTheme="majorHAnsi" w:hAnsiTheme="majorHAnsi" w:cs="Calibri"/>
          <w:szCs w:val="18"/>
          <w:lang w:val="pt-BR"/>
        </w:rPr>
      </w:pPr>
    </w:p>
    <w:p w:rsidR="009770EC" w:rsidRPr="009770EC" w:rsidRDefault="009770EC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a comunicação com o banco de dados, inicialmente podemos tentar utilizar o PIP:</w:t>
      </w:r>
    </w:p>
    <w:p w:rsidR="00E31853" w:rsidRDefault="001867D0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0A5E4B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A5E4B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0A5E4B">
        <w:rPr>
          <w:rFonts w:asciiTheme="majorHAnsi" w:hAnsiTheme="majorHAnsi" w:cs="Calibri"/>
          <w:szCs w:val="18"/>
          <w:lang w:val="pt-BR"/>
        </w:rPr>
        <w:t xml:space="preserve"> MySQL-</w:t>
      </w:r>
      <w:proofErr w:type="spellStart"/>
      <w:r w:rsidRPr="000A5E4B">
        <w:rPr>
          <w:rFonts w:asciiTheme="majorHAnsi" w:hAnsiTheme="majorHAnsi" w:cs="Calibri"/>
          <w:szCs w:val="18"/>
          <w:lang w:val="pt-BR"/>
        </w:rPr>
        <w:t>python</w:t>
      </w:r>
      <w:proofErr w:type="spellEnd"/>
    </w:p>
    <w:p w:rsidR="003D7E75" w:rsidRPr="003D7E75" w:rsidRDefault="003D7E75" w:rsidP="003D7E75">
      <w:p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a instalação do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é possível realizar através do </w:t>
      </w: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>:</w:t>
      </w:r>
    </w:p>
    <w:p w:rsidR="00E31853" w:rsidRPr="00390957" w:rsidRDefault="00E31853" w:rsidP="00E31853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90957">
        <w:rPr>
          <w:rFonts w:asciiTheme="majorHAnsi" w:hAnsiTheme="majorHAnsi" w:cs="Calibri"/>
          <w:szCs w:val="18"/>
        </w:rPr>
        <w:t xml:space="preserve">pip install </w:t>
      </w:r>
      <w:proofErr w:type="spellStart"/>
      <w:r w:rsidRPr="00390957">
        <w:rPr>
          <w:rFonts w:asciiTheme="majorHAnsi" w:hAnsiTheme="majorHAnsi" w:cs="Calibri"/>
          <w:szCs w:val="18"/>
        </w:rPr>
        <w:t>MySQLdb</w:t>
      </w:r>
      <w:proofErr w:type="spellEnd"/>
    </w:p>
    <w:p w:rsidR="003C37AB" w:rsidRDefault="003D7E75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Caso mesmo após a instalação a aplicação retornar erro de não encontrar o módulo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MySQLdb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</w:t>
      </w:r>
      <w:r w:rsidR="003C37AB">
        <w:rPr>
          <w:rFonts w:asciiTheme="majorHAnsi" w:hAnsiTheme="majorHAnsi" w:cs="Calibri"/>
          <w:szCs w:val="18"/>
          <w:lang w:val="pt-BR"/>
        </w:rPr>
        <w:t>é possível tentar instalar utilizando uma versão já compilada:</w:t>
      </w:r>
    </w:p>
    <w:p w:rsidR="003C37AB" w:rsidRDefault="003C37AB" w:rsidP="003C37AB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</w:rPr>
      </w:pPr>
      <w:r w:rsidRPr="003C37AB">
        <w:rPr>
          <w:rFonts w:asciiTheme="majorHAnsi" w:hAnsiTheme="majorHAnsi" w:cs="Calibri"/>
          <w:szCs w:val="18"/>
        </w:rPr>
        <w:t>soemin.googlecode.com/files/MySQL-python-1.2.3c1.win32-py2.7.exe</w:t>
      </w:r>
    </w:p>
    <w:p w:rsidR="000E3DC3" w:rsidRDefault="000E3DC3" w:rsidP="000E3DC3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 também um repositório com </w:t>
      </w:r>
      <w:proofErr w:type="gramStart"/>
      <w:r>
        <w:rPr>
          <w:rFonts w:asciiTheme="majorHAnsi" w:hAnsiTheme="majorHAnsi" w:cs="Calibri"/>
          <w:szCs w:val="18"/>
          <w:lang w:val="pt-BR"/>
        </w:rPr>
        <w:t>versões 64 Bits já compiladas</w:t>
      </w:r>
      <w:proofErr w:type="gramEnd"/>
      <w:r>
        <w:rPr>
          <w:rFonts w:asciiTheme="majorHAnsi" w:hAnsiTheme="majorHAnsi" w:cs="Calibri"/>
          <w:szCs w:val="18"/>
          <w:lang w:val="pt-BR"/>
        </w:rPr>
        <w:t>:</w:t>
      </w:r>
    </w:p>
    <w:p w:rsidR="000E3DC3" w:rsidRDefault="00101B7D" w:rsidP="000E3DC3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1" w:history="1">
        <w:r w:rsidRPr="001E2275">
          <w:rPr>
            <w:rStyle w:val="Hyperlink"/>
            <w:rFonts w:asciiTheme="majorHAnsi" w:hAnsiTheme="majorHAnsi" w:cs="Calibri"/>
            <w:szCs w:val="18"/>
            <w:lang w:val="pt-BR"/>
          </w:rPr>
          <w:t>http://www.lfd.uci.edu/~gohlke/pythonlibs/#mysql-python</w:t>
        </w:r>
      </w:hyperlink>
    </w:p>
    <w:p w:rsidR="00101B7D" w:rsidRPr="000E3DC3" w:rsidRDefault="00101B7D" w:rsidP="00101B7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101B7D">
        <w:rPr>
          <w:rFonts w:asciiTheme="majorHAnsi" w:hAnsiTheme="majorHAnsi" w:cs="Calibri"/>
          <w:szCs w:val="18"/>
          <w:lang w:val="pt-BR"/>
        </w:rPr>
        <w:t>http://www.codegood.com/archives/4</w:t>
      </w:r>
      <w:bookmarkStart w:id="15" w:name="_GoBack"/>
      <w:bookmarkEnd w:id="15"/>
    </w:p>
    <w:p w:rsidR="000E3DC3" w:rsidRPr="000E3DC3" w:rsidRDefault="000E3DC3" w:rsidP="000E3DC3">
      <w:pPr>
        <w:ind w:left="357"/>
        <w:jc w:val="both"/>
        <w:rPr>
          <w:rFonts w:asciiTheme="majorHAnsi" w:hAnsiTheme="majorHAnsi" w:cs="Calibri"/>
          <w:szCs w:val="18"/>
          <w:lang w:val="pt-BR"/>
        </w:rPr>
      </w:pPr>
    </w:p>
    <w:p w:rsidR="003D7E75" w:rsidRDefault="003C37AB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 última opção é</w:t>
      </w:r>
      <w:r w:rsidR="003D7E75">
        <w:rPr>
          <w:rFonts w:asciiTheme="majorHAnsi" w:hAnsiTheme="majorHAnsi" w:cs="Calibri"/>
          <w:szCs w:val="18"/>
          <w:lang w:val="pt-BR"/>
        </w:rPr>
        <w:t xml:space="preserve"> compilar o módulo na máquina. Para isso instale o </w:t>
      </w:r>
      <w:proofErr w:type="spellStart"/>
      <w:proofErr w:type="gramStart"/>
      <w:r w:rsidR="003D7E75">
        <w:rPr>
          <w:rFonts w:asciiTheme="majorHAnsi" w:hAnsiTheme="majorHAnsi" w:cs="Calibri"/>
          <w:szCs w:val="18"/>
          <w:lang w:val="pt-BR"/>
        </w:rPr>
        <w:t>MinGW</w:t>
      </w:r>
      <w:proofErr w:type="spellEnd"/>
      <w:proofErr w:type="gramEnd"/>
      <w:r w:rsidR="003D7E75">
        <w:rPr>
          <w:rFonts w:asciiTheme="majorHAnsi" w:hAnsiTheme="majorHAnsi" w:cs="Calibri"/>
          <w:szCs w:val="18"/>
          <w:lang w:val="pt-BR"/>
        </w:rPr>
        <w:t xml:space="preserve"> no C: e utilizando o instalador no endereço:</w:t>
      </w:r>
    </w:p>
    <w:p w:rsidR="003D7E75" w:rsidRPr="003D7E75" w:rsidRDefault="003D7E75" w:rsidP="003D7E75">
      <w:pPr>
        <w:pStyle w:val="PargrafodaLista"/>
        <w:numPr>
          <w:ilvl w:val="0"/>
          <w:numId w:val="21"/>
        </w:numPr>
        <w:jc w:val="both"/>
        <w:rPr>
          <w:rFonts w:asciiTheme="majorHAnsi" w:hAnsiTheme="majorHAnsi" w:cs="Calibri"/>
          <w:szCs w:val="18"/>
          <w:lang w:val="pt-BR"/>
        </w:rPr>
      </w:pPr>
      <w:r w:rsidRPr="003D7E75">
        <w:rPr>
          <w:rFonts w:asciiTheme="majorHAnsi" w:hAnsiTheme="majorHAnsi" w:cs="Calibri"/>
          <w:szCs w:val="18"/>
          <w:lang w:val="pt-BR"/>
        </w:rPr>
        <w:t>http://sourceforge.net/projects/mingw/files/</w:t>
      </w:r>
    </w:p>
    <w:p w:rsidR="003C37AB" w:rsidRPr="003C37AB" w:rsidRDefault="00DF2980" w:rsidP="00DF298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realizar a compilação manual é um pouco mais complexo e não será descrito neste manual, já que é um caso que raramente ocorre. </w:t>
      </w:r>
    </w:p>
    <w:p w:rsidR="00221541" w:rsidRDefault="00221541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Existe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também bibliotecas utilizadas para a exportação</w:t>
      </w:r>
      <w:r w:rsidR="002718E1">
        <w:rPr>
          <w:rFonts w:asciiTheme="majorHAnsi" w:hAnsiTheme="majorHAnsi" w:cs="Calibri"/>
          <w:szCs w:val="18"/>
          <w:lang w:val="pt-BR"/>
        </w:rPr>
        <w:t>:</w:t>
      </w:r>
    </w:p>
    <w:p w:rsidR="00221541" w:rsidRPr="00221541" w:rsidRDefault="00221541" w:rsidP="0022154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221541">
        <w:rPr>
          <w:rFonts w:asciiTheme="majorHAnsi" w:hAnsiTheme="majorHAnsi" w:cs="Calibri"/>
          <w:szCs w:val="18"/>
          <w:lang w:val="pt-BR"/>
        </w:rPr>
        <w:lastRenderedPageBreak/>
        <w:t>http://ftp.gnome.org/pub/gnome/binaries/win32/librsvg/2.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26/</w:t>
      </w:r>
    </w:p>
    <w:p w:rsidR="00D327F1" w:rsidRDefault="004F1C12" w:rsidP="009770E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instalação do componente de banco de dados pode ocasionar erros, principalmente em </w:t>
      </w:r>
      <w:proofErr w:type="gramStart"/>
      <w:r>
        <w:rPr>
          <w:rFonts w:asciiTheme="majorHAnsi" w:hAnsiTheme="majorHAnsi" w:cs="Calibri"/>
          <w:szCs w:val="18"/>
          <w:lang w:val="pt-BR"/>
        </w:rPr>
        <w:t>ambientes Windows</w:t>
      </w:r>
      <w:proofErr w:type="gramEnd"/>
      <w:r>
        <w:rPr>
          <w:rFonts w:asciiTheme="majorHAnsi" w:hAnsiTheme="majorHAnsi" w:cs="Calibri"/>
          <w:szCs w:val="18"/>
          <w:lang w:val="pt-BR"/>
        </w:rPr>
        <w:t>.</w:t>
      </w:r>
      <w:r w:rsidR="009770EC">
        <w:rPr>
          <w:rFonts w:asciiTheme="majorHAnsi" w:hAnsiTheme="majorHAnsi" w:cs="Calibri"/>
          <w:szCs w:val="18"/>
          <w:lang w:val="pt-BR"/>
        </w:rPr>
        <w:t xml:space="preserve"> Para isso existe um pacote do </w:t>
      </w:r>
      <w:proofErr w:type="gramStart"/>
      <w:r w:rsidR="009770EC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="009770EC">
        <w:rPr>
          <w:rFonts w:asciiTheme="majorHAnsi" w:hAnsiTheme="majorHAnsi" w:cs="Calibri"/>
          <w:szCs w:val="18"/>
          <w:lang w:val="pt-BR"/>
        </w:rPr>
        <w:t xml:space="preserve"> para o Python, compatível com Windows 64 Bits, que pode ser instalado separadamente, ou seja, sem o PIP.</w:t>
      </w:r>
    </w:p>
    <w:p w:rsidR="009770EC" w:rsidRDefault="0014524A" w:rsidP="009770EC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2" w:history="1">
        <w:r w:rsidR="006C588D" w:rsidRPr="00E6002C">
          <w:rPr>
            <w:rStyle w:val="Hyperlink"/>
            <w:rFonts w:asciiTheme="majorHAnsi" w:hAnsiTheme="majorHAnsi" w:cs="Calibri"/>
            <w:szCs w:val="18"/>
            <w:lang w:val="pt-BR"/>
          </w:rPr>
          <w:t>http://www.codegood.com/archives/129</w:t>
        </w:r>
      </w:hyperlink>
    </w:p>
    <w:p w:rsidR="006C588D" w:rsidRDefault="006C588D" w:rsidP="006C588D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Instalar em máquinas 64 bits o arquivo</w:t>
      </w:r>
      <w:r w:rsidR="00E70713">
        <w:rPr>
          <w:rFonts w:asciiTheme="majorHAnsi" w:hAnsiTheme="majorHAnsi" w:cs="Calibri"/>
          <w:szCs w:val="18"/>
          <w:lang w:val="pt-BR"/>
        </w:rPr>
        <w:t xml:space="preserve"> de 32 bits</w:t>
      </w:r>
      <w:r w:rsidR="00921C27">
        <w:rPr>
          <w:rFonts w:asciiTheme="majorHAnsi" w:hAnsiTheme="majorHAnsi" w:cs="Calibri"/>
          <w:szCs w:val="18"/>
          <w:lang w:val="pt-BR"/>
        </w:rPr>
        <w:t xml:space="preserve">. Isto ocorre porque o instalador de </w:t>
      </w:r>
      <w:r w:rsidR="00E70713">
        <w:rPr>
          <w:rFonts w:asciiTheme="majorHAnsi" w:hAnsiTheme="majorHAnsi" w:cs="Calibri"/>
          <w:szCs w:val="18"/>
          <w:lang w:val="pt-BR"/>
        </w:rPr>
        <w:t xml:space="preserve">64 bits </w:t>
      </w:r>
      <w:r w:rsidR="00921C27">
        <w:rPr>
          <w:rFonts w:asciiTheme="majorHAnsi" w:hAnsiTheme="majorHAnsi" w:cs="Calibri"/>
          <w:szCs w:val="18"/>
          <w:lang w:val="pt-BR"/>
        </w:rPr>
        <w:t xml:space="preserve">vem apresentando problemas em </w:t>
      </w:r>
      <w:r w:rsidR="00E70713">
        <w:rPr>
          <w:rFonts w:asciiTheme="majorHAnsi" w:hAnsiTheme="majorHAnsi" w:cs="Calibri"/>
          <w:szCs w:val="18"/>
          <w:lang w:val="pt-BR"/>
        </w:rPr>
        <w:t>não reconhecer o path do Python</w:t>
      </w:r>
      <w:r w:rsidR="008E57A0">
        <w:rPr>
          <w:rFonts w:asciiTheme="majorHAnsi" w:hAnsiTheme="majorHAnsi" w:cs="Calibri"/>
          <w:szCs w:val="18"/>
          <w:lang w:val="pt-BR"/>
        </w:rPr>
        <w:t xml:space="preserve">, caso o </w:t>
      </w:r>
      <w:proofErr w:type="spellStart"/>
      <w:r w:rsidR="008E57A0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="008E57A0">
        <w:rPr>
          <w:rFonts w:asciiTheme="majorHAnsi" w:hAnsiTheme="majorHAnsi" w:cs="Calibri"/>
          <w:szCs w:val="18"/>
          <w:lang w:val="pt-BR"/>
        </w:rPr>
        <w:t xml:space="preserve"> instalado na máquina seja a versão 32bit.</w:t>
      </w:r>
    </w:p>
    <w:p w:rsidR="006C588D" w:rsidRPr="006C588D" w:rsidRDefault="00E70713" w:rsidP="00E7071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proofErr w:type="gramStart"/>
      <w:r w:rsidRPr="00E70713">
        <w:rPr>
          <w:rFonts w:asciiTheme="majorHAnsi" w:hAnsiTheme="majorHAnsi" w:cs="Calibri"/>
          <w:szCs w:val="18"/>
          <w:lang w:val="pt-BR"/>
        </w:rPr>
        <w:t>MySQL</w:t>
      </w:r>
      <w:proofErr w:type="gramEnd"/>
      <w:r w:rsidRPr="00E70713">
        <w:rPr>
          <w:rFonts w:asciiTheme="majorHAnsi" w:hAnsiTheme="majorHAnsi" w:cs="Calibri"/>
          <w:szCs w:val="18"/>
          <w:lang w:val="pt-BR"/>
        </w:rPr>
        <w:t>-python-1.2.3.win32-py2.7.exe</w:t>
      </w:r>
    </w:p>
    <w:p w:rsidR="00A53600" w:rsidRDefault="00A53600" w:rsidP="00A5360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Em ambientes </w:t>
      </w: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a instalação deste componente pode se feito com o comando:</w:t>
      </w:r>
    </w:p>
    <w:p w:rsidR="004F1C12" w:rsidRDefault="004F1C12" w:rsidP="00A53600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A53600">
        <w:rPr>
          <w:rFonts w:asciiTheme="majorHAnsi" w:hAnsiTheme="majorHAnsi" w:cs="Calibri"/>
          <w:szCs w:val="18"/>
        </w:rPr>
        <w:t>apt-get install python-</w:t>
      </w:r>
      <w:proofErr w:type="spellStart"/>
      <w:r w:rsidRPr="00A53600">
        <w:rPr>
          <w:rFonts w:asciiTheme="majorHAnsi" w:hAnsiTheme="majorHAnsi" w:cs="Calibri"/>
          <w:szCs w:val="18"/>
        </w:rPr>
        <w:t>mysqldb</w:t>
      </w:r>
      <w:proofErr w:type="spellEnd"/>
      <w:r w:rsidRPr="00A53600">
        <w:rPr>
          <w:rFonts w:asciiTheme="majorHAnsi" w:hAnsiTheme="majorHAnsi" w:cs="Calibri"/>
          <w:szCs w:val="18"/>
        </w:rPr>
        <w:t xml:space="preserve"> (Linux Ubuntu, ...)</w:t>
      </w:r>
    </w:p>
    <w:p w:rsidR="000E3DC3" w:rsidRDefault="000E3DC3" w:rsidP="000E3DC3">
      <w:pPr>
        <w:pStyle w:val="PargrafodaLista"/>
        <w:ind w:left="717"/>
        <w:jc w:val="both"/>
        <w:rPr>
          <w:rFonts w:asciiTheme="majorHAnsi" w:hAnsiTheme="majorHAnsi" w:cs="Calibri"/>
          <w:szCs w:val="18"/>
        </w:rPr>
      </w:pPr>
    </w:p>
    <w:p w:rsidR="000E3DC3" w:rsidRPr="00A53600" w:rsidRDefault="000E3DC3" w:rsidP="000E3DC3">
      <w:pPr>
        <w:pStyle w:val="PargrafodaLista"/>
        <w:ind w:left="717"/>
        <w:jc w:val="both"/>
        <w:rPr>
          <w:rFonts w:asciiTheme="majorHAnsi" w:hAnsiTheme="majorHAnsi" w:cs="Calibri"/>
          <w:szCs w:val="18"/>
        </w:rPr>
      </w:pPr>
    </w:p>
    <w:p w:rsidR="002D0594" w:rsidRPr="00316348" w:rsidRDefault="00D327F1" w:rsidP="00A84B38">
      <w:pPr>
        <w:pStyle w:val="Escritorio-TituloCaptulo0"/>
        <w:numPr>
          <w:ilvl w:val="1"/>
          <w:numId w:val="27"/>
        </w:numPr>
      </w:pPr>
      <w:bookmarkStart w:id="16" w:name="_Toc384736483"/>
      <w:proofErr w:type="spellStart"/>
      <w:r>
        <w:t>Flask</w:t>
      </w:r>
      <w:bookmarkEnd w:id="16"/>
      <w:proofErr w:type="spellEnd"/>
    </w:p>
    <w:p w:rsidR="002D0594" w:rsidRDefault="002D0594" w:rsidP="002D0594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980C25" w:rsidRDefault="00A661A8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 w:rsidR="00D327F1">
        <w:rPr>
          <w:rFonts w:asciiTheme="majorHAnsi" w:hAnsiTheme="majorHAnsi" w:cs="Calibri"/>
          <w:i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utilizando neste ambiente é o mesmo de produção, versão </w:t>
      </w:r>
      <w:r w:rsidR="00D327F1">
        <w:rPr>
          <w:rFonts w:asciiTheme="majorHAnsi" w:hAnsiTheme="majorHAnsi" w:cs="Calibri"/>
          <w:szCs w:val="18"/>
          <w:lang w:val="pt-BR"/>
        </w:rPr>
        <w:t>0.9</w:t>
      </w:r>
      <w:r w:rsidR="00221541">
        <w:rPr>
          <w:rFonts w:asciiTheme="majorHAnsi" w:hAnsiTheme="majorHAnsi" w:cs="Calibri"/>
          <w:szCs w:val="18"/>
          <w:lang w:val="pt-BR"/>
        </w:rPr>
        <w:t>,</w:t>
      </w:r>
      <w:r>
        <w:rPr>
          <w:rFonts w:asciiTheme="majorHAnsi" w:hAnsiTheme="majorHAnsi" w:cs="Calibri"/>
          <w:szCs w:val="18"/>
          <w:lang w:val="pt-BR"/>
        </w:rPr>
        <w:t xml:space="preserve"> e a</w:t>
      </w:r>
      <w:r w:rsidR="00536007">
        <w:rPr>
          <w:rFonts w:asciiTheme="majorHAnsi" w:hAnsiTheme="majorHAnsi" w:cs="Calibri"/>
          <w:szCs w:val="18"/>
          <w:lang w:val="pt-BR"/>
        </w:rPr>
        <w:t xml:space="preserve"> instalação </w:t>
      </w:r>
      <w:proofErr w:type="gramStart"/>
      <w:r w:rsidR="00065649">
        <w:rPr>
          <w:rFonts w:asciiTheme="majorHAnsi" w:hAnsiTheme="majorHAnsi" w:cs="Calibri"/>
          <w:szCs w:val="18"/>
          <w:lang w:val="pt-BR"/>
        </w:rPr>
        <w:t>deve ser realizada</w:t>
      </w:r>
      <w:proofErr w:type="gramEnd"/>
      <w:r w:rsidR="00065649">
        <w:rPr>
          <w:rFonts w:asciiTheme="majorHAnsi" w:hAnsiTheme="majorHAnsi" w:cs="Calibri"/>
          <w:szCs w:val="18"/>
          <w:lang w:val="pt-BR"/>
        </w:rPr>
        <w:t xml:space="preserve"> através do PIP, que </w:t>
      </w:r>
      <w:r w:rsidR="000A5E4B">
        <w:rPr>
          <w:rFonts w:asciiTheme="majorHAnsi" w:hAnsiTheme="majorHAnsi" w:cs="Calibri"/>
          <w:szCs w:val="18"/>
          <w:lang w:val="pt-BR"/>
        </w:rPr>
        <w:t>foi explicado em capítulos anter</w:t>
      </w:r>
      <w:r w:rsidR="00065649">
        <w:rPr>
          <w:rFonts w:asciiTheme="majorHAnsi" w:hAnsiTheme="majorHAnsi" w:cs="Calibri"/>
          <w:szCs w:val="18"/>
          <w:lang w:val="pt-BR"/>
        </w:rPr>
        <w:t>iores.</w:t>
      </w:r>
      <w:r w:rsidR="009F54E8">
        <w:rPr>
          <w:rFonts w:asciiTheme="majorHAnsi" w:hAnsiTheme="majorHAnsi" w:cs="Calibri"/>
          <w:szCs w:val="18"/>
          <w:lang w:val="pt-BR"/>
        </w:rPr>
        <w:t xml:space="preserve"> </w:t>
      </w:r>
    </w:p>
    <w:p w:rsidR="00980C25" w:rsidRPr="00980C25" w:rsidRDefault="00980C25" w:rsidP="00980C25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Para instalar 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execute da seguinte forma:</w:t>
      </w:r>
    </w:p>
    <w:p w:rsidR="00980C25" w:rsidRPr="00980C25" w:rsidRDefault="00980C25" w:rsidP="00980C25">
      <w:pPr>
        <w:pStyle w:val="PargrafodaLista"/>
        <w:numPr>
          <w:ilvl w:val="0"/>
          <w:numId w:val="31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980C25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980C25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980C25">
        <w:rPr>
          <w:rFonts w:asciiTheme="majorHAnsi" w:hAnsiTheme="majorHAnsi" w:cs="Calibri"/>
          <w:szCs w:val="18"/>
          <w:lang w:val="pt-BR"/>
        </w:rPr>
        <w:t>Flask</w:t>
      </w:r>
      <w:proofErr w:type="spellEnd"/>
    </w:p>
    <w:p w:rsidR="00065649" w:rsidRDefault="000A5E4B" w:rsidP="00065649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Mais informações sobre as extensões do </w:t>
      </w:r>
      <w:proofErr w:type="spellStart"/>
      <w:r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podem ser encontradas em:</w:t>
      </w:r>
    </w:p>
    <w:p w:rsidR="00065649" w:rsidRPr="00065649" w:rsidRDefault="00065649" w:rsidP="000A5E4B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065649">
        <w:rPr>
          <w:rFonts w:asciiTheme="majorHAnsi" w:hAnsiTheme="majorHAnsi" w:cs="Calibri"/>
          <w:szCs w:val="18"/>
          <w:lang w:val="pt-BR"/>
        </w:rPr>
        <w:t>http://flask.pocoo.org/extensions/</w:t>
      </w:r>
    </w:p>
    <w:p w:rsidR="00422A85" w:rsidRPr="00422A85" w:rsidRDefault="00422A85" w:rsidP="00422A85">
      <w:pPr>
        <w:ind w:left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Os módulos necessários são:</w:t>
      </w:r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insta</w:t>
      </w:r>
      <w:proofErr w:type="spellStart"/>
      <w:r w:rsidRPr="00065649">
        <w:rPr>
          <w:rFonts w:asciiTheme="majorHAnsi" w:hAnsiTheme="majorHAnsi" w:cs="Calibri"/>
          <w:szCs w:val="18"/>
        </w:rPr>
        <w:t>ll</w:t>
      </w:r>
      <w:proofErr w:type="spellEnd"/>
      <w:r w:rsidRPr="00065649">
        <w:rPr>
          <w:rFonts w:asciiTheme="majorHAnsi" w:hAnsiTheme="majorHAnsi" w:cs="Calibri"/>
          <w:szCs w:val="18"/>
        </w:rPr>
        <w:t xml:space="preserve"> Flask-</w:t>
      </w:r>
      <w:proofErr w:type="spellStart"/>
      <w:r w:rsidRPr="00065649">
        <w:rPr>
          <w:rFonts w:asciiTheme="majorHAnsi" w:hAnsiTheme="majorHAnsi" w:cs="Calibri"/>
          <w:szCs w:val="18"/>
        </w:rPr>
        <w:t>SQLAlchemy</w:t>
      </w:r>
      <w:proofErr w:type="spellEnd"/>
    </w:p>
    <w:p w:rsidR="00065649" w:rsidRP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Flask-Login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OpenID</w:t>
      </w:r>
      <w:proofErr w:type="spellEnd"/>
    </w:p>
    <w:p w:rsidR="00A762A3" w:rsidRDefault="00A762A3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>
        <w:rPr>
          <w:rFonts w:asciiTheme="majorHAnsi" w:hAnsiTheme="majorHAnsi" w:cs="Calibri"/>
          <w:szCs w:val="18"/>
        </w:rPr>
        <w:t>Localization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Flask-Babel</w:t>
      </w:r>
    </w:p>
    <w:p w:rsidR="00065649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>Utilidades para criar formulários (</w:t>
      </w:r>
      <w:proofErr w:type="spellStart"/>
      <w:r w:rsidR="00A762A3" w:rsidRPr="008E4CE4">
        <w:rPr>
          <w:rFonts w:asciiTheme="majorHAnsi" w:hAnsiTheme="majorHAnsi" w:cs="Calibri"/>
          <w:szCs w:val="18"/>
          <w:lang w:val="pt-BR"/>
        </w:rPr>
        <w:t>F</w:t>
      </w:r>
      <w:r w:rsidR="00065649" w:rsidRPr="008E4CE4">
        <w:rPr>
          <w:rFonts w:asciiTheme="majorHAnsi" w:hAnsiTheme="majorHAnsi" w:cs="Calibri"/>
          <w:szCs w:val="18"/>
          <w:lang w:val="pt-BR"/>
        </w:rPr>
        <w:t>orm</w:t>
      </w:r>
      <w:proofErr w:type="spellEnd"/>
      <w:r w:rsidR="00065649" w:rsidRPr="008E4CE4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="00065649" w:rsidRPr="008E4CE4">
        <w:rPr>
          <w:rFonts w:asciiTheme="majorHAnsi" w:hAnsiTheme="majorHAnsi" w:cs="Calibri"/>
          <w:szCs w:val="18"/>
          <w:lang w:val="pt-BR"/>
        </w:rPr>
        <w:t>helper</w:t>
      </w:r>
      <w:proofErr w:type="spellEnd"/>
      <w:r>
        <w:rPr>
          <w:rFonts w:asciiTheme="majorHAnsi" w:hAnsiTheme="majorHAnsi" w:cs="Calibri"/>
          <w:szCs w:val="18"/>
          <w:lang w:val="pt-BR"/>
        </w:rPr>
        <w:t>)</w:t>
      </w:r>
    </w:p>
    <w:p w:rsidR="00065649" w:rsidRPr="002718E1" w:rsidRDefault="00065649" w:rsidP="002718E1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Flask-WTF</w:t>
      </w:r>
    </w:p>
    <w:p w:rsidR="00A762A3" w:rsidRPr="008E4CE4" w:rsidRDefault="008E4CE4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 w:rsidRPr="008E4CE4">
        <w:rPr>
          <w:rFonts w:asciiTheme="majorHAnsi" w:hAnsiTheme="majorHAnsi" w:cs="Calibri"/>
          <w:szCs w:val="18"/>
          <w:lang w:val="pt-BR"/>
        </w:rPr>
        <w:t xml:space="preserve">Indexação de texto complete para o banco de dados </w:t>
      </w:r>
    </w:p>
    <w:p w:rsidR="00F32E73" w:rsidRPr="00065649" w:rsidRDefault="00F32E73" w:rsidP="00F32E7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whooshalchemy</w:t>
      </w:r>
      <w:proofErr w:type="spellEnd"/>
    </w:p>
    <w:p w:rsidR="00F32E73" w:rsidRDefault="00F32E73" w:rsidP="00A762A3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Houve casos que </w:t>
      </w:r>
      <w:proofErr w:type="gramStart"/>
      <w:r>
        <w:rPr>
          <w:rFonts w:asciiTheme="majorHAnsi" w:hAnsiTheme="majorHAnsi" w:cs="Calibri"/>
          <w:szCs w:val="18"/>
          <w:lang w:val="pt-BR"/>
        </w:rPr>
        <w:t xml:space="preserve">o </w:t>
      </w:r>
      <w:proofErr w:type="spellStart"/>
      <w:r>
        <w:rPr>
          <w:rFonts w:asciiTheme="majorHAnsi" w:hAnsiTheme="majorHAnsi" w:cs="Calibri"/>
          <w:szCs w:val="18"/>
          <w:lang w:val="pt-BR"/>
        </w:rPr>
        <w:t>o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 PIP não conseguiu instalar este </w:t>
      </w:r>
      <w:proofErr w:type="spellStart"/>
      <w:r>
        <w:rPr>
          <w:rFonts w:asciiTheme="majorHAnsi" w:hAnsiTheme="majorHAnsi" w:cs="Calibri"/>
          <w:szCs w:val="18"/>
          <w:lang w:val="pt-BR"/>
        </w:rPr>
        <w:t>plugin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sendo assim é necessário baixar diretamente do </w:t>
      </w:r>
      <w:proofErr w:type="spellStart"/>
      <w:r>
        <w:rPr>
          <w:rFonts w:asciiTheme="majorHAnsi" w:hAnsiTheme="majorHAnsi" w:cs="Calibri"/>
          <w:szCs w:val="18"/>
          <w:lang w:val="pt-BR"/>
        </w:rPr>
        <w:t>git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065649" w:rsidRDefault="0014524A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3" w:history="1">
        <w:r w:rsidR="00F32E73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https://github.com/gyllstromk/Flask-WhooshAlchemy</w:t>
        </w:r>
      </w:hyperlink>
    </w:p>
    <w:p w:rsidR="00F32E73" w:rsidRDefault="00F32E73" w:rsidP="00F32E73">
      <w:pPr>
        <w:pStyle w:val="PargrafodaLista"/>
        <w:numPr>
          <w:ilvl w:val="2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E depois rodar o comando apontando para este arquivo</w:t>
      </w:r>
    </w:p>
    <w:p w:rsidR="00065649" w:rsidRPr="00F32E73" w:rsidRDefault="00F32E73" w:rsidP="00F32E73">
      <w:pPr>
        <w:pStyle w:val="PargrafodaLista"/>
        <w:numPr>
          <w:ilvl w:val="3"/>
          <w:numId w:val="30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r>
        <w:rPr>
          <w:rFonts w:asciiTheme="majorHAnsi" w:hAnsiTheme="majorHAnsi" w:cs="Calibri"/>
          <w:szCs w:val="18"/>
          <w:lang w:val="pt-BR"/>
        </w:rPr>
        <w:t>Pip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install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arquivo.zip</w:t>
      </w:r>
    </w:p>
    <w:p w:rsidR="00065649" w:rsidRPr="002718E1" w:rsidRDefault="00065649" w:rsidP="002718E1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</w:t>
      </w:r>
      <w:proofErr w:type="spellStart"/>
      <w:r w:rsidRPr="00065649">
        <w:rPr>
          <w:rFonts w:asciiTheme="majorHAnsi" w:hAnsiTheme="majorHAnsi" w:cs="Calibri"/>
          <w:szCs w:val="18"/>
        </w:rPr>
        <w:t>Oauth</w:t>
      </w:r>
      <w:proofErr w:type="spellEnd"/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Flask-Mail</w:t>
      </w:r>
    </w:p>
    <w:p w:rsidR="00065649" w:rsidRPr="00A637B6" w:rsidRDefault="00422A85" w:rsidP="004002F0">
      <w:pPr>
        <w:pStyle w:val="PargrafodaLista"/>
        <w:numPr>
          <w:ilvl w:val="1"/>
          <w:numId w:val="30"/>
        </w:numPr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lastRenderedPageBreak/>
        <w:t>https://bitbucket.org/danjac/flask-mail</w:t>
      </w:r>
    </w:p>
    <w:p w:rsidR="00065649" w:rsidRDefault="00065649" w:rsidP="00422A85">
      <w:pPr>
        <w:pStyle w:val="PargrafodaLista"/>
        <w:numPr>
          <w:ilvl w:val="0"/>
          <w:numId w:val="30"/>
        </w:numPr>
        <w:jc w:val="both"/>
        <w:rPr>
          <w:rFonts w:asciiTheme="majorHAnsi" w:hAnsiTheme="majorHAnsi" w:cs="Calibri"/>
          <w:szCs w:val="18"/>
        </w:rPr>
      </w:pPr>
      <w:r w:rsidRPr="00065649">
        <w:rPr>
          <w:rFonts w:asciiTheme="majorHAnsi" w:hAnsiTheme="majorHAnsi" w:cs="Calibri"/>
          <w:szCs w:val="18"/>
        </w:rPr>
        <w:t>pip install Flask-Script</w:t>
      </w:r>
    </w:p>
    <w:p w:rsidR="00065649" w:rsidRPr="00A637B6" w:rsidRDefault="00422A85" w:rsidP="00065649">
      <w:pPr>
        <w:pStyle w:val="PargrafodaLista"/>
        <w:numPr>
          <w:ilvl w:val="1"/>
          <w:numId w:val="30"/>
        </w:numPr>
        <w:ind w:left="1437"/>
        <w:jc w:val="both"/>
        <w:rPr>
          <w:rFonts w:asciiTheme="majorHAnsi" w:hAnsiTheme="majorHAnsi" w:cs="Calibri"/>
          <w:szCs w:val="18"/>
        </w:rPr>
      </w:pPr>
      <w:r w:rsidRPr="00A637B6">
        <w:rPr>
          <w:rFonts w:asciiTheme="majorHAnsi" w:hAnsiTheme="majorHAnsi" w:cs="Calibri"/>
          <w:szCs w:val="18"/>
        </w:rPr>
        <w:t>http://github.com/techniq/flask-script</w:t>
      </w:r>
    </w:p>
    <w:p w:rsidR="00234137" w:rsidRDefault="00234137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CD2A9F" w:rsidRDefault="00CD2A9F" w:rsidP="00234137">
      <w:pPr>
        <w:pStyle w:val="PargrafodaLista"/>
        <w:ind w:left="1440"/>
        <w:jc w:val="both"/>
        <w:rPr>
          <w:rFonts w:asciiTheme="majorHAnsi" w:hAnsiTheme="majorHAnsi" w:cs="Calibri"/>
          <w:szCs w:val="18"/>
        </w:rPr>
      </w:pPr>
    </w:p>
    <w:p w:rsidR="00A84B38" w:rsidRPr="00316348" w:rsidRDefault="00A84B38" w:rsidP="00A84B38">
      <w:pPr>
        <w:pStyle w:val="Escritorio-TituloCaptulo0"/>
        <w:numPr>
          <w:ilvl w:val="1"/>
          <w:numId w:val="27"/>
        </w:numPr>
      </w:pPr>
      <w:bookmarkStart w:id="17" w:name="_Toc384736484"/>
      <w:r>
        <w:t>Redis</w:t>
      </w:r>
      <w:bookmarkEnd w:id="17"/>
      <w:r>
        <w:t xml:space="preserve"> </w:t>
      </w:r>
    </w:p>
    <w:p w:rsidR="00A84B38" w:rsidRDefault="00A84B38" w:rsidP="00A84B3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6B7DC9" w:rsidRPr="00A637B6" w:rsidRDefault="00A637B6" w:rsidP="00A637B6">
      <w:pPr>
        <w:ind w:firstLine="72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Instalação dos plug-ins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para o Python, mas antes confirme que o Redis</w:t>
      </w:r>
      <w:r w:rsidR="005A5BAC">
        <w:rPr>
          <w:rFonts w:asciiTheme="majorHAnsi" w:hAnsiTheme="majorHAnsi" w:cs="Calibri"/>
          <w:szCs w:val="18"/>
          <w:lang w:val="pt-BR"/>
        </w:rPr>
        <w:t xml:space="preserve"> está instalado, vide capítulo 5</w:t>
      </w:r>
      <w:r>
        <w:rPr>
          <w:rFonts w:asciiTheme="majorHAnsi" w:hAnsiTheme="majorHAnsi" w:cs="Calibri"/>
          <w:szCs w:val="18"/>
          <w:lang w:val="pt-BR"/>
        </w:rPr>
        <w:t xml:space="preserve">. </w:t>
      </w:r>
    </w:p>
    <w:p w:rsidR="006B7DC9" w:rsidRPr="00D86B5F" w:rsidRDefault="006B7DC9" w:rsidP="00D86B5F">
      <w:pPr>
        <w:pStyle w:val="PargrafodaLista"/>
        <w:numPr>
          <w:ilvl w:val="0"/>
          <w:numId w:val="32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A637B6">
        <w:rPr>
          <w:rFonts w:asciiTheme="majorHAnsi" w:hAnsiTheme="majorHAnsi" w:cs="Calibri"/>
          <w:szCs w:val="18"/>
          <w:lang w:val="pt-BR"/>
        </w:rPr>
        <w:t>pip</w:t>
      </w:r>
      <w:proofErr w:type="spellEnd"/>
      <w:proofErr w:type="gramEnd"/>
      <w:r w:rsidRPr="00A637B6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A637B6">
        <w:rPr>
          <w:rFonts w:asciiTheme="majorHAnsi" w:hAnsiTheme="majorHAnsi" w:cs="Calibri"/>
          <w:szCs w:val="18"/>
          <w:lang w:val="pt-BR"/>
        </w:rPr>
        <w:t>install</w:t>
      </w:r>
      <w:proofErr w:type="spellEnd"/>
      <w:r w:rsidRPr="00A637B6">
        <w:rPr>
          <w:rFonts w:asciiTheme="majorHAnsi" w:hAnsiTheme="majorHAnsi" w:cs="Calibri"/>
          <w:szCs w:val="18"/>
          <w:lang w:val="pt-BR"/>
        </w:rPr>
        <w:t xml:space="preserve"> redis</w:t>
      </w:r>
    </w:p>
    <w:p w:rsidR="006B7DC9" w:rsidRPr="008E4CE4" w:rsidRDefault="006B7DC9" w:rsidP="00A84B38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7311EB" w:rsidRPr="008E4CE4" w:rsidRDefault="007311EB" w:rsidP="00541219">
      <w:pPr>
        <w:pStyle w:val="PargrafodaLista"/>
        <w:ind w:left="143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Pr="00316348" w:rsidRDefault="00AF07D0" w:rsidP="00A84B38">
      <w:pPr>
        <w:pStyle w:val="Escritorio-TituloCaptulo0"/>
        <w:numPr>
          <w:ilvl w:val="1"/>
          <w:numId w:val="27"/>
        </w:numPr>
      </w:pPr>
      <w:bookmarkStart w:id="18" w:name="_Toc384736485"/>
      <w:r>
        <w:t>Ferramenta de Desenvolvimento</w:t>
      </w:r>
      <w:bookmarkEnd w:id="18"/>
      <w:r>
        <w:t xml:space="preserve"> </w:t>
      </w:r>
    </w:p>
    <w:p w:rsidR="00AF07D0" w:rsidRDefault="00AF07D0" w:rsidP="00AF07D0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AF07D0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alguns programas para que o desenvolvedor possa utilizar para auxiliar na manutenção do código fonte. Optamos por utilizar como padrão 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por ter diversos recursos de auxílio ao desenvolvedor, é compatível com </w:t>
      </w:r>
      <w:r w:rsidR="001B03AD">
        <w:rPr>
          <w:rFonts w:asciiTheme="majorHAnsi" w:hAnsiTheme="majorHAnsi" w:cs="Calibri"/>
          <w:i/>
          <w:szCs w:val="18"/>
          <w:lang w:val="pt-BR"/>
        </w:rPr>
        <w:t>Python</w:t>
      </w:r>
      <w:r>
        <w:rPr>
          <w:rFonts w:asciiTheme="majorHAnsi" w:hAnsiTheme="majorHAnsi" w:cs="Calibri"/>
          <w:szCs w:val="18"/>
          <w:lang w:val="pt-BR"/>
        </w:rPr>
        <w:t xml:space="preserve">, é gratuito e tem um vasto número de usuários ativos. </w:t>
      </w:r>
    </w:p>
    <w:p w:rsidR="00F3317E" w:rsidRDefault="0014524A" w:rsidP="00F3317E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hyperlink r:id="rId24" w:history="1">
        <w:r w:rsidR="00F3317E" w:rsidRPr="002455EA">
          <w:rPr>
            <w:rStyle w:val="Hyperlink"/>
            <w:rFonts w:asciiTheme="majorHAnsi" w:hAnsiTheme="majorHAnsi" w:cs="Calibri"/>
            <w:szCs w:val="18"/>
            <w:lang w:val="pt-BR"/>
          </w:rPr>
          <w:t>http://www.aptana.com/</w:t>
        </w:r>
      </w:hyperlink>
    </w:p>
    <w:p w:rsidR="00F3317E" w:rsidRDefault="00F3317E" w:rsidP="00F3317E">
      <w:pPr>
        <w:ind w:firstLine="717"/>
        <w:jc w:val="center"/>
        <w:rPr>
          <w:rFonts w:asciiTheme="majorHAnsi" w:hAnsiTheme="majorHAnsi" w:cs="Calibri"/>
          <w:szCs w:val="18"/>
          <w:lang w:val="pt-BR"/>
        </w:rPr>
      </w:pPr>
      <w:r w:rsidRPr="00F3317E"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4E7DF400" wp14:editId="51068029">
            <wp:extent cx="2536466" cy="912559"/>
            <wp:effectExtent l="0" t="0" r="0" b="0"/>
            <wp:docPr id="2" name="Imagem 1" descr="http://www.aptana.com/images/logos/aptana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ptana.com/images/logos/aptana_black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133" cy="914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08" w:rsidRDefault="00AF07D0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 versão do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Pr="004B6C41">
        <w:rPr>
          <w:rFonts w:asciiTheme="majorHAnsi" w:hAnsiTheme="majorHAnsi" w:cs="Calibri"/>
          <w:i/>
          <w:szCs w:val="18"/>
          <w:lang w:val="pt-BR"/>
        </w:rPr>
        <w:t xml:space="preserve"> Studio </w:t>
      </w:r>
      <w:proofErr w:type="gramStart"/>
      <w:r w:rsidRPr="004B6C41">
        <w:rPr>
          <w:rFonts w:asciiTheme="majorHAnsi" w:hAnsiTheme="majorHAnsi" w:cs="Calibri"/>
          <w:i/>
          <w:szCs w:val="18"/>
          <w:lang w:val="pt-BR"/>
        </w:rPr>
        <w:t>3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tem todos os módulos importantes para trabalhar neste projeto por padrão e funciona muito bem em Windows, portanto baixe na página do fornecedor e realize a instalação.</w:t>
      </w:r>
      <w:r w:rsidR="00A637B6">
        <w:rPr>
          <w:rFonts w:asciiTheme="majorHAnsi" w:hAnsiTheme="majorHAnsi" w:cs="Calibri"/>
          <w:szCs w:val="18"/>
          <w:lang w:val="pt-BR"/>
        </w:rPr>
        <w:t xml:space="preserve"> </w:t>
      </w:r>
      <w:r w:rsidR="00D44508">
        <w:rPr>
          <w:rFonts w:asciiTheme="majorHAnsi" w:hAnsiTheme="majorHAnsi" w:cs="Calibri"/>
          <w:szCs w:val="18"/>
          <w:lang w:val="pt-BR"/>
        </w:rPr>
        <w:t xml:space="preserve">Com o </w:t>
      </w:r>
      <w:proofErr w:type="spellStart"/>
      <w:r w:rsidR="00D44508"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aberto acesso 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menu</w:t>
      </w:r>
      <w:proofErr w:type="gramEnd"/>
      <w:r w:rsidR="00D44508">
        <w:rPr>
          <w:rFonts w:asciiTheme="majorHAnsi" w:hAnsiTheme="majorHAnsi" w:cs="Calibri"/>
          <w:szCs w:val="18"/>
          <w:lang w:val="pt-BR"/>
        </w:rPr>
        <w:t xml:space="preserve"> File -&gt; </w:t>
      </w:r>
      <w:proofErr w:type="spellStart"/>
      <w:r w:rsidR="00D44508">
        <w:rPr>
          <w:rFonts w:asciiTheme="majorHAnsi" w:hAnsiTheme="majorHAnsi" w:cs="Calibri"/>
          <w:szCs w:val="18"/>
          <w:lang w:val="pt-BR"/>
        </w:rPr>
        <w:t>Import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Project e abra a pasta </w:t>
      </w:r>
      <w:r w:rsidR="00D44508" w:rsidRPr="004B6C41">
        <w:rPr>
          <w:rFonts w:asciiTheme="majorHAnsi" w:hAnsiTheme="majorHAnsi" w:cs="Calibri"/>
          <w:i/>
          <w:szCs w:val="18"/>
          <w:lang w:val="pt-BR"/>
        </w:rPr>
        <w:t>WWW</w:t>
      </w:r>
      <w:r w:rsidR="00D44508">
        <w:rPr>
          <w:rFonts w:asciiTheme="majorHAnsi" w:hAnsiTheme="majorHAnsi" w:cs="Calibri"/>
          <w:szCs w:val="18"/>
          <w:lang w:val="pt-BR"/>
        </w:rPr>
        <w:t xml:space="preserve"> que está dentro do diretório com os fontes do projeto, descrito no capítulo sobre SCM. Veja que na pasta raiz do projeto existe um arquivo </w:t>
      </w:r>
      <w:proofErr w:type="gramStart"/>
      <w:r w:rsidR="00D44508">
        <w:rPr>
          <w:rFonts w:asciiTheme="majorHAnsi" w:hAnsiTheme="majorHAnsi" w:cs="Calibri"/>
          <w:szCs w:val="18"/>
          <w:lang w:val="pt-BR"/>
        </w:rPr>
        <w:t>chamado .</w:t>
      </w:r>
      <w:proofErr w:type="spellStart"/>
      <w:proofErr w:type="gramEnd"/>
      <w:r w:rsidR="00D44508">
        <w:rPr>
          <w:rFonts w:asciiTheme="majorHAnsi" w:hAnsiTheme="majorHAnsi" w:cs="Calibri"/>
          <w:szCs w:val="18"/>
          <w:lang w:val="pt-BR"/>
        </w:rPr>
        <w:t>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 e outro </w:t>
      </w:r>
      <w:r w:rsidR="00D44508" w:rsidRPr="00D44508">
        <w:rPr>
          <w:rFonts w:asciiTheme="majorHAnsi" w:hAnsiTheme="majorHAnsi" w:cs="Calibri"/>
          <w:szCs w:val="18"/>
          <w:lang w:val="pt-BR"/>
        </w:rPr>
        <w:t>.</w:t>
      </w:r>
      <w:proofErr w:type="spellStart"/>
      <w:r w:rsidR="00D44508" w:rsidRPr="00D44508">
        <w:rPr>
          <w:rFonts w:asciiTheme="majorHAnsi" w:hAnsiTheme="majorHAnsi" w:cs="Calibri"/>
          <w:szCs w:val="18"/>
          <w:lang w:val="pt-BR"/>
        </w:rPr>
        <w:t>pydevproject</w:t>
      </w:r>
      <w:proofErr w:type="spellEnd"/>
      <w:r w:rsidR="00D44508">
        <w:rPr>
          <w:rFonts w:asciiTheme="majorHAnsi" w:hAnsiTheme="majorHAnsi" w:cs="Calibri"/>
          <w:szCs w:val="18"/>
          <w:lang w:val="pt-BR"/>
        </w:rPr>
        <w:t xml:space="preserve">. </w:t>
      </w:r>
    </w:p>
    <w:p w:rsidR="00AF07D0" w:rsidRDefault="00D44508" w:rsidP="00AF07D0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Estes arquivos contem configurações para abrir um projeto </w:t>
      </w:r>
      <w:proofErr w:type="spellStart"/>
      <w:proofErr w:type="gram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proofErr w:type="gramEnd"/>
      <w:r>
        <w:rPr>
          <w:rFonts w:asciiTheme="majorHAnsi" w:hAnsiTheme="majorHAnsi" w:cs="Calibri"/>
          <w:szCs w:val="18"/>
          <w:lang w:val="pt-BR"/>
        </w:rPr>
        <w:t xml:space="preserve">, mas caso você não tenha estes arquivos, basta criar um novo projeto no </w:t>
      </w:r>
      <w:proofErr w:type="spellStart"/>
      <w:r w:rsidRPr="004B6C41">
        <w:rPr>
          <w:rFonts w:asciiTheme="majorHAnsi" w:hAnsiTheme="majorHAnsi" w:cs="Calibri"/>
          <w:i/>
          <w:szCs w:val="18"/>
          <w:lang w:val="pt-BR"/>
        </w:rPr>
        <w:t>Aptana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como </w:t>
      </w:r>
      <w:proofErr w:type="spellStart"/>
      <w:r w:rsidR="00EA186E">
        <w:rPr>
          <w:rFonts w:asciiTheme="majorHAnsi" w:hAnsiTheme="majorHAnsi" w:cs="Calibri"/>
          <w:i/>
          <w:szCs w:val="18"/>
          <w:lang w:val="pt-BR"/>
        </w:rPr>
        <w:t>PyDev</w:t>
      </w:r>
      <w:proofErr w:type="spellEnd"/>
      <w:r w:rsidR="00EA186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e então colar os arquivos da pasta WWW para a pasta deste projeto criado.</w:t>
      </w:r>
    </w:p>
    <w:p w:rsidR="00EF7968" w:rsidRDefault="00EA186E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Para executar o projeto, basta acessar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-&gt;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Configurations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e adicionar um Python </w:t>
      </w:r>
      <w:proofErr w:type="spellStart"/>
      <w:r>
        <w:rPr>
          <w:rFonts w:asciiTheme="majorHAnsi" w:hAnsiTheme="majorHAnsi" w:cs="Calibri"/>
          <w:szCs w:val="18"/>
          <w:lang w:val="pt-BR"/>
        </w:rPr>
        <w:t>Run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considerando as configurações ilustradas nos </w:t>
      </w:r>
      <w:proofErr w:type="spellStart"/>
      <w:r>
        <w:rPr>
          <w:rFonts w:asciiTheme="majorHAnsi" w:hAnsiTheme="majorHAnsi" w:cs="Calibri"/>
          <w:szCs w:val="18"/>
          <w:lang w:val="pt-BR"/>
        </w:rPr>
        <w:t>print’s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abaixo:</w:t>
      </w:r>
    </w:p>
    <w:p w:rsidR="001B03AD" w:rsidRDefault="001B03AD" w:rsidP="00EA186E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 wp14:anchorId="266A4607" wp14:editId="560D4193">
            <wp:extent cx="4490114" cy="2816055"/>
            <wp:effectExtent l="0" t="0" r="571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</w:p>
    <w:p w:rsidR="00EA186E" w:rsidRDefault="00EA186E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drawing>
          <wp:inline distT="0" distB="0" distL="0" distR="0" wp14:anchorId="559985BC" wp14:editId="7DAC5542">
            <wp:extent cx="4490114" cy="2816055"/>
            <wp:effectExtent l="0" t="0" r="571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8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16" w:rsidRDefault="002C7816" w:rsidP="00EA186E">
      <w:pPr>
        <w:jc w:val="center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noProof/>
          <w:szCs w:val="18"/>
          <w:lang w:val="pt-BR" w:eastAsia="pt-BR"/>
        </w:rPr>
        <w:lastRenderedPageBreak/>
        <w:drawing>
          <wp:inline distT="0" distB="0" distL="0" distR="0">
            <wp:extent cx="4490114" cy="2906520"/>
            <wp:effectExtent l="0" t="0" r="571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74" cy="29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137" w:rsidRDefault="00234137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2C7816" w:rsidRDefault="002C7816" w:rsidP="002C7816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Quando for necessário para o serviço, utilizar o parar do Eclipse não necessariamente mata o processo do servidor </w:t>
      </w:r>
      <w:proofErr w:type="spellStart"/>
      <w:r>
        <w:rPr>
          <w:rFonts w:asciiTheme="majorHAnsi" w:hAnsiTheme="majorHAnsi" w:cs="Calibri"/>
          <w:szCs w:val="18"/>
          <w:lang w:val="pt-BR"/>
        </w:rPr>
        <w:t>python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que foi iniciado. Para isso, é necessário abrir o gerenciador de tarefas e matar o processo manualmente.</w:t>
      </w:r>
    </w:p>
    <w:p w:rsidR="002C7816" w:rsidRDefault="002C7816" w:rsidP="002D0594">
      <w:pPr>
        <w:jc w:val="both"/>
        <w:rPr>
          <w:rFonts w:asciiTheme="majorHAnsi" w:hAnsiTheme="majorHAnsi" w:cs="Calibri"/>
          <w:szCs w:val="18"/>
          <w:lang w:val="pt-BR"/>
        </w:rPr>
      </w:pPr>
    </w:p>
    <w:p w:rsidR="007E102C" w:rsidRPr="00316348" w:rsidRDefault="007E102C" w:rsidP="00A84B38">
      <w:pPr>
        <w:pStyle w:val="Escritorio-TituloCaptulo0"/>
        <w:numPr>
          <w:ilvl w:val="1"/>
          <w:numId w:val="27"/>
        </w:numPr>
      </w:pPr>
      <w:bookmarkStart w:id="19" w:name="_Toc384736486"/>
      <w:r>
        <w:t>Dependências</w:t>
      </w:r>
      <w:bookmarkEnd w:id="19"/>
      <w:r>
        <w:t xml:space="preserve"> </w:t>
      </w:r>
    </w:p>
    <w:p w:rsidR="007E102C" w:rsidRDefault="007E102C" w:rsidP="007E102C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D86D0C" w:rsidRDefault="007E102C" w:rsidP="007E102C">
      <w:pPr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Algumas bibliotecas, fora as já disponibilizadas pelo Python e </w:t>
      </w:r>
      <w:proofErr w:type="spellStart"/>
      <w:r w:rsidR="001B03AD">
        <w:rPr>
          <w:rFonts w:asciiTheme="majorHAnsi" w:hAnsiTheme="majorHAnsi" w:cs="Calibri"/>
          <w:szCs w:val="18"/>
          <w:lang w:val="pt-BR"/>
        </w:rPr>
        <w:t>Flask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, são utilizadas neste projeto e chamamos tal situação de dependências. </w:t>
      </w:r>
      <w:r w:rsidR="005A5BAC">
        <w:rPr>
          <w:rFonts w:asciiTheme="majorHAnsi" w:hAnsiTheme="majorHAnsi" w:cs="Calibri"/>
          <w:szCs w:val="18"/>
          <w:lang w:val="pt-BR"/>
        </w:rPr>
        <w:t xml:space="preserve">Neste caso temos a biblioteca de conversão SVG, responsável por obter um gráfico exibido em tela em SVG para uma imagem comum, como PNG por exemplo. A aplicação funciona sem esta biblioteca e esta é 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necessário</w:t>
      </w:r>
      <w:proofErr w:type="gramEnd"/>
      <w:r w:rsidR="005A5BAC">
        <w:rPr>
          <w:rFonts w:asciiTheme="majorHAnsi" w:hAnsiTheme="majorHAnsi" w:cs="Calibri"/>
          <w:szCs w:val="18"/>
          <w:lang w:val="pt-BR"/>
        </w:rPr>
        <w:t xml:space="preserve"> apenas para a ação de exportar. Em máquinas Windows é bem difícil, se não dizer impossível, de instalar esta biblioteca:</w:t>
      </w:r>
    </w:p>
    <w:p w:rsidR="007E102C" w:rsidRDefault="007E102C" w:rsidP="007E102C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7E102C">
        <w:rPr>
          <w:rFonts w:asciiTheme="majorHAnsi" w:hAnsiTheme="majorHAnsi" w:cs="Calibri"/>
          <w:szCs w:val="18"/>
          <w:lang w:val="pt-BR"/>
        </w:rPr>
        <w:tab/>
      </w:r>
      <w:proofErr w:type="spellStart"/>
      <w:proofErr w:type="gramStart"/>
      <w:r w:rsidRPr="007E102C">
        <w:rPr>
          <w:rFonts w:asciiTheme="majorHAnsi" w:hAnsiTheme="majorHAnsi" w:cs="Calibri"/>
          <w:szCs w:val="18"/>
          <w:lang w:val="pt-BR"/>
        </w:rPr>
        <w:t>rsvg</w:t>
      </w:r>
      <w:proofErr w:type="gramEnd"/>
      <w:r w:rsidRPr="007E102C">
        <w:rPr>
          <w:rFonts w:asciiTheme="majorHAnsi" w:hAnsiTheme="majorHAnsi" w:cs="Calibri"/>
          <w:szCs w:val="18"/>
          <w:lang w:val="pt-BR"/>
        </w:rPr>
        <w:t>-convert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python</w:t>
      </w:r>
      <w:proofErr w:type="spellEnd"/>
      <w:r w:rsidRPr="007E102C"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 w:rsidRPr="007E102C">
        <w:rPr>
          <w:rFonts w:asciiTheme="majorHAnsi" w:hAnsiTheme="majorHAnsi" w:cs="Calibri"/>
          <w:szCs w:val="18"/>
          <w:lang w:val="pt-BR"/>
        </w:rPr>
        <w:t>lib</w:t>
      </w:r>
      <w:proofErr w:type="spellEnd"/>
    </w:p>
    <w:p w:rsidR="00E40698" w:rsidRPr="00722847" w:rsidRDefault="0014524A" w:rsidP="00A637B6">
      <w:pPr>
        <w:pStyle w:val="PargrafodaLista"/>
        <w:numPr>
          <w:ilvl w:val="1"/>
          <w:numId w:val="25"/>
        </w:numPr>
        <w:jc w:val="both"/>
        <w:rPr>
          <w:rStyle w:val="Hyperlink"/>
          <w:rFonts w:asciiTheme="majorHAnsi" w:hAnsiTheme="majorHAnsi" w:cs="Calibri"/>
          <w:color w:val="auto"/>
          <w:szCs w:val="18"/>
          <w:u w:val="none"/>
          <w:lang w:val="pt-BR"/>
        </w:rPr>
      </w:pPr>
      <w:hyperlink r:id="rId29" w:history="1">
        <w:r w:rsidR="00234137" w:rsidRPr="00D56736">
          <w:rPr>
            <w:rStyle w:val="Hyperlink"/>
            <w:rFonts w:asciiTheme="majorHAnsi" w:hAnsiTheme="majorHAnsi" w:cs="Calibri"/>
            <w:szCs w:val="18"/>
            <w:lang w:val="pt-BR"/>
          </w:rPr>
          <w:t>https://github.com/jmcb/python-rsvg-dependencies</w:t>
        </w:r>
      </w:hyperlink>
    </w:p>
    <w:p w:rsidR="00722847" w:rsidRDefault="00722847" w:rsidP="00722847">
      <w:pPr>
        <w:pStyle w:val="PargrafodaLista"/>
        <w:ind w:left="1803"/>
        <w:jc w:val="both"/>
        <w:rPr>
          <w:rFonts w:asciiTheme="majorHAnsi" w:hAnsiTheme="majorHAnsi" w:cs="Calibri"/>
          <w:szCs w:val="18"/>
          <w:lang w:val="pt-BR"/>
        </w:rPr>
      </w:pPr>
    </w:p>
    <w:p w:rsidR="00E40698" w:rsidRPr="00316348" w:rsidRDefault="00E40698" w:rsidP="00A84B38">
      <w:pPr>
        <w:pStyle w:val="Escritorio-TituloCaptulo0"/>
        <w:numPr>
          <w:ilvl w:val="1"/>
          <w:numId w:val="27"/>
        </w:numPr>
      </w:pPr>
      <w:bookmarkStart w:id="20" w:name="_Toc384736487"/>
      <w:r>
        <w:t>Aplicativo</w:t>
      </w:r>
      <w:bookmarkEnd w:id="20"/>
      <w:r>
        <w:t xml:space="preserve"> </w:t>
      </w:r>
    </w:p>
    <w:p w:rsidR="00E40698" w:rsidRDefault="00E40698" w:rsidP="00E40698">
      <w:pPr>
        <w:ind w:firstLine="357"/>
        <w:jc w:val="both"/>
        <w:rPr>
          <w:rFonts w:asciiTheme="majorHAnsi" w:hAnsiTheme="majorHAnsi" w:cs="Calibri"/>
          <w:szCs w:val="18"/>
          <w:lang w:val="pt-BR"/>
        </w:rPr>
      </w:pPr>
    </w:p>
    <w:p w:rsidR="00065649" w:rsidRPr="00065649" w:rsidRDefault="00E40698" w:rsidP="00221541">
      <w:pPr>
        <w:ind w:firstLine="717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termos instalado todas as bibliotecas, frameworks e banco de dados, temos finalmente a instalação do sistema que está sendo construído. Existem algumas particularidades na instalação do aplicativo, como por exemplo.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Configura o Proxy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>set HTTP_PROXY=http://proxy.prodemge.gov.br:8080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 xml:space="preserve">Exemplo com Usuário e Senha </w:t>
      </w:r>
    </w:p>
    <w:p w:rsidR="00065649" w:rsidRPr="00221541" w:rsidRDefault="00065649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  <w:lang w:val="pt-BR"/>
        </w:rPr>
        <w:t>HTTP_PROXY=http://</w:t>
      </w:r>
      <w:proofErr w:type="gramStart"/>
      <w:r w:rsidRPr="00221541">
        <w:rPr>
          <w:rFonts w:asciiTheme="majorHAnsi" w:hAnsiTheme="majorHAnsi" w:cs="Calibri"/>
          <w:szCs w:val="18"/>
          <w:lang w:val="pt-BR"/>
        </w:rPr>
        <w:t>user:</w:t>
      </w:r>
      <w:proofErr w:type="gramEnd"/>
      <w:r w:rsidRPr="00221541">
        <w:rPr>
          <w:rFonts w:asciiTheme="majorHAnsi" w:hAnsiTheme="majorHAnsi" w:cs="Calibri"/>
          <w:szCs w:val="18"/>
          <w:lang w:val="pt-BR"/>
        </w:rPr>
        <w:t>password@your-company-proxy.com:8080</w:t>
      </w:r>
    </w:p>
    <w:p w:rsidR="00065649" w:rsidRPr="005A5BAC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lastRenderedPageBreak/>
        <w:t xml:space="preserve">VARIÁVEL DE AMBIENTE: </w:t>
      </w:r>
      <w:r w:rsidR="005A5BAC" w:rsidRPr="005A5BAC">
        <w:rPr>
          <w:rFonts w:asciiTheme="majorHAnsi" w:hAnsiTheme="majorHAnsi" w:cs="Calibri"/>
          <w:szCs w:val="18"/>
          <w:lang w:val="pt-BR"/>
        </w:rPr>
        <w:t>Caso você não tenha permissão de adicionar uma variável global, basta adicionar para o seu usu</w:t>
      </w:r>
      <w:r w:rsidR="005A5BAC">
        <w:rPr>
          <w:rFonts w:asciiTheme="majorHAnsi" w:hAnsiTheme="majorHAnsi" w:cs="Calibri"/>
          <w:szCs w:val="18"/>
          <w:lang w:val="pt-BR"/>
        </w:rPr>
        <w:t xml:space="preserve">ário que terá o mesmo efeito ao executar. </w:t>
      </w:r>
    </w:p>
    <w:p w:rsidR="00065649" w:rsidRPr="005A5BAC" w:rsidRDefault="005A5BAC" w:rsidP="00221541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 xml:space="preserve">Acesse Meu Computador -&gt; Propriedades -&gt; Avançado -&gt; Variáveis de Ambiente </w:t>
      </w:r>
      <w:proofErr w:type="gramStart"/>
      <w:r w:rsidRPr="005A5BAC">
        <w:rPr>
          <w:rFonts w:asciiTheme="majorHAnsi" w:hAnsiTheme="majorHAnsi" w:cs="Calibri"/>
          <w:szCs w:val="18"/>
          <w:lang w:val="pt-BR"/>
        </w:rPr>
        <w:t xml:space="preserve">( </w:t>
      </w:r>
      <w:proofErr w:type="spellStart"/>
      <w:proofErr w:type="gramEnd"/>
      <w:r w:rsidRPr="005A5BAC">
        <w:rPr>
          <w:rFonts w:asciiTheme="majorHAnsi" w:hAnsiTheme="majorHAnsi" w:cs="Calibri"/>
          <w:szCs w:val="18"/>
          <w:lang w:val="pt-BR"/>
        </w:rPr>
        <w:t>or</w:t>
      </w:r>
      <w:proofErr w:type="spellEnd"/>
      <w:r w:rsidRPr="005A5BAC">
        <w:rPr>
          <w:rFonts w:asciiTheme="majorHAnsi" w:hAnsiTheme="majorHAnsi" w:cs="Calibri"/>
          <w:szCs w:val="18"/>
          <w:lang w:val="pt-BR"/>
        </w:rPr>
        <w:t xml:space="preserve"> Variáveis Avançadas no Windows 7 ) </w:t>
      </w:r>
    </w:p>
    <w:p w:rsidR="00221541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5A5BAC">
        <w:rPr>
          <w:rFonts w:asciiTheme="majorHAnsi" w:hAnsiTheme="majorHAnsi" w:cs="Calibri"/>
          <w:szCs w:val="18"/>
          <w:lang w:val="pt-BR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 xml:space="preserve">Variáveis de ambiente que devem ser registradas para o sistema funcionar. No caso do </w:t>
      </w:r>
      <w:proofErr w:type="spellStart"/>
      <w:proofErr w:type="gramStart"/>
      <w:r w:rsidRPr="00065649">
        <w:rPr>
          <w:rFonts w:asciiTheme="majorHAnsi" w:hAnsiTheme="majorHAnsi" w:cs="Calibri"/>
          <w:szCs w:val="18"/>
          <w:lang w:val="pt-BR"/>
        </w:rPr>
        <w:t>linux</w:t>
      </w:r>
      <w:proofErr w:type="spellEnd"/>
      <w:proofErr w:type="gramEnd"/>
      <w:r w:rsidRPr="00065649">
        <w:rPr>
          <w:rFonts w:asciiTheme="majorHAnsi" w:hAnsiTheme="majorHAnsi" w:cs="Calibri"/>
          <w:szCs w:val="18"/>
          <w:lang w:val="pt-BR"/>
        </w:rPr>
        <w:t xml:space="preserve"> basta utilizar</w:t>
      </w:r>
      <w:r w:rsidR="00221541">
        <w:rPr>
          <w:rFonts w:asciiTheme="majorHAnsi" w:hAnsiTheme="majorHAnsi" w:cs="Calibri"/>
          <w:szCs w:val="18"/>
          <w:lang w:val="pt-BR"/>
        </w:rPr>
        <w:t>:</w:t>
      </w:r>
    </w:p>
    <w:p w:rsidR="00065649" w:rsidRPr="00221541" w:rsidRDefault="00065649" w:rsidP="00221541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</w:rPr>
      </w:pPr>
      <w:r w:rsidRPr="00221541">
        <w:rPr>
          <w:rFonts w:asciiTheme="majorHAnsi" w:hAnsiTheme="majorHAnsi" w:cs="Calibri"/>
          <w:szCs w:val="18"/>
        </w:rPr>
        <w:t xml:space="preserve"> SET </w:t>
      </w:r>
      <w:r w:rsidR="00265ACD" w:rsidRPr="00265ACD">
        <w:rPr>
          <w:rFonts w:asciiTheme="majorHAnsi" w:hAnsiTheme="majorHAnsi" w:cs="Calibri"/>
          <w:szCs w:val="18"/>
        </w:rPr>
        <w:t>VISUAL_DB_NAME</w:t>
      </w:r>
      <w:r w:rsidRPr="00221541">
        <w:rPr>
          <w:rFonts w:asciiTheme="majorHAnsi" w:hAnsiTheme="majorHAnsi" w:cs="Calibri"/>
          <w:szCs w:val="18"/>
        </w:rPr>
        <w:t xml:space="preserve">=ps. </w:t>
      </w:r>
    </w:p>
    <w:p w:rsidR="00065649" w:rsidRPr="00065649" w:rsidRDefault="00065649" w:rsidP="00065649">
      <w:pPr>
        <w:jc w:val="both"/>
        <w:rPr>
          <w:rFonts w:asciiTheme="majorHAnsi" w:hAnsiTheme="majorHAnsi" w:cs="Calibri"/>
          <w:szCs w:val="18"/>
          <w:lang w:val="pt-BR"/>
        </w:rPr>
      </w:pPr>
      <w:r w:rsidRPr="00221541">
        <w:rPr>
          <w:rFonts w:asciiTheme="majorHAnsi" w:hAnsiTheme="majorHAnsi" w:cs="Calibri"/>
          <w:szCs w:val="18"/>
        </w:rPr>
        <w:tab/>
      </w:r>
      <w:r w:rsidRPr="00065649">
        <w:rPr>
          <w:rFonts w:asciiTheme="majorHAnsi" w:hAnsiTheme="majorHAnsi" w:cs="Calibri"/>
          <w:szCs w:val="18"/>
          <w:lang w:val="pt-BR"/>
        </w:rPr>
        <w:t>Já no caso de ambiente Windows, as chaves são criadas via tela atr</w:t>
      </w:r>
      <w:r w:rsidR="00A75C07">
        <w:rPr>
          <w:rFonts w:asciiTheme="majorHAnsi" w:hAnsiTheme="majorHAnsi" w:cs="Calibri"/>
          <w:szCs w:val="18"/>
          <w:lang w:val="pt-BR"/>
        </w:rPr>
        <w:t>a</w:t>
      </w:r>
      <w:r w:rsidRPr="00065649">
        <w:rPr>
          <w:rFonts w:asciiTheme="majorHAnsi" w:hAnsiTheme="majorHAnsi" w:cs="Calibri"/>
          <w:szCs w:val="18"/>
          <w:lang w:val="pt-BR"/>
        </w:rPr>
        <w:t>vés do caminho: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Botão direto em Computador -&gt; Propriedades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>Acesse a opção "Configurações avançadas do sistema"</w:t>
      </w:r>
    </w:p>
    <w:p w:rsidR="00065649" w:rsidRPr="00DC623A" w:rsidRDefault="00065649" w:rsidP="00DC623A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Abrirá na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 "Avançado"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e abaixo terá a opção "Variáveis de </w:t>
      </w:r>
      <w:proofErr w:type="spellStart"/>
      <w:r w:rsidRPr="00DC623A">
        <w:rPr>
          <w:rFonts w:asciiTheme="majorHAnsi" w:hAnsiTheme="majorHAnsi" w:cs="Calibri"/>
          <w:szCs w:val="18"/>
          <w:lang w:val="pt-BR"/>
        </w:rPr>
        <w:t>Ambiete</w:t>
      </w:r>
      <w:proofErr w:type="spellEnd"/>
      <w:r w:rsidRPr="00DC623A">
        <w:rPr>
          <w:rFonts w:asciiTheme="majorHAnsi" w:hAnsiTheme="majorHAnsi" w:cs="Calibri"/>
          <w:szCs w:val="18"/>
          <w:lang w:val="pt-BR"/>
        </w:rPr>
        <w:t>"</w:t>
      </w:r>
    </w:p>
    <w:p w:rsidR="007E102C" w:rsidRDefault="00065649" w:rsidP="00265ACD">
      <w:pPr>
        <w:pStyle w:val="PargrafodaLista"/>
        <w:numPr>
          <w:ilvl w:val="0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DC623A">
        <w:rPr>
          <w:rFonts w:asciiTheme="majorHAnsi" w:hAnsiTheme="majorHAnsi" w:cs="Calibri"/>
          <w:szCs w:val="18"/>
          <w:lang w:val="pt-BR"/>
        </w:rPr>
        <w:t xml:space="preserve">No Box de "Variáveis de Ambiente", adicione as chaves </w:t>
      </w:r>
      <w:proofErr w:type="gramStart"/>
      <w:r w:rsidRPr="00DC623A">
        <w:rPr>
          <w:rFonts w:asciiTheme="majorHAnsi" w:hAnsiTheme="majorHAnsi" w:cs="Calibri"/>
          <w:szCs w:val="18"/>
          <w:lang w:val="pt-BR"/>
        </w:rPr>
        <w:t>abaixo</w:t>
      </w:r>
      <w:proofErr w:type="gramEnd"/>
      <w:r w:rsidRPr="00DC623A">
        <w:rPr>
          <w:rFonts w:asciiTheme="majorHAnsi" w:hAnsiTheme="majorHAnsi" w:cs="Calibri"/>
          <w:szCs w:val="18"/>
          <w:lang w:val="pt-BR"/>
        </w:rPr>
        <w:t xml:space="preserve"> </w:t>
      </w:r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8C1D6A" w:rsidRDefault="008C1D6A" w:rsidP="008C1D6A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8C1D6A">
        <w:rPr>
          <w:rFonts w:asciiTheme="majorHAnsi" w:hAnsiTheme="majorHAnsi" w:cs="Calibri"/>
          <w:szCs w:val="18"/>
          <w:lang w:val="pt-BR"/>
        </w:rPr>
        <w:t>VISUAL_OAUTH_GOOGLE_SECRET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VISUAL_OAUTH_TWITTER_SECRET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VISUAL_OAUTH_FACEBOOK_ID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3B4124" w:rsidRDefault="003B4124" w:rsidP="003B4124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3B4124">
        <w:rPr>
          <w:rFonts w:asciiTheme="majorHAnsi" w:hAnsiTheme="majorHAnsi" w:cs="Calibri"/>
          <w:szCs w:val="18"/>
          <w:lang w:val="pt-BR"/>
        </w:rPr>
        <w:t>VISUAL_OAUTH_FACEBOOK_SECRET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gramStart"/>
      <w:r>
        <w:rPr>
          <w:rFonts w:asciiTheme="majorHAnsi" w:hAnsiTheme="majorHAnsi" w:cs="Calibri"/>
          <w:szCs w:val="18"/>
          <w:lang w:val="pt-BR"/>
        </w:rPr>
        <w:t>1</w:t>
      </w:r>
      <w:proofErr w:type="gram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VISUAL_DB_USER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r w:rsidRPr="00A75C07">
        <w:rPr>
          <w:rFonts w:asciiTheme="majorHAnsi" w:hAnsiTheme="majorHAnsi" w:cs="Calibri"/>
          <w:szCs w:val="18"/>
          <w:lang w:val="pt-BR"/>
        </w:rPr>
        <w:t>root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VISUAL_DB_PW</w:t>
      </w:r>
      <w:r>
        <w:rPr>
          <w:rFonts w:asciiTheme="majorHAnsi" w:hAnsiTheme="majorHAnsi" w:cs="Calibri"/>
          <w:szCs w:val="18"/>
          <w:lang w:val="pt-BR"/>
        </w:rPr>
        <w:t xml:space="preserve"> 123456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VISUAL_DB_NAME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dataminas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VISUAL_REDIS_HOST</w:t>
      </w:r>
      <w:r>
        <w:rPr>
          <w:rFonts w:asciiTheme="majorHAnsi" w:hAnsiTheme="majorHAnsi" w:cs="Calibri"/>
          <w:szCs w:val="18"/>
          <w:lang w:val="pt-BR"/>
        </w:rPr>
        <w:t xml:space="preserve"> </w:t>
      </w:r>
      <w:proofErr w:type="spellStart"/>
      <w:r>
        <w:rPr>
          <w:rFonts w:asciiTheme="majorHAnsi" w:hAnsiTheme="majorHAnsi" w:cs="Calibri"/>
          <w:szCs w:val="18"/>
          <w:lang w:val="pt-BR"/>
        </w:rPr>
        <w:t>localhost</w:t>
      </w:r>
      <w:proofErr w:type="spellEnd"/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VISUAL_REDIS_PORT</w:t>
      </w:r>
      <w:r>
        <w:rPr>
          <w:rFonts w:asciiTheme="majorHAnsi" w:hAnsiTheme="majorHAnsi" w:cs="Calibri"/>
          <w:szCs w:val="18"/>
          <w:lang w:val="pt-BR"/>
        </w:rPr>
        <w:t xml:space="preserve"> 6379</w:t>
      </w:r>
    </w:p>
    <w:p w:rsidR="00A75C07" w:rsidRDefault="00A75C07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75C07">
        <w:rPr>
          <w:rFonts w:asciiTheme="majorHAnsi" w:hAnsiTheme="majorHAnsi" w:cs="Calibri"/>
          <w:szCs w:val="18"/>
          <w:lang w:val="pt-BR"/>
        </w:rPr>
        <w:t>VISUAL_REDIS_PW</w:t>
      </w:r>
      <w:r>
        <w:rPr>
          <w:rFonts w:asciiTheme="majorHAnsi" w:hAnsiTheme="majorHAnsi" w:cs="Calibri"/>
          <w:szCs w:val="18"/>
          <w:lang w:val="pt-BR"/>
        </w:rPr>
        <w:t xml:space="preserve"> </w:t>
      </w:r>
    </w:p>
    <w:p w:rsidR="00A24B15" w:rsidRPr="00A24B15" w:rsidRDefault="00A24B15" w:rsidP="00A75C07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24B15">
        <w:rPr>
          <w:rFonts w:asciiTheme="majorHAnsi" w:hAnsiTheme="majorHAnsi" w:cs="Calibri"/>
          <w:szCs w:val="18"/>
        </w:rPr>
        <w:t>DATAVIVA_ACCOUNTS</w:t>
      </w:r>
      <w:r>
        <w:rPr>
          <w:rFonts w:asciiTheme="majorHAnsi" w:hAnsiTheme="majorHAnsi" w:cs="Calibri"/>
          <w:szCs w:val="18"/>
        </w:rPr>
        <w:t xml:space="preserve"> True </w:t>
      </w:r>
    </w:p>
    <w:p w:rsidR="00A24B15" w:rsidRDefault="00A24B15" w:rsidP="00A24B15">
      <w:pPr>
        <w:pStyle w:val="PargrafodaLista"/>
        <w:numPr>
          <w:ilvl w:val="2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r w:rsidRPr="00A24B15">
        <w:rPr>
          <w:rFonts w:asciiTheme="majorHAnsi" w:hAnsiTheme="majorHAnsi" w:cs="Calibri"/>
          <w:szCs w:val="18"/>
          <w:lang w:val="pt-BR"/>
        </w:rPr>
        <w:t>Esta variável define que é uma vers</w:t>
      </w:r>
      <w:r>
        <w:rPr>
          <w:rFonts w:asciiTheme="majorHAnsi" w:hAnsiTheme="majorHAnsi" w:cs="Calibri"/>
          <w:szCs w:val="18"/>
          <w:lang w:val="pt-BR"/>
        </w:rPr>
        <w:t xml:space="preserve">ão onde pode ter contas de usuário (criar novo usuário ou </w:t>
      </w:r>
      <w:proofErr w:type="spellStart"/>
      <w:r>
        <w:rPr>
          <w:rFonts w:asciiTheme="majorHAnsi" w:hAnsiTheme="majorHAnsi" w:cs="Calibri"/>
          <w:szCs w:val="18"/>
          <w:lang w:val="pt-BR"/>
        </w:rPr>
        <w:t>logar</w:t>
      </w:r>
      <w:proofErr w:type="spellEnd"/>
      <w:r>
        <w:rPr>
          <w:rFonts w:asciiTheme="majorHAnsi" w:hAnsiTheme="majorHAnsi" w:cs="Calibri"/>
          <w:szCs w:val="18"/>
          <w:lang w:val="pt-BR"/>
        </w:rPr>
        <w:t xml:space="preserve"> para uso)</w:t>
      </w:r>
    </w:p>
    <w:p w:rsidR="00A75C07" w:rsidRDefault="00A75C07" w:rsidP="0082552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AC102B" w:rsidRPr="00A24B15" w:rsidRDefault="00AC102B" w:rsidP="00AC102B">
      <w:pPr>
        <w:pStyle w:val="BasicParagraph"/>
        <w:spacing w:line="240" w:lineRule="auto"/>
        <w:jc w:val="both"/>
        <w:rPr>
          <w:rFonts w:asciiTheme="majorHAnsi" w:hAnsiTheme="majorHAnsi" w:cs="Calibri"/>
          <w:szCs w:val="18"/>
        </w:rPr>
      </w:pPr>
    </w:p>
    <w:p w:rsidR="00AC102B" w:rsidRPr="00316348" w:rsidRDefault="00AC102B" w:rsidP="00AC102B">
      <w:pPr>
        <w:pStyle w:val="Escritorio-TituloCaptulo0"/>
        <w:numPr>
          <w:ilvl w:val="1"/>
          <w:numId w:val="10"/>
        </w:numPr>
        <w:spacing w:after="360"/>
      </w:pPr>
      <w:bookmarkStart w:id="21" w:name="_Toc384736488"/>
      <w:r>
        <w:t>FLASK</w:t>
      </w:r>
      <w:bookmarkEnd w:id="21"/>
    </w:p>
    <w:p w:rsidR="00AC102B" w:rsidRPr="00C26D9A" w:rsidRDefault="00AC102B" w:rsidP="00AC102B">
      <w:pPr>
        <w:pStyle w:val="PargrafodaLista"/>
        <w:ind w:firstLine="357"/>
        <w:jc w:val="both"/>
        <w:rPr>
          <w:rFonts w:asciiTheme="majorHAnsi" w:hAnsiTheme="majorHAnsi" w:cs="Calibri"/>
          <w:szCs w:val="18"/>
          <w:lang w:val="pt-BR"/>
        </w:rPr>
      </w:pPr>
      <w:r w:rsidRPr="00C26D9A">
        <w:rPr>
          <w:rFonts w:asciiTheme="majorHAnsi" w:hAnsiTheme="majorHAnsi" w:cs="Calibri"/>
          <w:szCs w:val="18"/>
          <w:lang w:val="pt-BR"/>
        </w:rPr>
        <w:t>Depois de instalado o driver devemos então criar as tabelas de sistemas utilizando o comando</w:t>
      </w:r>
      <w:r w:rsidR="005A5BAC">
        <w:rPr>
          <w:rFonts w:asciiTheme="majorHAnsi" w:hAnsiTheme="majorHAnsi" w:cs="Calibri"/>
          <w:szCs w:val="18"/>
          <w:lang w:val="pt-BR"/>
        </w:rPr>
        <w:t xml:space="preserve"> abaixo. Lembrando que todos os comandos descritos devem ser executados no </w:t>
      </w:r>
      <w:proofErr w:type="spellStart"/>
      <w:r w:rsidR="005A5BAC">
        <w:rPr>
          <w:rFonts w:asciiTheme="majorHAnsi" w:hAnsiTheme="majorHAnsi" w:cs="Calibri"/>
          <w:szCs w:val="18"/>
          <w:lang w:val="pt-BR"/>
        </w:rPr>
        <w:t>Prompt</w:t>
      </w:r>
      <w:proofErr w:type="spellEnd"/>
      <w:r w:rsidR="005A5BAC">
        <w:rPr>
          <w:rFonts w:asciiTheme="majorHAnsi" w:hAnsiTheme="majorHAnsi" w:cs="Calibri"/>
          <w:szCs w:val="18"/>
          <w:lang w:val="pt-BR"/>
        </w:rPr>
        <w:t xml:space="preserve"> do Windows</w:t>
      </w:r>
      <w:proofErr w:type="gramStart"/>
      <w:r w:rsidR="005A5BAC">
        <w:rPr>
          <w:rFonts w:asciiTheme="majorHAnsi" w:hAnsiTheme="majorHAnsi" w:cs="Calibri"/>
          <w:szCs w:val="18"/>
          <w:lang w:val="pt-BR"/>
        </w:rPr>
        <w:t>:</w:t>
      </w:r>
      <w:r w:rsidRPr="00C26D9A">
        <w:rPr>
          <w:rFonts w:asciiTheme="majorHAnsi" w:hAnsiTheme="majorHAnsi" w:cs="Calibri"/>
          <w:szCs w:val="18"/>
          <w:lang w:val="pt-BR"/>
        </w:rPr>
        <w:t>:</w:t>
      </w:r>
      <w:proofErr w:type="gramEnd"/>
    </w:p>
    <w:p w:rsidR="00AC102B" w:rsidRPr="00C26D9A" w:rsidRDefault="00AC102B" w:rsidP="00AC102B">
      <w:pPr>
        <w:pStyle w:val="PargrafodaLista"/>
        <w:numPr>
          <w:ilvl w:val="0"/>
          <w:numId w:val="25"/>
        </w:numPr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 w:rsidRPr="00C26D9A">
        <w:rPr>
          <w:rFonts w:asciiTheme="majorHAnsi" w:hAnsiTheme="majorHAnsi" w:cs="Calibri"/>
          <w:szCs w:val="18"/>
          <w:lang w:val="pt-BR"/>
        </w:rPr>
        <w:t>python</w:t>
      </w:r>
      <w:proofErr w:type="spellEnd"/>
      <w:proofErr w:type="gramEnd"/>
      <w:r w:rsidRPr="00C26D9A">
        <w:rPr>
          <w:rFonts w:asciiTheme="majorHAnsi" w:hAnsiTheme="majorHAnsi" w:cs="Calibri"/>
          <w:szCs w:val="18"/>
          <w:lang w:val="pt-BR"/>
        </w:rPr>
        <w:t xml:space="preserve"> manage.py </w:t>
      </w:r>
      <w:proofErr w:type="spellStart"/>
      <w:r w:rsidRPr="00C26D9A">
        <w:rPr>
          <w:rFonts w:asciiTheme="majorHAnsi" w:hAnsiTheme="majorHAnsi" w:cs="Calibri"/>
          <w:szCs w:val="18"/>
          <w:lang w:val="pt-BR"/>
        </w:rPr>
        <w:t>syncdb</w:t>
      </w:r>
      <w:proofErr w:type="spellEnd"/>
    </w:p>
    <w:p w:rsidR="00AC102B" w:rsidRDefault="00AC102B" w:rsidP="00AC102B">
      <w:pPr>
        <w:pStyle w:val="BasicParagraph"/>
        <w:spacing w:line="240" w:lineRule="auto"/>
        <w:ind w:left="1434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iniciar o servidor utilize:</w:t>
      </w:r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</w:p>
    <w:p w:rsidR="00AC102B" w:rsidRDefault="00AC102B" w:rsidP="00AC102B">
      <w:pPr>
        <w:pStyle w:val="BasicParagraph"/>
        <w:numPr>
          <w:ilvl w:val="0"/>
          <w:numId w:val="25"/>
        </w:numPr>
        <w:spacing w:line="240" w:lineRule="auto"/>
        <w:ind w:left="1794"/>
        <w:jc w:val="both"/>
        <w:rPr>
          <w:rFonts w:asciiTheme="majorHAnsi" w:hAnsiTheme="majorHAnsi" w:cs="Calibri"/>
          <w:szCs w:val="18"/>
          <w:lang w:val="pt-BR"/>
        </w:rPr>
      </w:pPr>
      <w:proofErr w:type="spellStart"/>
      <w:proofErr w:type="gramStart"/>
      <w:r>
        <w:rPr>
          <w:rFonts w:asciiTheme="majorHAnsi" w:hAnsiTheme="majorHAnsi" w:cs="Calibri"/>
          <w:szCs w:val="18"/>
          <w:lang w:val="pt-BR"/>
        </w:rPr>
        <w:t>p</w:t>
      </w:r>
      <w:r w:rsidRPr="00E7754E">
        <w:rPr>
          <w:rFonts w:asciiTheme="majorHAnsi" w:hAnsiTheme="majorHAnsi" w:cs="Calibri"/>
          <w:szCs w:val="18"/>
          <w:lang w:val="pt-BR"/>
        </w:rPr>
        <w:t>ython</w:t>
      </w:r>
      <w:proofErr w:type="spellEnd"/>
      <w:proofErr w:type="gramEnd"/>
      <w:r w:rsidRPr="00E7754E">
        <w:rPr>
          <w:rFonts w:asciiTheme="majorHAnsi" w:hAnsiTheme="majorHAnsi" w:cs="Calibri"/>
          <w:szCs w:val="18"/>
          <w:lang w:val="pt-BR"/>
        </w:rPr>
        <w:t xml:space="preserve"> </w:t>
      </w:r>
      <w:r>
        <w:rPr>
          <w:rFonts w:asciiTheme="majorHAnsi" w:hAnsiTheme="majorHAnsi" w:cs="Calibri"/>
          <w:szCs w:val="18"/>
          <w:lang w:val="pt-BR"/>
        </w:rPr>
        <w:t>run</w:t>
      </w:r>
      <w:r w:rsidRPr="00E7754E">
        <w:rPr>
          <w:rFonts w:asciiTheme="majorHAnsi" w:hAnsiTheme="majorHAnsi" w:cs="Calibri"/>
          <w:szCs w:val="18"/>
          <w:lang w:val="pt-BR"/>
        </w:rPr>
        <w:t xml:space="preserve">.py </w:t>
      </w:r>
      <w:proofErr w:type="spellStart"/>
      <w:r w:rsidRPr="00E7754E">
        <w:rPr>
          <w:rFonts w:asciiTheme="majorHAnsi" w:hAnsiTheme="majorHAnsi" w:cs="Calibri"/>
          <w:szCs w:val="18"/>
          <w:lang w:val="pt-BR"/>
        </w:rPr>
        <w:t>runserver</w:t>
      </w:r>
      <w:proofErr w:type="spellEnd"/>
      <w:r w:rsidRPr="00E7754E">
        <w:rPr>
          <w:rFonts w:asciiTheme="majorHAnsi" w:hAnsiTheme="majorHAnsi" w:cs="Calibri"/>
          <w:szCs w:val="18"/>
          <w:lang w:val="pt-BR"/>
        </w:rPr>
        <w:t xml:space="preserve"> 0.0.0.0:8000</w:t>
      </w:r>
    </w:p>
    <w:p w:rsidR="00A637B6" w:rsidRDefault="00A637B6" w:rsidP="002718E1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</w:p>
    <w:p w:rsidR="005A5BAC" w:rsidRDefault="005A5BAC" w:rsidP="005A5BAC">
      <w:pPr>
        <w:pStyle w:val="PargrafodaLista"/>
        <w:ind w:left="108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Para testar a aplicação acesse pelo seu navegador o endereço:</w:t>
      </w:r>
    </w:p>
    <w:p w:rsidR="005A5BAC" w:rsidRPr="005A5BAC" w:rsidRDefault="005A5BAC" w:rsidP="005A5BAC">
      <w:pPr>
        <w:pStyle w:val="PargrafodaLista"/>
        <w:numPr>
          <w:ilvl w:val="1"/>
          <w:numId w:val="25"/>
        </w:numPr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>
        <w:rPr>
          <w:rFonts w:asciiTheme="majorHAnsi" w:hAnsiTheme="majorHAnsi" w:cs="Calibri"/>
          <w:szCs w:val="18"/>
          <w:lang w:val="pt-BR"/>
        </w:rPr>
        <w:t>http://</w:t>
      </w:r>
      <w:proofErr w:type="gramEnd"/>
      <w:r>
        <w:rPr>
          <w:rFonts w:asciiTheme="majorHAnsi" w:hAnsiTheme="majorHAnsi" w:cs="Calibri"/>
          <w:szCs w:val="18"/>
          <w:lang w:val="pt-BR"/>
        </w:rPr>
        <w:t>localhost:8000</w:t>
      </w:r>
    </w:p>
    <w:p w:rsidR="0022087C" w:rsidRPr="00316348" w:rsidRDefault="0022087C" w:rsidP="0022087C">
      <w:pPr>
        <w:pStyle w:val="Escritorio-TituloCaptulo0"/>
        <w:spacing w:after="360"/>
        <w:ind w:left="357" w:hanging="357"/>
      </w:pPr>
      <w:bookmarkStart w:id="22" w:name="_Toc360194487"/>
      <w:bookmarkStart w:id="23" w:name="_Toc384736489"/>
      <w:r>
        <w:lastRenderedPageBreak/>
        <w:t>CACHE</w:t>
      </w:r>
      <w:bookmarkEnd w:id="22"/>
      <w:bookmarkEnd w:id="23"/>
    </w:p>
    <w:p w:rsidR="0022087C" w:rsidRDefault="0022087C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O sistema de cache utilizado no PS é </w:t>
      </w:r>
      <w:proofErr w:type="gramStart"/>
      <w:r>
        <w:rPr>
          <w:rFonts w:asciiTheme="majorHAnsi" w:hAnsiTheme="majorHAnsi" w:cs="Calibri"/>
          <w:szCs w:val="18"/>
          <w:lang w:val="pt-BR"/>
        </w:rPr>
        <w:t>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 este tipo de sistema trabalha com a ideia de chave e valor, ou seja, você salva uma chave e o valor dela para quando necessitar novamente, entrega a chave e o sistema de cache retorna o valor.</w:t>
      </w:r>
    </w:p>
    <w:p w:rsidR="0022087C" w:rsidRDefault="00B26DE7" w:rsidP="0022087C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 xml:space="preserve">Existem outros padrões de cache Web onde é </w:t>
      </w:r>
      <w:proofErr w:type="gramStart"/>
      <w:r>
        <w:rPr>
          <w:rFonts w:asciiTheme="majorHAnsi" w:hAnsiTheme="majorHAnsi" w:cs="Calibri"/>
          <w:szCs w:val="18"/>
          <w:lang w:val="pt-BR"/>
        </w:rPr>
        <w:t>realizado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um</w:t>
      </w:r>
      <w:r w:rsidR="0022087C">
        <w:rPr>
          <w:rFonts w:asciiTheme="majorHAnsi" w:hAnsiTheme="majorHAnsi" w:cs="Calibri"/>
          <w:szCs w:val="18"/>
          <w:lang w:val="pt-BR"/>
        </w:rPr>
        <w:t>a cópia de toda a tela, portanto se dois usuários acessarem ou mesmo endereço de internet, para o segundo usuário ele apenas entrega a cópia da tela visto pelo usuário anterior. Desta forma a requisição de visualização da tela não chega nem ao servidor, ou seja, o sistema de cache trabalha entre o cliente e a aplicação.</w:t>
      </w:r>
    </w:p>
    <w:p w:rsidR="0022087C" w:rsidRDefault="00B26DE7" w:rsidP="0022087C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ab/>
        <w:t xml:space="preserve">Realize a instalação </w:t>
      </w:r>
      <w:proofErr w:type="gramStart"/>
      <w:r>
        <w:rPr>
          <w:rFonts w:asciiTheme="majorHAnsi" w:hAnsiTheme="majorHAnsi" w:cs="Calibri"/>
          <w:szCs w:val="18"/>
          <w:lang w:val="pt-BR"/>
        </w:rPr>
        <w:t>do Redis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no site oficial, tomando cuidado para a </w:t>
      </w:r>
      <w:r w:rsidR="00900E17">
        <w:rPr>
          <w:rFonts w:asciiTheme="majorHAnsi" w:hAnsiTheme="majorHAnsi" w:cs="Calibri"/>
          <w:szCs w:val="18"/>
          <w:lang w:val="pt-BR"/>
        </w:rPr>
        <w:t>arquitetura do seu computador, 32 ou 64 bits.</w:t>
      </w:r>
    </w:p>
    <w:p w:rsidR="00900E17" w:rsidRPr="00900E17" w:rsidRDefault="00900E17" w:rsidP="00900E17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900E17">
        <w:rPr>
          <w:rFonts w:asciiTheme="majorHAnsi" w:hAnsiTheme="majorHAnsi" w:cs="Calibri"/>
          <w:szCs w:val="18"/>
        </w:rPr>
        <w:t>http://redis.io/download</w:t>
      </w:r>
    </w:p>
    <w:p w:rsidR="0022087C" w:rsidRDefault="0022087C" w:rsidP="00900E17">
      <w:pPr>
        <w:pStyle w:val="BasicParagraph"/>
        <w:numPr>
          <w:ilvl w:val="1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</w:rPr>
      </w:pPr>
      <w:r w:rsidRPr="002718E1">
        <w:rPr>
          <w:rFonts w:asciiTheme="majorHAnsi" w:hAnsiTheme="majorHAnsi" w:cs="Calibri"/>
          <w:szCs w:val="18"/>
        </w:rPr>
        <w:t>redis-2.4.6-setup-64-bit.exe</w:t>
      </w:r>
    </w:p>
    <w:p w:rsidR="004F1C12" w:rsidRDefault="004F1C12" w:rsidP="004F1C12">
      <w:pPr>
        <w:pStyle w:val="BasicParagraph"/>
        <w:spacing w:line="240" w:lineRule="auto"/>
        <w:ind w:left="72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 w:rsidRPr="004F1C12">
        <w:rPr>
          <w:rFonts w:asciiTheme="majorHAnsi" w:hAnsiTheme="majorHAnsi" w:cs="Calibri"/>
          <w:szCs w:val="18"/>
          <w:lang w:val="pt-BR"/>
        </w:rPr>
        <w:t>Redis para Windows 64 Bits é uma vers</w:t>
      </w:r>
      <w:r>
        <w:rPr>
          <w:rFonts w:asciiTheme="majorHAnsi" w:hAnsiTheme="majorHAnsi" w:cs="Calibri"/>
          <w:szCs w:val="18"/>
          <w:lang w:val="pt-BR"/>
        </w:rPr>
        <w:t>ão que ainda não é suportada pelos desenvolvedores oficiais. Mesmo assim existe na comunidade de desenvolvedores uma versão que está estável, mas ainda não recomendada para produção. Portanto para ambiente de desenvolvimento é uma ótima opção, para isso baixe o arquivo em:</w:t>
      </w:r>
    </w:p>
    <w:p w:rsidR="004F1C12" w:rsidRPr="004F1C12" w:rsidRDefault="004F1C12" w:rsidP="004F1C12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proofErr w:type="gramStart"/>
      <w:r w:rsidRPr="004F1C12">
        <w:rPr>
          <w:rFonts w:asciiTheme="majorHAnsi" w:hAnsiTheme="majorHAnsi" w:cs="Calibri"/>
          <w:szCs w:val="18"/>
          <w:lang w:val="pt-BR"/>
        </w:rPr>
        <w:t>https</w:t>
      </w:r>
      <w:proofErr w:type="gramEnd"/>
      <w:r w:rsidRPr="004F1C12">
        <w:rPr>
          <w:rFonts w:asciiTheme="majorHAnsi" w:hAnsiTheme="majorHAnsi" w:cs="Calibri"/>
          <w:szCs w:val="18"/>
          <w:lang w:val="pt-BR"/>
        </w:rPr>
        <w:t>://github.com/dmajkic/redis/downloads</w:t>
      </w:r>
    </w:p>
    <w:p w:rsidR="004F1C12" w:rsidRDefault="004F1C12" w:rsidP="004F1C12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4F1C12" w:rsidRPr="004F1C12" w:rsidRDefault="004F1C12" w:rsidP="004F1C12">
      <w:pPr>
        <w:pStyle w:val="BasicParagraph"/>
        <w:spacing w:line="240" w:lineRule="auto"/>
        <w:ind w:firstLine="360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Theme="majorHAnsi" w:hAnsiTheme="majorHAnsi" w:cs="Calibri"/>
          <w:szCs w:val="18"/>
          <w:lang w:val="pt-BR"/>
        </w:rPr>
        <w:t>Após realizar a instalação é possível inicial executando o arquivo redis-server.exe que fica dentro da pasta instalada. Ao executar ele manterá a janela de comando do Windows aberta, e passará a funcionar na pasta padrão, mesmo utilizada pela aplicação para realização do cache.</w:t>
      </w:r>
    </w:p>
    <w:p w:rsidR="00635D7B" w:rsidRPr="00635D7B" w:rsidRDefault="00635D7B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635D7B">
        <w:rPr>
          <w:rFonts w:asciiTheme="majorHAnsi" w:hAnsiTheme="majorHAnsi" w:cs="Calibri"/>
          <w:szCs w:val="18"/>
          <w:lang w:val="pt-BR"/>
        </w:rPr>
        <w:t xml:space="preserve">A inicialização do </w:t>
      </w:r>
      <w:proofErr w:type="spellStart"/>
      <w:r w:rsidRPr="00635D7B">
        <w:rPr>
          <w:rFonts w:asciiTheme="majorHAnsi" w:hAnsiTheme="majorHAnsi" w:cs="Calibri"/>
          <w:szCs w:val="18"/>
          <w:lang w:val="pt-BR"/>
        </w:rPr>
        <w:t>service</w:t>
      </w:r>
      <w:proofErr w:type="spellEnd"/>
      <w:r w:rsidRPr="00635D7B">
        <w:rPr>
          <w:rFonts w:asciiTheme="majorHAnsi" w:hAnsiTheme="majorHAnsi" w:cs="Calibri"/>
          <w:szCs w:val="18"/>
          <w:lang w:val="pt-BR"/>
        </w:rPr>
        <w:t xml:space="preserve"> deve ser feito manualmente, executando o arquivo </w:t>
      </w:r>
      <w:r>
        <w:rPr>
          <w:rFonts w:asciiTheme="majorHAnsi" w:hAnsiTheme="majorHAnsi" w:cs="Calibri"/>
          <w:szCs w:val="18"/>
          <w:lang w:val="pt-BR"/>
        </w:rPr>
        <w:t>redis-</w:t>
      </w:r>
      <w:proofErr w:type="gramStart"/>
      <w:r>
        <w:rPr>
          <w:rFonts w:asciiTheme="majorHAnsi" w:hAnsiTheme="majorHAnsi" w:cs="Calibri"/>
          <w:szCs w:val="18"/>
          <w:lang w:val="pt-BR"/>
        </w:rPr>
        <w:t>server.exe ,</w:t>
      </w:r>
      <w:proofErr w:type="gramEnd"/>
      <w:r>
        <w:rPr>
          <w:rFonts w:asciiTheme="majorHAnsi" w:hAnsiTheme="majorHAnsi" w:cs="Calibri"/>
          <w:szCs w:val="18"/>
          <w:lang w:val="pt-BR"/>
        </w:rPr>
        <w:t xml:space="preserve"> encontrado na pasta onde foi instalado o Redis.</w:t>
      </w:r>
    </w:p>
    <w:p w:rsidR="002718E1" w:rsidRPr="002718E1" w:rsidRDefault="002718E1" w:rsidP="00635D7B">
      <w:pPr>
        <w:pStyle w:val="BasicParagraph"/>
        <w:spacing w:line="240" w:lineRule="auto"/>
        <w:ind w:left="360" w:firstLine="360"/>
        <w:jc w:val="both"/>
        <w:rPr>
          <w:rFonts w:asciiTheme="majorHAnsi" w:hAnsiTheme="majorHAnsi" w:cs="Calibri"/>
          <w:szCs w:val="18"/>
          <w:lang w:val="pt-BR"/>
        </w:rPr>
      </w:pPr>
      <w:r w:rsidRPr="002718E1">
        <w:rPr>
          <w:rFonts w:asciiTheme="majorHAnsi" w:hAnsiTheme="majorHAnsi" w:cs="Calibri"/>
          <w:szCs w:val="18"/>
          <w:lang w:val="pt-BR"/>
        </w:rPr>
        <w:t xml:space="preserve">Para limpar o cache </w:t>
      </w:r>
      <w:proofErr w:type="gramStart"/>
      <w:r w:rsidRPr="002718E1">
        <w:rPr>
          <w:rFonts w:asciiTheme="majorHAnsi" w:hAnsiTheme="majorHAnsi" w:cs="Calibri"/>
          <w:szCs w:val="18"/>
          <w:lang w:val="pt-BR"/>
        </w:rPr>
        <w:t>do Redis</w:t>
      </w:r>
      <w:proofErr w:type="gramEnd"/>
      <w:r w:rsidRPr="002718E1">
        <w:rPr>
          <w:rFonts w:asciiTheme="majorHAnsi" w:hAnsiTheme="majorHAnsi" w:cs="Calibri"/>
          <w:szCs w:val="18"/>
          <w:lang w:val="pt-BR"/>
        </w:rPr>
        <w:t>, processo chamado de Clean redis, faça:</w:t>
      </w:r>
    </w:p>
    <w:p w:rsidR="002718E1" w:rsidRDefault="002718E1" w:rsidP="002718E1">
      <w:pPr>
        <w:pStyle w:val="BasicParagraph"/>
        <w:numPr>
          <w:ilvl w:val="0"/>
          <w:numId w:val="25"/>
        </w:numPr>
        <w:spacing w:line="240" w:lineRule="auto"/>
        <w:jc w:val="both"/>
        <w:rPr>
          <w:rFonts w:asciiTheme="majorHAnsi" w:hAnsiTheme="majorHAnsi" w:cs="Calibri"/>
          <w:szCs w:val="18"/>
          <w:lang w:val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python -c "import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r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redis.Redis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r.flushdb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();"</w:t>
      </w:r>
    </w:p>
    <w:p w:rsidR="002718E1" w:rsidRDefault="002718E1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p w:rsidR="00597588" w:rsidRDefault="00597588" w:rsidP="002718E1">
      <w:pPr>
        <w:pStyle w:val="BasicParagraph"/>
        <w:spacing w:line="240" w:lineRule="auto"/>
        <w:ind w:left="360"/>
        <w:jc w:val="both"/>
        <w:rPr>
          <w:rFonts w:asciiTheme="majorHAnsi" w:hAnsiTheme="majorHAnsi" w:cs="Calibri"/>
          <w:szCs w:val="18"/>
          <w:lang w:val="pt-BR"/>
        </w:rPr>
      </w:pPr>
    </w:p>
    <w:sectPr w:rsidR="00597588" w:rsidSect="000D0580">
      <w:footerReference w:type="even" r:id="rId30"/>
      <w:footerReference w:type="default" r:id="rId31"/>
      <w:pgSz w:w="11905" w:h="16837"/>
      <w:pgMar w:top="1134" w:right="1134" w:bottom="1701" w:left="1134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24A" w:rsidRDefault="0014524A" w:rsidP="00B121A9">
      <w:pPr>
        <w:spacing w:after="0"/>
      </w:pPr>
      <w:r>
        <w:separator/>
      </w:r>
    </w:p>
  </w:endnote>
  <w:endnote w:type="continuationSeparator" w:id="0">
    <w:p w:rsidR="0014524A" w:rsidRDefault="0014524A" w:rsidP="00B121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401"/>
      <w:gridCol w:w="466"/>
    </w:tblGrid>
    <w:tr w:rsidR="008964AC" w:rsidRPr="0025191F">
      <w:tc>
        <w:tcPr>
          <w:tcW w:w="4816" w:type="pct"/>
          <w:tcBorders>
            <w:bottom w:val="nil"/>
            <w:right w:val="single" w:sz="4" w:space="0" w:color="BFBFBF"/>
          </w:tcBorders>
        </w:tcPr>
        <w:p w:rsidR="008964AC" w:rsidRPr="00524911" w:rsidRDefault="0014524A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1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64A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36715E">
            <w:rPr>
              <w:rFonts w:ascii="Calibri" w:hAnsi="Calibri"/>
              <w:b/>
              <w:noProof/>
              <w:color w:val="800000"/>
            </w:rPr>
            <w:t>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2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187"/>
      <w:gridCol w:w="719"/>
    </w:tblGrid>
    <w:tr w:rsidR="008964AC" w:rsidRPr="0025191F" w:rsidTr="00C26D9A">
      <w:trPr>
        <w:trHeight w:val="627"/>
      </w:trPr>
      <w:tc>
        <w:tcPr>
          <w:tcW w:w="4637" w:type="pct"/>
          <w:tcBorders>
            <w:bottom w:val="nil"/>
            <w:right w:val="single" w:sz="4" w:space="0" w:color="BFBFBF"/>
          </w:tcBorders>
        </w:tcPr>
        <w:p w:rsidR="008964AC" w:rsidRPr="00524911" w:rsidRDefault="0014524A" w:rsidP="003C24B7">
          <w:pPr>
            <w:spacing w:before="60" w:after="0"/>
            <w:jc w:val="right"/>
            <w:rPr>
              <w:rFonts w:ascii="Calibri" w:eastAsia="Cambria" w:hAnsi="Calibri"/>
              <w:b/>
              <w:color w:val="595959" w:themeColor="text1" w:themeTint="A6"/>
              <w:lang w:val="pt-BR"/>
            </w:rPr>
          </w:pPr>
          <w:sdt>
            <w:sdtPr>
              <w:rPr>
                <w:rFonts w:ascii="Calibri" w:hAnsi="Calibri"/>
                <w:bCs/>
                <w:caps/>
                <w:sz w:val="18"/>
                <w:lang w:val="pt-BR"/>
              </w:rPr>
              <w:alias w:val="Title"/>
              <w:id w:val="214342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964AC" w:rsidRPr="00524911">
                <w:rPr>
                  <w:rFonts w:ascii="Calibri" w:hAnsi="Calibri"/>
                  <w:bCs/>
                  <w:caps/>
                  <w:color w:val="595959" w:themeColor="text1" w:themeTint="A6"/>
                  <w:sz w:val="18"/>
                  <w:lang w:val="pt-BR"/>
                </w:rPr>
                <w:t>escritório de prioridades Estratégicas | Governo do Estado de Minas Gerais</w:t>
              </w:r>
            </w:sdtContent>
          </w:sdt>
        </w:p>
      </w:tc>
      <w:tc>
        <w:tcPr>
          <w:tcW w:w="363" w:type="pct"/>
          <w:tcBorders>
            <w:left w:val="single" w:sz="4" w:space="0" w:color="BFBFBF"/>
            <w:bottom w:val="nil"/>
          </w:tcBorders>
        </w:tcPr>
        <w:p w:rsidR="008964AC" w:rsidRPr="003C24B7" w:rsidRDefault="008964AC" w:rsidP="00130582">
          <w:pPr>
            <w:spacing w:after="0"/>
            <w:rPr>
              <w:rFonts w:ascii="Calibri" w:eastAsia="Cambria" w:hAnsi="Calibri"/>
              <w:color w:val="800000"/>
            </w:rPr>
          </w:pPr>
          <w:r w:rsidRPr="003C24B7">
            <w:rPr>
              <w:rFonts w:ascii="Calibri" w:hAnsi="Calibri"/>
              <w:b/>
              <w:color w:val="800000"/>
            </w:rPr>
            <w:t>|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01B7D" w:rsidRPr="00101B7D">
            <w:rPr>
              <w:rFonts w:ascii="Calibri" w:hAnsi="Calibri"/>
              <w:b/>
              <w:noProof/>
              <w:color w:val="800000"/>
            </w:rPr>
            <w:t>12</w:t>
          </w:r>
          <w:r>
            <w:rPr>
              <w:rFonts w:ascii="Calibri" w:hAnsi="Calibri"/>
              <w:b/>
              <w:noProof/>
              <w:color w:val="800000"/>
            </w:rPr>
            <w:fldChar w:fldCharType="end"/>
          </w:r>
        </w:p>
      </w:tc>
    </w:tr>
  </w:tbl>
  <w:p w:rsidR="008964AC" w:rsidRDefault="008964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24A" w:rsidRDefault="0014524A" w:rsidP="00B121A9">
      <w:pPr>
        <w:spacing w:after="0"/>
      </w:pPr>
      <w:r>
        <w:separator/>
      </w:r>
    </w:p>
  </w:footnote>
  <w:footnote w:type="continuationSeparator" w:id="0">
    <w:p w:rsidR="0014524A" w:rsidRDefault="0014524A" w:rsidP="00B121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0900"/>
    <w:multiLevelType w:val="hybridMultilevel"/>
    <w:tmpl w:val="C9C4207C"/>
    <w:lvl w:ilvl="0" w:tplc="7E74ACEC">
      <w:numFmt w:val="bullet"/>
      <w:lvlText w:val=""/>
      <w:lvlJc w:val="left"/>
      <w:pPr>
        <w:ind w:left="1443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A977BDB"/>
    <w:multiLevelType w:val="multilevel"/>
    <w:tmpl w:val="537AC892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Escritrio-Sub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E161F2"/>
    <w:multiLevelType w:val="multilevel"/>
    <w:tmpl w:val="943081DC"/>
    <w:lvl w:ilvl="0">
      <w:start w:val="1"/>
      <w:numFmt w:val="decimal"/>
      <w:pStyle w:val="Escritorio-SubTi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CD3DA0"/>
    <w:multiLevelType w:val="hybridMultilevel"/>
    <w:tmpl w:val="CC766F46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D63A81"/>
    <w:multiLevelType w:val="hybridMultilevel"/>
    <w:tmpl w:val="3CCE2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40388"/>
    <w:multiLevelType w:val="hybridMultilevel"/>
    <w:tmpl w:val="4D12131A"/>
    <w:lvl w:ilvl="0" w:tplc="7E74ACEC">
      <w:numFmt w:val="bullet"/>
      <w:lvlText w:val=""/>
      <w:lvlJc w:val="left"/>
      <w:pPr>
        <w:ind w:left="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6">
    <w:nsid w:val="1C354D3E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21C116C3"/>
    <w:multiLevelType w:val="hybridMultilevel"/>
    <w:tmpl w:val="6C428100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859161C"/>
    <w:multiLevelType w:val="hybridMultilevel"/>
    <w:tmpl w:val="A8E4B3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85D2DE1"/>
    <w:multiLevelType w:val="hybridMultilevel"/>
    <w:tmpl w:val="EBD4B71C"/>
    <w:lvl w:ilvl="0" w:tplc="3808109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2A3871F2"/>
    <w:multiLevelType w:val="hybridMultilevel"/>
    <w:tmpl w:val="21ECAEF0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6B6910"/>
    <w:multiLevelType w:val="hybridMultilevel"/>
    <w:tmpl w:val="AA365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72080E"/>
    <w:multiLevelType w:val="hybridMultilevel"/>
    <w:tmpl w:val="3E06D41E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E345D3"/>
    <w:multiLevelType w:val="hybridMultilevel"/>
    <w:tmpl w:val="D7985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40BF5"/>
    <w:multiLevelType w:val="hybridMultilevel"/>
    <w:tmpl w:val="D0BC6552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3E447F"/>
    <w:multiLevelType w:val="hybridMultilevel"/>
    <w:tmpl w:val="78720F7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B507D"/>
    <w:multiLevelType w:val="hybridMultilevel"/>
    <w:tmpl w:val="1BA00AB8"/>
    <w:lvl w:ilvl="0" w:tplc="7E74ACEC">
      <w:numFmt w:val="bullet"/>
      <w:lvlText w:val=""/>
      <w:lvlJc w:val="left"/>
      <w:pPr>
        <w:ind w:left="143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380A34"/>
    <w:multiLevelType w:val="hybridMultilevel"/>
    <w:tmpl w:val="5DF6447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C03B36"/>
    <w:multiLevelType w:val="hybridMultilevel"/>
    <w:tmpl w:val="6B82DC3C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87173E"/>
    <w:multiLevelType w:val="hybridMultilevel"/>
    <w:tmpl w:val="6ED0AC86"/>
    <w:lvl w:ilvl="0" w:tplc="7E74ACEC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>
    <w:nsid w:val="4DF27F97"/>
    <w:multiLevelType w:val="hybridMultilevel"/>
    <w:tmpl w:val="04F0CA7A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C9141F"/>
    <w:multiLevelType w:val="hybridMultilevel"/>
    <w:tmpl w:val="888845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303DB8"/>
    <w:multiLevelType w:val="hybridMultilevel"/>
    <w:tmpl w:val="15D4CB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D2C1942"/>
    <w:multiLevelType w:val="hybridMultilevel"/>
    <w:tmpl w:val="4B4E7390"/>
    <w:lvl w:ilvl="0" w:tplc="B9C8CB68">
      <w:start w:val="1"/>
      <w:numFmt w:val="decimal"/>
      <w:pStyle w:val="Escritorio-Subcapitulo"/>
      <w:lvlText w:val="%1."/>
      <w:lvlJc w:val="left"/>
      <w:pPr>
        <w:ind w:left="720" w:hanging="360"/>
      </w:pPr>
    </w:lvl>
    <w:lvl w:ilvl="1" w:tplc="65B66BF8">
      <w:start w:val="1"/>
      <w:numFmt w:val="decimal"/>
      <w:lvlText w:val="%2."/>
      <w:lvlJc w:val="left"/>
      <w:pPr>
        <w:ind w:left="1440" w:hanging="360"/>
      </w:pPr>
      <w:rPr>
        <w:rFonts w:ascii="Cambria" w:hAnsi="Cambria" w:hint="default"/>
        <w:sz w:val="36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35384A"/>
    <w:multiLevelType w:val="hybridMultilevel"/>
    <w:tmpl w:val="C5783286"/>
    <w:lvl w:ilvl="0" w:tplc="BE66E5C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EE1508"/>
    <w:multiLevelType w:val="hybridMultilevel"/>
    <w:tmpl w:val="F30E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DF8"/>
    <w:multiLevelType w:val="hybridMultilevel"/>
    <w:tmpl w:val="3D58C858"/>
    <w:lvl w:ilvl="0" w:tplc="7E74ACEC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>
    <w:nsid w:val="7700053D"/>
    <w:multiLevelType w:val="hybridMultilevel"/>
    <w:tmpl w:val="ED36AFB8"/>
    <w:lvl w:ilvl="0" w:tplc="76C49778">
      <w:numFmt w:val="bullet"/>
      <w:lvlText w:val=""/>
      <w:lvlJc w:val="left"/>
      <w:pPr>
        <w:ind w:left="717" w:hanging="360"/>
      </w:pPr>
      <w:rPr>
        <w:rFonts w:ascii="Symbol" w:eastAsiaTheme="minorHAnsi" w:hAnsi="Symbol" w:cs="Calibri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>
    <w:nsid w:val="7EE01C39"/>
    <w:multiLevelType w:val="hybridMultilevel"/>
    <w:tmpl w:val="DAB4C8D4"/>
    <w:lvl w:ilvl="0" w:tplc="5E24F07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00000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13"/>
  </w:num>
  <w:num w:numId="4">
    <w:abstractNumId w:val="18"/>
  </w:num>
  <w:num w:numId="5">
    <w:abstractNumId w:val="10"/>
  </w:num>
  <w:num w:numId="6">
    <w:abstractNumId w:val="17"/>
  </w:num>
  <w:num w:numId="7">
    <w:abstractNumId w:val="12"/>
  </w:num>
  <w:num w:numId="8">
    <w:abstractNumId w:val="1"/>
  </w:num>
  <w:num w:numId="9">
    <w:abstractNumId w:val="6"/>
  </w:num>
  <w:num w:numId="10">
    <w:abstractNumId w:val="2"/>
  </w:num>
  <w:num w:numId="11">
    <w:abstractNumId w:val="25"/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4"/>
  </w:num>
  <w:num w:numId="15">
    <w:abstractNumId w:val="20"/>
  </w:num>
  <w:num w:numId="16">
    <w:abstractNumId w:val="14"/>
  </w:num>
  <w:num w:numId="17">
    <w:abstractNumId w:val="15"/>
  </w:num>
  <w:num w:numId="18">
    <w:abstractNumId w:val="24"/>
  </w:num>
  <w:num w:numId="19">
    <w:abstractNumId w:val="27"/>
  </w:num>
  <w:num w:numId="20">
    <w:abstractNumId w:val="9"/>
  </w:num>
  <w:num w:numId="21">
    <w:abstractNumId w:val="26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3"/>
  </w:num>
  <w:num w:numId="31">
    <w:abstractNumId w:val="0"/>
  </w:num>
  <w:num w:numId="32">
    <w:abstractNumId w:val="19"/>
  </w:num>
  <w:num w:numId="33">
    <w:abstractNumId w:val="22"/>
  </w:num>
  <w:num w:numId="34">
    <w:abstractNumId w:val="8"/>
  </w:num>
  <w:num w:numId="35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11"/>
    <w:rsid w:val="000112EA"/>
    <w:rsid w:val="0001278A"/>
    <w:rsid w:val="00015A4C"/>
    <w:rsid w:val="00016467"/>
    <w:rsid w:val="000210E6"/>
    <w:rsid w:val="000223D3"/>
    <w:rsid w:val="00030286"/>
    <w:rsid w:val="00031199"/>
    <w:rsid w:val="00037681"/>
    <w:rsid w:val="000412B0"/>
    <w:rsid w:val="000467A2"/>
    <w:rsid w:val="00047083"/>
    <w:rsid w:val="0004720B"/>
    <w:rsid w:val="0005073C"/>
    <w:rsid w:val="00053716"/>
    <w:rsid w:val="00065649"/>
    <w:rsid w:val="00065853"/>
    <w:rsid w:val="00066C70"/>
    <w:rsid w:val="00071611"/>
    <w:rsid w:val="000900AE"/>
    <w:rsid w:val="00093F0A"/>
    <w:rsid w:val="000A20E3"/>
    <w:rsid w:val="000A31A4"/>
    <w:rsid w:val="000A5E4B"/>
    <w:rsid w:val="000A6256"/>
    <w:rsid w:val="000A6296"/>
    <w:rsid w:val="000B2C7E"/>
    <w:rsid w:val="000B3A49"/>
    <w:rsid w:val="000B4428"/>
    <w:rsid w:val="000B6905"/>
    <w:rsid w:val="000C47E5"/>
    <w:rsid w:val="000C5AD0"/>
    <w:rsid w:val="000C7B8D"/>
    <w:rsid w:val="000D0580"/>
    <w:rsid w:val="000D503C"/>
    <w:rsid w:val="000E055C"/>
    <w:rsid w:val="000E1660"/>
    <w:rsid w:val="000E2A02"/>
    <w:rsid w:val="000E3DC3"/>
    <w:rsid w:val="000E49C7"/>
    <w:rsid w:val="000F340A"/>
    <w:rsid w:val="000F4181"/>
    <w:rsid w:val="000F4BBC"/>
    <w:rsid w:val="000F6BA9"/>
    <w:rsid w:val="000F7BDD"/>
    <w:rsid w:val="0010098F"/>
    <w:rsid w:val="00101B7D"/>
    <w:rsid w:val="00101E1C"/>
    <w:rsid w:val="00102433"/>
    <w:rsid w:val="001058A5"/>
    <w:rsid w:val="00105A03"/>
    <w:rsid w:val="00115C39"/>
    <w:rsid w:val="00115E73"/>
    <w:rsid w:val="00117716"/>
    <w:rsid w:val="00117F43"/>
    <w:rsid w:val="0012070E"/>
    <w:rsid w:val="00122928"/>
    <w:rsid w:val="0012604F"/>
    <w:rsid w:val="001300EC"/>
    <w:rsid w:val="00130582"/>
    <w:rsid w:val="001332D2"/>
    <w:rsid w:val="001352D1"/>
    <w:rsid w:val="00141759"/>
    <w:rsid w:val="00143A3B"/>
    <w:rsid w:val="00143D84"/>
    <w:rsid w:val="00143F6F"/>
    <w:rsid w:val="0014524A"/>
    <w:rsid w:val="001514F3"/>
    <w:rsid w:val="0015550C"/>
    <w:rsid w:val="00166D26"/>
    <w:rsid w:val="00167E05"/>
    <w:rsid w:val="0017052E"/>
    <w:rsid w:val="001755E1"/>
    <w:rsid w:val="00175CBB"/>
    <w:rsid w:val="001777A1"/>
    <w:rsid w:val="001867D0"/>
    <w:rsid w:val="00187506"/>
    <w:rsid w:val="001877BE"/>
    <w:rsid w:val="00194944"/>
    <w:rsid w:val="001A3F12"/>
    <w:rsid w:val="001A4572"/>
    <w:rsid w:val="001A7788"/>
    <w:rsid w:val="001B03AD"/>
    <w:rsid w:val="001B228D"/>
    <w:rsid w:val="001C0FDC"/>
    <w:rsid w:val="001C120A"/>
    <w:rsid w:val="001C26AC"/>
    <w:rsid w:val="001C5BC2"/>
    <w:rsid w:val="001C7FEA"/>
    <w:rsid w:val="001D1A9F"/>
    <w:rsid w:val="001D1D67"/>
    <w:rsid w:val="001D342B"/>
    <w:rsid w:val="001D501D"/>
    <w:rsid w:val="001D52ED"/>
    <w:rsid w:val="001E658F"/>
    <w:rsid w:val="001E7C31"/>
    <w:rsid w:val="001F0C4E"/>
    <w:rsid w:val="001F7741"/>
    <w:rsid w:val="0020510F"/>
    <w:rsid w:val="0020657D"/>
    <w:rsid w:val="00206B92"/>
    <w:rsid w:val="00206F7A"/>
    <w:rsid w:val="002078DA"/>
    <w:rsid w:val="00210DA7"/>
    <w:rsid w:val="0022087C"/>
    <w:rsid w:val="00221541"/>
    <w:rsid w:val="002216E1"/>
    <w:rsid w:val="002229C3"/>
    <w:rsid w:val="00222FD9"/>
    <w:rsid w:val="00223EDB"/>
    <w:rsid w:val="00224803"/>
    <w:rsid w:val="002257AA"/>
    <w:rsid w:val="00225D0B"/>
    <w:rsid w:val="00225D55"/>
    <w:rsid w:val="00225FA6"/>
    <w:rsid w:val="00226105"/>
    <w:rsid w:val="00230C04"/>
    <w:rsid w:val="00232861"/>
    <w:rsid w:val="00233BDC"/>
    <w:rsid w:val="00234137"/>
    <w:rsid w:val="00234FB6"/>
    <w:rsid w:val="00236E10"/>
    <w:rsid w:val="0023704D"/>
    <w:rsid w:val="0023759A"/>
    <w:rsid w:val="00241E9E"/>
    <w:rsid w:val="00242A88"/>
    <w:rsid w:val="002466A1"/>
    <w:rsid w:val="00252A40"/>
    <w:rsid w:val="0025637D"/>
    <w:rsid w:val="002650E6"/>
    <w:rsid w:val="00265ACD"/>
    <w:rsid w:val="00266C0B"/>
    <w:rsid w:val="00267DA4"/>
    <w:rsid w:val="002716E7"/>
    <w:rsid w:val="002718E1"/>
    <w:rsid w:val="00272413"/>
    <w:rsid w:val="00276ABE"/>
    <w:rsid w:val="0028146F"/>
    <w:rsid w:val="00283A57"/>
    <w:rsid w:val="002862D6"/>
    <w:rsid w:val="00294668"/>
    <w:rsid w:val="002A7A0B"/>
    <w:rsid w:val="002B193B"/>
    <w:rsid w:val="002B3F20"/>
    <w:rsid w:val="002B6200"/>
    <w:rsid w:val="002C495B"/>
    <w:rsid w:val="002C7816"/>
    <w:rsid w:val="002D0594"/>
    <w:rsid w:val="002D4BA3"/>
    <w:rsid w:val="002D577B"/>
    <w:rsid w:val="002E172C"/>
    <w:rsid w:val="002E21B4"/>
    <w:rsid w:val="002E778B"/>
    <w:rsid w:val="002E7C4D"/>
    <w:rsid w:val="002F0E00"/>
    <w:rsid w:val="002F20A0"/>
    <w:rsid w:val="002F4557"/>
    <w:rsid w:val="0030783C"/>
    <w:rsid w:val="00311C39"/>
    <w:rsid w:val="00315949"/>
    <w:rsid w:val="00316348"/>
    <w:rsid w:val="003164DC"/>
    <w:rsid w:val="00320917"/>
    <w:rsid w:val="00323C93"/>
    <w:rsid w:val="00324095"/>
    <w:rsid w:val="00326311"/>
    <w:rsid w:val="00326D43"/>
    <w:rsid w:val="0033087F"/>
    <w:rsid w:val="00330890"/>
    <w:rsid w:val="00333E55"/>
    <w:rsid w:val="00336E1A"/>
    <w:rsid w:val="00340CB5"/>
    <w:rsid w:val="0034356E"/>
    <w:rsid w:val="003452C3"/>
    <w:rsid w:val="0035486B"/>
    <w:rsid w:val="00360407"/>
    <w:rsid w:val="003640AC"/>
    <w:rsid w:val="00366FCD"/>
    <w:rsid w:val="0036715E"/>
    <w:rsid w:val="003736A3"/>
    <w:rsid w:val="00373EDE"/>
    <w:rsid w:val="00376CB9"/>
    <w:rsid w:val="003843B5"/>
    <w:rsid w:val="00385019"/>
    <w:rsid w:val="00386FAD"/>
    <w:rsid w:val="003870F9"/>
    <w:rsid w:val="00390957"/>
    <w:rsid w:val="003914C9"/>
    <w:rsid w:val="00392B0A"/>
    <w:rsid w:val="0039347D"/>
    <w:rsid w:val="00394271"/>
    <w:rsid w:val="003A08C3"/>
    <w:rsid w:val="003A2A53"/>
    <w:rsid w:val="003A48A9"/>
    <w:rsid w:val="003A53C0"/>
    <w:rsid w:val="003A54B1"/>
    <w:rsid w:val="003A663F"/>
    <w:rsid w:val="003B15B4"/>
    <w:rsid w:val="003B4124"/>
    <w:rsid w:val="003B6D8D"/>
    <w:rsid w:val="003C06F4"/>
    <w:rsid w:val="003C24B7"/>
    <w:rsid w:val="003C2D77"/>
    <w:rsid w:val="003C37AB"/>
    <w:rsid w:val="003C3E59"/>
    <w:rsid w:val="003C6B69"/>
    <w:rsid w:val="003D10D4"/>
    <w:rsid w:val="003D2A01"/>
    <w:rsid w:val="003D7E75"/>
    <w:rsid w:val="003E3DBB"/>
    <w:rsid w:val="003E4E85"/>
    <w:rsid w:val="003F03F8"/>
    <w:rsid w:val="003F31E5"/>
    <w:rsid w:val="003F6E3A"/>
    <w:rsid w:val="004002F0"/>
    <w:rsid w:val="00402F3A"/>
    <w:rsid w:val="004040A7"/>
    <w:rsid w:val="004105E4"/>
    <w:rsid w:val="00410840"/>
    <w:rsid w:val="00414756"/>
    <w:rsid w:val="00416486"/>
    <w:rsid w:val="00417F90"/>
    <w:rsid w:val="00420DFF"/>
    <w:rsid w:val="00422787"/>
    <w:rsid w:val="00422A85"/>
    <w:rsid w:val="004248E5"/>
    <w:rsid w:val="0042637D"/>
    <w:rsid w:val="00430B7C"/>
    <w:rsid w:val="0043233B"/>
    <w:rsid w:val="00434B86"/>
    <w:rsid w:val="00434D8F"/>
    <w:rsid w:val="00435A72"/>
    <w:rsid w:val="0043600A"/>
    <w:rsid w:val="0044223F"/>
    <w:rsid w:val="00446B4B"/>
    <w:rsid w:val="00450767"/>
    <w:rsid w:val="0046234C"/>
    <w:rsid w:val="0046260D"/>
    <w:rsid w:val="00466F1C"/>
    <w:rsid w:val="0046739F"/>
    <w:rsid w:val="00470328"/>
    <w:rsid w:val="0047335C"/>
    <w:rsid w:val="004753F0"/>
    <w:rsid w:val="0047726A"/>
    <w:rsid w:val="00482091"/>
    <w:rsid w:val="00482DDF"/>
    <w:rsid w:val="00492C7D"/>
    <w:rsid w:val="00494117"/>
    <w:rsid w:val="00496111"/>
    <w:rsid w:val="00496115"/>
    <w:rsid w:val="004A0CD9"/>
    <w:rsid w:val="004A2512"/>
    <w:rsid w:val="004B3381"/>
    <w:rsid w:val="004B5F79"/>
    <w:rsid w:val="004B6C41"/>
    <w:rsid w:val="004B6C57"/>
    <w:rsid w:val="004C6E49"/>
    <w:rsid w:val="004C7E30"/>
    <w:rsid w:val="004D0FED"/>
    <w:rsid w:val="004D4BCE"/>
    <w:rsid w:val="004D6A12"/>
    <w:rsid w:val="004D7E78"/>
    <w:rsid w:val="004E091B"/>
    <w:rsid w:val="004E1232"/>
    <w:rsid w:val="004E152C"/>
    <w:rsid w:val="004E3811"/>
    <w:rsid w:val="004E7270"/>
    <w:rsid w:val="004F1C12"/>
    <w:rsid w:val="004F26C8"/>
    <w:rsid w:val="004F3C7A"/>
    <w:rsid w:val="004F3DE9"/>
    <w:rsid w:val="004F55D2"/>
    <w:rsid w:val="004F6321"/>
    <w:rsid w:val="00502605"/>
    <w:rsid w:val="00503365"/>
    <w:rsid w:val="005118B0"/>
    <w:rsid w:val="00522727"/>
    <w:rsid w:val="00524911"/>
    <w:rsid w:val="0052564A"/>
    <w:rsid w:val="00527389"/>
    <w:rsid w:val="00527BCC"/>
    <w:rsid w:val="00530322"/>
    <w:rsid w:val="00530677"/>
    <w:rsid w:val="00536007"/>
    <w:rsid w:val="0053723A"/>
    <w:rsid w:val="00541219"/>
    <w:rsid w:val="00543841"/>
    <w:rsid w:val="005503A2"/>
    <w:rsid w:val="00551936"/>
    <w:rsid w:val="00551F81"/>
    <w:rsid w:val="00552500"/>
    <w:rsid w:val="005551BC"/>
    <w:rsid w:val="00557F99"/>
    <w:rsid w:val="00561C27"/>
    <w:rsid w:val="00563B34"/>
    <w:rsid w:val="00567144"/>
    <w:rsid w:val="00572677"/>
    <w:rsid w:val="00574C8B"/>
    <w:rsid w:val="005805E6"/>
    <w:rsid w:val="00580AFE"/>
    <w:rsid w:val="00582D91"/>
    <w:rsid w:val="00594C61"/>
    <w:rsid w:val="005967C3"/>
    <w:rsid w:val="00597588"/>
    <w:rsid w:val="005A38CC"/>
    <w:rsid w:val="005A5BAC"/>
    <w:rsid w:val="005B082A"/>
    <w:rsid w:val="005B25BF"/>
    <w:rsid w:val="005B2A22"/>
    <w:rsid w:val="005B3B92"/>
    <w:rsid w:val="005B4DF3"/>
    <w:rsid w:val="005B7251"/>
    <w:rsid w:val="005D03F7"/>
    <w:rsid w:val="005D1C7C"/>
    <w:rsid w:val="005D4DB6"/>
    <w:rsid w:val="005D77F2"/>
    <w:rsid w:val="005E40FB"/>
    <w:rsid w:val="005E6580"/>
    <w:rsid w:val="005E7CEA"/>
    <w:rsid w:val="005F37BA"/>
    <w:rsid w:val="005F4425"/>
    <w:rsid w:val="005F60C7"/>
    <w:rsid w:val="00600440"/>
    <w:rsid w:val="00601B80"/>
    <w:rsid w:val="006056BC"/>
    <w:rsid w:val="00606833"/>
    <w:rsid w:val="00606EF6"/>
    <w:rsid w:val="00610437"/>
    <w:rsid w:val="00610FF3"/>
    <w:rsid w:val="00611606"/>
    <w:rsid w:val="00613C70"/>
    <w:rsid w:val="00620AA7"/>
    <w:rsid w:val="00624640"/>
    <w:rsid w:val="006308E9"/>
    <w:rsid w:val="00635D7B"/>
    <w:rsid w:val="00637052"/>
    <w:rsid w:val="00642AF4"/>
    <w:rsid w:val="006434DD"/>
    <w:rsid w:val="00647DE1"/>
    <w:rsid w:val="00651793"/>
    <w:rsid w:val="00660C7B"/>
    <w:rsid w:val="00661649"/>
    <w:rsid w:val="00666F10"/>
    <w:rsid w:val="00671166"/>
    <w:rsid w:val="0067704A"/>
    <w:rsid w:val="006776B9"/>
    <w:rsid w:val="00681C5D"/>
    <w:rsid w:val="00683337"/>
    <w:rsid w:val="00684998"/>
    <w:rsid w:val="00690F13"/>
    <w:rsid w:val="0069177B"/>
    <w:rsid w:val="00692428"/>
    <w:rsid w:val="00695271"/>
    <w:rsid w:val="00695853"/>
    <w:rsid w:val="0069663E"/>
    <w:rsid w:val="006A5DDF"/>
    <w:rsid w:val="006B4D0B"/>
    <w:rsid w:val="006B691F"/>
    <w:rsid w:val="006B7DC9"/>
    <w:rsid w:val="006C1A23"/>
    <w:rsid w:val="006C2CEF"/>
    <w:rsid w:val="006C588D"/>
    <w:rsid w:val="006C70FB"/>
    <w:rsid w:val="006D0974"/>
    <w:rsid w:val="006D7802"/>
    <w:rsid w:val="006E0164"/>
    <w:rsid w:val="006E01A8"/>
    <w:rsid w:val="006E097A"/>
    <w:rsid w:val="006E1488"/>
    <w:rsid w:val="006E1FA5"/>
    <w:rsid w:val="006E644E"/>
    <w:rsid w:val="006F1113"/>
    <w:rsid w:val="006F1709"/>
    <w:rsid w:val="006F75D6"/>
    <w:rsid w:val="00702ACC"/>
    <w:rsid w:val="00706A94"/>
    <w:rsid w:val="007135B8"/>
    <w:rsid w:val="00715DC6"/>
    <w:rsid w:val="00716300"/>
    <w:rsid w:val="00716B95"/>
    <w:rsid w:val="00721B7E"/>
    <w:rsid w:val="00722847"/>
    <w:rsid w:val="007272A8"/>
    <w:rsid w:val="0073108D"/>
    <w:rsid w:val="007311EB"/>
    <w:rsid w:val="0073171D"/>
    <w:rsid w:val="0073212D"/>
    <w:rsid w:val="00733711"/>
    <w:rsid w:val="00734195"/>
    <w:rsid w:val="00740399"/>
    <w:rsid w:val="00742FC8"/>
    <w:rsid w:val="007455C4"/>
    <w:rsid w:val="007460DB"/>
    <w:rsid w:val="00746A1A"/>
    <w:rsid w:val="00752843"/>
    <w:rsid w:val="00756CD4"/>
    <w:rsid w:val="00765E39"/>
    <w:rsid w:val="007736DC"/>
    <w:rsid w:val="00781E3F"/>
    <w:rsid w:val="00784398"/>
    <w:rsid w:val="00796D79"/>
    <w:rsid w:val="007A21BB"/>
    <w:rsid w:val="007B0203"/>
    <w:rsid w:val="007B0A6E"/>
    <w:rsid w:val="007B6217"/>
    <w:rsid w:val="007C0346"/>
    <w:rsid w:val="007C6726"/>
    <w:rsid w:val="007C6D3E"/>
    <w:rsid w:val="007D5386"/>
    <w:rsid w:val="007E102C"/>
    <w:rsid w:val="007E46BE"/>
    <w:rsid w:val="007E4714"/>
    <w:rsid w:val="007E5F68"/>
    <w:rsid w:val="007E7C55"/>
    <w:rsid w:val="0080053C"/>
    <w:rsid w:val="00800867"/>
    <w:rsid w:val="008104FD"/>
    <w:rsid w:val="00811188"/>
    <w:rsid w:val="0081285A"/>
    <w:rsid w:val="00813301"/>
    <w:rsid w:val="008143B4"/>
    <w:rsid w:val="0081644B"/>
    <w:rsid w:val="00825522"/>
    <w:rsid w:val="00830953"/>
    <w:rsid w:val="0083358F"/>
    <w:rsid w:val="00835605"/>
    <w:rsid w:val="00843559"/>
    <w:rsid w:val="00843DD7"/>
    <w:rsid w:val="008454B2"/>
    <w:rsid w:val="00845E36"/>
    <w:rsid w:val="00850859"/>
    <w:rsid w:val="00854300"/>
    <w:rsid w:val="00854FE4"/>
    <w:rsid w:val="00872358"/>
    <w:rsid w:val="00872B82"/>
    <w:rsid w:val="00873D99"/>
    <w:rsid w:val="008745F5"/>
    <w:rsid w:val="008805B3"/>
    <w:rsid w:val="0088348D"/>
    <w:rsid w:val="0088544F"/>
    <w:rsid w:val="008859F2"/>
    <w:rsid w:val="008878F8"/>
    <w:rsid w:val="00891794"/>
    <w:rsid w:val="008964AC"/>
    <w:rsid w:val="008A1F4B"/>
    <w:rsid w:val="008A3E39"/>
    <w:rsid w:val="008A54F6"/>
    <w:rsid w:val="008B2AA7"/>
    <w:rsid w:val="008B61BC"/>
    <w:rsid w:val="008C1D6A"/>
    <w:rsid w:val="008C3A04"/>
    <w:rsid w:val="008C6BF6"/>
    <w:rsid w:val="008C7B35"/>
    <w:rsid w:val="008D6DA2"/>
    <w:rsid w:val="008D7359"/>
    <w:rsid w:val="008D73B2"/>
    <w:rsid w:val="008E232C"/>
    <w:rsid w:val="008E31BF"/>
    <w:rsid w:val="008E4CE4"/>
    <w:rsid w:val="008E57A0"/>
    <w:rsid w:val="008F3055"/>
    <w:rsid w:val="008F5BEA"/>
    <w:rsid w:val="009005DF"/>
    <w:rsid w:val="00900E17"/>
    <w:rsid w:val="00905B0E"/>
    <w:rsid w:val="0090605B"/>
    <w:rsid w:val="009126FF"/>
    <w:rsid w:val="0091308B"/>
    <w:rsid w:val="00921C27"/>
    <w:rsid w:val="009236C4"/>
    <w:rsid w:val="009241F1"/>
    <w:rsid w:val="00931E06"/>
    <w:rsid w:val="009322AD"/>
    <w:rsid w:val="00934C3F"/>
    <w:rsid w:val="0094097A"/>
    <w:rsid w:val="00941399"/>
    <w:rsid w:val="009466E9"/>
    <w:rsid w:val="00947373"/>
    <w:rsid w:val="00947F3E"/>
    <w:rsid w:val="00953FB3"/>
    <w:rsid w:val="009611B2"/>
    <w:rsid w:val="00962C64"/>
    <w:rsid w:val="009662F9"/>
    <w:rsid w:val="00972F77"/>
    <w:rsid w:val="00974605"/>
    <w:rsid w:val="00976DFE"/>
    <w:rsid w:val="009770EC"/>
    <w:rsid w:val="00980C25"/>
    <w:rsid w:val="00986B53"/>
    <w:rsid w:val="00987F94"/>
    <w:rsid w:val="009A079E"/>
    <w:rsid w:val="009A4767"/>
    <w:rsid w:val="009B36DF"/>
    <w:rsid w:val="009B5E3F"/>
    <w:rsid w:val="009C13DD"/>
    <w:rsid w:val="009C2BC5"/>
    <w:rsid w:val="009D2728"/>
    <w:rsid w:val="009D5752"/>
    <w:rsid w:val="009D5861"/>
    <w:rsid w:val="009D7597"/>
    <w:rsid w:val="009E402C"/>
    <w:rsid w:val="009E4484"/>
    <w:rsid w:val="009E4B86"/>
    <w:rsid w:val="009F042D"/>
    <w:rsid w:val="009F2362"/>
    <w:rsid w:val="009F303B"/>
    <w:rsid w:val="009F54E8"/>
    <w:rsid w:val="009F57D5"/>
    <w:rsid w:val="00A00CCF"/>
    <w:rsid w:val="00A014D0"/>
    <w:rsid w:val="00A01FCC"/>
    <w:rsid w:val="00A022F4"/>
    <w:rsid w:val="00A043DC"/>
    <w:rsid w:val="00A104AC"/>
    <w:rsid w:val="00A129F3"/>
    <w:rsid w:val="00A208E2"/>
    <w:rsid w:val="00A20A02"/>
    <w:rsid w:val="00A24B15"/>
    <w:rsid w:val="00A47C01"/>
    <w:rsid w:val="00A52A97"/>
    <w:rsid w:val="00A53600"/>
    <w:rsid w:val="00A54A07"/>
    <w:rsid w:val="00A5535E"/>
    <w:rsid w:val="00A55988"/>
    <w:rsid w:val="00A55B86"/>
    <w:rsid w:val="00A57990"/>
    <w:rsid w:val="00A57BA2"/>
    <w:rsid w:val="00A637B6"/>
    <w:rsid w:val="00A65537"/>
    <w:rsid w:val="00A661A8"/>
    <w:rsid w:val="00A70BB4"/>
    <w:rsid w:val="00A724EF"/>
    <w:rsid w:val="00A75C07"/>
    <w:rsid w:val="00A762A3"/>
    <w:rsid w:val="00A8375B"/>
    <w:rsid w:val="00A84B38"/>
    <w:rsid w:val="00A84DFF"/>
    <w:rsid w:val="00A8641C"/>
    <w:rsid w:val="00A9097A"/>
    <w:rsid w:val="00A968ED"/>
    <w:rsid w:val="00A97EE2"/>
    <w:rsid w:val="00AA2E40"/>
    <w:rsid w:val="00AA5663"/>
    <w:rsid w:val="00AB0C65"/>
    <w:rsid w:val="00AB292A"/>
    <w:rsid w:val="00AC102B"/>
    <w:rsid w:val="00AC5B19"/>
    <w:rsid w:val="00AC7CAF"/>
    <w:rsid w:val="00AE1608"/>
    <w:rsid w:val="00AE203C"/>
    <w:rsid w:val="00AE7C31"/>
    <w:rsid w:val="00AF07D0"/>
    <w:rsid w:val="00AF214F"/>
    <w:rsid w:val="00AF306B"/>
    <w:rsid w:val="00B02F89"/>
    <w:rsid w:val="00B0391A"/>
    <w:rsid w:val="00B03F68"/>
    <w:rsid w:val="00B04F4C"/>
    <w:rsid w:val="00B10221"/>
    <w:rsid w:val="00B110D9"/>
    <w:rsid w:val="00B114ED"/>
    <w:rsid w:val="00B121A9"/>
    <w:rsid w:val="00B14535"/>
    <w:rsid w:val="00B21710"/>
    <w:rsid w:val="00B26DE7"/>
    <w:rsid w:val="00B324A8"/>
    <w:rsid w:val="00B33277"/>
    <w:rsid w:val="00B340F4"/>
    <w:rsid w:val="00B34550"/>
    <w:rsid w:val="00B3774A"/>
    <w:rsid w:val="00B50E70"/>
    <w:rsid w:val="00B522AE"/>
    <w:rsid w:val="00B52F3E"/>
    <w:rsid w:val="00B546B2"/>
    <w:rsid w:val="00B547B5"/>
    <w:rsid w:val="00B55875"/>
    <w:rsid w:val="00B564CB"/>
    <w:rsid w:val="00B65105"/>
    <w:rsid w:val="00B676D8"/>
    <w:rsid w:val="00B70528"/>
    <w:rsid w:val="00B74815"/>
    <w:rsid w:val="00B80571"/>
    <w:rsid w:val="00B81D91"/>
    <w:rsid w:val="00B8796D"/>
    <w:rsid w:val="00B95DA1"/>
    <w:rsid w:val="00BA0B56"/>
    <w:rsid w:val="00BA213F"/>
    <w:rsid w:val="00BA7796"/>
    <w:rsid w:val="00BB53CA"/>
    <w:rsid w:val="00BC1AC2"/>
    <w:rsid w:val="00BC224E"/>
    <w:rsid w:val="00BC37D3"/>
    <w:rsid w:val="00BD315C"/>
    <w:rsid w:val="00BD7E7E"/>
    <w:rsid w:val="00BE6468"/>
    <w:rsid w:val="00BE7B78"/>
    <w:rsid w:val="00C005A9"/>
    <w:rsid w:val="00C01467"/>
    <w:rsid w:val="00C050DD"/>
    <w:rsid w:val="00C0726D"/>
    <w:rsid w:val="00C07ECB"/>
    <w:rsid w:val="00C146DA"/>
    <w:rsid w:val="00C24028"/>
    <w:rsid w:val="00C263D1"/>
    <w:rsid w:val="00C26D9A"/>
    <w:rsid w:val="00C3070F"/>
    <w:rsid w:val="00C331F4"/>
    <w:rsid w:val="00C33E52"/>
    <w:rsid w:val="00C3633E"/>
    <w:rsid w:val="00C437EC"/>
    <w:rsid w:val="00C454E6"/>
    <w:rsid w:val="00C4797A"/>
    <w:rsid w:val="00C53893"/>
    <w:rsid w:val="00C54396"/>
    <w:rsid w:val="00C5713B"/>
    <w:rsid w:val="00C60560"/>
    <w:rsid w:val="00C65F81"/>
    <w:rsid w:val="00C715E0"/>
    <w:rsid w:val="00C72A91"/>
    <w:rsid w:val="00C73815"/>
    <w:rsid w:val="00C76962"/>
    <w:rsid w:val="00C82F78"/>
    <w:rsid w:val="00CA5DE0"/>
    <w:rsid w:val="00CA653E"/>
    <w:rsid w:val="00CA704F"/>
    <w:rsid w:val="00CB1400"/>
    <w:rsid w:val="00CB16C5"/>
    <w:rsid w:val="00CB2C12"/>
    <w:rsid w:val="00CC01D4"/>
    <w:rsid w:val="00CC43B8"/>
    <w:rsid w:val="00CC6B6A"/>
    <w:rsid w:val="00CD2A9F"/>
    <w:rsid w:val="00CD6D57"/>
    <w:rsid w:val="00CD7DEE"/>
    <w:rsid w:val="00CE020E"/>
    <w:rsid w:val="00CE1626"/>
    <w:rsid w:val="00CE2903"/>
    <w:rsid w:val="00CE31DC"/>
    <w:rsid w:val="00CE3765"/>
    <w:rsid w:val="00CE4879"/>
    <w:rsid w:val="00CE5E5E"/>
    <w:rsid w:val="00CE61B1"/>
    <w:rsid w:val="00CF0485"/>
    <w:rsid w:val="00CF1EA8"/>
    <w:rsid w:val="00CF6AC3"/>
    <w:rsid w:val="00D00547"/>
    <w:rsid w:val="00D02178"/>
    <w:rsid w:val="00D058A2"/>
    <w:rsid w:val="00D11D18"/>
    <w:rsid w:val="00D136BA"/>
    <w:rsid w:val="00D1761E"/>
    <w:rsid w:val="00D20BA0"/>
    <w:rsid w:val="00D219C2"/>
    <w:rsid w:val="00D2232F"/>
    <w:rsid w:val="00D25EBA"/>
    <w:rsid w:val="00D31DB4"/>
    <w:rsid w:val="00D327F1"/>
    <w:rsid w:val="00D351E4"/>
    <w:rsid w:val="00D37A96"/>
    <w:rsid w:val="00D44508"/>
    <w:rsid w:val="00D470B7"/>
    <w:rsid w:val="00D6141D"/>
    <w:rsid w:val="00D6736C"/>
    <w:rsid w:val="00D72828"/>
    <w:rsid w:val="00D730EC"/>
    <w:rsid w:val="00D8072D"/>
    <w:rsid w:val="00D80A97"/>
    <w:rsid w:val="00D83291"/>
    <w:rsid w:val="00D842FE"/>
    <w:rsid w:val="00D86B5F"/>
    <w:rsid w:val="00D86D0C"/>
    <w:rsid w:val="00D91403"/>
    <w:rsid w:val="00D9326B"/>
    <w:rsid w:val="00D940BA"/>
    <w:rsid w:val="00D964E8"/>
    <w:rsid w:val="00D96F50"/>
    <w:rsid w:val="00DA345F"/>
    <w:rsid w:val="00DB0990"/>
    <w:rsid w:val="00DB237D"/>
    <w:rsid w:val="00DB3FAE"/>
    <w:rsid w:val="00DC1568"/>
    <w:rsid w:val="00DC3952"/>
    <w:rsid w:val="00DC4D41"/>
    <w:rsid w:val="00DC623A"/>
    <w:rsid w:val="00DC7046"/>
    <w:rsid w:val="00DD3EF5"/>
    <w:rsid w:val="00DE4B7F"/>
    <w:rsid w:val="00DF1325"/>
    <w:rsid w:val="00DF1CE1"/>
    <w:rsid w:val="00DF2980"/>
    <w:rsid w:val="00DF3897"/>
    <w:rsid w:val="00DF5D27"/>
    <w:rsid w:val="00DF6EB3"/>
    <w:rsid w:val="00DF7563"/>
    <w:rsid w:val="00E0617F"/>
    <w:rsid w:val="00E0625B"/>
    <w:rsid w:val="00E10A03"/>
    <w:rsid w:val="00E1165F"/>
    <w:rsid w:val="00E20B12"/>
    <w:rsid w:val="00E23080"/>
    <w:rsid w:val="00E300E2"/>
    <w:rsid w:val="00E31853"/>
    <w:rsid w:val="00E35821"/>
    <w:rsid w:val="00E40060"/>
    <w:rsid w:val="00E40698"/>
    <w:rsid w:val="00E42AF2"/>
    <w:rsid w:val="00E458E0"/>
    <w:rsid w:val="00E51264"/>
    <w:rsid w:val="00E517D3"/>
    <w:rsid w:val="00E53520"/>
    <w:rsid w:val="00E54B5A"/>
    <w:rsid w:val="00E56B27"/>
    <w:rsid w:val="00E57434"/>
    <w:rsid w:val="00E6282D"/>
    <w:rsid w:val="00E70713"/>
    <w:rsid w:val="00E76932"/>
    <w:rsid w:val="00E7754E"/>
    <w:rsid w:val="00E812B9"/>
    <w:rsid w:val="00E84552"/>
    <w:rsid w:val="00E84EA2"/>
    <w:rsid w:val="00E864D8"/>
    <w:rsid w:val="00E86DE9"/>
    <w:rsid w:val="00E87E6C"/>
    <w:rsid w:val="00E9164F"/>
    <w:rsid w:val="00E929D1"/>
    <w:rsid w:val="00E92C28"/>
    <w:rsid w:val="00E94FA3"/>
    <w:rsid w:val="00E96F52"/>
    <w:rsid w:val="00EA186E"/>
    <w:rsid w:val="00EA63F6"/>
    <w:rsid w:val="00EB4654"/>
    <w:rsid w:val="00EC208E"/>
    <w:rsid w:val="00EC357F"/>
    <w:rsid w:val="00EC5013"/>
    <w:rsid w:val="00EC5CE9"/>
    <w:rsid w:val="00EC6494"/>
    <w:rsid w:val="00ED2744"/>
    <w:rsid w:val="00ED3C3D"/>
    <w:rsid w:val="00ED5A5C"/>
    <w:rsid w:val="00EF07EE"/>
    <w:rsid w:val="00EF19C6"/>
    <w:rsid w:val="00EF322A"/>
    <w:rsid w:val="00EF7968"/>
    <w:rsid w:val="00F065FC"/>
    <w:rsid w:val="00F12CDE"/>
    <w:rsid w:val="00F130BC"/>
    <w:rsid w:val="00F13314"/>
    <w:rsid w:val="00F14BB9"/>
    <w:rsid w:val="00F15F18"/>
    <w:rsid w:val="00F16B01"/>
    <w:rsid w:val="00F176E1"/>
    <w:rsid w:val="00F216FF"/>
    <w:rsid w:val="00F22D17"/>
    <w:rsid w:val="00F26622"/>
    <w:rsid w:val="00F26856"/>
    <w:rsid w:val="00F32E73"/>
    <w:rsid w:val="00F3317E"/>
    <w:rsid w:val="00F34C30"/>
    <w:rsid w:val="00F37441"/>
    <w:rsid w:val="00F4127B"/>
    <w:rsid w:val="00F44AF8"/>
    <w:rsid w:val="00F4505A"/>
    <w:rsid w:val="00F50D21"/>
    <w:rsid w:val="00F53BBC"/>
    <w:rsid w:val="00F55A44"/>
    <w:rsid w:val="00F64EB4"/>
    <w:rsid w:val="00F7535A"/>
    <w:rsid w:val="00F76979"/>
    <w:rsid w:val="00F836CB"/>
    <w:rsid w:val="00F94969"/>
    <w:rsid w:val="00F9698E"/>
    <w:rsid w:val="00FA01A1"/>
    <w:rsid w:val="00FA6A59"/>
    <w:rsid w:val="00FA7931"/>
    <w:rsid w:val="00FB3BFF"/>
    <w:rsid w:val="00FC10F1"/>
    <w:rsid w:val="00FC4C9C"/>
    <w:rsid w:val="00FC4F08"/>
    <w:rsid w:val="00FC5170"/>
    <w:rsid w:val="00FC5A2D"/>
    <w:rsid w:val="00FC6B36"/>
    <w:rsid w:val="00FD65F2"/>
    <w:rsid w:val="00FE7B50"/>
    <w:rsid w:val="00FE7DB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toc 1" w:uiPriority="39"/>
    <w:lsdException w:name="Hyperlink" w:uiPriority="99"/>
    <w:lsdException w:name="Strong" w:uiPriority="22" w:qFormat="1"/>
    <w:lsdException w:name="Normal (Web)" w:uiPriority="99"/>
    <w:lsdException w:name="HTML Preformatted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117"/>
  </w:style>
  <w:style w:type="paragraph" w:styleId="Ttulo1">
    <w:name w:val="heading 1"/>
    <w:basedOn w:val="Normal"/>
    <w:next w:val="Normal"/>
    <w:link w:val="Ttulo1Char"/>
    <w:rsid w:val="00494117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1D501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rsid w:val="001D501D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1D501D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rsid w:val="001D501D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rsid w:val="001D501D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rsid w:val="001D501D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rsid w:val="001D501D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rsid w:val="001D501D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02ACC"/>
  </w:style>
  <w:style w:type="paragraph" w:styleId="Rodap">
    <w:name w:val="footer"/>
    <w:basedOn w:val="Normal"/>
    <w:link w:val="RodapChar"/>
    <w:uiPriority w:val="99"/>
    <w:rsid w:val="00702ACC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02ACC"/>
  </w:style>
  <w:style w:type="paragraph" w:customStyle="1" w:styleId="BasicParagraph">
    <w:name w:val="[Basic Paragraph]"/>
    <w:basedOn w:val="Normal"/>
    <w:uiPriority w:val="99"/>
    <w:rsid w:val="00702AC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PargrafodaLista">
    <w:name w:val="List Paragraph"/>
    <w:basedOn w:val="Normal"/>
    <w:uiPriority w:val="34"/>
    <w:qFormat/>
    <w:rsid w:val="00494117"/>
    <w:pPr>
      <w:ind w:left="720"/>
      <w:contextualSpacing/>
    </w:pPr>
  </w:style>
  <w:style w:type="table" w:styleId="Tabelacomgrade">
    <w:name w:val="Table Grid"/>
    <w:basedOn w:val="Tabelanormal"/>
    <w:rsid w:val="00A47C0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elanormal"/>
    <w:uiPriority w:val="69"/>
    <w:rsid w:val="00A47C01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mentoClaro-nfase4">
    <w:name w:val="Light Shading Accent 4"/>
    <w:basedOn w:val="Tabelanormal"/>
    <w:uiPriority w:val="60"/>
    <w:rsid w:val="00A47C01"/>
    <w:pPr>
      <w:spacing w:after="0"/>
    </w:pPr>
    <w:rPr>
      <w:color w:val="5F497A" w:themeColor="accent4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Escura-nfase1">
    <w:name w:val="Dark List Accent 1"/>
    <w:basedOn w:val="Tabelanormal"/>
    <w:uiPriority w:val="70"/>
    <w:rsid w:val="00A47C01"/>
    <w:pPr>
      <w:spacing w:after="0"/>
    </w:pPr>
    <w:rPr>
      <w:color w:val="FFFFFF" w:themeColor="background1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Nmerodepgina">
    <w:name w:val="page number"/>
    <w:basedOn w:val="Fontepargpadro"/>
    <w:rsid w:val="0036715E"/>
  </w:style>
  <w:style w:type="paragraph" w:styleId="Textodebalo">
    <w:name w:val="Balloon Text"/>
    <w:basedOn w:val="Normal"/>
    <w:link w:val="TextodebaloChar"/>
    <w:rsid w:val="003C06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06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833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33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BR" w:eastAsia="pt-BR"/>
    </w:rPr>
  </w:style>
  <w:style w:type="character" w:styleId="Refdecomentrio">
    <w:name w:val="annotation reference"/>
    <w:basedOn w:val="Fontepargpadro"/>
    <w:rsid w:val="00B2171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217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2171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B217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21710"/>
    <w:rPr>
      <w:b/>
      <w:bCs/>
      <w:sz w:val="20"/>
      <w:szCs w:val="20"/>
    </w:rPr>
  </w:style>
  <w:style w:type="character" w:customStyle="1" w:styleId="apple-style-span">
    <w:name w:val="apple-style-span"/>
    <w:basedOn w:val="Fontepargpadro"/>
    <w:rsid w:val="009236C4"/>
  </w:style>
  <w:style w:type="character" w:customStyle="1" w:styleId="apple-converted-space">
    <w:name w:val="apple-converted-space"/>
    <w:basedOn w:val="Fontepargpadro"/>
    <w:rsid w:val="009236C4"/>
  </w:style>
  <w:style w:type="character" w:styleId="Forte">
    <w:name w:val="Strong"/>
    <w:basedOn w:val="Fontepargpadro"/>
    <w:uiPriority w:val="22"/>
    <w:qFormat/>
    <w:rsid w:val="00494117"/>
    <w:rPr>
      <w:b/>
      <w:bCs/>
    </w:rPr>
  </w:style>
  <w:style w:type="paragraph" w:styleId="Ttulo">
    <w:name w:val="Title"/>
    <w:aliases w:val="Escritório - Título"/>
    <w:basedOn w:val="Normal"/>
    <w:next w:val="Normal"/>
    <w:link w:val="TtuloChar"/>
    <w:autoRedefine/>
    <w:rsid w:val="000412B0"/>
    <w:pPr>
      <w:widowControl w:val="0"/>
      <w:numPr>
        <w:numId w:val="8"/>
      </w:numPr>
      <w:spacing w:after="0"/>
    </w:pPr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Char">
    <w:name w:val="Título Char"/>
    <w:aliases w:val="Escritório - Título Char"/>
    <w:basedOn w:val="Fontepargpadro"/>
    <w:link w:val="Ttulo"/>
    <w:rsid w:val="000412B0"/>
    <w:rPr>
      <w:rFonts w:asciiTheme="majorHAnsi" w:eastAsia="Times New Roman" w:hAnsiTheme="majorHAnsi" w:cstheme="majorHAnsi"/>
      <w:caps/>
      <w:sz w:val="36"/>
      <w:szCs w:val="20"/>
      <w:lang w:val="pt-BR"/>
    </w:rPr>
  </w:style>
  <w:style w:type="character" w:customStyle="1" w:styleId="Ttulo1Char">
    <w:name w:val="Título 1 Char"/>
    <w:basedOn w:val="Fontepargpadro"/>
    <w:link w:val="Ttulo1"/>
    <w:rsid w:val="004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4117"/>
    <w:pPr>
      <w:spacing w:line="276" w:lineRule="auto"/>
      <w:outlineLvl w:val="9"/>
    </w:pPr>
    <w:rPr>
      <w:lang w:val="pt-BR"/>
    </w:rPr>
  </w:style>
  <w:style w:type="paragraph" w:styleId="Sumrio1">
    <w:name w:val="toc 1"/>
    <w:basedOn w:val="Normal"/>
    <w:next w:val="Normal"/>
    <w:autoRedefine/>
    <w:uiPriority w:val="39"/>
    <w:rsid w:val="00494117"/>
    <w:pPr>
      <w:spacing w:after="100"/>
    </w:pPr>
  </w:style>
  <w:style w:type="paragraph" w:customStyle="1" w:styleId="Escritorio-Subcapitulo">
    <w:name w:val="Escritorio - Sub capitulo"/>
    <w:basedOn w:val="BasicParagraph"/>
    <w:rsid w:val="001D501D"/>
    <w:pPr>
      <w:numPr>
        <w:numId w:val="2"/>
      </w:numPr>
      <w:spacing w:line="240" w:lineRule="auto"/>
      <w:outlineLvl w:val="0"/>
    </w:pPr>
    <w:rPr>
      <w:rFonts w:asciiTheme="majorHAnsi" w:hAnsiTheme="majorHAnsi" w:cstheme="majorHAnsi"/>
      <w:color w:val="auto"/>
      <w:sz w:val="36"/>
      <w:szCs w:val="36"/>
      <w:lang w:val="pt-BR"/>
    </w:rPr>
  </w:style>
  <w:style w:type="paragraph" w:customStyle="1" w:styleId="Escritorio-subcapitulo0">
    <w:name w:val="Escritorio - sub capitulo"/>
    <w:basedOn w:val="Normal"/>
    <w:rsid w:val="001D501D"/>
    <w:pPr>
      <w:jc w:val="both"/>
    </w:pPr>
    <w:rPr>
      <w:rFonts w:asciiTheme="majorHAnsi" w:hAnsiTheme="majorHAnsi" w:cs="Calibri"/>
      <w:sz w:val="36"/>
      <w:szCs w:val="18"/>
      <w:lang w:val="pt-BR"/>
    </w:rPr>
  </w:style>
  <w:style w:type="paragraph" w:customStyle="1" w:styleId="Escritrio-SubTtulo">
    <w:name w:val="Escritório - Sub Título"/>
    <w:basedOn w:val="Ttulo"/>
    <w:rsid w:val="001D501D"/>
    <w:rPr>
      <w:caps w:val="0"/>
    </w:rPr>
  </w:style>
  <w:style w:type="character" w:customStyle="1" w:styleId="Ttulo2Char">
    <w:name w:val="Título 2 Char"/>
    <w:basedOn w:val="Fontepargpadro"/>
    <w:link w:val="Ttulo2"/>
    <w:rsid w:val="001D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1D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rsid w:val="001D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rsid w:val="001D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1D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1D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1D50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1D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Escritorio-SubTitulo">
    <w:name w:val="Escritorio - Sub Titulo"/>
    <w:basedOn w:val="Escritorio-Subcapitulo"/>
    <w:autoRedefine/>
    <w:qFormat/>
    <w:rsid w:val="002229C3"/>
    <w:pPr>
      <w:numPr>
        <w:numId w:val="10"/>
      </w:numPr>
    </w:pPr>
    <w:rPr>
      <w:caps/>
    </w:rPr>
  </w:style>
  <w:style w:type="paragraph" w:customStyle="1" w:styleId="Escritrio-SubTtulo2">
    <w:name w:val="Escritório - Sub Título 2"/>
    <w:basedOn w:val="Ttulo"/>
    <w:rsid w:val="000412B0"/>
    <w:pPr>
      <w:numPr>
        <w:ilvl w:val="1"/>
      </w:numPr>
    </w:pPr>
    <w:rPr>
      <w:caps w:val="0"/>
    </w:rPr>
  </w:style>
  <w:style w:type="paragraph" w:customStyle="1" w:styleId="Escritorio-TituloCaptulo">
    <w:name w:val="Escritorio - Titulo Capítulo"/>
    <w:basedOn w:val="Escritorio-SubTitulo"/>
    <w:rsid w:val="000412B0"/>
    <w:pPr>
      <w:ind w:left="1152"/>
    </w:pPr>
    <w:rPr>
      <w:caps w:val="0"/>
    </w:rPr>
  </w:style>
  <w:style w:type="paragraph" w:customStyle="1" w:styleId="Escritorio-TituloCaptulo0">
    <w:name w:val="Escritorio - Titulo Capítulo"/>
    <w:basedOn w:val="Escritorio-SubTitulo"/>
    <w:next w:val="Escritorio-TituloCaptulo"/>
    <w:qFormat/>
    <w:rsid w:val="000412B0"/>
    <w:rPr>
      <w:caps w:val="0"/>
    </w:rPr>
  </w:style>
  <w:style w:type="paragraph" w:customStyle="1" w:styleId="Escritorio-TituloPrincipal">
    <w:name w:val="Escritorio - Titulo Principal"/>
    <w:basedOn w:val="BasicParagraph"/>
    <w:next w:val="Ttulo1"/>
    <w:qFormat/>
    <w:rsid w:val="00385019"/>
    <w:pPr>
      <w:spacing w:line="240" w:lineRule="auto"/>
      <w:jc w:val="right"/>
      <w:outlineLvl w:val="0"/>
    </w:pPr>
    <w:rPr>
      <w:rFonts w:asciiTheme="minorHAnsi" w:hAnsiTheme="minorHAnsi" w:cs="Calibri"/>
      <w:b/>
      <w:color w:val="800000"/>
      <w:sz w:val="60"/>
      <w:szCs w:val="18"/>
      <w:lang w:val="pt-BR"/>
    </w:rPr>
  </w:style>
  <w:style w:type="paragraph" w:styleId="Corpodetexto">
    <w:name w:val="Body Text"/>
    <w:basedOn w:val="Normal"/>
    <w:link w:val="CorpodetextoChar"/>
    <w:rsid w:val="00385019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385019"/>
  </w:style>
  <w:style w:type="paragraph" w:customStyle="1" w:styleId="infoblue">
    <w:name w:val="infoblue"/>
    <w:basedOn w:val="Normal"/>
    <w:rsid w:val="0090605B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pt-BR" w:eastAsia="pt-BR"/>
    </w:rPr>
  </w:style>
  <w:style w:type="character" w:styleId="HiperlinkVisitado">
    <w:name w:val="FollowedHyperlink"/>
    <w:basedOn w:val="Fontepargpadro"/>
    <w:rsid w:val="00434D8F"/>
    <w:rPr>
      <w:color w:val="800080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90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900AE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il">
    <w:name w:val="il"/>
    <w:basedOn w:val="Fontepargpadro"/>
    <w:rsid w:val="00C3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7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6869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66245943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4270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2080908587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736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407463044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062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  <w:div w:id="1173031902">
          <w:marLeft w:val="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79184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8" w:color="auto"/>
                    <w:bottom w:val="none" w:sz="0" w:space="6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2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4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444">
          <w:marLeft w:val="1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ysgit.github.io/" TargetMode="External"/><Relationship Id="rId18" Type="http://schemas.openxmlformats.org/officeDocument/2006/relationships/hyperlink" Target="http://proxy.prodemge.gov.br:8080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lfd.uci.edu/~gohlke/pythonlibs/#mysql-pyth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lexandersimoes/dataviva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github.com/simplegeo/python-oauth2" TargetMode="External"/><Relationship Id="rId29" Type="http://schemas.openxmlformats.org/officeDocument/2006/relationships/hyperlink" Target="https://github.com/jmcb/python-rsvg-dependenc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taViva/dataviva-site" TargetMode="External"/><Relationship Id="rId24" Type="http://schemas.openxmlformats.org/officeDocument/2006/relationships/hyperlink" Target="http://www.aptana.com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gyllstromk/Flask-WhooshAlchemy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sourceforge.net/projects/mysql-python/files/mysql-python/1.2.3/MySQL-python-1.2.3.win32-py2.7.msi/download" TargetMode="External"/><Relationship Id="rId19" Type="http://schemas.openxmlformats.org/officeDocument/2006/relationships/hyperlink" Target="http://python-distribute.org/distribute_setup.py" TargetMode="External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sourceforge.net/projects/mysql-python/files/mysql-python/1.2.3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codegood.com/archives/129" TargetMode="External"/><Relationship Id="rId27" Type="http://schemas.openxmlformats.org/officeDocument/2006/relationships/image" Target="media/image7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179398\Documents\rejane\Escrit&#243;rio\Interno\Padr&#227;oWord2%20Relatori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E6F32-62EF-4BEE-AAD9-4923A0F6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PadrãoWord2 Relatorio.dotx</Template>
  <TotalTime>832</TotalTime>
  <Pages>17</Pages>
  <Words>3238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escritório de prioridades Estratégicas | Governo do Estado de Minas Gerais</vt:lpstr>
    </vt:vector>
  </TitlesOfParts>
  <Company>CAMG</Company>
  <LinksUpToDate>false</LinksUpToDate>
  <CharactersWithSpaces>20688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prioridades Estratégicas | Governo do Estado de Minas Gerais</dc:title>
  <dc:creator>m1179398</dc:creator>
  <cp:lastModifiedBy>Mario Henrique Mol Alvares da Silva  (ESCRITORIO)</cp:lastModifiedBy>
  <cp:revision>81</cp:revision>
  <cp:lastPrinted>2011-09-28T20:56:00Z</cp:lastPrinted>
  <dcterms:created xsi:type="dcterms:W3CDTF">2013-06-07T11:37:00Z</dcterms:created>
  <dcterms:modified xsi:type="dcterms:W3CDTF">2014-05-22T14:07:00Z</dcterms:modified>
</cp:coreProperties>
</file>